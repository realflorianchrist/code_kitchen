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4F49E2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Abteilung Strasseninfrastruktur Ost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4F49E2">
              <w:rPr>
                <w:szCs w:val="22"/>
              </w:rPr>
              <w:t xml:space="preserve">Matthias </w:t>
            </w:r>
            <w:proofErr w:type="spellStart"/>
            <w:r w:rsidR="004F49E2">
              <w:rPr>
                <w:szCs w:val="22"/>
              </w:rPr>
              <w:t>Folly</w:t>
            </w:r>
            <w:proofErr w:type="spellEnd"/>
          </w:p>
          <w:p w:rsidR="009E1A03" w:rsidRDefault="004F49E2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Mühlestr. 2</w:t>
            </w:r>
          </w:p>
          <w:p w:rsidR="009E1A03" w:rsidRDefault="004F49E2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3063 Ittigen</w:t>
            </w:r>
            <w:bookmarkStart w:id="0" w:name="_GoBack"/>
            <w:bookmarkEnd w:id="0"/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C57C24">
        <w:rPr>
          <w:noProof/>
        </w:rPr>
        <w:t>28. Februar 2019</w:t>
      </w:r>
      <w:r w:rsidR="00E91A22">
        <w:fldChar w:fldCharType="end"/>
      </w:r>
      <w:r w:rsidR="00E91A22">
        <w:t xml:space="preserve"> / </w:t>
      </w:r>
      <w:proofErr w:type="spellStart"/>
      <w:r w:rsidR="008E5B3C">
        <w:t>FrL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C57C24">
        <w:rPr>
          <w:noProof/>
          <w:sz w:val="12"/>
          <w:szCs w:val="12"/>
        </w:rPr>
        <w:t>9246_LS_ASTRA_Folly_Statik_FrL_20190228.docx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Pr="00DC4BC0" w:rsidRDefault="008E5B3C" w:rsidP="00E27689">
      <w:pPr>
        <w:spacing w:before="60" w:after="60"/>
        <w:rPr>
          <w:b/>
        </w:rPr>
      </w:pPr>
      <w:r>
        <w:rPr>
          <w:b/>
        </w:rPr>
        <w:t>Statische Berechnungen V. 2.0</w:t>
      </w:r>
      <w:r w:rsidR="00DC4BC0" w:rsidRPr="00DC4BC0">
        <w:rPr>
          <w:b/>
        </w:rPr>
        <w:t xml:space="preserve"> </w:t>
      </w:r>
    </w:p>
    <w:p w:rsidR="00DC4BC0" w:rsidRDefault="00DC4BC0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DC4BC0" w:rsidP="008553C3">
      <w:r>
        <w:t>Anbei erhalten Sie das Angepasste MP Version 1.0</w:t>
      </w:r>
      <w:r w:rsidR="005E518A">
        <w:t xml:space="preserve"> </w:t>
      </w:r>
      <w:r w:rsidR="005E518A" w:rsidRPr="00DC4BC0">
        <w:t xml:space="preserve">(Teil AeBo </w:t>
      </w:r>
      <w:r w:rsidR="005E518A">
        <w:t>Tunnel</w:t>
      </w:r>
      <w:r w:rsidR="005E518A" w:rsidRPr="00DC4BC0">
        <w:t>)</w:t>
      </w:r>
      <w:r>
        <w:t xml:space="preserve"> zweifach</w:t>
      </w:r>
      <w:r w:rsidR="005E518A">
        <w:t xml:space="preserve"> in Papier, sowie 1 digital (USB-Stick)</w:t>
      </w:r>
      <w:r w:rsidR="00A0359E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DC4BC0" w:rsidTr="00B907FA">
        <w:trPr>
          <w:trHeight w:val="340"/>
        </w:trPr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57C24">
              <w:rPr>
                <w:sz w:val="16"/>
              </w:rPr>
            </w:r>
            <w:r w:rsidR="00C57C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DC4BC0" w:rsidRDefault="00DC4BC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57C24">
              <w:rPr>
                <w:sz w:val="16"/>
              </w:rPr>
            </w:r>
            <w:r w:rsidR="00C57C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DC4BC0" w:rsidRDefault="00DC4BC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57C24">
              <w:rPr>
                <w:sz w:val="16"/>
              </w:rPr>
            </w:r>
            <w:r w:rsidR="00C57C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DC4BC0" w:rsidTr="00B907FA">
        <w:trPr>
          <w:trHeight w:val="340"/>
        </w:trPr>
        <w:tc>
          <w:tcPr>
            <w:tcW w:w="324" w:type="dxa"/>
            <w:vAlign w:val="center"/>
          </w:tcPr>
          <w:p w:rsidR="00DC4BC0" w:rsidRDefault="008E5B3C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57C24">
              <w:rPr>
                <w:sz w:val="16"/>
              </w:rPr>
            </w:r>
            <w:r w:rsidR="00C57C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DC4BC0" w:rsidRDefault="00DC4BC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57C24">
              <w:rPr>
                <w:sz w:val="16"/>
              </w:rPr>
            </w:r>
            <w:r w:rsidR="00C57C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57C24">
              <w:rPr>
                <w:sz w:val="16"/>
              </w:rPr>
            </w:r>
            <w:r w:rsidR="00C57C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57C24">
              <w:rPr>
                <w:sz w:val="16"/>
              </w:rPr>
            </w:r>
            <w:r w:rsidR="00C57C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57C24">
              <w:rPr>
                <w:sz w:val="16"/>
              </w:rPr>
            </w:r>
            <w:r w:rsidR="00C57C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57C24">
              <w:rPr>
                <w:sz w:val="16"/>
              </w:rPr>
            </w:r>
            <w:r w:rsidR="00C57C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57C24">
              <w:rPr>
                <w:sz w:val="16"/>
              </w:rPr>
            </w:r>
            <w:r w:rsidR="00C57C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57C24">
              <w:rPr>
                <w:sz w:val="16"/>
              </w:rPr>
            </w:r>
            <w:r w:rsidR="00C57C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C57C24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8E5B3C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Lukas Frei</w:t>
      </w:r>
    </w:p>
    <w:p w:rsidR="00FC0984" w:rsidRDefault="00FC0984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4BC0" w:rsidRDefault="00DC4BC0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C4BC0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C57C24">
      <w:rPr>
        <w:noProof/>
        <w:sz w:val="16"/>
        <w:szCs w:val="16"/>
      </w:rPr>
      <w:t>9246_LS_ASTRA_Folly_Statik_FrL_20190228.docx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C57C24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32E7"/>
    <w:rsid w:val="00041214"/>
    <w:rsid w:val="0005351D"/>
    <w:rsid w:val="000B4A9F"/>
    <w:rsid w:val="000D61CB"/>
    <w:rsid w:val="000E0315"/>
    <w:rsid w:val="000F19E2"/>
    <w:rsid w:val="000F7EEB"/>
    <w:rsid w:val="001052D6"/>
    <w:rsid w:val="001344E4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0E88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948F5"/>
    <w:rsid w:val="004A6F61"/>
    <w:rsid w:val="004B23F8"/>
    <w:rsid w:val="004C0AF6"/>
    <w:rsid w:val="004D7923"/>
    <w:rsid w:val="004F49E2"/>
    <w:rsid w:val="005268E2"/>
    <w:rsid w:val="00564857"/>
    <w:rsid w:val="005A491E"/>
    <w:rsid w:val="005D63AC"/>
    <w:rsid w:val="005E4F6B"/>
    <w:rsid w:val="005E518A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17E0F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5837"/>
    <w:rsid w:val="0089781E"/>
    <w:rsid w:val="008B61F3"/>
    <w:rsid w:val="008B71B7"/>
    <w:rsid w:val="008C35D5"/>
    <w:rsid w:val="008D23C4"/>
    <w:rsid w:val="008E137A"/>
    <w:rsid w:val="008E53AE"/>
    <w:rsid w:val="008E5B3C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0359E"/>
    <w:rsid w:val="00A04306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57C24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C4BC0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7164B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1FCC5-1135-44C4-8A99-889F2EE3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111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Frei Lukas</cp:lastModifiedBy>
  <cp:revision>4</cp:revision>
  <cp:lastPrinted>2019-02-28T14:47:00Z</cp:lastPrinted>
  <dcterms:created xsi:type="dcterms:W3CDTF">2019-02-28T14:45:00Z</dcterms:created>
  <dcterms:modified xsi:type="dcterms:W3CDTF">2019-02-28T14:54:00Z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