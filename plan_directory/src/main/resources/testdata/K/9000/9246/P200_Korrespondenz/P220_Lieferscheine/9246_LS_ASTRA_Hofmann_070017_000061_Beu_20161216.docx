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5E4F6B">
        <w:rPr>
          <w:noProof/>
        </w:rPr>
        <w:t>16. Dezember 2016</w:t>
      </w:r>
      <w:r w:rsidR="00E91A22">
        <w:fldChar w:fldCharType="end"/>
      </w:r>
      <w:r w:rsidR="00E91A22">
        <w:t xml:space="preserve"> / </w:t>
      </w:r>
      <w:proofErr w:type="spellStart"/>
      <w:r w:rsidR="00895837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E4F6B">
        <w:rPr>
          <w:noProof/>
          <w:sz w:val="12"/>
          <w:szCs w:val="12"/>
        </w:rPr>
        <w:t>9246_LS_ASTRA_Hofmann_070017_000061_Beu_20161216.docx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895837" w:rsidP="00E27689">
      <w:pPr>
        <w:spacing w:before="60" w:after="60"/>
        <w:rPr>
          <w:b/>
        </w:rPr>
      </w:pPr>
      <w:r>
        <w:rPr>
          <w:b/>
        </w:rPr>
        <w:t>Vertrags-Nr.</w:t>
      </w:r>
      <w:r w:rsidR="006800B6">
        <w:rPr>
          <w:b/>
        </w:rPr>
        <w:t xml:space="preserve"> 070017/0000</w:t>
      </w:r>
      <w:r>
        <w:rPr>
          <w:b/>
        </w:rPr>
        <w:t>61</w:t>
      </w:r>
      <w:r w:rsidR="006800B6">
        <w:rPr>
          <w:b/>
        </w:rPr>
        <w:t xml:space="preserve"> zur Unterschrift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proofErr w:type="spellStart"/>
      <w:r w:rsidR="009E1A03">
        <w:t>o.e</w:t>
      </w:r>
      <w:proofErr w:type="spellEnd"/>
      <w:r w:rsidR="009E1A03">
        <w:t xml:space="preserve">. </w:t>
      </w:r>
      <w:r w:rsidR="00895837">
        <w:t>Vertrag</w:t>
      </w:r>
      <w:r w:rsidR="006800B6">
        <w:t xml:space="preserve"> </w:t>
      </w:r>
      <w:r w:rsidR="009E1A03">
        <w:t>von uns unterzeichnet in 2-facher Ausfertigung zur Gegenzeichnung retour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16C34">
              <w:rPr>
                <w:sz w:val="16"/>
              </w:rPr>
            </w:r>
            <w:r w:rsidR="00F16C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5E4F6B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895837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Agnès Beuret</w:t>
      </w:r>
      <w:bookmarkStart w:id="2" w:name="_GoBack"/>
      <w:bookmarkEnd w:id="2"/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FC098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5E4F6B">
      <w:rPr>
        <w:noProof/>
        <w:sz w:val="16"/>
        <w:szCs w:val="16"/>
      </w:rPr>
      <w:t>9246_LS_ASTRA_Hofmann_070017_000061_Beu_20161216.docx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E4F6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4F6B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71B7"/>
    <w:rsid w:val="008C35D5"/>
    <w:rsid w:val="008D23C4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7627-2989-4CD7-AB7E-5B97CF56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110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4</cp:revision>
  <cp:lastPrinted>2016-12-16T09:57:00Z</cp:lastPrinted>
  <dcterms:created xsi:type="dcterms:W3CDTF">2016-12-16T09:55:00Z</dcterms:created>
  <dcterms:modified xsi:type="dcterms:W3CDTF">2016-12-16T10:08:00Z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