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7F74F" w14:textId="77777777"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14:paraId="45B76A1D" w14:textId="77777777"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14:paraId="7904A00E" w14:textId="77777777" w:rsidTr="00A159D1">
        <w:trPr>
          <w:trHeight w:hRule="exact" w:val="1926"/>
        </w:trPr>
        <w:tc>
          <w:tcPr>
            <w:tcW w:w="4820" w:type="dxa"/>
          </w:tcPr>
          <w:p w14:paraId="286EC143" w14:textId="77777777"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14:paraId="3BF9024E" w14:textId="77777777" w:rsidR="00ED7FDA" w:rsidRDefault="00ED7FDA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t>Amt für Umweltschutz und Energie</w:t>
            </w:r>
          </w:p>
          <w:p w14:paraId="5ADA3171" w14:textId="77777777" w:rsidR="00A739D2" w:rsidRDefault="00ED7FDA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 xml:space="preserve">Herrn </w:t>
            </w:r>
            <w:r w:rsidR="00ED2112">
              <w:t xml:space="preserve">Dominik </w:t>
            </w:r>
            <w:proofErr w:type="spellStart"/>
            <w:r w:rsidR="00ED2112">
              <w:t>Bänninger</w:t>
            </w:r>
            <w:proofErr w:type="spellEnd"/>
          </w:p>
          <w:p w14:paraId="7FA7A459" w14:textId="77777777" w:rsidR="00ED7FDA" w:rsidRDefault="00ED7FDA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>Rheinstrasse 29</w:t>
            </w:r>
          </w:p>
          <w:p w14:paraId="5D58E48A" w14:textId="77777777" w:rsidR="00ED7FDA" w:rsidRDefault="00ED7FDA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>4410 Liestal</w:t>
            </w:r>
          </w:p>
          <w:p w14:paraId="364465DD" w14:textId="77777777" w:rsidR="00D42C64" w:rsidRDefault="00D42C64" w:rsidP="00AF55D5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14:paraId="417D31F2" w14:textId="77777777"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14:paraId="7AF1EA4D" w14:textId="77777777" w:rsidR="00DE433A" w:rsidRDefault="00DE433A">
      <w:pPr>
        <w:tabs>
          <w:tab w:val="center" w:pos="4819"/>
          <w:tab w:val="right" w:pos="9071"/>
        </w:tabs>
        <w:jc w:val="left"/>
      </w:pPr>
    </w:p>
    <w:p w14:paraId="2DB68090" w14:textId="12522928"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374533">
        <w:rPr>
          <w:noProof/>
        </w:rPr>
        <w:t>6. Februar 2024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14:paraId="4D6EE011" w14:textId="5ADCA472"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374533">
        <w:rPr>
          <w:noProof/>
          <w:sz w:val="12"/>
          <w:szCs w:val="12"/>
        </w:rPr>
        <w:t>9246_LS_AUE_Bänninger_NMB 2024_MeM_20240206.docx</w:t>
      </w:r>
      <w:r>
        <w:rPr>
          <w:sz w:val="12"/>
          <w:szCs w:val="12"/>
        </w:rPr>
        <w:fldChar w:fldCharType="end"/>
      </w:r>
    </w:p>
    <w:p w14:paraId="3196B827" w14:textId="77777777" w:rsidR="00970E1F" w:rsidRDefault="00970E1F">
      <w:pPr>
        <w:spacing w:before="60" w:after="60"/>
      </w:pPr>
    </w:p>
    <w:p w14:paraId="7E23910C" w14:textId="77777777"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14:paraId="3580743E" w14:textId="41DF3177" w:rsidR="00E27689" w:rsidRDefault="009D733F" w:rsidP="00E27689">
      <w:pPr>
        <w:spacing w:before="60" w:after="60"/>
        <w:rPr>
          <w:b/>
        </w:rPr>
      </w:pPr>
      <w:r>
        <w:rPr>
          <w:b/>
        </w:rPr>
        <w:t xml:space="preserve">Notfallmanagement Baustelle (NMB), </w:t>
      </w:r>
      <w:bookmarkStart w:id="0" w:name="_Hlk158131340"/>
      <w:r>
        <w:rPr>
          <w:b/>
        </w:rPr>
        <w:t>Hauptarbeiten 202</w:t>
      </w:r>
      <w:r w:rsidR="001E78B3">
        <w:rPr>
          <w:b/>
        </w:rPr>
        <w:t>4 (BP 1 und 2)</w:t>
      </w:r>
      <w:bookmarkEnd w:id="0"/>
    </w:p>
    <w:p w14:paraId="1BF8442B" w14:textId="77777777" w:rsidR="00E27689" w:rsidRDefault="00E27689" w:rsidP="00E27689">
      <w:pPr>
        <w:spacing w:before="60" w:after="60"/>
      </w:pPr>
    </w:p>
    <w:p w14:paraId="1E5BF0B4" w14:textId="77777777" w:rsidR="009D733F" w:rsidRDefault="00F47E3E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Sehr geehrter Herr </w:t>
      </w:r>
      <w:proofErr w:type="spellStart"/>
      <w:r w:rsidR="00ED2112">
        <w:t>Bänninge</w:t>
      </w:r>
      <w:r w:rsidR="00A739D2">
        <w:t>r</w:t>
      </w:r>
      <w:proofErr w:type="spellEnd"/>
    </w:p>
    <w:p w14:paraId="482DDD04" w14:textId="77777777"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14:paraId="2284C210" w14:textId="77777777" w:rsidR="00FE0A5D" w:rsidRDefault="00FE0A5D" w:rsidP="00FE0A5D">
      <w:pPr>
        <w:pStyle w:val="Kopfzeile"/>
        <w:tabs>
          <w:tab w:val="clear" w:pos="9071"/>
        </w:tabs>
        <w:spacing w:before="120"/>
        <w:outlineLvl w:val="0"/>
      </w:pPr>
      <w:r>
        <w:t>anbei erhalten Sie:</w:t>
      </w:r>
    </w:p>
    <w:p w14:paraId="5A15B0F5" w14:textId="77777777" w:rsidR="00FE0A5D" w:rsidRDefault="00FE0A5D" w:rsidP="00FE0A5D">
      <w:pPr>
        <w:pStyle w:val="Kopfzeile"/>
        <w:tabs>
          <w:tab w:val="clear" w:pos="9071"/>
        </w:tabs>
        <w:spacing w:before="120"/>
        <w:outlineLvl w:val="0"/>
      </w:pPr>
      <w:bookmarkStart w:id="1" w:name="_Hlk158132791"/>
      <w:r>
        <w:t xml:space="preserve">Aktuelle Unterlagen </w:t>
      </w:r>
      <w:r w:rsidR="00674CED">
        <w:t>zum Austau</w:t>
      </w:r>
      <w:r w:rsidR="00EA2F38">
        <w:t>s</w:t>
      </w:r>
      <w:r w:rsidR="00674CED">
        <w:t>ch</w:t>
      </w:r>
      <w:r>
        <w:t xml:space="preserve"> </w:t>
      </w:r>
      <w:r w:rsidR="00EA2F38">
        <w:t xml:space="preserve">bzw. Einfügen im </w:t>
      </w:r>
      <w:r>
        <w:t>NMB-Ordner («roter Ordner»)</w:t>
      </w:r>
      <w:r>
        <w:tab/>
        <w:t>1 Ex.</w:t>
      </w:r>
    </w:p>
    <w:p w14:paraId="0D329C58" w14:textId="77777777" w:rsidR="00FE0A5D" w:rsidRDefault="00FE0A5D" w:rsidP="00FE0A5D">
      <w:pPr>
        <w:pStyle w:val="Kopfzeile"/>
        <w:tabs>
          <w:tab w:val="clear" w:pos="9071"/>
        </w:tabs>
        <w:spacing w:before="120"/>
        <w:outlineLvl w:val="0"/>
      </w:pPr>
      <w:r>
        <w:t>Anweisung für Mutation NMB-Ordner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38">
        <w:tab/>
      </w:r>
      <w:r>
        <w:t>1 Ex.</w:t>
      </w:r>
    </w:p>
    <w:bookmarkEnd w:id="1"/>
    <w:p w14:paraId="69A4A0AD" w14:textId="77777777"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14:paraId="6BB4FC57" w14:textId="77777777"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14:paraId="16AE43AD" w14:textId="77777777" w:rsidTr="00B907FA">
        <w:trPr>
          <w:trHeight w:val="340"/>
        </w:trPr>
        <w:tc>
          <w:tcPr>
            <w:tcW w:w="324" w:type="dxa"/>
            <w:vAlign w:val="center"/>
          </w:tcPr>
          <w:p w14:paraId="19417A3D" w14:textId="77777777"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Kontrollkästchen1"/>
            <w:r>
              <w:rPr>
                <w:sz w:val="16"/>
              </w:rPr>
              <w:instrText xml:space="preserve"> FORMCHECKBOX </w:instrText>
            </w:r>
            <w:r w:rsidR="003919D2">
              <w:rPr>
                <w:sz w:val="16"/>
              </w:rPr>
            </w:r>
            <w:r w:rsidR="003919D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2"/>
          </w:p>
        </w:tc>
        <w:tc>
          <w:tcPr>
            <w:tcW w:w="2397" w:type="dxa"/>
            <w:vAlign w:val="center"/>
          </w:tcPr>
          <w:p w14:paraId="7FFB2789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14:paraId="6128A782" w14:textId="77777777"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3919D2">
              <w:rPr>
                <w:sz w:val="16"/>
              </w:rPr>
            </w:r>
            <w:r w:rsidR="003919D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6FAF0010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14:paraId="27A25DD9" w14:textId="77777777"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3919D2">
              <w:rPr>
                <w:sz w:val="16"/>
              </w:rPr>
            </w:r>
            <w:r w:rsidR="003919D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1AF72760" w14:textId="77777777"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14:paraId="2A4C4068" w14:textId="77777777" w:rsidTr="00B907FA">
        <w:trPr>
          <w:trHeight w:val="340"/>
        </w:trPr>
        <w:tc>
          <w:tcPr>
            <w:tcW w:w="324" w:type="dxa"/>
            <w:vAlign w:val="center"/>
          </w:tcPr>
          <w:p w14:paraId="3667075C" w14:textId="77777777"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3919D2">
              <w:rPr>
                <w:sz w:val="16"/>
              </w:rPr>
            </w:r>
            <w:r w:rsidR="003919D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14:paraId="29922126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14:paraId="660E88A4" w14:textId="77777777"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3919D2">
              <w:rPr>
                <w:sz w:val="16"/>
              </w:rPr>
            </w:r>
            <w:r w:rsidR="003919D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569CF39D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14:paraId="5E3AA76C" w14:textId="77777777"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3919D2">
              <w:rPr>
                <w:sz w:val="16"/>
              </w:rPr>
            </w:r>
            <w:r w:rsidR="003919D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0B35CED4" w14:textId="77777777"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14:paraId="1A2EEC17" w14:textId="77777777" w:rsidTr="00B907FA">
        <w:trPr>
          <w:cantSplit/>
          <w:trHeight w:val="340"/>
        </w:trPr>
        <w:tc>
          <w:tcPr>
            <w:tcW w:w="324" w:type="dxa"/>
            <w:vAlign w:val="center"/>
          </w:tcPr>
          <w:p w14:paraId="4A4FA1C2" w14:textId="77777777"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3919D2">
              <w:rPr>
                <w:sz w:val="16"/>
              </w:rPr>
            </w:r>
            <w:r w:rsidR="003919D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14:paraId="6BFD705B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14:paraId="74CC4DF0" w14:textId="77777777"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3919D2">
              <w:rPr>
                <w:sz w:val="16"/>
              </w:rPr>
            </w:r>
            <w:r w:rsidR="003919D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5CD6EC31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14:paraId="3C300551" w14:textId="77777777"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3919D2">
              <w:rPr>
                <w:sz w:val="16"/>
              </w:rPr>
            </w:r>
            <w:r w:rsidR="003919D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1948D563" w14:textId="77777777"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14:paraId="3EFB23FC" w14:textId="77777777" w:rsidTr="00B907FA">
        <w:trPr>
          <w:cantSplit/>
          <w:trHeight w:val="340"/>
        </w:trPr>
        <w:tc>
          <w:tcPr>
            <w:tcW w:w="324" w:type="dxa"/>
            <w:vAlign w:val="center"/>
          </w:tcPr>
          <w:p w14:paraId="1523FFE1" w14:textId="77777777"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3919D2">
              <w:rPr>
                <w:sz w:val="16"/>
              </w:rPr>
            </w:r>
            <w:r w:rsidR="003919D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14:paraId="211C2631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14:paraId="4FF1FC44" w14:textId="77777777"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3919D2">
              <w:rPr>
                <w:sz w:val="16"/>
              </w:rPr>
            </w:r>
            <w:r w:rsidR="003919D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1167AE13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14:paraId="518DBB8F" w14:textId="77777777"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3919D2">
              <w:rPr>
                <w:sz w:val="16"/>
              </w:rPr>
            </w:r>
            <w:r w:rsidR="003919D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456140AE" w14:textId="021F7F7E"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3" w:name="Zweck"/>
            <w:r>
              <w:rPr>
                <w:sz w:val="16"/>
              </w:rPr>
              <w:tab/>
            </w:r>
            <w:bookmarkEnd w:id="3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374533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14:paraId="43A04D0B" w14:textId="77777777" w:rsidR="00AB201C" w:rsidRDefault="00AB201C"/>
    <w:p w14:paraId="77B8784F" w14:textId="77777777"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14:paraId="7AEC5C51" w14:textId="77777777"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589E85BD" w14:textId="77777777"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547D764E" w14:textId="77777777"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6C307596" w14:textId="77777777"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14:paraId="1A1BE0DF" w14:textId="77777777"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3A8E9BB6" w14:textId="77777777" w:rsidR="00DE433A" w:rsidRDefault="00A547F4">
      <w:pPr>
        <w:jc w:val="left"/>
        <w:rPr>
          <w:lang w:val="de-DE"/>
        </w:rPr>
      </w:pPr>
      <w:r>
        <w:t>AEGERTER &amp; BOSSHARDT AG</w:t>
      </w:r>
    </w:p>
    <w:p w14:paraId="0BF860A6" w14:textId="77777777"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38E8F" w14:textId="77777777" w:rsidR="00AF55D5" w:rsidRDefault="00AF55D5">
      <w:r>
        <w:separator/>
      </w:r>
    </w:p>
  </w:endnote>
  <w:endnote w:type="continuationSeparator" w:id="0">
    <w:p w14:paraId="39A92E78" w14:textId="77777777" w:rsidR="00AF55D5" w:rsidRDefault="00AF5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BD7C1" w14:textId="15881DAC" w:rsidR="00AF55D5" w:rsidRDefault="00AF55D5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374533">
      <w:rPr>
        <w:noProof/>
        <w:sz w:val="16"/>
        <w:szCs w:val="16"/>
      </w:rPr>
      <w:t>9246_LS_AUE_Bänninger_NMB 2024_MeM_20240206.docx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0A49E" w14:textId="77777777" w:rsidR="00AF55D5" w:rsidRDefault="00AF55D5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14:paraId="41D7FA0B" w14:textId="77777777"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14:paraId="15A05E20" w14:textId="77777777" w:rsidR="00AF55D5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FE0A5D">
      <w:rPr>
        <w:sz w:val="16"/>
        <w:szCs w:val="16"/>
      </w:rPr>
      <w:t>Lautengartenstrasse 6, 4052 Basel</w:t>
    </w:r>
  </w:p>
  <w:p w14:paraId="4447BB34" w14:textId="362466F1"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14:paraId="0EE5A1F8" w14:textId="77777777" w:rsidR="00AF55D5" w:rsidRDefault="00AF55D5">
    <w:pPr>
      <w:pStyle w:val="Fuzeile"/>
      <w:rPr>
        <w:rFonts w:cs="Arial"/>
        <w:sz w:val="2"/>
        <w:lang w:val="de-DE"/>
      </w:rPr>
    </w:pPr>
  </w:p>
  <w:p w14:paraId="1A836609" w14:textId="77777777" w:rsidR="00AF55D5" w:rsidRDefault="00AF55D5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07760" w14:textId="77777777" w:rsidR="00AF55D5" w:rsidRDefault="00AF55D5">
      <w:r>
        <w:separator/>
      </w:r>
    </w:p>
  </w:footnote>
  <w:footnote w:type="continuationSeparator" w:id="0">
    <w:p w14:paraId="22B5F7A9" w14:textId="77777777" w:rsidR="00AF55D5" w:rsidRDefault="00AF5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4184D" w14:textId="77777777" w:rsidR="00AF55D5" w:rsidRDefault="00AF55D5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ED2112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14:paraId="5A650482" w14:textId="77777777" w:rsidR="00AF55D5" w:rsidRDefault="00AF55D5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14:paraId="706AD474" w14:textId="77777777" w:rsidR="00AF55D5" w:rsidRDefault="00AF55D5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50071" w14:textId="77777777" w:rsidR="00AF55D5" w:rsidRDefault="00AF55D5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 wp14:anchorId="7071FF79" wp14:editId="6062B56C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 wp14:anchorId="45D6E2CD" wp14:editId="5FC7A1E5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9BEF000" w14:textId="77777777" w:rsidR="00AF55D5" w:rsidRDefault="00AF55D5" w:rsidP="00E91A22">
    <w:pPr>
      <w:pStyle w:val="Kopfzeile"/>
      <w:jc w:val="center"/>
      <w:rPr>
        <w:b/>
      </w:rPr>
    </w:pPr>
  </w:p>
  <w:p w14:paraId="0D0A2112" w14:textId="77777777" w:rsidR="00AF55D5" w:rsidRDefault="00AF55D5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14:paraId="58A366AF" w14:textId="77777777" w:rsidR="00AF55D5" w:rsidRPr="00544441" w:rsidRDefault="00AF55D5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14:paraId="0FA73BCB" w14:textId="77777777" w:rsidR="00AF55D5" w:rsidRDefault="00AF55D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83607512">
    <w:abstractNumId w:val="2"/>
  </w:num>
  <w:num w:numId="2" w16cid:durableId="1979070069">
    <w:abstractNumId w:val="6"/>
  </w:num>
  <w:num w:numId="3" w16cid:durableId="283343697">
    <w:abstractNumId w:val="4"/>
  </w:num>
  <w:num w:numId="4" w16cid:durableId="287322261">
    <w:abstractNumId w:val="7"/>
  </w:num>
  <w:num w:numId="5" w16cid:durableId="1892299997">
    <w:abstractNumId w:val="8"/>
  </w:num>
  <w:num w:numId="6" w16cid:durableId="1448499513">
    <w:abstractNumId w:val="11"/>
  </w:num>
  <w:num w:numId="7" w16cid:durableId="565067868">
    <w:abstractNumId w:val="8"/>
  </w:num>
  <w:num w:numId="8" w16cid:durableId="1434128649">
    <w:abstractNumId w:val="10"/>
  </w:num>
  <w:num w:numId="9" w16cid:durableId="698699741">
    <w:abstractNumId w:val="9"/>
  </w:num>
  <w:num w:numId="10" w16cid:durableId="940333723">
    <w:abstractNumId w:val="3"/>
  </w:num>
  <w:num w:numId="11" w16cid:durableId="1186137876">
    <w:abstractNumId w:val="5"/>
  </w:num>
  <w:num w:numId="12" w16cid:durableId="2081634700">
    <w:abstractNumId w:val="1"/>
  </w:num>
  <w:num w:numId="13" w16cid:durableId="846822890">
    <w:abstractNumId w:val="0"/>
  </w:num>
  <w:num w:numId="14" w16cid:durableId="469636895">
    <w:abstractNumId w:val="9"/>
  </w:num>
  <w:num w:numId="15" w16cid:durableId="2016690166">
    <w:abstractNumId w:val="1"/>
  </w:num>
  <w:num w:numId="16" w16cid:durableId="2134396519">
    <w:abstractNumId w:val="0"/>
  </w:num>
  <w:num w:numId="17" w16cid:durableId="1657684827">
    <w:abstractNumId w:val="9"/>
  </w:num>
  <w:num w:numId="18" w16cid:durableId="944266317">
    <w:abstractNumId w:val="1"/>
  </w:num>
  <w:num w:numId="19" w16cid:durableId="973950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96F84"/>
    <w:rsid w:val="000B4A9F"/>
    <w:rsid w:val="000E0315"/>
    <w:rsid w:val="000E0D8A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E78B3"/>
    <w:rsid w:val="001F4142"/>
    <w:rsid w:val="00202487"/>
    <w:rsid w:val="0025684A"/>
    <w:rsid w:val="00265616"/>
    <w:rsid w:val="00276AEE"/>
    <w:rsid w:val="00282DE3"/>
    <w:rsid w:val="002A488B"/>
    <w:rsid w:val="002E58D3"/>
    <w:rsid w:val="00314ECD"/>
    <w:rsid w:val="00320701"/>
    <w:rsid w:val="00346470"/>
    <w:rsid w:val="00374533"/>
    <w:rsid w:val="003865FB"/>
    <w:rsid w:val="00386FA5"/>
    <w:rsid w:val="003919D2"/>
    <w:rsid w:val="00410FBE"/>
    <w:rsid w:val="004300D7"/>
    <w:rsid w:val="0044546D"/>
    <w:rsid w:val="00446138"/>
    <w:rsid w:val="00466241"/>
    <w:rsid w:val="00494774"/>
    <w:rsid w:val="004A6F61"/>
    <w:rsid w:val="004B23F8"/>
    <w:rsid w:val="004C0AF6"/>
    <w:rsid w:val="004D7923"/>
    <w:rsid w:val="005268E2"/>
    <w:rsid w:val="00564857"/>
    <w:rsid w:val="00571561"/>
    <w:rsid w:val="005A491E"/>
    <w:rsid w:val="005D63AC"/>
    <w:rsid w:val="005F1F7A"/>
    <w:rsid w:val="00612C40"/>
    <w:rsid w:val="00645BB6"/>
    <w:rsid w:val="00674CED"/>
    <w:rsid w:val="00693BAF"/>
    <w:rsid w:val="006B0D04"/>
    <w:rsid w:val="006C4F15"/>
    <w:rsid w:val="007006EC"/>
    <w:rsid w:val="00711EA7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739D2"/>
    <w:rsid w:val="00AB1B86"/>
    <w:rsid w:val="00AB201C"/>
    <w:rsid w:val="00AF55D5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A105B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7080"/>
    <w:rsid w:val="00E91A22"/>
    <w:rsid w:val="00EA2F38"/>
    <w:rsid w:val="00ED2112"/>
    <w:rsid w:val="00ED5730"/>
    <w:rsid w:val="00ED7FDA"/>
    <w:rsid w:val="00EE09E8"/>
    <w:rsid w:val="00F32453"/>
    <w:rsid w:val="00F43688"/>
    <w:rsid w:val="00F43C5E"/>
    <w:rsid w:val="00F43ED1"/>
    <w:rsid w:val="00F45E66"/>
    <w:rsid w:val="00F47E3E"/>
    <w:rsid w:val="00F619EE"/>
    <w:rsid w:val="00F8359C"/>
    <w:rsid w:val="00FB5334"/>
    <w:rsid w:val="00FC1B47"/>
    <w:rsid w:val="00FC2B5E"/>
    <w:rsid w:val="00FE04C4"/>
    <w:rsid w:val="00FE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;"/>
  <w14:docId w14:val="334668E3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E06C6-4FB3-4BD9-96C1-FB1B6A83A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157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2024-02-06T16:01:00Z</cp:lastPrinted>
  <dcterms:created xsi:type="dcterms:W3CDTF">2024-02-06T16:01:00Z</dcterms:created>
  <dcterms:modified xsi:type="dcterms:W3CDTF">2024-02-06T18:16:00Z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