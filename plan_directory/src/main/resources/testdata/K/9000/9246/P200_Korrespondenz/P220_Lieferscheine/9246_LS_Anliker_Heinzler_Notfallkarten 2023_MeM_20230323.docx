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4E39CB" w:rsidRDefault="004E39CB" w:rsidP="00BB0C7E">
            <w:pPr>
              <w:tabs>
                <w:tab w:val="center" w:pos="4819"/>
                <w:tab w:val="right" w:pos="9071"/>
              </w:tabs>
              <w:jc w:val="left"/>
              <w:rPr>
                <w:rFonts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ARGE ABA N2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B0C7E">
              <w:rPr>
                <w:szCs w:val="22"/>
              </w:rPr>
              <w:t>z.H. Nicolas Heinzler</w:t>
            </w:r>
          </w:p>
          <w:p w:rsidR="004E39CB" w:rsidRDefault="004E39CB" w:rsidP="004E39C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Unterer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Richenwilweg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2</w:t>
            </w:r>
          </w:p>
          <w:p w:rsidR="004E39CB" w:rsidRDefault="004E39CB" w:rsidP="004E39C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4614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Hägendorf</w:t>
            </w:r>
            <w:proofErr w:type="spellEnd"/>
          </w:p>
          <w:p w:rsidR="006D4154" w:rsidRDefault="006D4154" w:rsidP="00BB0C7E">
            <w:pPr>
              <w:tabs>
                <w:tab w:val="center" w:pos="4819"/>
                <w:tab w:val="right" w:pos="9071"/>
              </w:tabs>
              <w:jc w:val="left"/>
            </w:pP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E39CB">
        <w:rPr>
          <w:noProof/>
        </w:rPr>
        <w:t>23. März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995830">
        <w:rPr>
          <w:noProof/>
          <w:sz w:val="12"/>
          <w:szCs w:val="12"/>
        </w:rPr>
        <w:t>9246_LS_Anliker_Heinzler_Notfallkarten 2023_MeM_20230323.docx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4E39C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82C74">
        <w:t>Heinzler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382C74">
        <w:t>alten Sie</w:t>
      </w:r>
      <w:r w:rsidR="004446EB">
        <w:t>:</w:t>
      </w:r>
    </w:p>
    <w:p w:rsidR="00382C74" w:rsidRDefault="00382C74" w:rsidP="00ED2112">
      <w:pPr>
        <w:pStyle w:val="Kopfzeile"/>
        <w:tabs>
          <w:tab w:val="clear" w:pos="9071"/>
        </w:tabs>
        <w:spacing w:before="120"/>
        <w:outlineLvl w:val="0"/>
      </w:pPr>
      <w:r>
        <w:t>Notfallkarten SIEP</w:t>
      </w:r>
      <w:r>
        <w:tab/>
      </w:r>
      <w:r>
        <w:tab/>
      </w:r>
      <w:r>
        <w:tab/>
      </w:r>
      <w:r>
        <w:tab/>
      </w:r>
      <w:r w:rsidR="004446EB">
        <w:tab/>
      </w:r>
      <w:r w:rsidR="004446EB">
        <w:tab/>
      </w:r>
      <w:r>
        <w:t xml:space="preserve">150 </w:t>
      </w:r>
      <w:r w:rsidR="004446EB">
        <w:t>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4E39CB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5830">
              <w:rPr>
                <w:sz w:val="16"/>
              </w:rPr>
            </w:r>
            <w:r w:rsidR="0099583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446EB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95830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2E535535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3E556-C735-4B8A-B432-A4C869A5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2023-03-23T10:41:00Z</dcterms:created>
  <dcterms:modified xsi:type="dcterms:W3CDTF">2023-03-23T10:42:00Z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