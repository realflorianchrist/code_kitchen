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</w:pPr>
            <w:r w:rsidRPr="00205C58">
              <w:rPr>
                <w:szCs w:val="22"/>
              </w:rPr>
              <w:t>4018 Basel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F755D0">
        <w:t xml:space="preserve">28.06.2013 / </w:t>
      </w:r>
      <w:r w:rsidR="00205C58">
        <w:rPr>
          <w:szCs w:val="22"/>
        </w:rPr>
        <w:t>FL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3F2C6B">
        <w:rPr>
          <w:noProof/>
          <w:sz w:val="12"/>
          <w:szCs w:val="12"/>
        </w:rPr>
        <w:t>9246_LS_BHU_Rotzler_Entw_4_EP-Berichte_FL_20130628.docx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E27689" w:rsidP="00E27689">
      <w:pPr>
        <w:spacing w:before="60" w:after="60"/>
        <w:rPr>
          <w:b/>
        </w:rPr>
      </w:pPr>
      <w:r>
        <w:rPr>
          <w:b/>
        </w:rPr>
        <w:t xml:space="preserve">TP 1 Tunnel/Geotechnik, </w:t>
      </w:r>
      <w:r w:rsidRPr="00F84BBD">
        <w:rPr>
          <w:b/>
        </w:rPr>
        <w:t>TP2 Trasse/Umwelt, TP3 Kunstbauten</w:t>
      </w:r>
    </w:p>
    <w:p w:rsidR="00E27689" w:rsidRDefault="00E27689" w:rsidP="00E27689">
      <w:pPr>
        <w:spacing w:before="60" w:after="60"/>
      </w:pPr>
    </w:p>
    <w:p w:rsidR="008553C3" w:rsidRDefault="00F755D0" w:rsidP="008553C3">
      <w:pPr>
        <w:pStyle w:val="Kopfzeile"/>
        <w:tabs>
          <w:tab w:val="clear" w:pos="9071"/>
        </w:tabs>
        <w:spacing w:before="120"/>
        <w:outlineLvl w:val="0"/>
      </w:pPr>
      <w:r>
        <w:t>Lieber Ronnie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</w:t>
      </w:r>
      <w:r w:rsidR="00F755D0">
        <w:t>sende ich Dir folgende EP-Berichte der HI 2013 als Entwurf. Je 1 Expl. soll ans ASTRA EP zur Stellungnahme weitergeleitet werden. Danke</w:t>
      </w:r>
      <w:r w:rsidR="00205C58">
        <w:t xml:space="preserve"> </w:t>
      </w:r>
    </w:p>
    <w:p w:rsidR="00F755D0" w:rsidRDefault="00F755D0" w:rsidP="00F755D0">
      <w:pPr>
        <w:pStyle w:val="Listenabsatz"/>
        <w:numPr>
          <w:ilvl w:val="0"/>
          <w:numId w:val="20"/>
        </w:numPr>
      </w:pPr>
      <w:r>
        <w:t>4.</w:t>
      </w:r>
      <w:r w:rsidRPr="00F755D0">
        <w:t>502</w:t>
      </w:r>
      <w:r>
        <w:t>.</w:t>
      </w:r>
      <w:r>
        <w:t>1/.2</w:t>
      </w:r>
      <w:r>
        <w:t xml:space="preserve"> </w:t>
      </w:r>
      <w:r w:rsidRPr="00F755D0">
        <w:t>Tu</w:t>
      </w:r>
      <w:r>
        <w:t xml:space="preserve">nnel </w:t>
      </w:r>
      <w:r w:rsidRPr="00F755D0">
        <w:t>Ebenrain</w:t>
      </w:r>
    </w:p>
    <w:p w:rsidR="00835945" w:rsidRDefault="00F755D0" w:rsidP="00F755D0">
      <w:pPr>
        <w:pStyle w:val="Listenabsatz"/>
        <w:numPr>
          <w:ilvl w:val="0"/>
          <w:numId w:val="20"/>
        </w:numPr>
      </w:pPr>
      <w:r>
        <w:t>4.</w:t>
      </w:r>
      <w:r w:rsidRPr="00F755D0">
        <w:t>502</w:t>
      </w:r>
      <w:r>
        <w:t>.</w:t>
      </w:r>
      <w:r w:rsidRPr="00F755D0">
        <w:t>3</w:t>
      </w:r>
      <w:r>
        <w:t xml:space="preserve"> </w:t>
      </w:r>
      <w:r w:rsidRPr="00F755D0">
        <w:t>Zentrale</w:t>
      </w:r>
      <w:r>
        <w:t xml:space="preserve"> </w:t>
      </w:r>
      <w:r w:rsidRPr="00F755D0">
        <w:t>Tu</w:t>
      </w:r>
      <w:r>
        <w:t xml:space="preserve">nnel </w:t>
      </w:r>
      <w:r w:rsidRPr="00F755D0">
        <w:t>Ebenrain</w:t>
      </w:r>
    </w:p>
    <w:p w:rsidR="00F755D0" w:rsidRDefault="00F755D0" w:rsidP="00F755D0">
      <w:pPr>
        <w:pStyle w:val="Listenabsatz"/>
        <w:numPr>
          <w:ilvl w:val="0"/>
          <w:numId w:val="20"/>
        </w:numPr>
      </w:pPr>
      <w:r>
        <w:t>4.</w:t>
      </w:r>
      <w:r w:rsidRPr="00F755D0">
        <w:t>50</w:t>
      </w:r>
      <w:r>
        <w:t>3</w:t>
      </w:r>
      <w:r>
        <w:t>.</w:t>
      </w:r>
      <w:r w:rsidRPr="00F755D0">
        <w:t>3</w:t>
      </w:r>
      <w:r>
        <w:t xml:space="preserve"> </w:t>
      </w:r>
      <w:r w:rsidRPr="00F755D0">
        <w:t>Tu</w:t>
      </w:r>
      <w:r>
        <w:t>nnel</w:t>
      </w:r>
      <w:r>
        <w:t xml:space="preserve"> Oberburg</w:t>
      </w:r>
    </w:p>
    <w:p w:rsidR="00F755D0" w:rsidRDefault="00F755D0" w:rsidP="00F755D0">
      <w:pPr>
        <w:pStyle w:val="Listenabsatz"/>
        <w:numPr>
          <w:ilvl w:val="0"/>
          <w:numId w:val="20"/>
        </w:numPr>
      </w:pPr>
      <w:r>
        <w:t>6.300 Stützmauer rechts N2</w:t>
      </w:r>
    </w:p>
    <w:p w:rsidR="00F755D0" w:rsidRDefault="00F755D0" w:rsidP="008553C3"/>
    <w:p w:rsidR="00F755D0" w:rsidRDefault="00F755D0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F755D0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F755D0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itte um Weiterleitung je 1 Expl. ans ASTRA EP"/>
                  </w:textInput>
                </w:ffData>
              </w:fldChar>
            </w:r>
            <w:r w:rsidR="00F755D0">
              <w:rPr>
                <w:sz w:val="16"/>
              </w:rPr>
              <w:instrText xml:space="preserve"> FORMTEXT </w:instrText>
            </w:r>
            <w:r w:rsidR="00F755D0">
              <w:rPr>
                <w:sz w:val="16"/>
              </w:rPr>
            </w:r>
            <w:r w:rsidR="00F755D0">
              <w:rPr>
                <w:sz w:val="16"/>
              </w:rPr>
              <w:fldChar w:fldCharType="separate"/>
            </w:r>
            <w:r w:rsidR="003F2C6B">
              <w:rPr>
                <w:noProof/>
                <w:sz w:val="16"/>
              </w:rPr>
              <w:t>Bitte um Weiterleitung je 1 Expl. ans ASTRA EP</w:t>
            </w:r>
            <w:r w:rsidR="00F755D0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</w:pPr>
      <w:r>
        <w:t>AEGERTER &amp; BOSSHARDT AG</w:t>
      </w:r>
      <w:bookmarkStart w:id="2" w:name="_GoBack"/>
      <w:bookmarkEnd w:id="2"/>
    </w:p>
    <w:p w:rsidR="00F755D0" w:rsidRDefault="00F755D0">
      <w:pPr>
        <w:jc w:val="left"/>
      </w:pPr>
    </w:p>
    <w:p w:rsidR="00F755D0" w:rsidRDefault="00F755D0">
      <w:pPr>
        <w:jc w:val="left"/>
        <w:rPr>
          <w:lang w:val="de-DE"/>
        </w:rPr>
      </w:pPr>
      <w:r>
        <w:t>Lorenzo Falzone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3F2C6B">
        <w:rPr>
          <w:noProof/>
          <w:szCs w:val="22"/>
        </w:rPr>
        <w:t> </w:t>
      </w:r>
      <w:r w:rsidR="003F2C6B">
        <w:rPr>
          <w:noProof/>
          <w:szCs w:val="22"/>
        </w:rPr>
        <w:t> </w:t>
      </w:r>
      <w:r w:rsidR="003F2C6B">
        <w:rPr>
          <w:noProof/>
          <w:szCs w:val="22"/>
        </w:rPr>
        <w:t> </w:t>
      </w:r>
      <w:r w:rsidR="003F2C6B">
        <w:rPr>
          <w:noProof/>
          <w:szCs w:val="22"/>
        </w:rPr>
        <w:t> </w:t>
      </w:r>
      <w:r w:rsidR="003F2C6B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Arial Unicode MS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3F2C6B">
      <w:rPr>
        <w:noProof/>
        <w:sz w:val="16"/>
        <w:szCs w:val="16"/>
      </w:rPr>
      <w:t>9246_LS_BHU_Rotzler_Entw_4_EP-Berichte_FL_20130628.docx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3F2C6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3F2C6B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925DB"/>
    <w:rsid w:val="0089737E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69496-1FAA-4200-922C-A87D93BF1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 </dc:creator>
  <cp:keywords/>
  <cp:lastModifiedBy>Falzone Lorenzo</cp:lastModifiedBy>
  <cp:revision>20</cp:revision>
  <cp:lastPrinted>2013-06-28T12:30:00Z</cp:lastPrinted>
  <dcterms:created xsi:type="dcterms:W3CDTF">2013-04-03T11:57:00Z</dcterms:created>
  <dcterms:modified xsi:type="dcterms:W3CDTF">2013-06-28T12:32:00Z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