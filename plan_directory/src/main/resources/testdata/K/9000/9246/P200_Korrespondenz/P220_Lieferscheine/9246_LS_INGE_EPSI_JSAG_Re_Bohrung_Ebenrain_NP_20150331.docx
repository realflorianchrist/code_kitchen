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Jauslin + Stebler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z.Hd. </w:t>
            </w:r>
            <w:r w:rsidR="00C151C3">
              <w:rPr>
                <w:szCs w:val="22"/>
              </w:rPr>
              <w:t xml:space="preserve">Frau </w:t>
            </w:r>
            <w:r w:rsidR="00DB7D2E" w:rsidRPr="00DB7D2E">
              <w:rPr>
                <w:szCs w:val="22"/>
              </w:rPr>
              <w:t>Boeglin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C151C3">
        <w:t>31. März</w:t>
      </w:r>
      <w:r w:rsidR="0035540A">
        <w:t xml:space="preserve"> 2014</w:t>
      </w:r>
      <w:r w:rsidR="00E91A22">
        <w:t xml:space="preserve"> / </w:t>
      </w:r>
      <w:r w:rsidR="00C151C3">
        <w:rPr>
          <w:szCs w:val="22"/>
        </w:rPr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151C3">
        <w:rPr>
          <w:noProof/>
          <w:sz w:val="12"/>
          <w:szCs w:val="12"/>
        </w:rPr>
        <w:t>9246_LS_INGE_EPSI_JSAG_Re_Bohrung_Ebenrain_NP_20150331.docx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DB7D2E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  <w:r>
        <w:rPr>
          <w:b/>
        </w:rPr>
        <w:t>TP 1 Tunnel/Geotechnik</w:t>
      </w:r>
    </w:p>
    <w:p w:rsidR="00E27689" w:rsidRDefault="00E27689" w:rsidP="00E27689">
      <w:pPr>
        <w:spacing w:before="60" w:after="60"/>
      </w:pPr>
    </w:p>
    <w:p w:rsidR="008553C3" w:rsidRDefault="00C151C3" w:rsidP="008553C3">
      <w:pPr>
        <w:pStyle w:val="Kopfzeile"/>
        <w:tabs>
          <w:tab w:val="clear" w:pos="9071"/>
        </w:tabs>
        <w:spacing w:before="120"/>
        <w:outlineLvl w:val="0"/>
      </w:pPr>
      <w:r>
        <w:t>Sehr geehrtre Frau Frau</w:t>
      </w:r>
      <w:r w:rsidR="00DB7D2E">
        <w:t xml:space="preserve"> Boeglin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FB471F" w:rsidRDefault="00C151C3" w:rsidP="000B54CF">
      <w:pPr>
        <w:spacing w:after="160"/>
      </w:pPr>
      <w:r>
        <w:t>Anbei erhalten Sie die Rechnung von Diamantbohrer bzgl. den Bohrarbeiten im Tunnel Ebenrain v</w:t>
      </w:r>
      <w:r w:rsidR="00DB7D2E">
        <w:t>om 17.</w:t>
      </w:r>
      <w:bookmarkStart w:id="0" w:name="_GoBack"/>
      <w:bookmarkEnd w:id="0"/>
      <w:r w:rsidR="00DB7D2E">
        <w:t>03.2015. Die Rechnung ist geprüft.</w:t>
      </w:r>
    </w:p>
    <w:p w:rsidR="00DB7D2E" w:rsidRDefault="00DB7D2E" w:rsidP="000B54CF">
      <w:pPr>
        <w:spacing w:after="160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DB7D2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B471F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51C3">
              <w:rPr>
                <w:sz w:val="16"/>
              </w:rPr>
            </w:r>
            <w:r w:rsidR="00C151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DB7D2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DB7D2E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DB7D2E">
              <w:rPr>
                <w:sz w:val="16"/>
              </w:rPr>
              <w:t>Zur Erledigung</w:t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C151C3" w:rsidP="00C151C3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szCs w:val="22"/>
        </w:rPr>
        <w:t>i.A. Philipp Noordam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1C3" w:rsidRDefault="00C151C3">
      <w:r>
        <w:separator/>
      </w:r>
    </w:p>
  </w:endnote>
  <w:endnote w:type="continuationSeparator" w:id="0">
    <w:p w:rsidR="00C151C3" w:rsidRDefault="00C15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C3" w:rsidRDefault="00C151C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DB7D2E">
      <w:rPr>
        <w:noProof/>
        <w:sz w:val="16"/>
        <w:szCs w:val="16"/>
      </w:rPr>
      <w:t>9246_LS_INGE_EPSI_JSAG_Re_Bohrung_Ebenrain_NP_20150331.docx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C3" w:rsidRDefault="00C151C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C151C3" w:rsidRPr="00645BB6" w:rsidRDefault="00C151C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C151C3" w:rsidRDefault="00C151C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C151C3" w:rsidRPr="00645BB6" w:rsidRDefault="00C151C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C151C3" w:rsidRDefault="00C151C3">
    <w:pPr>
      <w:pStyle w:val="Fuzeile"/>
      <w:rPr>
        <w:rFonts w:cs="Arial"/>
        <w:sz w:val="2"/>
        <w:lang w:val="de-DE"/>
      </w:rPr>
    </w:pPr>
  </w:p>
  <w:p w:rsidR="00C151C3" w:rsidRDefault="00C151C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1C3" w:rsidRDefault="00C151C3">
      <w:r>
        <w:separator/>
      </w:r>
    </w:p>
  </w:footnote>
  <w:footnote w:type="continuationSeparator" w:id="0">
    <w:p w:rsidR="00C151C3" w:rsidRDefault="00C15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C3" w:rsidRDefault="00C151C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C151C3" w:rsidRDefault="00C151C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C151C3" w:rsidRDefault="00C151C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1C3" w:rsidRDefault="00C151C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51C3" w:rsidRDefault="00C151C3" w:rsidP="00E91A22">
    <w:pPr>
      <w:pStyle w:val="Kopfzeile"/>
      <w:jc w:val="center"/>
      <w:rPr>
        <w:b/>
      </w:rPr>
    </w:pPr>
  </w:p>
  <w:p w:rsidR="00C151C3" w:rsidRDefault="00C151C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C151C3" w:rsidRPr="00544441" w:rsidRDefault="00C151C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C151C3" w:rsidRDefault="00C151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BF34DC"/>
    <w:multiLevelType w:val="hybridMultilevel"/>
    <w:tmpl w:val="E488CE02"/>
    <w:lvl w:ilvl="0" w:tplc="1E18E2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B54C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2DCE"/>
    <w:rsid w:val="002A488B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867AA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301CE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151C3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B7D2E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8359C"/>
    <w:rsid w:val="00FB471F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55A64-CF24-4807-AC58-99162514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3</cp:revision>
  <cp:lastPrinted>2014-10-31T10:54:00Z</cp:lastPrinted>
  <dcterms:created xsi:type="dcterms:W3CDTF">2015-03-31T09:36:00Z</dcterms:created>
  <dcterms:modified xsi:type="dcterms:W3CDTF">2015-03-31T09:43:00Z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