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35540A">
        <w:t>16. Oktober 2014</w:t>
      </w:r>
      <w:r w:rsidR="00E91A22">
        <w:t xml:space="preserve"> / </w:t>
      </w:r>
      <w:proofErr w:type="spellStart"/>
      <w:r w:rsidR="0035540A">
        <w:rPr>
          <w:szCs w:val="22"/>
        </w:rPr>
        <w:t>BäM</w:t>
      </w:r>
      <w:proofErr w:type="spellEnd"/>
      <w:r>
        <w:rPr>
          <w:szCs w:val="22"/>
        </w:rPr>
        <w:t xml:space="preserve"> / </w:t>
      </w:r>
      <w:proofErr w:type="spellStart"/>
      <w:r w:rsidR="0035540A">
        <w:rPr>
          <w:szCs w:val="22"/>
        </w:rPr>
        <w:t>EiS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0B54CF">
        <w:rPr>
          <w:noProof/>
          <w:sz w:val="12"/>
          <w:szCs w:val="12"/>
        </w:rPr>
        <w:t>9246_LS_INGE_EPSI_JSAG_Roth_Abgabe_EiS_20141016.docx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>TP 1 Tunnel/Geotechnik</w:t>
      </w:r>
      <w:r w:rsidR="0035540A">
        <w:rPr>
          <w:b/>
        </w:rPr>
        <w:t xml:space="preserve"> 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0B54CF">
      <w:pPr>
        <w:spacing w:after="160"/>
      </w:pPr>
      <w:r>
        <w:t xml:space="preserve">In der Beilage erhalten Sie die </w:t>
      </w:r>
      <w:r w:rsidR="0035540A">
        <w:t>folgenden Berichte und Pläne</w:t>
      </w:r>
      <w:r w:rsidR="000B54CF">
        <w:t xml:space="preserve"> in Papierform und auf CD</w:t>
      </w:r>
      <w:r w:rsidR="0035540A">
        <w:t>:</w:t>
      </w:r>
    </w:p>
    <w:p w:rsidR="0035540A" w:rsidRDefault="000B54CF" w:rsidP="000B54CF">
      <w:pPr>
        <w:tabs>
          <w:tab w:val="left" w:pos="2835"/>
          <w:tab w:val="left" w:pos="5387"/>
          <w:tab w:val="left" w:pos="8222"/>
        </w:tabs>
      </w:pPr>
      <w:r>
        <w:t>TP10004-1</w:t>
      </w:r>
      <w:r>
        <w:tab/>
      </w:r>
      <w:r>
        <w:t>TP10101</w:t>
      </w:r>
      <w:r>
        <w:tab/>
        <w:t>TP10104-3</w:t>
      </w:r>
      <w:r>
        <w:tab/>
        <w:t>TP10201</w:t>
      </w:r>
    </w:p>
    <w:p w:rsidR="000B54CF" w:rsidRDefault="000B54CF" w:rsidP="000B54CF">
      <w:pPr>
        <w:tabs>
          <w:tab w:val="left" w:pos="2835"/>
          <w:tab w:val="left" w:pos="5387"/>
          <w:tab w:val="left" w:pos="8222"/>
        </w:tabs>
      </w:pPr>
      <w:r>
        <w:t>TP1000</w:t>
      </w:r>
      <w:bookmarkStart w:id="0" w:name="_GoBack"/>
      <w:bookmarkEnd w:id="0"/>
      <w:r>
        <w:t>5</w:t>
      </w:r>
      <w:r>
        <w:t>-1</w:t>
      </w:r>
      <w:r>
        <w:tab/>
      </w:r>
      <w:r>
        <w:t>TP10</w:t>
      </w:r>
      <w:r>
        <w:t>102</w:t>
      </w:r>
      <w:r>
        <w:tab/>
        <w:t>TP10104-4</w:t>
      </w:r>
      <w:r>
        <w:tab/>
        <w:t>TP10202</w:t>
      </w:r>
    </w:p>
    <w:p w:rsidR="000B54CF" w:rsidRDefault="000B54CF" w:rsidP="000B54CF">
      <w:pPr>
        <w:tabs>
          <w:tab w:val="left" w:pos="2835"/>
          <w:tab w:val="left" w:pos="5387"/>
          <w:tab w:val="left" w:pos="8222"/>
        </w:tabs>
      </w:pPr>
      <w:r>
        <w:t>TP1000</w:t>
      </w:r>
      <w:r>
        <w:t>6</w:t>
      </w:r>
      <w:r>
        <w:t>-1</w:t>
      </w:r>
      <w:r>
        <w:tab/>
      </w:r>
      <w:r>
        <w:t>TP10</w:t>
      </w:r>
      <w:r>
        <w:t>103</w:t>
      </w:r>
      <w:r>
        <w:tab/>
        <w:t>TP10104-5</w:t>
      </w:r>
    </w:p>
    <w:p w:rsidR="000B54CF" w:rsidRDefault="000B54CF" w:rsidP="000B54CF">
      <w:pPr>
        <w:tabs>
          <w:tab w:val="left" w:pos="2835"/>
          <w:tab w:val="left" w:pos="5387"/>
          <w:tab w:val="left" w:pos="8222"/>
        </w:tabs>
      </w:pPr>
      <w:r>
        <w:t>TP1000</w:t>
      </w:r>
      <w:r>
        <w:t>7</w:t>
      </w:r>
      <w:r>
        <w:t>-1</w:t>
      </w:r>
      <w:r>
        <w:tab/>
        <w:t>TP10104-1</w:t>
      </w:r>
      <w:r>
        <w:tab/>
        <w:t>TP10104-6</w:t>
      </w:r>
    </w:p>
    <w:p w:rsidR="000B54CF" w:rsidRDefault="000B54CF" w:rsidP="000B54CF">
      <w:pPr>
        <w:tabs>
          <w:tab w:val="left" w:pos="2835"/>
          <w:tab w:val="left" w:pos="5387"/>
          <w:tab w:val="left" w:pos="8222"/>
        </w:tabs>
      </w:pPr>
      <w:r>
        <w:t>TP1000</w:t>
      </w:r>
      <w:r>
        <w:t>9</w:t>
      </w:r>
      <w:r>
        <w:t>-1</w:t>
      </w:r>
      <w:r>
        <w:tab/>
        <w:t>TP10104-2</w:t>
      </w:r>
      <w:r>
        <w:tab/>
        <w:t>TP10009</w:t>
      </w: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0B54CF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B54CF">
              <w:rPr>
                <w:sz w:val="16"/>
              </w:rPr>
            </w:r>
            <w:r w:rsidR="000B54C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0B54CF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0B54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Sylvia Eichenberger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0B54CF">
      <w:rPr>
        <w:noProof/>
        <w:sz w:val="16"/>
        <w:szCs w:val="16"/>
      </w:rPr>
      <w:t>9246_LS_INGE_EPSI_JSAG_Roth_Abgabe_EiS_20141016.docx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0B54C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B54C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D028B-AB56-4724-8856-DC31712C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164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Sylvia Eichenberger</cp:lastModifiedBy>
  <cp:revision>3</cp:revision>
  <cp:lastPrinted>2014-10-16T09:16:00Z</cp:lastPrinted>
  <dcterms:created xsi:type="dcterms:W3CDTF">2014-10-16T09:07:00Z</dcterms:created>
  <dcterms:modified xsi:type="dcterms:W3CDTF">2014-10-16T09:16:00Z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