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EC541F">
        <w:trPr>
          <w:trHeight w:hRule="exact" w:val="1857"/>
        </w:trPr>
        <w:tc>
          <w:tcPr>
            <w:tcW w:w="9993" w:type="dxa"/>
          </w:tcPr>
          <w:p w:rsidR="00A90C5F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Jauslin  + Stebler AG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z.Hd. Frau Boeglin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Gartenstrasse 15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</w:pPr>
            <w:r>
              <w:rPr>
                <w:rFonts w:cs="Arial"/>
                <w:noProof/>
              </w:rPr>
              <w:t>4132 Muttenz</w:t>
            </w:r>
          </w:p>
        </w:tc>
      </w:tr>
    </w:tbl>
    <w:p w:rsidR="00A90C5F" w:rsidRDefault="00A90C5F">
      <w:pPr>
        <w:spacing w:line="280" w:lineRule="atLeast"/>
      </w:pPr>
    </w:p>
    <w:p w:rsidR="00A90C5F" w:rsidRDefault="00A90C5F">
      <w:pPr>
        <w:pBdr>
          <w:bottom w:val="single" w:sz="6" w:space="6" w:color="auto"/>
        </w:pBdr>
        <w:spacing w:after="160" w:line="280" w:lineRule="atLeast"/>
        <w:outlineLvl w:val="0"/>
        <w:rPr>
          <w:spacing w:val="160"/>
          <w:sz w:val="20"/>
        </w:rPr>
      </w:pPr>
      <w:r>
        <w:rPr>
          <w:spacing w:val="250"/>
          <w:sz w:val="34"/>
        </w:rPr>
        <w:t>LIEFERSCHEIN</w:t>
      </w:r>
    </w:p>
    <w:p w:rsidR="00114C91" w:rsidRPr="002464B1" w:rsidRDefault="00A90C5F" w:rsidP="002464B1">
      <w:pPr>
        <w:tabs>
          <w:tab w:val="left" w:pos="6804"/>
          <w:tab w:val="right" w:pos="9781"/>
        </w:tabs>
        <w:spacing w:before="180" w:line="280" w:lineRule="atLeast"/>
        <w:rPr>
          <w:sz w:val="16"/>
          <w:szCs w:val="16"/>
        </w:rPr>
      </w:pPr>
      <w:r>
        <w:rPr>
          <w:sz w:val="18"/>
        </w:rPr>
        <w:t xml:space="preserve">Basel, </w:t>
      </w:r>
      <w:r w:rsidRPr="003C0F88">
        <w:rPr>
          <w:szCs w:val="22"/>
        </w:rPr>
        <w:fldChar w:fldCharType="begin"/>
      </w:r>
      <w:r w:rsidRPr="003C0F88">
        <w:rPr>
          <w:szCs w:val="22"/>
        </w:rPr>
        <w:instrText xml:space="preserve"> DATE \@ "dd.MM.yyyy" \* MERGEFORMAT </w:instrText>
      </w:r>
      <w:r w:rsidRPr="003C0F88">
        <w:rPr>
          <w:szCs w:val="22"/>
        </w:rPr>
        <w:fldChar w:fldCharType="separate"/>
      </w:r>
      <w:r w:rsidR="00240C8F">
        <w:rPr>
          <w:noProof/>
          <w:szCs w:val="22"/>
        </w:rPr>
        <w:t>07.10.2014</w:t>
      </w:r>
      <w:r w:rsidRPr="003C0F88">
        <w:rPr>
          <w:szCs w:val="22"/>
        </w:rPr>
        <w:fldChar w:fldCharType="end"/>
      </w:r>
      <w:r w:rsidR="00C06F6B">
        <w:rPr>
          <w:szCs w:val="22"/>
        </w:rPr>
        <w:t xml:space="preserve"> / </w:t>
      </w:r>
      <w:proofErr w:type="spellStart"/>
      <w:r w:rsidR="004F63D1">
        <w:rPr>
          <w:szCs w:val="22"/>
        </w:rPr>
        <w:t>Beu</w:t>
      </w:r>
      <w:proofErr w:type="spellEnd"/>
      <w:r>
        <w:tab/>
      </w:r>
      <w:r>
        <w:rPr>
          <w:sz w:val="18"/>
        </w:rPr>
        <w:t>Auftragsnummer:</w:t>
      </w:r>
      <w:r w:rsidR="00E61CE7">
        <w:rPr>
          <w:sz w:val="18"/>
        </w:rPr>
        <w:tab/>
      </w:r>
      <w:r w:rsidR="00990586">
        <w:rPr>
          <w:sz w:val="16"/>
          <w:szCs w:val="16"/>
        </w:rPr>
        <w:t>9246.200.300.400.512</w:t>
      </w:r>
    </w:p>
    <w:p w:rsidR="00A90C5F" w:rsidRDefault="00114C91" w:rsidP="00D81D5A">
      <w:pPr>
        <w:tabs>
          <w:tab w:val="right" w:pos="9781"/>
        </w:tabs>
        <w:spacing w:line="240" w:lineRule="atLeast"/>
      </w:pPr>
      <w:r>
        <w:tab/>
      </w:r>
      <w:r w:rsidRPr="000E1872">
        <w:rPr>
          <w:sz w:val="12"/>
          <w:szCs w:val="12"/>
        </w:rPr>
        <w:fldChar w:fldCharType="begin"/>
      </w:r>
      <w:r w:rsidRPr="000E1872">
        <w:rPr>
          <w:sz w:val="12"/>
          <w:szCs w:val="12"/>
        </w:rPr>
        <w:instrText xml:space="preserve"> FILENAME  \* MERGEFORMAT </w:instrText>
      </w:r>
      <w:r w:rsidRPr="000E1872">
        <w:rPr>
          <w:sz w:val="12"/>
          <w:szCs w:val="12"/>
        </w:rPr>
        <w:fldChar w:fldCharType="separate"/>
      </w:r>
      <w:r w:rsidR="00240C8F">
        <w:rPr>
          <w:noProof/>
          <w:sz w:val="12"/>
          <w:szCs w:val="12"/>
        </w:rPr>
        <w:t>9246_LS_JSAG_Boeglin_Rechnungen_20141007_Beu.docx</w:t>
      </w:r>
      <w:r w:rsidRPr="000E1872">
        <w:rPr>
          <w:sz w:val="12"/>
          <w:szCs w:val="12"/>
        </w:rPr>
        <w:fldChar w:fldCharType="end"/>
      </w:r>
      <w:r w:rsidR="00A90C5F">
        <w:fldChar w:fldCharType="begin"/>
      </w:r>
      <w:r w:rsidR="00A90C5F">
        <w:instrText xml:space="preserve">  </w:instrText>
      </w:r>
      <w:r w:rsidR="00A90C5F">
        <w:fldChar w:fldCharType="end"/>
      </w:r>
    </w:p>
    <w:p w:rsidR="00A90C5F" w:rsidRDefault="00A90C5F" w:rsidP="00F87E2C">
      <w:pPr>
        <w:pBdr>
          <w:bottom w:val="single" w:sz="6" w:space="5" w:color="auto"/>
        </w:pBdr>
        <w:tabs>
          <w:tab w:val="left" w:pos="709"/>
        </w:tabs>
        <w:spacing w:before="120" w:line="280" w:lineRule="atLeast"/>
      </w:pPr>
      <w:r>
        <w:rPr>
          <w:sz w:val="18"/>
        </w:rPr>
        <w:t>Betrifft:</w:t>
      </w:r>
      <w:r>
        <w:t xml:space="preserve"> </w:t>
      </w:r>
      <w:r w:rsidR="00F87E2C">
        <w:tab/>
      </w:r>
      <w:r w:rsidR="00F87E2C">
        <w:rPr>
          <w:b/>
        </w:rPr>
        <w:t>N2</w:t>
      </w:r>
      <w:r w:rsidR="001D2570">
        <w:rPr>
          <w:b/>
        </w:rPr>
        <w:t xml:space="preserve">, </w:t>
      </w:r>
      <w:r w:rsidR="006F332A">
        <w:rPr>
          <w:b/>
        </w:rPr>
        <w:t xml:space="preserve">EP Sissach </w:t>
      </w:r>
      <w:r w:rsidR="002C7445">
        <w:rPr>
          <w:b/>
        </w:rPr>
        <w:t>–</w:t>
      </w:r>
      <w:r w:rsidR="006F332A">
        <w:rPr>
          <w:b/>
        </w:rPr>
        <w:t xml:space="preserve"> </w:t>
      </w:r>
      <w:proofErr w:type="spellStart"/>
      <w:r w:rsidR="006F332A">
        <w:rPr>
          <w:b/>
        </w:rPr>
        <w:t>Eptingen</w:t>
      </w:r>
      <w:proofErr w:type="spellEnd"/>
      <w:r w:rsidR="002C7445">
        <w:rPr>
          <w:b/>
        </w:rPr>
        <w:t xml:space="preserve"> </w:t>
      </w:r>
      <w:r w:rsidR="00114F13">
        <w:rPr>
          <w:b/>
        </w:rPr>
        <w:t>/</w:t>
      </w:r>
      <w:r w:rsidR="00885863">
        <w:rPr>
          <w:b/>
        </w:rPr>
        <w:t xml:space="preserve"> </w:t>
      </w:r>
      <w:r w:rsidR="00592A12">
        <w:rPr>
          <w:b/>
        </w:rPr>
        <w:t>R</w:t>
      </w:r>
      <w:r w:rsidR="00885863">
        <w:rPr>
          <w:b/>
        </w:rPr>
        <w:t>echnungen</w:t>
      </w:r>
      <w:r w:rsidR="00F87E2C">
        <w:rPr>
          <w:b/>
        </w:rPr>
        <w:br/>
      </w:r>
      <w:r w:rsidR="00F87E2C"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</w:p>
    <w:p w:rsidR="00604FE3" w:rsidRDefault="00604FE3" w:rsidP="00CA5BAF">
      <w:pPr>
        <w:spacing w:line="240" w:lineRule="auto"/>
        <w:rPr>
          <w:sz w:val="18"/>
        </w:rPr>
      </w:pPr>
    </w:p>
    <w:p w:rsidR="00CA5BAF" w:rsidRPr="006F332A" w:rsidRDefault="006F332A" w:rsidP="00CA5BAF">
      <w:pPr>
        <w:spacing w:line="240" w:lineRule="auto"/>
        <w:rPr>
          <w:szCs w:val="22"/>
        </w:rPr>
      </w:pPr>
      <w:r w:rsidRPr="006F332A">
        <w:rPr>
          <w:szCs w:val="22"/>
        </w:rPr>
        <w:t>In der</w:t>
      </w:r>
      <w:r w:rsidR="00F87E2C" w:rsidRPr="006F332A">
        <w:rPr>
          <w:szCs w:val="22"/>
        </w:rPr>
        <w:t xml:space="preserve"> Beilage</w:t>
      </w:r>
      <w:r w:rsidR="00CA5BAF" w:rsidRPr="006F332A">
        <w:rPr>
          <w:szCs w:val="22"/>
        </w:rPr>
        <w:t xml:space="preserve"> </w:t>
      </w:r>
      <w:r w:rsidR="00F87E2C" w:rsidRPr="006F332A">
        <w:rPr>
          <w:szCs w:val="22"/>
        </w:rPr>
        <w:t>erhalten Sie nachfolgende</w:t>
      </w:r>
      <w:r w:rsidRPr="006F332A">
        <w:rPr>
          <w:szCs w:val="22"/>
        </w:rPr>
        <w:t xml:space="preserve"> Rechnungen zum oben erwähnten Projekt:</w:t>
      </w:r>
    </w:p>
    <w:p w:rsidR="009002CE" w:rsidRDefault="009002CE" w:rsidP="009002CE">
      <w:pPr>
        <w:spacing w:line="240" w:lineRule="auto"/>
        <w:rPr>
          <w:sz w:val="20"/>
        </w:rPr>
      </w:pPr>
    </w:p>
    <w:tbl>
      <w:tblPr>
        <w:tblStyle w:val="Tabellenraster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85"/>
        <w:gridCol w:w="2693"/>
        <w:gridCol w:w="3261"/>
      </w:tblGrid>
      <w:tr w:rsidR="006F332A" w:rsidTr="004F63D1">
        <w:tc>
          <w:tcPr>
            <w:tcW w:w="3085" w:type="dxa"/>
          </w:tcPr>
          <w:p w:rsidR="006F332A" w:rsidRPr="007B22AA" w:rsidRDefault="006F332A" w:rsidP="007B22AA">
            <w:pPr>
              <w:spacing w:after="120" w:line="240" w:lineRule="auto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Rechnung Nr.</w:t>
            </w:r>
          </w:p>
        </w:tc>
        <w:tc>
          <w:tcPr>
            <w:tcW w:w="2693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u w:val="single"/>
              </w:rPr>
            </w:pPr>
            <w:r w:rsidRPr="007B22AA">
              <w:rPr>
                <w:rFonts w:ascii="Arial Narrow" w:hAnsi="Arial Narrow"/>
                <w:b/>
                <w:sz w:val="20"/>
                <w:u w:val="single"/>
              </w:rPr>
              <w:t>RG Datum</w:t>
            </w:r>
          </w:p>
        </w:tc>
        <w:tc>
          <w:tcPr>
            <w:tcW w:w="3261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Betrag CHF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240C8F" w:rsidP="00F04701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214174</w:t>
            </w:r>
          </w:p>
        </w:tc>
        <w:tc>
          <w:tcPr>
            <w:tcW w:w="2693" w:type="dxa"/>
          </w:tcPr>
          <w:p w:rsidR="006F332A" w:rsidRPr="00FD1C20" w:rsidRDefault="00240C8F" w:rsidP="00406ADE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03.10.2014</w:t>
            </w:r>
          </w:p>
        </w:tc>
        <w:tc>
          <w:tcPr>
            <w:tcW w:w="3261" w:type="dxa"/>
          </w:tcPr>
          <w:p w:rsidR="006F332A" w:rsidRPr="00FD1C20" w:rsidRDefault="00240C8F" w:rsidP="009B5268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34‘509.45</w:t>
            </w: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240C8F" w:rsidP="00505D87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214175</w:t>
            </w:r>
          </w:p>
        </w:tc>
        <w:tc>
          <w:tcPr>
            <w:tcW w:w="2693" w:type="dxa"/>
          </w:tcPr>
          <w:p w:rsidR="006F332A" w:rsidRPr="00FD1C20" w:rsidRDefault="00240C8F" w:rsidP="005566E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03.10.2014</w:t>
            </w:r>
          </w:p>
        </w:tc>
        <w:tc>
          <w:tcPr>
            <w:tcW w:w="3261" w:type="dxa"/>
          </w:tcPr>
          <w:p w:rsidR="00240C8F" w:rsidRPr="00FD1C20" w:rsidRDefault="00240C8F" w:rsidP="00240C8F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91‘536.20</w:t>
            </w:r>
            <w:bookmarkStart w:id="0" w:name="_GoBack"/>
            <w:bookmarkEnd w:id="0"/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6E4EE4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4F63D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01340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E8522B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6074D3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4F63D1">
        <w:tc>
          <w:tcPr>
            <w:tcW w:w="3085" w:type="dxa"/>
          </w:tcPr>
          <w:p w:rsidR="006F332A" w:rsidRPr="00FD1C20" w:rsidRDefault="006F332A" w:rsidP="00AB5D22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2693" w:type="dxa"/>
          </w:tcPr>
          <w:p w:rsidR="006F332A" w:rsidRPr="00FD1C20" w:rsidRDefault="006F332A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3261" w:type="dxa"/>
          </w:tcPr>
          <w:p w:rsidR="006F332A" w:rsidRPr="00FD1C20" w:rsidRDefault="006F332A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</w:tbl>
    <w:tbl>
      <w:tblPr>
        <w:tblW w:w="9993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1042BD">
        <w:trPr>
          <w:trHeight w:hRule="exact" w:val="130"/>
        </w:trPr>
        <w:tc>
          <w:tcPr>
            <w:tcW w:w="9993" w:type="dxa"/>
          </w:tcPr>
          <w:p w:rsidR="00A90C5F" w:rsidRDefault="00A90C5F" w:rsidP="001F3D4E">
            <w:pPr>
              <w:spacing w:before="80" w:line="280" w:lineRule="atLeast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</w:tbl>
    <w:p w:rsidR="00A90C5F" w:rsidRDefault="00A90C5F">
      <w:pPr>
        <w:spacing w:before="80" w:line="280" w:lineRule="atLeast"/>
      </w:pPr>
    </w:p>
    <w:p w:rsidR="00A90C5F" w:rsidRDefault="00A90C5F">
      <w:pPr>
        <w:spacing w:before="80"/>
        <w:sectPr w:rsidR="00A90C5F" w:rsidSect="00F62369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77" w:right="567" w:bottom="567" w:left="1418" w:header="567" w:footer="195" w:gutter="0"/>
          <w:cols w:space="720"/>
          <w:formProt w:val="0"/>
          <w:titlePg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190"/>
      </w:tblGrid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lastRenderedPageBreak/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"/>
            <w:r>
              <w:t xml:space="preserve">  </w:t>
            </w:r>
            <w:r>
              <w:rPr>
                <w:sz w:val="16"/>
              </w:rPr>
              <w:t>zur Orientierung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6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2"/>
            <w:r>
              <w:t xml:space="preserve">  </w:t>
            </w:r>
            <w:r>
              <w:rPr>
                <w:sz w:val="16"/>
              </w:rPr>
              <w:t>gem. tel. Besprechung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12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3"/>
            <w:r>
              <w:t xml:space="preserve">  </w:t>
            </w:r>
            <w:r>
              <w:rPr>
                <w:sz w:val="16"/>
              </w:rPr>
              <w:t>bitte zurückgeben</w:t>
            </w:r>
          </w:p>
        </w:tc>
      </w:tr>
      <w:bookmarkStart w:id="4" w:name="Kontrollkästchen7"/>
      <w:tr w:rsidR="00A90C5F">
        <w:tc>
          <w:tcPr>
            <w:tcW w:w="3402" w:type="dxa"/>
          </w:tcPr>
          <w:p w:rsidR="00A90C5F" w:rsidRDefault="00CF22C6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4"/>
            <w:r w:rsidR="00A90C5F">
              <w:t xml:space="preserve">  </w:t>
            </w:r>
            <w:r w:rsidR="00A90C5F">
              <w:rPr>
                <w:sz w:val="16"/>
              </w:rPr>
              <w:t>zur Erledigung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8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5"/>
            <w:r>
              <w:t xml:space="preserve">  </w:t>
            </w:r>
            <w:r>
              <w:rPr>
                <w:sz w:val="16"/>
              </w:rPr>
              <w:t>zur Unterschrift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13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6"/>
            <w:r>
              <w:t xml:space="preserve">  </w:t>
            </w:r>
            <w:r>
              <w:rPr>
                <w:sz w:val="16"/>
              </w:rPr>
              <w:t>mit Dank zurück</w:t>
            </w:r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Kontrollkästchen3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7"/>
            <w:r>
              <w:t xml:space="preserve">  </w:t>
            </w:r>
            <w:r>
              <w:rPr>
                <w:sz w:val="16"/>
              </w:rPr>
              <w:t>zur Prüfung/Genehmigung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Kontrollkästchen9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8"/>
            <w:r>
              <w:t xml:space="preserve">  </w:t>
            </w:r>
            <w:r>
              <w:rPr>
                <w:sz w:val="16"/>
              </w:rPr>
              <w:t>zu Ihren Akten</w:t>
            </w:r>
          </w:p>
        </w:tc>
        <w:tc>
          <w:tcPr>
            <w:tcW w:w="3190" w:type="dxa"/>
          </w:tcPr>
          <w:p w:rsidR="00A90C5F" w:rsidRDefault="00CF22C6">
            <w:pPr>
              <w:tabs>
                <w:tab w:val="right" w:leader="dot" w:pos="3119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 w:rsidR="00A90C5F">
              <w:t xml:space="preserve">  </w:t>
            </w:r>
            <w:r w:rsidR="00A90C5F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 w:rsidR="00A90C5F">
              <w:instrText xml:space="preserve"> FORMTEXT </w:instrText>
            </w:r>
            <w:r w:rsidR="00A90C5F"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A90C5F">
              <w:fldChar w:fldCharType="end"/>
            </w:r>
            <w:bookmarkEnd w:id="9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4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0"/>
            <w:r>
              <w:t xml:space="preserve">  </w:t>
            </w:r>
            <w:r>
              <w:rPr>
                <w:sz w:val="16"/>
              </w:rPr>
              <w:t>zur Stellungnahme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10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1"/>
            <w:r>
              <w:t xml:space="preserve">  </w:t>
            </w:r>
            <w:r>
              <w:rPr>
                <w:sz w:val="16"/>
              </w:rPr>
              <w:t>zur Weiterleitung an: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2" w:name="Text1"/>
            <w:r>
              <w:instrText xml:space="preserve"> FORMTEXT </w:instrText>
            </w:r>
            <w:r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5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3"/>
            <w:r>
              <w:t xml:space="preserve">  </w:t>
            </w:r>
            <w:r>
              <w:rPr>
                <w:sz w:val="16"/>
              </w:rPr>
              <w:t>zur Kontrolle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1"/>
            <w:r>
              <w:rPr>
                <w:sz w:val="24"/>
              </w:rPr>
              <w:instrText xml:space="preserve"> FORMCHECKBOX </w:instrText>
            </w:r>
            <w:r w:rsidR="00240C8F">
              <w:rPr>
                <w:sz w:val="24"/>
              </w:rPr>
            </w:r>
            <w:r w:rsidR="00240C8F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4"/>
            <w:r>
              <w:t xml:space="preserve">  </w:t>
            </w:r>
            <w:r>
              <w:rPr>
                <w:sz w:val="16"/>
              </w:rPr>
              <w:t>auf Wunsch von: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 w:rsidR="00D356E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46B30" w:rsidRDefault="00446B30">
      <w:pPr>
        <w:spacing w:before="80"/>
      </w:pPr>
    </w:p>
    <w:p w:rsidR="00A90C5F" w:rsidRDefault="00A90C5F">
      <w:pPr>
        <w:spacing w:before="80"/>
        <w:sectPr w:rsidR="00A90C5F" w:rsidSect="00B161C9">
          <w:type w:val="continuous"/>
          <w:pgSz w:w="11907" w:h="16840" w:code="9"/>
          <w:pgMar w:top="3119" w:right="567" w:bottom="567" w:left="1418" w:header="567" w:footer="195" w:gutter="0"/>
          <w:cols w:space="720"/>
          <w:titlePg/>
        </w:sectPr>
      </w:pPr>
    </w:p>
    <w:p w:rsidR="008115CC" w:rsidRDefault="008115CC" w:rsidP="008115CC">
      <w:r>
        <w:lastRenderedPageBreak/>
        <w:t>Freundliche Grüsse</w:t>
      </w:r>
    </w:p>
    <w:p w:rsidR="008115CC" w:rsidRDefault="008115CC" w:rsidP="008115CC"/>
    <w:p w:rsidR="00990586" w:rsidRDefault="00990586" w:rsidP="008115CC"/>
    <w:p w:rsidR="006F332A" w:rsidRDefault="006F332A" w:rsidP="008115CC"/>
    <w:p w:rsidR="008115CC" w:rsidRDefault="00990586" w:rsidP="008115CC">
      <w:r>
        <w:t>Agnès Beuret</w:t>
      </w:r>
    </w:p>
    <w:p w:rsidR="008115CC" w:rsidRDefault="008115CC" w:rsidP="008115CC">
      <w:r>
        <w:t>Projektassistenz</w:t>
      </w:r>
    </w:p>
    <w:p w:rsidR="00F87E2C" w:rsidRDefault="00F87E2C" w:rsidP="00623F4A"/>
    <w:sectPr w:rsidR="00F87E2C" w:rsidSect="00B161C9">
      <w:headerReference w:type="default" r:id="rId11"/>
      <w:type w:val="continuous"/>
      <w:pgSz w:w="11907" w:h="16840" w:code="9"/>
      <w:pgMar w:top="3119" w:right="567" w:bottom="567" w:left="1418" w:header="567" w:footer="195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0B" w:rsidRDefault="00AB690B">
      <w:r>
        <w:separator/>
      </w:r>
    </w:p>
  </w:endnote>
  <w:endnote w:type="continuationSeparator" w:id="0">
    <w:p w:rsidR="00AB690B" w:rsidRDefault="00AB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 w:rsidP="00FA37AF">
    <w:pPr>
      <w:pStyle w:val="Fuzeile"/>
      <w:pBdr>
        <w:top w:val="single" w:sz="6" w:space="0" w:color="auto"/>
      </w:pBdr>
      <w:tabs>
        <w:tab w:val="clear" w:pos="4536"/>
        <w:tab w:val="clear" w:pos="9072"/>
        <w:tab w:val="left" w:pos="709"/>
        <w:tab w:val="left" w:pos="5387"/>
        <w:tab w:val="right" w:pos="9923"/>
      </w:tabs>
      <w:spacing w:line="240" w:lineRule="auto"/>
      <w:rPr>
        <w:spacing w:val="4"/>
        <w:sz w:val="14"/>
      </w:rPr>
    </w:pPr>
  </w:p>
  <w:tbl>
    <w:tblPr>
      <w:tblW w:w="0" w:type="auto"/>
      <w:tblLayout w:type="fixed"/>
      <w:tblCellMar>
        <w:left w:w="425" w:type="dxa"/>
        <w:right w:w="425" w:type="dxa"/>
      </w:tblCellMar>
      <w:tblLook w:val="0000" w:firstRow="0" w:lastRow="0" w:firstColumn="0" w:lastColumn="0" w:noHBand="0" w:noVBand="0"/>
    </w:tblPr>
    <w:tblGrid>
      <w:gridCol w:w="5670"/>
      <w:gridCol w:w="4678"/>
    </w:tblGrid>
    <w:tr w:rsidR="00AB690B">
      <w:tc>
        <w:tcPr>
          <w:tcW w:w="5670" w:type="dxa"/>
        </w:tcPr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Hauptsitz: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4002 Basel, Postfach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Hochstrasse 48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Telefon</w:t>
          </w:r>
          <w:r>
            <w:rPr>
              <w:spacing w:val="4"/>
              <w:sz w:val="14"/>
            </w:rPr>
            <w:tab/>
            <w:t>061 365 22 22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Telefax </w:t>
          </w:r>
          <w:r w:rsidRPr="00A90C5F">
            <w:rPr>
              <w:spacing w:val="4"/>
              <w:sz w:val="14"/>
              <w:lang w:val="it-IT"/>
            </w:rPr>
            <w:tab/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A90C5F">
            <w:rPr>
              <w:spacing w:val="4"/>
              <w:sz w:val="14"/>
              <w:lang w:val="it-IT"/>
            </w:rPr>
            <w:t xml:space="preserve">361 </w:t>
          </w:r>
          <w:proofErr w:type="gramStart"/>
          <w:r w:rsidRPr="00A90C5F">
            <w:rPr>
              <w:spacing w:val="4"/>
              <w:sz w:val="14"/>
              <w:lang w:val="it-IT"/>
            </w:rPr>
            <w:t>07</w:t>
          </w:r>
          <w:proofErr w:type="gramEnd"/>
          <w:r w:rsidRPr="00A90C5F">
            <w:rPr>
              <w:spacing w:val="4"/>
              <w:sz w:val="14"/>
              <w:lang w:val="it-IT"/>
            </w:rPr>
            <w:t xml:space="preserve"> 94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E-Mail: </w:t>
          </w:r>
          <w:r w:rsidRPr="00A90C5F">
            <w:rPr>
              <w:spacing w:val="4"/>
              <w:sz w:val="14"/>
              <w:lang w:val="it-IT"/>
            </w:rPr>
            <w:tab/>
            <w:t>bas</w:t>
          </w:r>
          <w:r>
            <w:rPr>
              <w:spacing w:val="4"/>
              <w:sz w:val="14"/>
              <w:lang w:val="it-IT"/>
            </w:rPr>
            <w:t>e</w:t>
          </w:r>
          <w:r w:rsidRPr="00A90C5F">
            <w:rPr>
              <w:spacing w:val="4"/>
              <w:sz w:val="14"/>
              <w:lang w:val="it-IT"/>
            </w:rPr>
            <w:t>l@aebo.ch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www.aebo.ch</w:t>
          </w:r>
        </w:p>
      </w:tc>
      <w:tc>
        <w:tcPr>
          <w:tcW w:w="4678" w:type="dxa"/>
        </w:tcPr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Niederlassung: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4313 Möhlin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Bahnhofstrasse 36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Telefon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 xml:space="preserve">061 851 </w:t>
          </w:r>
          <w:proofErr w:type="gramStart"/>
          <w:r w:rsidRPr="00684790">
            <w:rPr>
              <w:spacing w:val="4"/>
              <w:sz w:val="14"/>
              <w:lang w:val="it-IT"/>
            </w:rPr>
            <w:t>37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75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Telefax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684790">
            <w:rPr>
              <w:spacing w:val="4"/>
              <w:sz w:val="14"/>
              <w:lang w:val="it-IT"/>
            </w:rPr>
            <w:t xml:space="preserve">851 </w:t>
          </w:r>
          <w:proofErr w:type="gramStart"/>
          <w:r w:rsidRPr="00684790">
            <w:rPr>
              <w:spacing w:val="4"/>
              <w:sz w:val="14"/>
              <w:lang w:val="it-IT"/>
            </w:rPr>
            <w:t>38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71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>E-Mail:</w:t>
          </w:r>
          <w:r>
            <w:rPr>
              <w:spacing w:val="4"/>
              <w:sz w:val="14"/>
              <w:lang w:val="it-IT"/>
            </w:rPr>
            <w:tab/>
          </w:r>
          <w:r w:rsidRPr="00A90C5F">
            <w:rPr>
              <w:spacing w:val="4"/>
              <w:sz w:val="14"/>
              <w:lang w:val="it-IT"/>
            </w:rPr>
            <w:t>moehlin@aebo.ch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proofErr w:type="gramStart"/>
          <w:r w:rsidRPr="00A90C5F">
            <w:rPr>
              <w:spacing w:val="4"/>
              <w:sz w:val="14"/>
              <w:lang w:val="it-IT"/>
            </w:rPr>
            <w:t>www.aebo.ch</w:t>
          </w:r>
          <w:proofErr w:type="gramEnd"/>
        </w:p>
      </w:tc>
    </w:tr>
  </w:tbl>
  <w:p w:rsidR="00AB690B" w:rsidRDefault="00AB690B">
    <w:pPr>
      <w:tabs>
        <w:tab w:val="left" w:pos="709"/>
        <w:tab w:val="right" w:pos="9639"/>
      </w:tabs>
      <w:spacing w:after="20" w:line="240" w:lineRule="auto"/>
      <w:jc w:val="right"/>
      <w:rPr>
        <w:spacing w:val="4"/>
        <w:sz w:val="14"/>
      </w:rPr>
    </w:pPr>
    <w:r>
      <w:rPr>
        <w:spacing w:val="4"/>
        <w:sz w:val="14"/>
      </w:rPr>
      <w:tab/>
    </w:r>
    <w:r>
      <w:rPr>
        <w:spacing w:val="4"/>
        <w:sz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0B" w:rsidRDefault="00AB690B">
      <w:r>
        <w:separator/>
      </w:r>
    </w:p>
  </w:footnote>
  <w:footnote w:type="continuationSeparator" w:id="0">
    <w:p w:rsidR="00AB690B" w:rsidRDefault="00AB6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  <w:tabs>
        <w:tab w:val="clear" w:pos="4536"/>
        <w:tab w:val="clear" w:pos="9072"/>
        <w:tab w:val="right" w:pos="5387"/>
        <w:tab w:val="left" w:pos="5670"/>
        <w:tab w:val="left" w:pos="7031"/>
      </w:tabs>
      <w:spacing w:line="220" w:lineRule="exact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bQDVTq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1.4pt;margin-top:21.25pt;width:191pt;height:36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1.4pt;margin-top:21.25pt;width:191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XjoQIAAJs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/h5F46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6D7"/>
    <w:multiLevelType w:val="hybridMultilevel"/>
    <w:tmpl w:val="1F3ED736"/>
    <w:lvl w:ilvl="0" w:tplc="D6680272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54BB4D2D"/>
    <w:multiLevelType w:val="hybridMultilevel"/>
    <w:tmpl w:val="132A7AB6"/>
    <w:lvl w:ilvl="0" w:tplc="D6680272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5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70"/>
    <w:rsid w:val="00000A23"/>
    <w:rsid w:val="00001480"/>
    <w:rsid w:val="00003351"/>
    <w:rsid w:val="00003ACE"/>
    <w:rsid w:val="00005869"/>
    <w:rsid w:val="00006B8B"/>
    <w:rsid w:val="00007D85"/>
    <w:rsid w:val="00010DF3"/>
    <w:rsid w:val="00014A0D"/>
    <w:rsid w:val="00020E1C"/>
    <w:rsid w:val="000456F3"/>
    <w:rsid w:val="00051584"/>
    <w:rsid w:val="000561AA"/>
    <w:rsid w:val="00060F18"/>
    <w:rsid w:val="000618F2"/>
    <w:rsid w:val="000709F3"/>
    <w:rsid w:val="00071C37"/>
    <w:rsid w:val="000742EC"/>
    <w:rsid w:val="0008247B"/>
    <w:rsid w:val="00082A08"/>
    <w:rsid w:val="00090E5C"/>
    <w:rsid w:val="0009124A"/>
    <w:rsid w:val="000947D5"/>
    <w:rsid w:val="000A39FF"/>
    <w:rsid w:val="000A6E73"/>
    <w:rsid w:val="000B12D3"/>
    <w:rsid w:val="000B3C48"/>
    <w:rsid w:val="000D45DD"/>
    <w:rsid w:val="000D47BC"/>
    <w:rsid w:val="000E0FB3"/>
    <w:rsid w:val="000E1872"/>
    <w:rsid w:val="000E1EE3"/>
    <w:rsid w:val="000E7462"/>
    <w:rsid w:val="000F0E5F"/>
    <w:rsid w:val="000F3D47"/>
    <w:rsid w:val="001042BD"/>
    <w:rsid w:val="00104B6F"/>
    <w:rsid w:val="00105180"/>
    <w:rsid w:val="00105B6C"/>
    <w:rsid w:val="00113F5D"/>
    <w:rsid w:val="00114C91"/>
    <w:rsid w:val="00114F13"/>
    <w:rsid w:val="00127242"/>
    <w:rsid w:val="00127265"/>
    <w:rsid w:val="00130899"/>
    <w:rsid w:val="00140881"/>
    <w:rsid w:val="00142ABD"/>
    <w:rsid w:val="00151C91"/>
    <w:rsid w:val="00155389"/>
    <w:rsid w:val="00161C34"/>
    <w:rsid w:val="00165783"/>
    <w:rsid w:val="00194264"/>
    <w:rsid w:val="001943F1"/>
    <w:rsid w:val="00196B2E"/>
    <w:rsid w:val="001A0C87"/>
    <w:rsid w:val="001A0E0D"/>
    <w:rsid w:val="001A23E7"/>
    <w:rsid w:val="001A2FDA"/>
    <w:rsid w:val="001C3FED"/>
    <w:rsid w:val="001C4BC7"/>
    <w:rsid w:val="001C73E0"/>
    <w:rsid w:val="001D2570"/>
    <w:rsid w:val="001E0EE0"/>
    <w:rsid w:val="001E2EC4"/>
    <w:rsid w:val="001E5796"/>
    <w:rsid w:val="001E6C3C"/>
    <w:rsid w:val="001F3D4E"/>
    <w:rsid w:val="0020304D"/>
    <w:rsid w:val="00207CCA"/>
    <w:rsid w:val="00211319"/>
    <w:rsid w:val="00212FE4"/>
    <w:rsid w:val="00215359"/>
    <w:rsid w:val="002157C9"/>
    <w:rsid w:val="002171B2"/>
    <w:rsid w:val="0022025E"/>
    <w:rsid w:val="0022142C"/>
    <w:rsid w:val="00221BD7"/>
    <w:rsid w:val="002262E9"/>
    <w:rsid w:val="00230133"/>
    <w:rsid w:val="002301BD"/>
    <w:rsid w:val="00234ACC"/>
    <w:rsid w:val="00240C8F"/>
    <w:rsid w:val="00245EE8"/>
    <w:rsid w:val="002464B1"/>
    <w:rsid w:val="00250B12"/>
    <w:rsid w:val="0025359D"/>
    <w:rsid w:val="0025687C"/>
    <w:rsid w:val="00263CA5"/>
    <w:rsid w:val="0027374E"/>
    <w:rsid w:val="00274CBC"/>
    <w:rsid w:val="00281EA4"/>
    <w:rsid w:val="002822EC"/>
    <w:rsid w:val="00286C1E"/>
    <w:rsid w:val="002903FA"/>
    <w:rsid w:val="00293ED3"/>
    <w:rsid w:val="0029409E"/>
    <w:rsid w:val="002975BD"/>
    <w:rsid w:val="002A41FF"/>
    <w:rsid w:val="002A566D"/>
    <w:rsid w:val="002A7A77"/>
    <w:rsid w:val="002B01D2"/>
    <w:rsid w:val="002B03CC"/>
    <w:rsid w:val="002B24A4"/>
    <w:rsid w:val="002B5EAC"/>
    <w:rsid w:val="002C5F52"/>
    <w:rsid w:val="002C62B2"/>
    <w:rsid w:val="002C7445"/>
    <w:rsid w:val="002D161E"/>
    <w:rsid w:val="002D3289"/>
    <w:rsid w:val="002E2722"/>
    <w:rsid w:val="002F409D"/>
    <w:rsid w:val="002F42B4"/>
    <w:rsid w:val="002F753C"/>
    <w:rsid w:val="002F7AC0"/>
    <w:rsid w:val="003024CA"/>
    <w:rsid w:val="00302583"/>
    <w:rsid w:val="003134BA"/>
    <w:rsid w:val="00314A36"/>
    <w:rsid w:val="00316EF0"/>
    <w:rsid w:val="00323BC4"/>
    <w:rsid w:val="00324A49"/>
    <w:rsid w:val="00325308"/>
    <w:rsid w:val="0032652C"/>
    <w:rsid w:val="0032795F"/>
    <w:rsid w:val="003331B8"/>
    <w:rsid w:val="00333A82"/>
    <w:rsid w:val="00344374"/>
    <w:rsid w:val="00353498"/>
    <w:rsid w:val="00354666"/>
    <w:rsid w:val="003573B3"/>
    <w:rsid w:val="00364488"/>
    <w:rsid w:val="00367D1C"/>
    <w:rsid w:val="00381A7B"/>
    <w:rsid w:val="00382172"/>
    <w:rsid w:val="0038297F"/>
    <w:rsid w:val="0039074A"/>
    <w:rsid w:val="003920E6"/>
    <w:rsid w:val="003924ED"/>
    <w:rsid w:val="00393507"/>
    <w:rsid w:val="003957F1"/>
    <w:rsid w:val="003A45CC"/>
    <w:rsid w:val="003A6388"/>
    <w:rsid w:val="003B19B8"/>
    <w:rsid w:val="003B5E0C"/>
    <w:rsid w:val="003B6BC1"/>
    <w:rsid w:val="003C0F88"/>
    <w:rsid w:val="003C315E"/>
    <w:rsid w:val="003D2653"/>
    <w:rsid w:val="003E5139"/>
    <w:rsid w:val="003E6F27"/>
    <w:rsid w:val="003F1926"/>
    <w:rsid w:val="003F1E65"/>
    <w:rsid w:val="003F230A"/>
    <w:rsid w:val="003F3D4F"/>
    <w:rsid w:val="00402D64"/>
    <w:rsid w:val="00406B88"/>
    <w:rsid w:val="0041447F"/>
    <w:rsid w:val="00421E6B"/>
    <w:rsid w:val="00421F98"/>
    <w:rsid w:val="00421FEF"/>
    <w:rsid w:val="004262CD"/>
    <w:rsid w:val="00431DFB"/>
    <w:rsid w:val="00434541"/>
    <w:rsid w:val="00441C49"/>
    <w:rsid w:val="004431A3"/>
    <w:rsid w:val="00445F67"/>
    <w:rsid w:val="00446B30"/>
    <w:rsid w:val="004623BA"/>
    <w:rsid w:val="0046427C"/>
    <w:rsid w:val="004707FC"/>
    <w:rsid w:val="00471CA7"/>
    <w:rsid w:val="00475FB8"/>
    <w:rsid w:val="00476C9C"/>
    <w:rsid w:val="00484506"/>
    <w:rsid w:val="00490D4F"/>
    <w:rsid w:val="00491615"/>
    <w:rsid w:val="00491E6C"/>
    <w:rsid w:val="00494CEE"/>
    <w:rsid w:val="00494ECA"/>
    <w:rsid w:val="004951EE"/>
    <w:rsid w:val="004A268E"/>
    <w:rsid w:val="004A6B22"/>
    <w:rsid w:val="004A794E"/>
    <w:rsid w:val="004B062A"/>
    <w:rsid w:val="004B1AC4"/>
    <w:rsid w:val="004C09A6"/>
    <w:rsid w:val="004D29F5"/>
    <w:rsid w:val="004D55F7"/>
    <w:rsid w:val="004D7C07"/>
    <w:rsid w:val="004F2AD8"/>
    <w:rsid w:val="004F39EE"/>
    <w:rsid w:val="004F3FB2"/>
    <w:rsid w:val="004F63D1"/>
    <w:rsid w:val="00501F1E"/>
    <w:rsid w:val="005103D1"/>
    <w:rsid w:val="00516C7E"/>
    <w:rsid w:val="00517AA6"/>
    <w:rsid w:val="00530898"/>
    <w:rsid w:val="005400DA"/>
    <w:rsid w:val="0054220F"/>
    <w:rsid w:val="00544542"/>
    <w:rsid w:val="00550A5F"/>
    <w:rsid w:val="005519E4"/>
    <w:rsid w:val="005523B0"/>
    <w:rsid w:val="0055537F"/>
    <w:rsid w:val="005566E1"/>
    <w:rsid w:val="00563844"/>
    <w:rsid w:val="00564E9E"/>
    <w:rsid w:val="00566BFE"/>
    <w:rsid w:val="00573CAC"/>
    <w:rsid w:val="0057712A"/>
    <w:rsid w:val="005853F5"/>
    <w:rsid w:val="00586850"/>
    <w:rsid w:val="0059270A"/>
    <w:rsid w:val="00592A12"/>
    <w:rsid w:val="005979C5"/>
    <w:rsid w:val="005A4AD1"/>
    <w:rsid w:val="005B0CB5"/>
    <w:rsid w:val="005B346D"/>
    <w:rsid w:val="005B43BD"/>
    <w:rsid w:val="005B4678"/>
    <w:rsid w:val="005C1E9C"/>
    <w:rsid w:val="005C5098"/>
    <w:rsid w:val="005D0D76"/>
    <w:rsid w:val="005D1A2A"/>
    <w:rsid w:val="005D483D"/>
    <w:rsid w:val="005F36BB"/>
    <w:rsid w:val="005F48AA"/>
    <w:rsid w:val="005F7FEA"/>
    <w:rsid w:val="00602B92"/>
    <w:rsid w:val="00604FE3"/>
    <w:rsid w:val="006053E2"/>
    <w:rsid w:val="0061083B"/>
    <w:rsid w:val="00614A3E"/>
    <w:rsid w:val="00617F5B"/>
    <w:rsid w:val="00623F4A"/>
    <w:rsid w:val="00624B02"/>
    <w:rsid w:val="0062728C"/>
    <w:rsid w:val="00637C2F"/>
    <w:rsid w:val="006524DE"/>
    <w:rsid w:val="006542AE"/>
    <w:rsid w:val="00655C34"/>
    <w:rsid w:val="00657EEC"/>
    <w:rsid w:val="0066171E"/>
    <w:rsid w:val="00663A25"/>
    <w:rsid w:val="006802FD"/>
    <w:rsid w:val="0068089F"/>
    <w:rsid w:val="00684790"/>
    <w:rsid w:val="006854DC"/>
    <w:rsid w:val="006956E0"/>
    <w:rsid w:val="006969EC"/>
    <w:rsid w:val="006A6EC6"/>
    <w:rsid w:val="006B3AD2"/>
    <w:rsid w:val="006B4B64"/>
    <w:rsid w:val="006C0DAF"/>
    <w:rsid w:val="006C77C9"/>
    <w:rsid w:val="006E4EE4"/>
    <w:rsid w:val="006F332A"/>
    <w:rsid w:val="006F4F4D"/>
    <w:rsid w:val="006F5E62"/>
    <w:rsid w:val="006F7165"/>
    <w:rsid w:val="00701D0C"/>
    <w:rsid w:val="007033AF"/>
    <w:rsid w:val="00704869"/>
    <w:rsid w:val="00711086"/>
    <w:rsid w:val="00716515"/>
    <w:rsid w:val="00721C08"/>
    <w:rsid w:val="00724616"/>
    <w:rsid w:val="00725767"/>
    <w:rsid w:val="00727BEC"/>
    <w:rsid w:val="00737E15"/>
    <w:rsid w:val="00745340"/>
    <w:rsid w:val="00764443"/>
    <w:rsid w:val="007671A7"/>
    <w:rsid w:val="00770A34"/>
    <w:rsid w:val="00773449"/>
    <w:rsid w:val="0078105F"/>
    <w:rsid w:val="00782307"/>
    <w:rsid w:val="00791478"/>
    <w:rsid w:val="00793482"/>
    <w:rsid w:val="00796B01"/>
    <w:rsid w:val="007A66AA"/>
    <w:rsid w:val="007A7420"/>
    <w:rsid w:val="007B14A9"/>
    <w:rsid w:val="007B22AA"/>
    <w:rsid w:val="007B5C64"/>
    <w:rsid w:val="007C3D9A"/>
    <w:rsid w:val="007C4915"/>
    <w:rsid w:val="007D5734"/>
    <w:rsid w:val="007E56E5"/>
    <w:rsid w:val="007F39D7"/>
    <w:rsid w:val="007F6F36"/>
    <w:rsid w:val="00803374"/>
    <w:rsid w:val="008115CC"/>
    <w:rsid w:val="008124B6"/>
    <w:rsid w:val="00820EE1"/>
    <w:rsid w:val="00823D7F"/>
    <w:rsid w:val="00826343"/>
    <w:rsid w:val="008268BC"/>
    <w:rsid w:val="008277FA"/>
    <w:rsid w:val="008407D8"/>
    <w:rsid w:val="008428C9"/>
    <w:rsid w:val="0084683C"/>
    <w:rsid w:val="00851C31"/>
    <w:rsid w:val="00852390"/>
    <w:rsid w:val="008551AA"/>
    <w:rsid w:val="00855384"/>
    <w:rsid w:val="0085633C"/>
    <w:rsid w:val="00856E29"/>
    <w:rsid w:val="008704CB"/>
    <w:rsid w:val="00872A46"/>
    <w:rsid w:val="00883130"/>
    <w:rsid w:val="00883D65"/>
    <w:rsid w:val="00885863"/>
    <w:rsid w:val="008933DD"/>
    <w:rsid w:val="00895096"/>
    <w:rsid w:val="008A2442"/>
    <w:rsid w:val="008A6FF3"/>
    <w:rsid w:val="008B2147"/>
    <w:rsid w:val="008C5130"/>
    <w:rsid w:val="008C6520"/>
    <w:rsid w:val="008C7F2A"/>
    <w:rsid w:val="008D7829"/>
    <w:rsid w:val="008E4DCD"/>
    <w:rsid w:val="008F1E8F"/>
    <w:rsid w:val="008F6650"/>
    <w:rsid w:val="009002CE"/>
    <w:rsid w:val="00906A3F"/>
    <w:rsid w:val="009148D3"/>
    <w:rsid w:val="00916A88"/>
    <w:rsid w:val="00920F7E"/>
    <w:rsid w:val="0092308A"/>
    <w:rsid w:val="009244CF"/>
    <w:rsid w:val="009443B2"/>
    <w:rsid w:val="00947A0F"/>
    <w:rsid w:val="009563A2"/>
    <w:rsid w:val="00956A37"/>
    <w:rsid w:val="009648CB"/>
    <w:rsid w:val="0097478E"/>
    <w:rsid w:val="009774A3"/>
    <w:rsid w:val="009827A4"/>
    <w:rsid w:val="0098405C"/>
    <w:rsid w:val="00990586"/>
    <w:rsid w:val="00991E9C"/>
    <w:rsid w:val="009A0499"/>
    <w:rsid w:val="009A412C"/>
    <w:rsid w:val="009A745B"/>
    <w:rsid w:val="009B11F7"/>
    <w:rsid w:val="009B5268"/>
    <w:rsid w:val="009B6AEC"/>
    <w:rsid w:val="009B72A5"/>
    <w:rsid w:val="009C2B6D"/>
    <w:rsid w:val="009C7C70"/>
    <w:rsid w:val="009D12EF"/>
    <w:rsid w:val="009E4DA5"/>
    <w:rsid w:val="009F0E35"/>
    <w:rsid w:val="009F4DCB"/>
    <w:rsid w:val="009F5219"/>
    <w:rsid w:val="009F5242"/>
    <w:rsid w:val="00A10AC8"/>
    <w:rsid w:val="00A22422"/>
    <w:rsid w:val="00A23BB6"/>
    <w:rsid w:val="00A2530E"/>
    <w:rsid w:val="00A3114A"/>
    <w:rsid w:val="00A341C3"/>
    <w:rsid w:val="00A36B96"/>
    <w:rsid w:val="00A46187"/>
    <w:rsid w:val="00A465EA"/>
    <w:rsid w:val="00A50A46"/>
    <w:rsid w:val="00A511DD"/>
    <w:rsid w:val="00A5593B"/>
    <w:rsid w:val="00A7011E"/>
    <w:rsid w:val="00A70510"/>
    <w:rsid w:val="00A7120B"/>
    <w:rsid w:val="00A720DB"/>
    <w:rsid w:val="00A82AC6"/>
    <w:rsid w:val="00A90C5F"/>
    <w:rsid w:val="00A919EA"/>
    <w:rsid w:val="00A92ED6"/>
    <w:rsid w:val="00A9504D"/>
    <w:rsid w:val="00A9797D"/>
    <w:rsid w:val="00AA7C82"/>
    <w:rsid w:val="00AB12D1"/>
    <w:rsid w:val="00AB2F9A"/>
    <w:rsid w:val="00AB4EDA"/>
    <w:rsid w:val="00AB4EEB"/>
    <w:rsid w:val="00AB690B"/>
    <w:rsid w:val="00AC1663"/>
    <w:rsid w:val="00AC4C87"/>
    <w:rsid w:val="00AC50BA"/>
    <w:rsid w:val="00AD4785"/>
    <w:rsid w:val="00AD6293"/>
    <w:rsid w:val="00AE7036"/>
    <w:rsid w:val="00AE7F71"/>
    <w:rsid w:val="00B03D52"/>
    <w:rsid w:val="00B0617F"/>
    <w:rsid w:val="00B06B62"/>
    <w:rsid w:val="00B14B17"/>
    <w:rsid w:val="00B161C9"/>
    <w:rsid w:val="00B16D59"/>
    <w:rsid w:val="00B17006"/>
    <w:rsid w:val="00B256FA"/>
    <w:rsid w:val="00B26F44"/>
    <w:rsid w:val="00B32E2B"/>
    <w:rsid w:val="00B37338"/>
    <w:rsid w:val="00B43A07"/>
    <w:rsid w:val="00B47FA6"/>
    <w:rsid w:val="00B524EF"/>
    <w:rsid w:val="00B55E7A"/>
    <w:rsid w:val="00B61F63"/>
    <w:rsid w:val="00B6566C"/>
    <w:rsid w:val="00B66310"/>
    <w:rsid w:val="00B7310D"/>
    <w:rsid w:val="00B764A0"/>
    <w:rsid w:val="00B77817"/>
    <w:rsid w:val="00B956DD"/>
    <w:rsid w:val="00B9789B"/>
    <w:rsid w:val="00BA46DC"/>
    <w:rsid w:val="00BA6FB4"/>
    <w:rsid w:val="00BB40DF"/>
    <w:rsid w:val="00BC0753"/>
    <w:rsid w:val="00BC1128"/>
    <w:rsid w:val="00BC214C"/>
    <w:rsid w:val="00BD1D39"/>
    <w:rsid w:val="00BD523B"/>
    <w:rsid w:val="00BD7901"/>
    <w:rsid w:val="00BF0340"/>
    <w:rsid w:val="00BF2B02"/>
    <w:rsid w:val="00BF390A"/>
    <w:rsid w:val="00BF66A4"/>
    <w:rsid w:val="00C05069"/>
    <w:rsid w:val="00C06F6B"/>
    <w:rsid w:val="00C230F5"/>
    <w:rsid w:val="00C45492"/>
    <w:rsid w:val="00C50A88"/>
    <w:rsid w:val="00C53C2C"/>
    <w:rsid w:val="00C542E5"/>
    <w:rsid w:val="00C55B9A"/>
    <w:rsid w:val="00C608EA"/>
    <w:rsid w:val="00C6595B"/>
    <w:rsid w:val="00C66816"/>
    <w:rsid w:val="00C73409"/>
    <w:rsid w:val="00C81D57"/>
    <w:rsid w:val="00C81F1F"/>
    <w:rsid w:val="00C87EF2"/>
    <w:rsid w:val="00C909B4"/>
    <w:rsid w:val="00C9425D"/>
    <w:rsid w:val="00C9543F"/>
    <w:rsid w:val="00C97813"/>
    <w:rsid w:val="00CA3364"/>
    <w:rsid w:val="00CA44A8"/>
    <w:rsid w:val="00CA4D41"/>
    <w:rsid w:val="00CA5BAF"/>
    <w:rsid w:val="00CB0322"/>
    <w:rsid w:val="00CB2347"/>
    <w:rsid w:val="00CC0D86"/>
    <w:rsid w:val="00CC157C"/>
    <w:rsid w:val="00CC7309"/>
    <w:rsid w:val="00CD3557"/>
    <w:rsid w:val="00CD5AF7"/>
    <w:rsid w:val="00CE26A3"/>
    <w:rsid w:val="00CE6E63"/>
    <w:rsid w:val="00CF22C6"/>
    <w:rsid w:val="00CF5A2B"/>
    <w:rsid w:val="00D0667A"/>
    <w:rsid w:val="00D2042E"/>
    <w:rsid w:val="00D24C2E"/>
    <w:rsid w:val="00D2524B"/>
    <w:rsid w:val="00D30C0A"/>
    <w:rsid w:val="00D356EB"/>
    <w:rsid w:val="00D44B27"/>
    <w:rsid w:val="00D457C5"/>
    <w:rsid w:val="00D524FA"/>
    <w:rsid w:val="00D52E8E"/>
    <w:rsid w:val="00D56712"/>
    <w:rsid w:val="00D64833"/>
    <w:rsid w:val="00D673DD"/>
    <w:rsid w:val="00D700BA"/>
    <w:rsid w:val="00D73566"/>
    <w:rsid w:val="00D75A6D"/>
    <w:rsid w:val="00D75B37"/>
    <w:rsid w:val="00D81D5A"/>
    <w:rsid w:val="00D8632D"/>
    <w:rsid w:val="00D904F7"/>
    <w:rsid w:val="00D910EB"/>
    <w:rsid w:val="00D93DB4"/>
    <w:rsid w:val="00D97903"/>
    <w:rsid w:val="00DB4C5F"/>
    <w:rsid w:val="00DB5D1A"/>
    <w:rsid w:val="00DB6F94"/>
    <w:rsid w:val="00DC294D"/>
    <w:rsid w:val="00DC5297"/>
    <w:rsid w:val="00DD064D"/>
    <w:rsid w:val="00DE3D04"/>
    <w:rsid w:val="00DF276A"/>
    <w:rsid w:val="00DF3327"/>
    <w:rsid w:val="00DF55A9"/>
    <w:rsid w:val="00E045E6"/>
    <w:rsid w:val="00E13FC1"/>
    <w:rsid w:val="00E15093"/>
    <w:rsid w:val="00E21313"/>
    <w:rsid w:val="00E31AC4"/>
    <w:rsid w:val="00E3357A"/>
    <w:rsid w:val="00E35F8B"/>
    <w:rsid w:val="00E42BA5"/>
    <w:rsid w:val="00E46CDA"/>
    <w:rsid w:val="00E613B9"/>
    <w:rsid w:val="00E616FB"/>
    <w:rsid w:val="00E61CE7"/>
    <w:rsid w:val="00E66E4B"/>
    <w:rsid w:val="00E80C91"/>
    <w:rsid w:val="00EA2191"/>
    <w:rsid w:val="00EA71E2"/>
    <w:rsid w:val="00EA78B6"/>
    <w:rsid w:val="00EB3C86"/>
    <w:rsid w:val="00EC42A9"/>
    <w:rsid w:val="00EC541F"/>
    <w:rsid w:val="00EC75A9"/>
    <w:rsid w:val="00ED316F"/>
    <w:rsid w:val="00ED49F3"/>
    <w:rsid w:val="00EE6710"/>
    <w:rsid w:val="00EF0532"/>
    <w:rsid w:val="00EF5DF9"/>
    <w:rsid w:val="00EF7D0B"/>
    <w:rsid w:val="00EF7D59"/>
    <w:rsid w:val="00F00399"/>
    <w:rsid w:val="00F04701"/>
    <w:rsid w:val="00F052A7"/>
    <w:rsid w:val="00F0771A"/>
    <w:rsid w:val="00F10D88"/>
    <w:rsid w:val="00F16C38"/>
    <w:rsid w:val="00F173CD"/>
    <w:rsid w:val="00F221A1"/>
    <w:rsid w:val="00F22E94"/>
    <w:rsid w:val="00F24EE4"/>
    <w:rsid w:val="00F27D3D"/>
    <w:rsid w:val="00F308D1"/>
    <w:rsid w:val="00F36DF3"/>
    <w:rsid w:val="00F378C1"/>
    <w:rsid w:val="00F406CE"/>
    <w:rsid w:val="00F62369"/>
    <w:rsid w:val="00F6408D"/>
    <w:rsid w:val="00F75FF6"/>
    <w:rsid w:val="00F80D8B"/>
    <w:rsid w:val="00F84400"/>
    <w:rsid w:val="00F873CF"/>
    <w:rsid w:val="00F87E2C"/>
    <w:rsid w:val="00F95145"/>
    <w:rsid w:val="00F959F2"/>
    <w:rsid w:val="00FA2512"/>
    <w:rsid w:val="00FA37AF"/>
    <w:rsid w:val="00FB6B63"/>
    <w:rsid w:val="00FD1C20"/>
    <w:rsid w:val="00FD7762"/>
    <w:rsid w:val="00FE2AF8"/>
    <w:rsid w:val="00FE51D2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4BD9483D.dotm</Template>
  <TotalTime>0</TotalTime>
  <Pages>1</Pages>
  <Words>99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Lieferschein AeBo</vt:lpstr>
    </vt:vector>
  </TitlesOfParts>
  <Company>Aegerter &amp; Bosshardt AG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Lieferschein AeBo</dc:title>
  <dc:creator>Meister Christine</dc:creator>
  <cp:lastModifiedBy>Beuret Agnès</cp:lastModifiedBy>
  <cp:revision>3</cp:revision>
  <cp:lastPrinted>2014-06-30T12:49:00Z</cp:lastPrinted>
  <dcterms:created xsi:type="dcterms:W3CDTF">2014-10-07T10:28:00Z</dcterms:created>
  <dcterms:modified xsi:type="dcterms:W3CDTF">2014-10-07T10:32:00Z</dcterms:modified>
  <cp:category>Musterbuch</cp:category>
</cp:coreProperties>
</file>