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272646">
              <w:rPr>
                <w:noProof/>
              </w:rPr>
              <w:t>18. November 2015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272646">
              <w:rPr>
                <w:noProof/>
                <w:sz w:val="12"/>
                <w:szCs w:val="12"/>
              </w:rPr>
              <w:t>9246_LS_JSAG_Boeglin_Rechnungen_20151118_Beu.docx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512FA0" w:rsidP="0092765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927657">
                  <w:t>Rechnungen März – Mai 2015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575D2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272646" w:rsidRDefault="00927657" w:rsidP="00272646">
                <w:pPr>
                  <w:tabs>
                    <w:tab w:val="left" w:pos="2865"/>
                    <w:tab w:val="right" w:pos="7395"/>
                  </w:tabs>
                </w:pPr>
                <w:r>
                  <w:t>2151399</w:t>
                </w:r>
                <w:r w:rsidR="00B142A8">
                  <w:tab/>
                </w:r>
                <w:r>
                  <w:t>11.11.2015</w:t>
                </w:r>
                <w:r w:rsidR="00B142A8">
                  <w:tab/>
                </w:r>
                <w:r w:rsidR="00272646">
                  <w:t>3‘389.05</w:t>
                </w:r>
              </w:p>
              <w:p w:rsidR="00272646" w:rsidRDefault="00272646" w:rsidP="00272646">
                <w:pPr>
                  <w:tabs>
                    <w:tab w:val="left" w:pos="2865"/>
                    <w:tab w:val="right" w:pos="7395"/>
                  </w:tabs>
                </w:pPr>
                <w:r>
                  <w:t>2151400</w:t>
                </w:r>
                <w:r>
                  <w:tab/>
                  <w:t>11.11.2015</w:t>
                </w:r>
                <w:r>
                  <w:tab/>
                  <w:t>21‘951.25</w:t>
                </w:r>
                <w:bookmarkStart w:id="0" w:name="_GoBack"/>
                <w:bookmarkEnd w:id="0"/>
              </w:p>
              <w:p w:rsidR="00272646" w:rsidRDefault="00272646" w:rsidP="00272646">
                <w:pPr>
                  <w:tabs>
                    <w:tab w:val="left" w:pos="2865"/>
                    <w:tab w:val="right" w:pos="7395"/>
                  </w:tabs>
                </w:pPr>
                <w:r>
                  <w:t>2151401</w:t>
                </w:r>
                <w:r>
                  <w:tab/>
                  <w:t>11.11.2015</w:t>
                </w:r>
                <w:r>
                  <w:tab/>
                  <w:t>4‘127.00</w:t>
                </w:r>
              </w:p>
              <w:p w:rsidR="00272646" w:rsidRDefault="00272646" w:rsidP="00272646">
                <w:pPr>
                  <w:tabs>
                    <w:tab w:val="left" w:pos="2865"/>
                    <w:tab w:val="right" w:pos="7395"/>
                  </w:tabs>
                </w:pPr>
                <w:r>
                  <w:t>2151402</w:t>
                </w:r>
                <w:r>
                  <w:tab/>
                  <w:t>11.11.2015</w:t>
                </w:r>
                <w:r>
                  <w:tab/>
                  <w:t>16‘368.75</w:t>
                </w:r>
              </w:p>
              <w:p w:rsidR="00EB5F2C" w:rsidRDefault="00272646" w:rsidP="00272646">
                <w:pPr>
                  <w:tabs>
                    <w:tab w:val="left" w:pos="2865"/>
                    <w:tab w:val="right" w:pos="7395"/>
                  </w:tabs>
                </w:pPr>
                <w:r>
                  <w:t>2151403</w:t>
                </w:r>
                <w:r>
                  <w:tab/>
                  <w:t>11.11.2015</w:t>
                </w:r>
                <w:r>
                  <w:tab/>
                  <w:t>6‘073.70</w:t>
                </w:r>
              </w:p>
            </w:sdtContent>
          </w:sdt>
        </w:tc>
      </w:tr>
      <w:tr w:rsidR="009C2B53" w:rsidTr="009C2B53">
        <w:trPr>
          <w:trHeight w:val="419"/>
        </w:trPr>
        <w:tc>
          <w:tcPr>
            <w:tcW w:w="9469" w:type="dxa"/>
            <w:gridSpan w:val="4"/>
            <w:tcMar>
              <w:top w:w="113" w:type="dxa"/>
            </w:tcMar>
          </w:tcPr>
          <w:p w:rsidR="009C2B53" w:rsidRDefault="00272646" w:rsidP="00F575D2">
            <w:r>
              <w:t>Die restlichen Rechnungen werden wir Ihnen nächste Woche zustellen.</w:t>
            </w:r>
          </w:p>
        </w:tc>
      </w:tr>
    </w:tbl>
    <w:p w:rsidR="00466D77" w:rsidRDefault="00466D77" w:rsidP="003F284B"/>
    <w:p w:rsidR="006E48A9" w:rsidRDefault="006E48A9" w:rsidP="003F284B">
      <w:r>
        <w:t>Freundliche Grüsse</w:t>
      </w:r>
    </w:p>
    <w:p w:rsidR="00F575D2" w:rsidRDefault="00F575D2" w:rsidP="003F284B"/>
    <w:p w:rsidR="00F575D2" w:rsidRDefault="00F575D2" w:rsidP="003F284B"/>
    <w:p w:rsidR="00272646" w:rsidRDefault="00272646" w:rsidP="003F284B"/>
    <w:p w:rsidR="00F575D2" w:rsidRDefault="00272646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72646">
            <w:rPr>
              <w:noProof/>
              <w:spacing w:val="4"/>
              <w:sz w:val="18"/>
              <w:szCs w:val="18"/>
            </w:rPr>
            <w:t>9246_LS_JSAG_Boeglin_Rechnungen_20151118_Beu.docx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72646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72646"/>
    <w:rsid w:val="002D5365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45D6B"/>
    <w:rsid w:val="00564542"/>
    <w:rsid w:val="00596734"/>
    <w:rsid w:val="005A3F61"/>
    <w:rsid w:val="005E28B1"/>
    <w:rsid w:val="00673FB3"/>
    <w:rsid w:val="00676C4A"/>
    <w:rsid w:val="00682AD7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C2B53"/>
    <w:rsid w:val="009C3309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F2989-7863-4A40-BF37-ECA5AB0A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2015-11-18T08:35:00Z</cp:lastPrinted>
  <dcterms:created xsi:type="dcterms:W3CDTF">2015-11-18T08:05:00Z</dcterms:created>
  <dcterms:modified xsi:type="dcterms:W3CDTF">2015-11-18T08:43:00Z</dcterms:modified>
</cp:coreProperties>
</file>