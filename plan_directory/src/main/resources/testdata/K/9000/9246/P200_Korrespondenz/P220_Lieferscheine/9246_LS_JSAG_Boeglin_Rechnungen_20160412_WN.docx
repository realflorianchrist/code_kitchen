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575D2">
        <w:trPr>
          <w:trHeight w:hRule="exact" w:val="255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4D6ACA">
              <w:rPr>
                <w:noProof/>
              </w:rPr>
              <w:t>12. April 2016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4D6ACA">
              <w:rPr>
                <w:noProof/>
                <w:sz w:val="12"/>
                <w:szCs w:val="12"/>
              </w:rPr>
              <w:t>9246_LS_JSAG_Boeglin_Rechnungen_20160412_WN.docx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4D6ACA" w:rsidP="0064328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643285">
                  <w:t>en</w:t>
                </w:r>
                <w:r w:rsidR="00927657">
                  <w:t xml:space="preserve"> </w:t>
                </w:r>
                <w:r w:rsidR="00643285">
                  <w:t>November</w:t>
                </w:r>
                <w:r w:rsidR="00927657">
                  <w:t xml:space="preserve"> 2015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F575D2" w:rsidRDefault="00643285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2160360</w:t>
                </w:r>
                <w:r w:rsidR="00353465">
                  <w:tab/>
                </w:r>
                <w:r>
                  <w:t>12.04</w:t>
                </w:r>
                <w:r w:rsidR="00353465">
                  <w:t>.2016</w:t>
                </w:r>
                <w:r w:rsidR="005976A2">
                  <w:tab/>
                </w:r>
                <w:r>
                  <w:t>27‘807.85</w:t>
                </w:r>
              </w:p>
              <w:p w:rsidR="00EB5F2C" w:rsidRDefault="00643285" w:rsidP="00643285">
                <w:pPr>
                  <w:tabs>
                    <w:tab w:val="left" w:pos="2865"/>
                    <w:tab w:val="right" w:pos="7395"/>
                  </w:tabs>
                </w:pPr>
                <w:r>
                  <w:t>2160361</w:t>
                </w:r>
                <w:r w:rsidR="00353465">
                  <w:tab/>
                </w:r>
                <w:r>
                  <w:t>12.04</w:t>
                </w:r>
                <w:r w:rsidR="00353465">
                  <w:t>.2016</w:t>
                </w:r>
                <w:r w:rsidR="00353465">
                  <w:tab/>
                </w:r>
                <w:r>
                  <w:t>233.60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353465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353465" w:rsidRDefault="00353465" w:rsidP="00F575D2"/>
        </w:tc>
      </w:tr>
    </w:tbl>
    <w:p w:rsidR="006E48A9" w:rsidRDefault="006E48A9" w:rsidP="003F284B">
      <w:r>
        <w:t>Freundliche Grüsse</w:t>
      </w:r>
    </w:p>
    <w:p w:rsidR="00F575D2" w:rsidRDefault="00F575D2" w:rsidP="003F284B"/>
    <w:p w:rsidR="00272646" w:rsidRDefault="00272646" w:rsidP="003F284B"/>
    <w:p w:rsidR="00F575D2" w:rsidRDefault="00353465" w:rsidP="003F284B">
      <w:r>
        <w:t xml:space="preserve">Noëlle Weider 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D6ACA">
            <w:rPr>
              <w:noProof/>
              <w:spacing w:val="4"/>
              <w:sz w:val="18"/>
              <w:szCs w:val="18"/>
            </w:rPr>
            <w:t>9246_LS_JSAG_Boeglin_Rechnungen_20160412_WN.docx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D6ACA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801A4"/>
    <w:rsid w:val="001A7545"/>
    <w:rsid w:val="001D508A"/>
    <w:rsid w:val="00203766"/>
    <w:rsid w:val="00247267"/>
    <w:rsid w:val="00247E69"/>
    <w:rsid w:val="00272646"/>
    <w:rsid w:val="002D5365"/>
    <w:rsid w:val="00353465"/>
    <w:rsid w:val="0037506D"/>
    <w:rsid w:val="00395345"/>
    <w:rsid w:val="003F284B"/>
    <w:rsid w:val="003F3787"/>
    <w:rsid w:val="004007C5"/>
    <w:rsid w:val="00415FA1"/>
    <w:rsid w:val="00466D77"/>
    <w:rsid w:val="00495B6F"/>
    <w:rsid w:val="004A321C"/>
    <w:rsid w:val="004D6ACA"/>
    <w:rsid w:val="004E27FD"/>
    <w:rsid w:val="00536B0A"/>
    <w:rsid w:val="00545D6B"/>
    <w:rsid w:val="00564542"/>
    <w:rsid w:val="00596734"/>
    <w:rsid w:val="005976A2"/>
    <w:rsid w:val="005A3F61"/>
    <w:rsid w:val="005E28B1"/>
    <w:rsid w:val="00643285"/>
    <w:rsid w:val="00673FB3"/>
    <w:rsid w:val="00676C4A"/>
    <w:rsid w:val="00682AD7"/>
    <w:rsid w:val="006D658C"/>
    <w:rsid w:val="006E48A9"/>
    <w:rsid w:val="00705AF9"/>
    <w:rsid w:val="00713864"/>
    <w:rsid w:val="00720BA1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84F2A"/>
    <w:rsid w:val="00986E0A"/>
    <w:rsid w:val="009C2B53"/>
    <w:rsid w:val="009C3309"/>
    <w:rsid w:val="009C3855"/>
    <w:rsid w:val="00A2079E"/>
    <w:rsid w:val="00A902B7"/>
    <w:rsid w:val="00AC41E8"/>
    <w:rsid w:val="00B03F52"/>
    <w:rsid w:val="00B07804"/>
    <w:rsid w:val="00B142A8"/>
    <w:rsid w:val="00B23756"/>
    <w:rsid w:val="00BA2E65"/>
    <w:rsid w:val="00BD05A7"/>
    <w:rsid w:val="00C20993"/>
    <w:rsid w:val="00CA470A"/>
    <w:rsid w:val="00CF52D7"/>
    <w:rsid w:val="00D956A8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575D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CA9C6-02A3-4145-81DB-BB5FBC202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4</cp:revision>
  <cp:lastPrinted>2016-04-12T13:16:00Z</cp:lastPrinted>
  <dcterms:created xsi:type="dcterms:W3CDTF">2016-04-12T13:14:00Z</dcterms:created>
  <dcterms:modified xsi:type="dcterms:W3CDTF">2016-04-12T13:27:00Z</dcterms:modified>
</cp:coreProperties>
</file>