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94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"/>
        <w:gridCol w:w="4399"/>
        <w:gridCol w:w="408"/>
        <w:gridCol w:w="4255"/>
      </w:tblGrid>
      <w:tr w:rsidR="005A3F61" w:rsidTr="00F575D2">
        <w:trPr>
          <w:trHeight w:hRule="exact" w:val="2550"/>
        </w:trPr>
        <w:tc>
          <w:tcPr>
            <w:tcW w:w="9469" w:type="dxa"/>
            <w:gridSpan w:val="4"/>
          </w:tcPr>
          <w:p w:rsidR="005A3F61" w:rsidRDefault="00F575D2">
            <w:proofErr w:type="spellStart"/>
            <w:r>
              <w:t>Jauslin</w:t>
            </w:r>
            <w:proofErr w:type="spellEnd"/>
            <w:r>
              <w:t xml:space="preserve"> + </w:t>
            </w:r>
            <w:proofErr w:type="spellStart"/>
            <w:r>
              <w:t>Stebler</w:t>
            </w:r>
            <w:proofErr w:type="spellEnd"/>
            <w:r>
              <w:t xml:space="preserve"> AG</w:t>
            </w:r>
          </w:p>
          <w:p w:rsidR="00F575D2" w:rsidRDefault="00F575D2">
            <w:proofErr w:type="spellStart"/>
            <w:r>
              <w:t>zHv</w:t>
            </w:r>
            <w:proofErr w:type="spellEnd"/>
            <w:r>
              <w:t xml:space="preserve"> Frau C. Boeglin</w:t>
            </w:r>
          </w:p>
          <w:p w:rsidR="00F575D2" w:rsidRDefault="00F575D2">
            <w:r>
              <w:t>Gartenstrasse 15</w:t>
            </w:r>
          </w:p>
          <w:p w:rsidR="00F575D2" w:rsidRDefault="00F575D2" w:rsidP="00F575D2">
            <w:r>
              <w:t>4132 Muttenz</w:t>
            </w:r>
          </w:p>
        </w:tc>
      </w:tr>
      <w:tr w:rsidR="005A3F61" w:rsidTr="000F455F">
        <w:trPr>
          <w:trHeight w:val="919"/>
        </w:trPr>
        <w:tc>
          <w:tcPr>
            <w:tcW w:w="9469" w:type="dxa"/>
            <w:gridSpan w:val="4"/>
          </w:tcPr>
          <w:p w:rsidR="005A3F61" w:rsidRDefault="00911371">
            <w:r>
              <w:t xml:space="preserve">Basel, </w:t>
            </w:r>
            <w:r>
              <w:fldChar w:fldCharType="begin"/>
            </w:r>
            <w:r>
              <w:instrText xml:space="preserve"> CREATEDATE  \@ "d. MMM</w:instrText>
            </w:r>
            <w:r w:rsidR="00E67567">
              <w:instrText>M</w:instrText>
            </w:r>
            <w:r>
              <w:instrText xml:space="preserve"> yyyy"  \* MERGEFORMAT </w:instrText>
            </w:r>
            <w:r>
              <w:fldChar w:fldCharType="separate"/>
            </w:r>
            <w:r w:rsidR="00506DE9">
              <w:rPr>
                <w:noProof/>
              </w:rPr>
              <w:t>8. September 2016</w:t>
            </w:r>
            <w:r>
              <w:fldChar w:fldCharType="end"/>
            </w:r>
            <w:r>
              <w:t xml:space="preserve"> / </w:t>
            </w:r>
            <w:sdt>
              <w:sdtPr>
                <w:id w:val="188960219"/>
                <w:placeholder>
                  <w:docPart w:val="D15A894DB79548CD8034718BB81AD7FB"/>
                </w:placeholder>
                <w:text/>
              </w:sdtPr>
              <w:sdtEndPr/>
              <w:sdtContent>
                <w:r w:rsidR="00F575D2">
                  <w:t>9246.220</w:t>
                </w:r>
              </w:sdtContent>
            </w:sdt>
          </w:p>
          <w:p w:rsidR="000233D1" w:rsidRPr="000233D1" w:rsidRDefault="000233D1" w:rsidP="004007C5">
            <w:pPr>
              <w:rPr>
                <w:sz w:val="12"/>
                <w:szCs w:val="12"/>
              </w:rPr>
            </w:pPr>
            <w:r w:rsidRPr="000233D1">
              <w:rPr>
                <w:sz w:val="12"/>
                <w:szCs w:val="12"/>
              </w:rPr>
              <w:fldChar w:fldCharType="begin"/>
            </w:r>
            <w:r w:rsidR="004007C5">
              <w:rPr>
                <w:sz w:val="12"/>
                <w:szCs w:val="12"/>
              </w:rPr>
              <w:instrText xml:space="preserve"> FILENAME   \* CHAR</w:instrText>
            </w:r>
            <w:r w:rsidRPr="000233D1">
              <w:rPr>
                <w:sz w:val="12"/>
                <w:szCs w:val="12"/>
              </w:rPr>
              <w:instrText xml:space="preserve">FORMAT </w:instrText>
            </w:r>
            <w:r w:rsidRPr="000233D1">
              <w:rPr>
                <w:sz w:val="12"/>
                <w:szCs w:val="12"/>
              </w:rPr>
              <w:fldChar w:fldCharType="separate"/>
            </w:r>
            <w:r w:rsidR="00506DE9">
              <w:rPr>
                <w:noProof/>
                <w:sz w:val="12"/>
                <w:szCs w:val="12"/>
              </w:rPr>
              <w:t>9246_LS_JSAG_Boeglin_Rechnungen_20160908_WN.docx</w:t>
            </w:r>
            <w:r w:rsidRPr="000233D1">
              <w:rPr>
                <w:sz w:val="12"/>
                <w:szCs w:val="12"/>
              </w:rPr>
              <w:fldChar w:fldCharType="end"/>
            </w:r>
          </w:p>
        </w:tc>
      </w:tr>
      <w:tr w:rsidR="005A3F61" w:rsidTr="000F455F">
        <w:trPr>
          <w:trHeight w:val="567"/>
        </w:trPr>
        <w:tc>
          <w:tcPr>
            <w:tcW w:w="9469" w:type="dxa"/>
            <w:gridSpan w:val="4"/>
            <w:tcBorders>
              <w:bottom w:val="single" w:sz="2" w:space="0" w:color="auto"/>
            </w:tcBorders>
          </w:tcPr>
          <w:p w:rsidR="005A3F61" w:rsidRPr="005E28B1" w:rsidRDefault="005E28B1" w:rsidP="00911371">
            <w:pPr>
              <w:pStyle w:val="Betreff"/>
              <w:rPr>
                <w:b w:val="0"/>
              </w:rPr>
            </w:pPr>
            <w:r>
              <w:rPr>
                <w:b w:val="0"/>
                <w:sz w:val="36"/>
                <w:szCs w:val="36"/>
              </w:rPr>
              <w:t>Lieferschein</w:t>
            </w:r>
          </w:p>
        </w:tc>
      </w:tr>
      <w:tr w:rsidR="00466D77" w:rsidTr="000F455F">
        <w:tc>
          <w:tcPr>
            <w:tcW w:w="9469" w:type="dxa"/>
            <w:gridSpan w:val="4"/>
            <w:tcBorders>
              <w:top w:val="single" w:sz="2" w:space="0" w:color="auto"/>
            </w:tcBorders>
            <w:tcMar>
              <w:top w:w="170" w:type="dxa"/>
            </w:tcMar>
          </w:tcPr>
          <w:p w:rsidR="00466D77" w:rsidRPr="005308C8" w:rsidRDefault="00506DE9" w:rsidP="00506DE9">
            <w:pPr>
              <w:pStyle w:val="Betreff"/>
              <w:tabs>
                <w:tab w:val="left" w:pos="1134"/>
              </w:tabs>
            </w:pPr>
            <w:sdt>
              <w:sdtPr>
                <w:alias w:val="Betreff"/>
                <w:tag w:val="Betreff"/>
                <w:id w:val="-2093219290"/>
                <w:placeholder>
                  <w:docPart w:val="AC8AC132B9CA4D83AB2DEE75B3AC41EF"/>
                </w:placeholder>
                <w:text w:multiLine="1"/>
              </w:sdtPr>
              <w:sdtEndPr/>
              <w:sdtContent>
                <w:r w:rsidR="00F575D2">
                  <w:t xml:space="preserve">N02, EP Sissach – </w:t>
                </w:r>
                <w:proofErr w:type="spellStart"/>
                <w:r w:rsidR="00F575D2">
                  <w:t>Eptingen</w:t>
                </w:r>
                <w:proofErr w:type="spellEnd"/>
                <w:r w:rsidR="00F575D2">
                  <w:t xml:space="preserve"> /</w:t>
                </w:r>
                <w:r w:rsidR="009C2B53">
                  <w:t xml:space="preserve"> </w:t>
                </w:r>
                <w:r w:rsidR="00353465">
                  <w:t>Rechnung</w:t>
                </w:r>
                <w:r w:rsidR="00643285">
                  <w:t>en</w:t>
                </w:r>
                <w:r w:rsidR="00927657">
                  <w:t xml:space="preserve"> </w:t>
                </w:r>
              </w:sdtContent>
            </w:sdt>
          </w:p>
        </w:tc>
      </w:tr>
      <w:tr w:rsidR="00B07804" w:rsidTr="003F284B">
        <w:tc>
          <w:tcPr>
            <w:tcW w:w="9469" w:type="dxa"/>
            <w:gridSpan w:val="4"/>
            <w:tcMar>
              <w:top w:w="57" w:type="dxa"/>
            </w:tcMar>
          </w:tcPr>
          <w:p w:rsidR="00F11049" w:rsidRDefault="00F11049" w:rsidP="00F11049"/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186416747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>
                <w:r w:rsidRPr="000F455F">
                  <w:rPr>
                    <w:rFonts w:ascii="Meiryo" w:eastAsia="Meiryo" w:hAnsi="Meiryo" w:cs="Meiryo" w:hint="eastAsia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Orientierung</w:t>
            </w:r>
          </w:p>
        </w:tc>
        <w:sdt>
          <w:sdtPr>
            <w:rPr>
              <w:rFonts w:ascii="Meiryo" w:eastAsia="Meiryo" w:hAnsi="Meiryo" w:cs="Meiryo"/>
            </w:rPr>
            <w:id w:val="-391583333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gemäss telefonischer Besprechung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-1495251565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F11049">
            <w:r w:rsidRPr="000F455F">
              <w:t>zur Erledigung</w:t>
            </w:r>
          </w:p>
        </w:tc>
        <w:sdt>
          <w:sdtPr>
            <w:rPr>
              <w:rFonts w:ascii="Meiryo" w:eastAsia="Meiryo" w:hAnsi="Meiryo" w:cs="Meiryo"/>
            </w:rPr>
            <w:id w:val="1858457548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zur Unterschrift</w:t>
            </w:r>
          </w:p>
        </w:tc>
      </w:tr>
      <w:tr w:rsidR="000F455F" w:rsidRPr="000F455F" w:rsidTr="003F284B">
        <w:trPr>
          <w:trHeight w:hRule="exact" w:val="369"/>
        </w:trPr>
        <w:sdt>
          <w:sdtPr>
            <w:rPr>
              <w:rFonts w:ascii="Meiryo" w:eastAsia="Meiryo" w:hAnsi="Meiryo" w:cs="Meiryo"/>
            </w:rPr>
            <w:id w:val="848679876"/>
            <w14:checkbox>
              <w14:checked w14:val="1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7" w:type="dxa"/>
              </w:tcPr>
              <w:p w:rsidR="000F455F" w:rsidRPr="000F455F" w:rsidRDefault="00F575D2" w:rsidP="003301A9">
                <w:r>
                  <w:rPr>
                    <w:rFonts w:ascii="Meiryo" w:eastAsia="Meiryo" w:hAnsi="Meiryo" w:cs="Meiryo" w:hint="eastAsia"/>
                  </w:rPr>
                  <w:t>☒</w:t>
                </w:r>
              </w:p>
            </w:tc>
          </w:sdtContent>
        </w:sdt>
        <w:tc>
          <w:tcPr>
            <w:tcW w:w="4399" w:type="dxa"/>
            <w:vAlign w:val="center"/>
          </w:tcPr>
          <w:p w:rsidR="000F455F" w:rsidRPr="000F455F" w:rsidRDefault="000F455F" w:rsidP="000F455F">
            <w:r>
              <w:t>zur Prüfung / Genehmigung</w:t>
            </w:r>
          </w:p>
        </w:tc>
        <w:sdt>
          <w:sdtPr>
            <w:rPr>
              <w:rFonts w:ascii="Meiryo" w:eastAsia="Meiryo" w:hAnsi="Meiryo" w:cs="Meiryo"/>
            </w:rPr>
            <w:id w:val="-1379779584"/>
            <w14:checkbox>
              <w14:checked w14:val="0"/>
              <w14:checkedState w14:val="2612" w14:font="Meiryo"/>
              <w14:uncheckedState w14:val="2610" w14:font="Meiryo"/>
            </w14:checkbox>
          </w:sdtPr>
          <w:sdtEndPr/>
          <w:sdtContent>
            <w:tc>
              <w:tcPr>
                <w:tcW w:w="408" w:type="dxa"/>
              </w:tcPr>
              <w:p w:rsidR="000F455F" w:rsidRPr="000F455F" w:rsidRDefault="000F455F" w:rsidP="003301A9">
                <w:r w:rsidRPr="000F455F">
                  <w:rPr>
                    <w:rFonts w:ascii="Meiryo" w:eastAsia="Meiryo" w:hAnsi="Meiryo" w:cs="Meiryo"/>
                  </w:rPr>
                  <w:t>☐</w:t>
                </w:r>
              </w:p>
            </w:tc>
          </w:sdtContent>
        </w:sdt>
        <w:tc>
          <w:tcPr>
            <w:tcW w:w="4255" w:type="dxa"/>
            <w:vAlign w:val="center"/>
          </w:tcPr>
          <w:p w:rsidR="000F455F" w:rsidRPr="000F455F" w:rsidRDefault="000F455F" w:rsidP="000F455F">
            <w:r>
              <w:t>zu Ihren Akten</w:t>
            </w:r>
          </w:p>
        </w:tc>
      </w:tr>
      <w:tr w:rsidR="00EB5F2C" w:rsidTr="000F455F">
        <w:tc>
          <w:tcPr>
            <w:tcW w:w="9469" w:type="dxa"/>
            <w:gridSpan w:val="4"/>
            <w:tcMar>
              <w:top w:w="113" w:type="dxa"/>
            </w:tcMar>
          </w:tcPr>
          <w:p w:rsidR="00EB5F2C" w:rsidRDefault="00EB5F2C" w:rsidP="00EB5F2C">
            <w:r>
              <w:t>Beilage / Bemerkungen:</w:t>
            </w:r>
          </w:p>
        </w:tc>
      </w:tr>
      <w:tr w:rsidR="00EB5F2C" w:rsidTr="000F455F">
        <w:trPr>
          <w:trHeight w:val="1418"/>
        </w:trPr>
        <w:tc>
          <w:tcPr>
            <w:tcW w:w="9469" w:type="dxa"/>
            <w:gridSpan w:val="4"/>
            <w:tcMar>
              <w:top w:w="113" w:type="dxa"/>
            </w:tcMar>
          </w:tcPr>
          <w:p w:rsidR="00F575D2" w:rsidRDefault="00F575D2" w:rsidP="00F575D2"/>
          <w:sdt>
            <w:sdtPr>
              <w:alias w:val="Beilage / Bemerkung"/>
              <w:tag w:val="Beilage_Bemerkung"/>
              <w:id w:val="-1180812000"/>
            </w:sdtPr>
            <w:sdtEndPr/>
            <w:sdtContent>
              <w:p w:rsidR="00D956A8" w:rsidRDefault="00F575D2" w:rsidP="00B142A8">
                <w:pPr>
                  <w:tabs>
                    <w:tab w:val="right" w:pos="7395"/>
                  </w:tabs>
                </w:pPr>
                <w:r>
                  <w:t xml:space="preserve">In der Beilage erhalten Sie folgende </w:t>
                </w:r>
                <w:r w:rsidR="00506DE9">
                  <w:t xml:space="preserve">korrigierte </w:t>
                </w:r>
                <w:r>
                  <w:t>Rechnung</w:t>
                </w:r>
                <w:r w:rsidR="00927657">
                  <w:t>en</w:t>
                </w:r>
                <w:r w:rsidR="00272646">
                  <w:t>:</w:t>
                </w:r>
              </w:p>
              <w:p w:rsidR="00F575D2" w:rsidRDefault="00F575D2" w:rsidP="00272646">
                <w:pPr>
                  <w:tabs>
                    <w:tab w:val="left" w:pos="2865"/>
                    <w:tab w:val="left" w:pos="6240"/>
                    <w:tab w:val="right" w:pos="7395"/>
                  </w:tabs>
                  <w:spacing w:line="0" w:lineRule="atLeast"/>
                </w:pPr>
              </w:p>
              <w:p w:rsidR="00F575D2" w:rsidRPr="00272646" w:rsidRDefault="00F575D2" w:rsidP="00506DE9">
                <w:pPr>
                  <w:tabs>
                    <w:tab w:val="left" w:pos="4111"/>
                    <w:tab w:val="left" w:pos="6240"/>
                    <w:tab w:val="right" w:pos="7395"/>
                  </w:tabs>
                  <w:rPr>
                    <w:i/>
                  </w:rPr>
                </w:pPr>
                <w:r w:rsidRPr="00272646">
                  <w:rPr>
                    <w:i/>
                  </w:rPr>
                  <w:t>Rechnungs-Nr.</w:t>
                </w:r>
                <w:r w:rsidRPr="00272646">
                  <w:rPr>
                    <w:i/>
                  </w:rPr>
                  <w:tab/>
                  <w:t>Datum</w:t>
                </w:r>
                <w:r w:rsidRPr="00272646">
                  <w:rPr>
                    <w:i/>
                  </w:rPr>
                  <w:tab/>
                  <w:t>Betrag CHF</w:t>
                </w:r>
              </w:p>
              <w:p w:rsidR="00F3483D" w:rsidRDefault="00506DE9" w:rsidP="00506DE9">
                <w:pPr>
                  <w:tabs>
                    <w:tab w:val="left" w:pos="4111"/>
                    <w:tab w:val="right" w:pos="7395"/>
                  </w:tabs>
                </w:pPr>
                <w:r>
                  <w:t xml:space="preserve">2161149 </w:t>
                </w:r>
                <w:r w:rsidRPr="00506DE9">
                  <w:rPr>
                    <w:b/>
                  </w:rPr>
                  <w:t xml:space="preserve">ersetzt </w:t>
                </w:r>
                <w:proofErr w:type="spellStart"/>
                <w:r w:rsidRPr="00506DE9">
                  <w:rPr>
                    <w:b/>
                  </w:rPr>
                  <w:t>Rg</w:t>
                </w:r>
                <w:proofErr w:type="spellEnd"/>
                <w:r w:rsidRPr="00506DE9">
                  <w:rPr>
                    <w:b/>
                  </w:rPr>
                  <w:t>. 2160595</w:t>
                </w:r>
                <w:r w:rsidR="00F3483D">
                  <w:tab/>
                </w:r>
                <w:r>
                  <w:t>07.09</w:t>
                </w:r>
                <w:r w:rsidR="00F3483D">
                  <w:t>.2016</w:t>
                </w:r>
                <w:r w:rsidR="00F3483D">
                  <w:tab/>
                </w:r>
                <w:r>
                  <w:t>3</w:t>
                </w:r>
                <w:r w:rsidR="00F3483D">
                  <w:t>‘</w:t>
                </w:r>
                <w:r>
                  <w:t>402</w:t>
                </w:r>
                <w:r w:rsidR="00F3483D">
                  <w:t>.</w:t>
                </w:r>
                <w:r>
                  <w:t>0</w:t>
                </w:r>
                <w:r w:rsidR="00F3483D">
                  <w:t>0</w:t>
                </w:r>
              </w:p>
              <w:p w:rsidR="00F3483D" w:rsidRDefault="00506DE9" w:rsidP="00506DE9">
                <w:pPr>
                  <w:tabs>
                    <w:tab w:val="left" w:pos="4111"/>
                    <w:tab w:val="right" w:pos="7395"/>
                  </w:tabs>
                </w:pPr>
                <w:r>
                  <w:t>2161147</w:t>
                </w:r>
                <w:r w:rsidRPr="00506DE9">
                  <w:rPr>
                    <w:b/>
                  </w:rPr>
                  <w:t xml:space="preserve"> </w:t>
                </w:r>
                <w:r w:rsidRPr="00506DE9">
                  <w:rPr>
                    <w:b/>
                  </w:rPr>
                  <w:t xml:space="preserve">ersetzt </w:t>
                </w:r>
                <w:proofErr w:type="spellStart"/>
                <w:r w:rsidRPr="00506DE9">
                  <w:rPr>
                    <w:b/>
                  </w:rPr>
                  <w:t>Rg</w:t>
                </w:r>
                <w:proofErr w:type="spellEnd"/>
                <w:r w:rsidRPr="00506DE9">
                  <w:rPr>
                    <w:b/>
                  </w:rPr>
                  <w:t>. 216059</w:t>
                </w:r>
                <w:r>
                  <w:rPr>
                    <w:b/>
                  </w:rPr>
                  <w:t>4</w:t>
                </w:r>
                <w:r w:rsidR="00F3483D">
                  <w:tab/>
                </w:r>
                <w:r>
                  <w:t>07.09.2016</w:t>
                </w:r>
                <w:r w:rsidR="00F3483D">
                  <w:tab/>
                </w:r>
                <w:r>
                  <w:t>5‘343.30</w:t>
                </w:r>
              </w:p>
              <w:p w:rsidR="00EB5F2C" w:rsidRDefault="00506DE9" w:rsidP="00506DE9">
                <w:pPr>
                  <w:tabs>
                    <w:tab w:val="left" w:pos="3402"/>
                    <w:tab w:val="right" w:pos="7395"/>
                  </w:tabs>
                </w:pPr>
              </w:p>
            </w:sdtContent>
          </w:sdt>
        </w:tc>
      </w:tr>
    </w:tbl>
    <w:p w:rsidR="006E48A9" w:rsidRDefault="006E48A9" w:rsidP="003F284B">
      <w:bookmarkStart w:id="0" w:name="_GoBack"/>
      <w:bookmarkEnd w:id="0"/>
      <w:r>
        <w:t>Freundliche Grüsse</w:t>
      </w:r>
    </w:p>
    <w:p w:rsidR="00F575D2" w:rsidRDefault="00F575D2" w:rsidP="003F284B"/>
    <w:p w:rsidR="00272646" w:rsidRDefault="00272646" w:rsidP="003F284B"/>
    <w:p w:rsidR="00F575D2" w:rsidRDefault="00506DE9" w:rsidP="003F284B">
      <w:r>
        <w:t>Noëlle Weider</w:t>
      </w:r>
    </w:p>
    <w:p w:rsidR="00F575D2" w:rsidRDefault="00F575D2" w:rsidP="003F284B">
      <w:r>
        <w:t>Projektassistenz</w:t>
      </w:r>
    </w:p>
    <w:sectPr w:rsidR="00F575D2" w:rsidSect="0071386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3119" w:right="1021" w:bottom="1134" w:left="1418" w:header="851" w:footer="31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7E5D" w:rsidRDefault="00E77E5D" w:rsidP="00833AD6">
      <w:pPr>
        <w:spacing w:line="240" w:lineRule="auto"/>
      </w:pPr>
      <w:r>
        <w:separator/>
      </w:r>
    </w:p>
  </w:endnote>
  <w:endnote w:type="continuationSeparator" w:id="0">
    <w:p w:rsidR="00E77E5D" w:rsidRDefault="00E77E5D" w:rsidP="00833A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57"/>
    </w:tblGrid>
    <w:tr w:rsidR="00E04C5D" w:rsidRPr="00564542" w:rsidTr="009C3309">
      <w:tc>
        <w:tcPr>
          <w:tcW w:w="9457" w:type="dxa"/>
        </w:tcPr>
        <w:p w:rsidR="00E04C5D" w:rsidRPr="00564542" w:rsidRDefault="00E04C5D" w:rsidP="00911938">
          <w:pPr>
            <w:pStyle w:val="Fuzeile"/>
            <w:tabs>
              <w:tab w:val="clear" w:pos="4536"/>
              <w:tab w:val="clear" w:pos="9072"/>
              <w:tab w:val="right" w:pos="9457"/>
            </w:tabs>
            <w:spacing w:before="140" w:after="0"/>
            <w:ind w:right="-57"/>
            <w:rPr>
              <w:spacing w:val="4"/>
              <w:sz w:val="18"/>
              <w:szCs w:val="18"/>
            </w:rPr>
          </w:pP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FILENAME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06DE9">
            <w:rPr>
              <w:noProof/>
              <w:spacing w:val="4"/>
              <w:sz w:val="18"/>
              <w:szCs w:val="18"/>
            </w:rPr>
            <w:t>9246_LS_JSAG_Boeglin_Rechnungen_20160908_WN.docx</w:t>
          </w:r>
          <w:r w:rsidRPr="00564542">
            <w:rPr>
              <w:spacing w:val="4"/>
              <w:sz w:val="18"/>
              <w:szCs w:val="18"/>
            </w:rPr>
            <w:fldChar w:fldCharType="end"/>
          </w:r>
          <w:r w:rsidRPr="00564542">
            <w:rPr>
              <w:spacing w:val="4"/>
              <w:sz w:val="18"/>
              <w:szCs w:val="18"/>
            </w:rPr>
            <w:tab/>
            <w:t xml:space="preserve">Seite </w:t>
          </w:r>
          <w:r w:rsidRPr="00564542">
            <w:rPr>
              <w:spacing w:val="4"/>
              <w:sz w:val="18"/>
              <w:szCs w:val="18"/>
            </w:rPr>
            <w:fldChar w:fldCharType="begin"/>
          </w:r>
          <w:r w:rsidRPr="00564542">
            <w:rPr>
              <w:spacing w:val="4"/>
              <w:sz w:val="18"/>
              <w:szCs w:val="18"/>
            </w:rPr>
            <w:instrText xml:space="preserve"> PAGE   \* MERGEFORMAT </w:instrText>
          </w:r>
          <w:r w:rsidRPr="00564542">
            <w:rPr>
              <w:spacing w:val="4"/>
              <w:sz w:val="18"/>
              <w:szCs w:val="18"/>
            </w:rPr>
            <w:fldChar w:fldCharType="separate"/>
          </w:r>
          <w:r w:rsidR="00506DE9">
            <w:rPr>
              <w:noProof/>
              <w:spacing w:val="4"/>
              <w:sz w:val="18"/>
              <w:szCs w:val="18"/>
            </w:rPr>
            <w:t>1</w:t>
          </w:r>
          <w:r w:rsidRPr="00564542">
            <w:rPr>
              <w:spacing w:val="4"/>
              <w:sz w:val="18"/>
              <w:szCs w:val="18"/>
            </w:rPr>
            <w:fldChar w:fldCharType="end"/>
          </w:r>
        </w:p>
      </w:tc>
    </w:tr>
  </w:tbl>
  <w:p w:rsidR="00E04C5D" w:rsidRPr="00911938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lenraster"/>
      <w:tblW w:w="0" w:type="auto"/>
      <w:tblBorders>
        <w:top w:val="single" w:sz="2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152"/>
      <w:gridCol w:w="3152"/>
      <w:gridCol w:w="3153"/>
    </w:tblGrid>
    <w:tr w:rsidR="00FE2F7F" w:rsidRPr="00986E0A" w:rsidTr="009C3309">
      <w:trPr>
        <w:trHeight w:val="704"/>
      </w:trPr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spacing w:before="120"/>
            <w:jc w:val="left"/>
          </w:pPr>
          <w:proofErr w:type="spellStart"/>
          <w:r w:rsidRPr="00A2079E">
            <w:t>Ingenieu</w:t>
          </w:r>
          <w:r w:rsidR="00673FB3">
            <w:t>r</w:t>
          </w:r>
          <w:r w:rsidRPr="00A2079E">
            <w:t>bureau</w:t>
          </w:r>
          <w:proofErr w:type="spellEnd"/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 xml:space="preserve">A. </w:t>
          </w:r>
          <w:proofErr w:type="spellStart"/>
          <w:r w:rsidRPr="00A2079E">
            <w:t>Aegerter</w:t>
          </w:r>
          <w:proofErr w:type="spellEnd"/>
          <w:r w:rsidRPr="00A2079E">
            <w:t xml:space="preserve"> &amp; Dr. O. </w:t>
          </w:r>
          <w:proofErr w:type="spellStart"/>
          <w:r w:rsidRPr="00A2079E">
            <w:t>Bosshardt</w:t>
          </w:r>
          <w:proofErr w:type="spellEnd"/>
          <w:r w:rsidRPr="00A2079E">
            <w:t xml:space="preserve"> AG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</w:tabs>
            <w:jc w:val="left"/>
          </w:pPr>
          <w:r w:rsidRPr="00A2079E">
            <w:t>www.aebo.ch</w:t>
          </w:r>
        </w:p>
      </w:tc>
      <w:tc>
        <w:tcPr>
          <w:tcW w:w="3152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Hauptsitz Basel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Hochstrasse 48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CH-4002 Basel, Postfach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+41 61 365 22 22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+41 61 361 07 94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basel@aebo.ch</w:t>
          </w:r>
        </w:p>
      </w:tc>
      <w:tc>
        <w:tcPr>
          <w:tcW w:w="3153" w:type="dxa"/>
        </w:tcPr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spacing w:before="120"/>
            <w:jc w:val="left"/>
            <w:rPr>
              <w:b/>
            </w:rPr>
          </w:pPr>
          <w:r w:rsidRPr="00A2079E">
            <w:rPr>
              <w:b/>
            </w:rPr>
            <w:t>Niederlassung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Bahnhofstrasse 36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CH-4313 Möhlin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Telefon</w:t>
          </w:r>
          <w:r w:rsidRPr="00A2079E">
            <w:tab/>
            <w:t>+41 61 851 37 75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Telefax</w:t>
          </w:r>
          <w:r w:rsidRPr="00A2079E">
            <w:tab/>
            <w:t>+41 61 851 38 71</w:t>
          </w:r>
        </w:p>
        <w:p w:rsidR="00FE2F7F" w:rsidRPr="00A2079E" w:rsidRDefault="00FE2F7F" w:rsidP="007E208A">
          <w:pPr>
            <w:pStyle w:val="Fuzeile"/>
            <w:tabs>
              <w:tab w:val="clear" w:pos="4536"/>
              <w:tab w:val="clear" w:pos="9072"/>
              <w:tab w:val="left" w:pos="539"/>
            </w:tabs>
            <w:jc w:val="left"/>
          </w:pPr>
          <w:r w:rsidRPr="00A2079E">
            <w:t>moehlin@aebo.ch</w:t>
          </w:r>
        </w:p>
      </w:tc>
    </w:tr>
  </w:tbl>
  <w:p w:rsidR="00E04C5D" w:rsidRPr="006E48A9" w:rsidRDefault="00E04C5D" w:rsidP="00713864">
    <w:pPr>
      <w:pStyle w:val="Fuzeile"/>
      <w:tabs>
        <w:tab w:val="clear" w:pos="9072"/>
      </w:tabs>
      <w:spacing w:after="0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7E5D" w:rsidRDefault="00E77E5D" w:rsidP="00833AD6">
      <w:pPr>
        <w:spacing w:line="240" w:lineRule="auto"/>
      </w:pPr>
      <w:r>
        <w:separator/>
      </w:r>
    </w:p>
  </w:footnote>
  <w:footnote w:type="continuationSeparator" w:id="0">
    <w:p w:rsidR="00E77E5D" w:rsidRDefault="00E77E5D" w:rsidP="00833A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208A" w:rsidRDefault="007E208A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4A321C" w:rsidRDefault="004E27FD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1312" behindDoc="0" locked="1" layoutInCell="1" allowOverlap="1" wp14:anchorId="5C3E2884" wp14:editId="57A52F7C">
          <wp:simplePos x="0" y="0"/>
          <wp:positionH relativeFrom="rightMargin">
            <wp:posOffset>-1746250</wp:posOffset>
          </wp:positionH>
          <wp:positionV relativeFrom="page">
            <wp:posOffset>1026160</wp:posOffset>
          </wp:positionV>
          <wp:extent cx="1746000" cy="298800"/>
          <wp:effectExtent l="0" t="0" r="6985" b="6350"/>
          <wp:wrapNone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klei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46000" cy="29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C5D" w:rsidRPr="00FE2F7F" w:rsidRDefault="00FE2F7F" w:rsidP="004E27FD">
    <w:pPr>
      <w:pStyle w:val="Kopfzeile"/>
      <w:tabs>
        <w:tab w:val="clear" w:pos="4536"/>
        <w:tab w:val="clear" w:pos="9072"/>
      </w:tabs>
    </w:pPr>
    <w:r>
      <w:rPr>
        <w:noProof/>
        <w:lang w:eastAsia="de-CH"/>
      </w:rPr>
      <w:drawing>
        <wp:anchor distT="0" distB="0" distL="114300" distR="114300" simplePos="0" relativeHeight="251660288" behindDoc="0" locked="1" layoutInCell="1" allowOverlap="1" wp14:anchorId="3D76BDC9" wp14:editId="0F5BA802">
          <wp:simplePos x="0" y="0"/>
          <wp:positionH relativeFrom="column">
            <wp:posOffset>3691094</wp:posOffset>
          </wp:positionH>
          <wp:positionV relativeFrom="page">
            <wp:posOffset>1011555</wp:posOffset>
          </wp:positionV>
          <wp:extent cx="2318400" cy="388800"/>
          <wp:effectExtent l="0" t="0" r="5715" b="0"/>
          <wp:wrapNone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AeBo Office gross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8400" cy="388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74AFB"/>
    <w:multiLevelType w:val="hybridMultilevel"/>
    <w:tmpl w:val="64A0DEE8"/>
    <w:lvl w:ilvl="0" w:tplc="922E92D8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>
    <w:nsid w:val="2BEF1F19"/>
    <w:multiLevelType w:val="multilevel"/>
    <w:tmpl w:val="CC7C4C9C"/>
    <w:lvl w:ilvl="0">
      <w:start w:val="1"/>
      <w:numFmt w:val="bullet"/>
      <w:pStyle w:val="AufzhlungFliesst"/>
      <w:lvlText w:val=""/>
      <w:lvlJc w:val="left"/>
      <w:pPr>
        <w:tabs>
          <w:tab w:val="num" w:pos="1106"/>
        </w:tabs>
        <w:ind w:left="1106" w:hanging="426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1531"/>
        </w:tabs>
        <w:ind w:left="1531" w:hanging="426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tabs>
          <w:tab w:val="num" w:pos="1956"/>
        </w:tabs>
        <w:ind w:left="1956" w:hanging="426"/>
      </w:pPr>
      <w:rPr>
        <w:rFonts w:ascii="Symbol" w:hAnsi="Symbol" w:hint="default"/>
      </w:rPr>
    </w:lvl>
    <w:lvl w:ilvl="3">
      <w:start w:val="1"/>
      <w:numFmt w:val="bullet"/>
      <w:lvlText w:val=""/>
      <w:lvlJc w:val="left"/>
      <w:pPr>
        <w:tabs>
          <w:tab w:val="num" w:pos="2381"/>
        </w:tabs>
        <w:ind w:left="2381" w:hanging="426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806"/>
        </w:tabs>
        <w:ind w:left="2806" w:hanging="42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31"/>
        </w:tabs>
        <w:ind w:left="3231" w:hanging="42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656"/>
        </w:tabs>
        <w:ind w:left="3656" w:hanging="42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081"/>
        </w:tabs>
        <w:ind w:left="4081" w:hanging="42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4506"/>
        </w:tabs>
        <w:ind w:left="4506" w:hanging="426"/>
      </w:pPr>
      <w:rPr>
        <w:rFonts w:ascii="Wingdings" w:hAnsi="Wingdings" w:hint="default"/>
      </w:rPr>
    </w:lvl>
  </w:abstractNum>
  <w:abstractNum w:abstractNumId="2">
    <w:nsid w:val="363F49C1"/>
    <w:multiLevelType w:val="multilevel"/>
    <w:tmpl w:val="6172E770"/>
    <w:lvl w:ilvl="0">
      <w:start w:val="1"/>
      <w:numFmt w:val="bullet"/>
      <w:pStyle w:val="AufzhlungStd"/>
      <w:lvlText w:val="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num" w:pos="850"/>
        </w:tabs>
        <w:ind w:left="850" w:hanging="425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tabs>
          <w:tab w:val="num" w:pos="1275"/>
        </w:tabs>
        <w:ind w:left="1275" w:hanging="425"/>
      </w:pPr>
      <w:rPr>
        <w:rFonts w:ascii="Arial" w:hAnsi="Arial" w:hint="default"/>
      </w:rPr>
    </w:lvl>
    <w:lvl w:ilvl="3">
      <w:start w:val="1"/>
      <w:numFmt w:val="bullet"/>
      <w:lvlText w:val=""/>
      <w:lvlJc w:val="left"/>
      <w:pPr>
        <w:tabs>
          <w:tab w:val="num" w:pos="1700"/>
        </w:tabs>
        <w:ind w:left="1700" w:hanging="425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2125"/>
        </w:tabs>
        <w:ind w:left="2125" w:hanging="425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2550"/>
        </w:tabs>
        <w:ind w:left="2550" w:hanging="425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975"/>
        </w:tabs>
        <w:ind w:left="2975" w:hanging="425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400"/>
        </w:tabs>
        <w:ind w:left="3400" w:hanging="425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3825"/>
        </w:tabs>
        <w:ind w:left="3825" w:hanging="425"/>
      </w:pPr>
      <w:rPr>
        <w:rFonts w:ascii="Wingdings" w:hAnsi="Wingdings" w:hint="default"/>
      </w:rPr>
    </w:lvl>
  </w:abstractNum>
  <w:abstractNum w:abstractNumId="3">
    <w:nsid w:val="63B3166E"/>
    <w:multiLevelType w:val="hybridMultilevel"/>
    <w:tmpl w:val="5DC61034"/>
    <w:lvl w:ilvl="0" w:tplc="4A948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576EF4"/>
    <w:multiLevelType w:val="multilevel"/>
    <w:tmpl w:val="D2AC944A"/>
    <w:lvl w:ilvl="0">
      <w:start w:val="1"/>
      <w:numFmt w:val="decimal"/>
      <w:pStyle w:val="berschrift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628" w:allStyles="0" w:customStyles="0" w:latentStyles="0" w:stylesInUse="1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0"/>
  <w:stylePaneSortMethod w:val="0000"/>
  <w:defaultTabStop w:val="709"/>
  <w:autoHyphenation/>
  <w:hyphenationZone w:val="284"/>
  <w:doNotHyphenateCaps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7E5D"/>
    <w:rsid w:val="000150FE"/>
    <w:rsid w:val="000233D1"/>
    <w:rsid w:val="00051A14"/>
    <w:rsid w:val="00070F59"/>
    <w:rsid w:val="000F455F"/>
    <w:rsid w:val="00101672"/>
    <w:rsid w:val="001444E1"/>
    <w:rsid w:val="00155730"/>
    <w:rsid w:val="00157ED0"/>
    <w:rsid w:val="001801A4"/>
    <w:rsid w:val="001A7545"/>
    <w:rsid w:val="001D508A"/>
    <w:rsid w:val="00203766"/>
    <w:rsid w:val="00247267"/>
    <w:rsid w:val="00247E69"/>
    <w:rsid w:val="00272646"/>
    <w:rsid w:val="002D5365"/>
    <w:rsid w:val="00353465"/>
    <w:rsid w:val="0037506D"/>
    <w:rsid w:val="003775C0"/>
    <w:rsid w:val="00382980"/>
    <w:rsid w:val="00395345"/>
    <w:rsid w:val="003F284B"/>
    <w:rsid w:val="003F3787"/>
    <w:rsid w:val="004007C5"/>
    <w:rsid w:val="00415FA1"/>
    <w:rsid w:val="00466D77"/>
    <w:rsid w:val="00495B6F"/>
    <w:rsid w:val="004A321C"/>
    <w:rsid w:val="004D6ACA"/>
    <w:rsid w:val="004E27FD"/>
    <w:rsid w:val="005058F2"/>
    <w:rsid w:val="00506DE9"/>
    <w:rsid w:val="00536B0A"/>
    <w:rsid w:val="00545D6B"/>
    <w:rsid w:val="00564542"/>
    <w:rsid w:val="00596734"/>
    <w:rsid w:val="005976A2"/>
    <w:rsid w:val="005A3F61"/>
    <w:rsid w:val="005E28B1"/>
    <w:rsid w:val="00643285"/>
    <w:rsid w:val="00673FB3"/>
    <w:rsid w:val="00676C4A"/>
    <w:rsid w:val="00682AD7"/>
    <w:rsid w:val="006D658C"/>
    <w:rsid w:val="006E48A9"/>
    <w:rsid w:val="00705AF9"/>
    <w:rsid w:val="00713864"/>
    <w:rsid w:val="00720BA1"/>
    <w:rsid w:val="007314BF"/>
    <w:rsid w:val="007D5EB3"/>
    <w:rsid w:val="007E208A"/>
    <w:rsid w:val="00803AF0"/>
    <w:rsid w:val="00833AD6"/>
    <w:rsid w:val="00891DC4"/>
    <w:rsid w:val="00892EF0"/>
    <w:rsid w:val="008951F9"/>
    <w:rsid w:val="008B0BB8"/>
    <w:rsid w:val="00911371"/>
    <w:rsid w:val="00911938"/>
    <w:rsid w:val="00925EC8"/>
    <w:rsid w:val="00927657"/>
    <w:rsid w:val="0093042B"/>
    <w:rsid w:val="00984F2A"/>
    <w:rsid w:val="00986E0A"/>
    <w:rsid w:val="009967CB"/>
    <w:rsid w:val="009C2B53"/>
    <w:rsid w:val="009C3309"/>
    <w:rsid w:val="009C3855"/>
    <w:rsid w:val="00A2079E"/>
    <w:rsid w:val="00A902B7"/>
    <w:rsid w:val="00AC41E8"/>
    <w:rsid w:val="00AC639C"/>
    <w:rsid w:val="00B03F52"/>
    <w:rsid w:val="00B07804"/>
    <w:rsid w:val="00B140A3"/>
    <w:rsid w:val="00B142A8"/>
    <w:rsid w:val="00B23756"/>
    <w:rsid w:val="00BA2E65"/>
    <w:rsid w:val="00BD05A7"/>
    <w:rsid w:val="00BD16D4"/>
    <w:rsid w:val="00C20993"/>
    <w:rsid w:val="00CA470A"/>
    <w:rsid w:val="00CF52D7"/>
    <w:rsid w:val="00D956A8"/>
    <w:rsid w:val="00E04C5D"/>
    <w:rsid w:val="00E256F7"/>
    <w:rsid w:val="00E67567"/>
    <w:rsid w:val="00E77214"/>
    <w:rsid w:val="00E77E5D"/>
    <w:rsid w:val="00EA237B"/>
    <w:rsid w:val="00EB5F2C"/>
    <w:rsid w:val="00F11049"/>
    <w:rsid w:val="00F17160"/>
    <w:rsid w:val="00F32A71"/>
    <w:rsid w:val="00F3483D"/>
    <w:rsid w:val="00F575D2"/>
    <w:rsid w:val="00F72E9B"/>
    <w:rsid w:val="00FD3743"/>
    <w:rsid w:val="00FE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="Tahoma"/>
        <w:sz w:val="22"/>
        <w:szCs w:val="22"/>
        <w:lang w:val="de-CH" w:eastAsia="en-US" w:bidi="ar-SA"/>
      </w:rPr>
    </w:rPrDefault>
    <w:pPrDefault>
      <w:pPr>
        <w:spacing w:line="280" w:lineRule="exac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/>
    <w:lsdException w:name="Subtitle" w:uiPriority="11"/>
    <w:lsdException w:name="Strong" w:uiPriority="22"/>
    <w:lsdException w:name="Emphasis" w:uiPriority="20"/>
    <w:lsdException w:name="Table Grid" w:semiHidden="0" w:uiPriority="59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36B0A"/>
    <w:pPr>
      <w:spacing w:line="280" w:lineRule="atLeast"/>
      <w:jc w:val="both"/>
    </w:pPr>
  </w:style>
  <w:style w:type="paragraph" w:styleId="berschrift1">
    <w:name w:val="heading 1"/>
    <w:basedOn w:val="Standard"/>
    <w:next w:val="Fliesstext"/>
    <w:link w:val="berschrift1Zchn"/>
    <w:uiPriority w:val="9"/>
    <w:qFormat/>
    <w:rsid w:val="00891DC4"/>
    <w:pPr>
      <w:keepNext/>
      <w:keepLines/>
      <w:numPr>
        <w:numId w:val="1"/>
      </w:numPr>
      <w:tabs>
        <w:tab w:val="left" w:pos="680"/>
      </w:tabs>
      <w:spacing w:after="120"/>
      <w:ind w:left="680" w:hanging="680"/>
      <w:outlineLvl w:val="0"/>
    </w:pPr>
    <w:rPr>
      <w:rFonts w:eastAsiaTheme="majorEastAsia" w:cs="Arial"/>
      <w:b/>
      <w:bCs/>
    </w:rPr>
  </w:style>
  <w:style w:type="paragraph" w:styleId="berschrift2">
    <w:name w:val="heading 2"/>
    <w:basedOn w:val="Standard"/>
    <w:next w:val="Fliesstext"/>
    <w:link w:val="berschrift2Zchn"/>
    <w:uiPriority w:val="9"/>
    <w:qFormat/>
    <w:rsid w:val="00891DC4"/>
    <w:pPr>
      <w:keepNext/>
      <w:keepLines/>
      <w:numPr>
        <w:ilvl w:val="1"/>
        <w:numId w:val="1"/>
      </w:numPr>
      <w:tabs>
        <w:tab w:val="left" w:pos="680"/>
      </w:tabs>
      <w:spacing w:after="60"/>
      <w:ind w:left="680" w:hanging="68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berschrift3">
    <w:name w:val="heading 3"/>
    <w:basedOn w:val="Standard"/>
    <w:next w:val="Fliesstext"/>
    <w:link w:val="berschrift3Zchn"/>
    <w:uiPriority w:val="9"/>
    <w:qFormat/>
    <w:rsid w:val="00891DC4"/>
    <w:pPr>
      <w:keepNext/>
      <w:keepLines/>
      <w:numPr>
        <w:ilvl w:val="2"/>
        <w:numId w:val="1"/>
      </w:numPr>
      <w:tabs>
        <w:tab w:val="left" w:pos="680"/>
      </w:tabs>
      <w:spacing w:after="60"/>
      <w:ind w:left="680" w:hanging="6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rsid w:val="006D658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D658C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D658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D658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D658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D658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33AD6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33AD6"/>
  </w:style>
  <w:style w:type="paragraph" w:styleId="Fuzeile">
    <w:name w:val="footer"/>
    <w:basedOn w:val="Standard"/>
    <w:link w:val="FuzeileZchn"/>
    <w:uiPriority w:val="99"/>
    <w:unhideWhenUsed/>
    <w:rsid w:val="00A2079E"/>
    <w:pPr>
      <w:tabs>
        <w:tab w:val="center" w:pos="4536"/>
        <w:tab w:val="right" w:pos="9072"/>
      </w:tabs>
      <w:spacing w:after="40" w:line="240" w:lineRule="auto"/>
    </w:pPr>
    <w:rPr>
      <w:sz w:val="14"/>
    </w:rPr>
  </w:style>
  <w:style w:type="character" w:customStyle="1" w:styleId="FuzeileZchn">
    <w:name w:val="Fußzeile Zchn"/>
    <w:basedOn w:val="Absatz-Standardschriftart"/>
    <w:link w:val="Fuzeile"/>
    <w:uiPriority w:val="99"/>
    <w:rsid w:val="00A2079E"/>
    <w:rPr>
      <w:sz w:val="14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33AD6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33AD6"/>
    <w:rPr>
      <w:rFonts w:ascii="Tahoma" w:hAnsi="Tahoma"/>
      <w:sz w:val="16"/>
      <w:szCs w:val="16"/>
    </w:rPr>
  </w:style>
  <w:style w:type="table" w:styleId="Tabellenraster">
    <w:name w:val="Table Grid"/>
    <w:basedOn w:val="NormaleTabelle"/>
    <w:uiPriority w:val="59"/>
    <w:rsid w:val="00833AD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etreff">
    <w:name w:val="Betreff"/>
    <w:basedOn w:val="Standard"/>
    <w:rsid w:val="00596734"/>
    <w:pPr>
      <w:spacing w:line="240" w:lineRule="auto"/>
      <w:jc w:val="left"/>
    </w:pPr>
    <w:rPr>
      <w:b/>
    </w:rPr>
  </w:style>
  <w:style w:type="character" w:styleId="Hyperlink">
    <w:name w:val="Hyperlink"/>
    <w:basedOn w:val="Absatz-Standardschriftart"/>
    <w:uiPriority w:val="99"/>
    <w:unhideWhenUsed/>
    <w:rsid w:val="00101672"/>
    <w:rPr>
      <w:color w:val="0000FF" w:themeColor="hyperlink"/>
      <w:u w:val="single"/>
    </w:rPr>
  </w:style>
  <w:style w:type="paragraph" w:styleId="Anrede">
    <w:name w:val="Salutation"/>
    <w:basedOn w:val="Standard"/>
    <w:next w:val="Standard"/>
    <w:link w:val="AnredeZchn"/>
    <w:uiPriority w:val="99"/>
    <w:unhideWhenUsed/>
    <w:rsid w:val="00A902B7"/>
    <w:pPr>
      <w:spacing w:before="240" w:after="240"/>
      <w:jc w:val="left"/>
    </w:pPr>
  </w:style>
  <w:style w:type="character" w:customStyle="1" w:styleId="AnredeZchn">
    <w:name w:val="Anrede Zchn"/>
    <w:basedOn w:val="Absatz-Standardschriftart"/>
    <w:link w:val="Anrede"/>
    <w:uiPriority w:val="99"/>
    <w:rsid w:val="00A902B7"/>
  </w:style>
  <w:style w:type="character" w:customStyle="1" w:styleId="berschrift1Zchn">
    <w:name w:val="Überschrift 1 Zchn"/>
    <w:basedOn w:val="Absatz-Standardschriftart"/>
    <w:link w:val="berschrift1"/>
    <w:uiPriority w:val="9"/>
    <w:rsid w:val="00891DC4"/>
    <w:rPr>
      <w:rFonts w:eastAsiaTheme="majorEastAsia" w:cs="Arial"/>
      <w:b/>
      <w:bCs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D508A"/>
    <w:rPr>
      <w:rFonts w:eastAsiaTheme="majorEastAsia" w:cstheme="majorBidi"/>
      <w:b/>
      <w:bCs/>
      <w:color w:val="000000" w:themeColor="text1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D508A"/>
    <w:rPr>
      <w:rFonts w:eastAsiaTheme="majorEastAsia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D65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D658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D658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D658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D658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liesstext">
    <w:name w:val="Fliesstext"/>
    <w:basedOn w:val="Standard"/>
    <w:qFormat/>
    <w:rsid w:val="00891DC4"/>
    <w:pPr>
      <w:ind w:left="680"/>
    </w:pPr>
  </w:style>
  <w:style w:type="paragraph" w:customStyle="1" w:styleId="AufzhlungStd">
    <w:name w:val="Aufzählung_Std"/>
    <w:basedOn w:val="Standard"/>
    <w:qFormat/>
    <w:rsid w:val="00BD05A7"/>
    <w:pPr>
      <w:numPr>
        <w:numId w:val="3"/>
      </w:numPr>
      <w:spacing w:after="20"/>
    </w:pPr>
  </w:style>
  <w:style w:type="paragraph" w:customStyle="1" w:styleId="AufzhlungFliesst">
    <w:name w:val="Aufzählung_Fliesst"/>
    <w:basedOn w:val="Fliesstext"/>
    <w:qFormat/>
    <w:rsid w:val="00BD05A7"/>
    <w:pPr>
      <w:numPr>
        <w:numId w:val="5"/>
      </w:numPr>
      <w:spacing w:after="20"/>
      <w:ind w:left="1105" w:hanging="425"/>
    </w:pPr>
  </w:style>
  <w:style w:type="character" w:styleId="Platzhaltertext">
    <w:name w:val="Placeholder Text"/>
    <w:basedOn w:val="Absatz-Standardschriftart"/>
    <w:uiPriority w:val="99"/>
    <w:semiHidden/>
    <w:rsid w:val="00E675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I:\Info\Musterbuch_frei\AeBo%20Basel\06-Lieferschei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15A894DB79548CD8034718BB81AD7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C0B50118-D2F4-45C0-82D9-090C80180ED9}"/>
      </w:docPartPr>
      <w:docPartBody>
        <w:p w:rsidR="001C1D66" w:rsidRDefault="001C1D66">
          <w:pPr>
            <w:pStyle w:val="D15A894DB79548CD8034718BB81AD7FB"/>
          </w:pPr>
          <w:r>
            <w:rPr>
              <w:rStyle w:val="Platzhaltertext"/>
            </w:rPr>
            <w:t>Projektnummer / Kürzel</w:t>
          </w:r>
        </w:p>
      </w:docPartBody>
    </w:docPart>
    <w:docPart>
      <w:docPartPr>
        <w:name w:val="AC8AC132B9CA4D83AB2DEE75B3AC41E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5AE6F29-0207-42D5-BFEB-82C649531684}"/>
      </w:docPartPr>
      <w:docPartBody>
        <w:p w:rsidR="001C1D66" w:rsidRDefault="001C1D66">
          <w:pPr>
            <w:pStyle w:val="AC8AC132B9CA4D83AB2DEE75B3AC41EF"/>
          </w:pPr>
          <w:r w:rsidRPr="005308C8">
            <w:rPr>
              <w:rStyle w:val="Platzhaltertext"/>
            </w:rPr>
            <w:t xml:space="preserve">Klicken Sie hier, um </w:t>
          </w:r>
          <w:r>
            <w:rPr>
              <w:rStyle w:val="Platzhaltertext"/>
            </w:rPr>
            <w:t>den Betreff</w:t>
          </w:r>
          <w:r w:rsidRPr="005308C8">
            <w:rPr>
              <w:rStyle w:val="Platzhaltertext"/>
            </w:rPr>
            <w:t xml:space="preserve"> einzugeben.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D66"/>
    <w:rsid w:val="001C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D15A894DB79548CD8034718BB81AD7FB">
    <w:name w:val="D15A894DB79548CD8034718BB81AD7FB"/>
  </w:style>
  <w:style w:type="paragraph" w:customStyle="1" w:styleId="AC8AC132B9CA4D83AB2DEE75B3AC41EF">
    <w:name w:val="AC8AC132B9CA4D83AB2DEE75B3AC41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06D1C9-F7E0-4500-AF26-E750A39BA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06-Lieferschein.dotx</Template>
  <TotalTime>0</TotalTime>
  <Pages>1</Pages>
  <Words>98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06-Lieferschein</vt:lpstr>
    </vt:vector>
  </TitlesOfParts>
  <Company>Aegerter &amp; Bosshardt AG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06-Lieferschein</dc:title>
  <dc:creator>Beuret Agnès</dc:creator>
  <dc:description>Version 2014-01</dc:description>
  <cp:lastModifiedBy>Weider Noelle</cp:lastModifiedBy>
  <cp:revision>3</cp:revision>
  <cp:lastPrinted>2016-09-08T12:32:00Z</cp:lastPrinted>
  <dcterms:created xsi:type="dcterms:W3CDTF">2016-09-08T12:27:00Z</dcterms:created>
  <dcterms:modified xsi:type="dcterms:W3CDTF">2016-09-08T12:32:00Z</dcterms:modified>
</cp:coreProperties>
</file>