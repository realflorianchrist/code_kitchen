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6C188D">
              <w:rPr>
                <w:noProof/>
              </w:rPr>
              <w:t>21. Juli 2017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6C188D">
              <w:rPr>
                <w:noProof/>
                <w:sz w:val="12"/>
                <w:szCs w:val="12"/>
              </w:rPr>
              <w:t>9246_LS_JSAG_Boeglin_Rechnungen_20170721_Beu.docx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F50126" w:rsidP="00BE1C12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BE1C12">
                  <w:t xml:space="preserve"> Teuerung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29431A" w:rsidRDefault="00BE1C12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2170871</w:t>
                </w:r>
                <w:r w:rsidR="0029431A">
                  <w:tab/>
                </w:r>
                <w:r>
                  <w:t>19.07.2017</w:t>
                </w:r>
                <w:r w:rsidR="0029431A">
                  <w:tab/>
                </w:r>
                <w:r>
                  <w:t>14‘335.50</w:t>
                </w:r>
                <w:bookmarkStart w:id="0" w:name="_GoBack"/>
                <w:bookmarkEnd w:id="0"/>
              </w:p>
              <w:p w:rsidR="00EB5F2C" w:rsidRDefault="00F50126" w:rsidP="0029431A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9431A" w:rsidRDefault="0029431A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C188D">
            <w:rPr>
              <w:noProof/>
              <w:spacing w:val="4"/>
              <w:sz w:val="18"/>
              <w:szCs w:val="18"/>
            </w:rPr>
            <w:t>9246_LS_JSAG_Boeglin_Rechnungen_20170721_Beu.docx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C188D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0449B"/>
    <w:rsid w:val="00247267"/>
    <w:rsid w:val="00247E69"/>
    <w:rsid w:val="0025585F"/>
    <w:rsid w:val="00272646"/>
    <w:rsid w:val="0029431A"/>
    <w:rsid w:val="002D5365"/>
    <w:rsid w:val="00353465"/>
    <w:rsid w:val="0037506D"/>
    <w:rsid w:val="003775C0"/>
    <w:rsid w:val="0038636E"/>
    <w:rsid w:val="00395345"/>
    <w:rsid w:val="003F284B"/>
    <w:rsid w:val="003F3787"/>
    <w:rsid w:val="004007C5"/>
    <w:rsid w:val="00415FA1"/>
    <w:rsid w:val="00431A2F"/>
    <w:rsid w:val="00466D77"/>
    <w:rsid w:val="00495B6F"/>
    <w:rsid w:val="004A321C"/>
    <w:rsid w:val="004D6ACA"/>
    <w:rsid w:val="004E27FD"/>
    <w:rsid w:val="004F22EB"/>
    <w:rsid w:val="005058F2"/>
    <w:rsid w:val="00536B0A"/>
    <w:rsid w:val="00545D6B"/>
    <w:rsid w:val="00564542"/>
    <w:rsid w:val="00596734"/>
    <w:rsid w:val="005976A2"/>
    <w:rsid w:val="005A3F61"/>
    <w:rsid w:val="005C627E"/>
    <w:rsid w:val="005E28B1"/>
    <w:rsid w:val="005F6279"/>
    <w:rsid w:val="00616B7E"/>
    <w:rsid w:val="00620226"/>
    <w:rsid w:val="00643285"/>
    <w:rsid w:val="00673FB3"/>
    <w:rsid w:val="00676C4A"/>
    <w:rsid w:val="00682AD7"/>
    <w:rsid w:val="006C188D"/>
    <w:rsid w:val="006D658C"/>
    <w:rsid w:val="006E48A9"/>
    <w:rsid w:val="00705AF9"/>
    <w:rsid w:val="00713864"/>
    <w:rsid w:val="00720BA1"/>
    <w:rsid w:val="007314BF"/>
    <w:rsid w:val="007D5EB3"/>
    <w:rsid w:val="007E208A"/>
    <w:rsid w:val="00803AF0"/>
    <w:rsid w:val="008230CF"/>
    <w:rsid w:val="00833AD6"/>
    <w:rsid w:val="00835FF2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AE7C4C"/>
    <w:rsid w:val="00B03F52"/>
    <w:rsid w:val="00B07804"/>
    <w:rsid w:val="00B140A3"/>
    <w:rsid w:val="00B142A8"/>
    <w:rsid w:val="00B23756"/>
    <w:rsid w:val="00B715FA"/>
    <w:rsid w:val="00BA2E65"/>
    <w:rsid w:val="00BD05A7"/>
    <w:rsid w:val="00BD16D4"/>
    <w:rsid w:val="00BE1C12"/>
    <w:rsid w:val="00C20993"/>
    <w:rsid w:val="00CA470A"/>
    <w:rsid w:val="00CD5EC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0126"/>
    <w:rsid w:val="00F575D2"/>
    <w:rsid w:val="00F72E9B"/>
    <w:rsid w:val="00F959EF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6B4AA-5D26-4E3E-811D-D87265C0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2017-07-21T10:56:00Z</cp:lastPrinted>
  <dcterms:created xsi:type="dcterms:W3CDTF">2017-07-21T10:54:00Z</dcterms:created>
  <dcterms:modified xsi:type="dcterms:W3CDTF">2017-07-21T11:18:00Z</dcterms:modified>
</cp:coreProperties>
</file>