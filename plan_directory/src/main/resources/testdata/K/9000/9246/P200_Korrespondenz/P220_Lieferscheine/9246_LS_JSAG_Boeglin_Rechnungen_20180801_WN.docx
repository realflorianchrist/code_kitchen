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959EF">
        <w:trPr>
          <w:trHeight w:hRule="exact" w:val="241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Stebler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F959EF">
        <w:trPr>
          <w:trHeight w:val="841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751B16">
              <w:rPr>
                <w:noProof/>
              </w:rPr>
              <w:t>8. Januar 2018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751B16">
              <w:rPr>
                <w:noProof/>
                <w:sz w:val="12"/>
                <w:szCs w:val="12"/>
              </w:rPr>
              <w:t>9246_LS_JSAG_Boeglin_Rechnungen_20180801_WN.docx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077D45" w:rsidP="004C5694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4C5694">
                  <w:t>en</w:t>
                </w:r>
                <w:r w:rsidR="00BE1C12">
                  <w:t xml:space="preserve"> 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3C3A3B" w:rsidRDefault="008942CF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</w:t>
                </w:r>
                <w:r w:rsidR="008D4130">
                  <w:t>180000</w:t>
                </w:r>
                <w:r>
                  <w:tab/>
                </w:r>
                <w:r w:rsidR="008D4130">
                  <w:t>03.01.2018</w:t>
                </w:r>
                <w:r>
                  <w:tab/>
                </w:r>
                <w:r w:rsidR="008D4130">
                  <w:t>3‘439.80</w:t>
                </w:r>
                <w:r>
                  <w:br/>
                </w:r>
                <w:r w:rsidR="008D4130">
                  <w:t>2180001</w:t>
                </w:r>
                <w:r>
                  <w:tab/>
                </w:r>
                <w:r w:rsidR="008D4130">
                  <w:t>03.01.2018</w:t>
                </w:r>
                <w:r>
                  <w:tab/>
                </w:r>
                <w:r w:rsidR="008D4130">
                  <w:t>14‘245.75</w:t>
                </w:r>
              </w:p>
              <w:p w:rsidR="008D4130" w:rsidRDefault="008D4130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218000</w:t>
                </w:r>
                <w:r>
                  <w:t>2</w:t>
                </w:r>
                <w:r>
                  <w:tab/>
                  <w:t>03.01.2018</w:t>
                </w:r>
                <w:r>
                  <w:tab/>
                </w:r>
                <w:r>
                  <w:t>6</w:t>
                </w:r>
                <w:r>
                  <w:t>‘</w:t>
                </w:r>
                <w:r>
                  <w:t>161</w:t>
                </w:r>
                <w:r>
                  <w:t>.</w:t>
                </w:r>
                <w:r>
                  <w:t>40</w:t>
                </w:r>
              </w:p>
              <w:p w:rsidR="008D4130" w:rsidRDefault="008D4130" w:rsidP="008D4130">
                <w:pPr>
                  <w:tabs>
                    <w:tab w:val="left" w:pos="2865"/>
                    <w:tab w:val="right" w:pos="7395"/>
                  </w:tabs>
                </w:pPr>
                <w:r>
                  <w:t>218000</w:t>
                </w:r>
                <w:r>
                  <w:t>3</w:t>
                </w:r>
                <w:r>
                  <w:tab/>
                  <w:t>03.01.2018</w:t>
                </w:r>
                <w:r>
                  <w:tab/>
                </w:r>
                <w:r>
                  <w:t>3‘022.65</w:t>
                </w:r>
              </w:p>
              <w:p w:rsidR="008D4130" w:rsidRDefault="008D4130" w:rsidP="008D4130">
                <w:pPr>
                  <w:tabs>
                    <w:tab w:val="left" w:pos="2865"/>
                    <w:tab w:val="right" w:pos="7395"/>
                  </w:tabs>
                </w:pPr>
                <w:r>
                  <w:t>218000</w:t>
                </w:r>
                <w:r>
                  <w:t>4</w:t>
                </w:r>
                <w:r>
                  <w:tab/>
                  <w:t>03.01.2018</w:t>
                </w:r>
                <w:r>
                  <w:tab/>
                </w:r>
                <w:r>
                  <w:t>8‘166.70</w:t>
                </w:r>
              </w:p>
              <w:p w:rsidR="008D4130" w:rsidRDefault="008D4130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218000</w:t>
                </w:r>
                <w:r>
                  <w:t>5</w:t>
                </w:r>
                <w:r>
                  <w:tab/>
                  <w:t>03.01.2018</w:t>
                </w:r>
                <w:r>
                  <w:tab/>
                </w:r>
                <w:r>
                  <w:t>10‘240.55</w:t>
                </w:r>
              </w:p>
              <w:p w:rsidR="00EB5F2C" w:rsidRDefault="00077D45" w:rsidP="0029431A">
                <w:pPr>
                  <w:tabs>
                    <w:tab w:val="left" w:pos="2865"/>
                    <w:tab w:val="right" w:pos="7395"/>
                  </w:tabs>
                </w:pPr>
              </w:p>
            </w:sdtContent>
          </w:sdt>
        </w:tc>
      </w:tr>
    </w:tbl>
    <w:p w:rsidR="006E48A9" w:rsidRDefault="006E48A9" w:rsidP="003F284B">
      <w:r>
        <w:t>Freundliche Grüsse</w:t>
      </w:r>
    </w:p>
    <w:p w:rsidR="00272646" w:rsidRDefault="00272646" w:rsidP="003F284B"/>
    <w:p w:rsidR="00492D2D" w:rsidRDefault="00492D2D" w:rsidP="003F284B">
      <w:bookmarkStart w:id="0" w:name="_GoBack"/>
      <w:bookmarkEnd w:id="0"/>
    </w:p>
    <w:p w:rsidR="00F575D2" w:rsidRDefault="008D4130" w:rsidP="003F284B">
      <w:r>
        <w:t>Noëlle Weider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751B16">
            <w:rPr>
              <w:noProof/>
              <w:spacing w:val="4"/>
              <w:sz w:val="18"/>
              <w:szCs w:val="18"/>
            </w:rPr>
            <w:t>9246_LS_JSAG_Boeglin_Rechnungen_20180801_WN.docx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751B16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0449B"/>
    <w:rsid w:val="00247267"/>
    <w:rsid w:val="00247E69"/>
    <w:rsid w:val="0025585F"/>
    <w:rsid w:val="00272646"/>
    <w:rsid w:val="0029431A"/>
    <w:rsid w:val="002D5365"/>
    <w:rsid w:val="00353465"/>
    <w:rsid w:val="0037506D"/>
    <w:rsid w:val="003775C0"/>
    <w:rsid w:val="0038636E"/>
    <w:rsid w:val="00395345"/>
    <w:rsid w:val="003C3A3B"/>
    <w:rsid w:val="003F284B"/>
    <w:rsid w:val="003F3787"/>
    <w:rsid w:val="004007C5"/>
    <w:rsid w:val="00415FA1"/>
    <w:rsid w:val="00431A2F"/>
    <w:rsid w:val="00466D77"/>
    <w:rsid w:val="00492D2D"/>
    <w:rsid w:val="00495B6F"/>
    <w:rsid w:val="004A321C"/>
    <w:rsid w:val="004C5694"/>
    <w:rsid w:val="004D6ACA"/>
    <w:rsid w:val="004E27FD"/>
    <w:rsid w:val="004F22EB"/>
    <w:rsid w:val="00500C60"/>
    <w:rsid w:val="005058F2"/>
    <w:rsid w:val="00536B0A"/>
    <w:rsid w:val="00545D6B"/>
    <w:rsid w:val="00564542"/>
    <w:rsid w:val="00596734"/>
    <w:rsid w:val="005976A2"/>
    <w:rsid w:val="005A3F61"/>
    <w:rsid w:val="005C627E"/>
    <w:rsid w:val="005E28B1"/>
    <w:rsid w:val="005F6279"/>
    <w:rsid w:val="00616B7E"/>
    <w:rsid w:val="00620226"/>
    <w:rsid w:val="00643285"/>
    <w:rsid w:val="00673FB3"/>
    <w:rsid w:val="00676C4A"/>
    <w:rsid w:val="00682AD7"/>
    <w:rsid w:val="006C188D"/>
    <w:rsid w:val="006D658C"/>
    <w:rsid w:val="006E48A9"/>
    <w:rsid w:val="006E5E0B"/>
    <w:rsid w:val="00705AF9"/>
    <w:rsid w:val="00713864"/>
    <w:rsid w:val="00720BA1"/>
    <w:rsid w:val="007314BF"/>
    <w:rsid w:val="00751B16"/>
    <w:rsid w:val="007D5EB3"/>
    <w:rsid w:val="007E208A"/>
    <w:rsid w:val="00803AF0"/>
    <w:rsid w:val="008230CF"/>
    <w:rsid w:val="00833AD6"/>
    <w:rsid w:val="00835FF2"/>
    <w:rsid w:val="00891DC4"/>
    <w:rsid w:val="00892EF0"/>
    <w:rsid w:val="008942CF"/>
    <w:rsid w:val="008951F9"/>
    <w:rsid w:val="008A1454"/>
    <w:rsid w:val="008B0BB8"/>
    <w:rsid w:val="008D4130"/>
    <w:rsid w:val="00911371"/>
    <w:rsid w:val="00911938"/>
    <w:rsid w:val="00925EC8"/>
    <w:rsid w:val="00927657"/>
    <w:rsid w:val="0093042B"/>
    <w:rsid w:val="009558B0"/>
    <w:rsid w:val="00984F2A"/>
    <w:rsid w:val="00986E0A"/>
    <w:rsid w:val="009967CB"/>
    <w:rsid w:val="009C2B53"/>
    <w:rsid w:val="009C3309"/>
    <w:rsid w:val="009C3855"/>
    <w:rsid w:val="00A2079E"/>
    <w:rsid w:val="00A845C3"/>
    <w:rsid w:val="00A902B7"/>
    <w:rsid w:val="00AC41E8"/>
    <w:rsid w:val="00AC639C"/>
    <w:rsid w:val="00AE7C4C"/>
    <w:rsid w:val="00B03F52"/>
    <w:rsid w:val="00B07804"/>
    <w:rsid w:val="00B140A3"/>
    <w:rsid w:val="00B142A8"/>
    <w:rsid w:val="00B23756"/>
    <w:rsid w:val="00B715FA"/>
    <w:rsid w:val="00BA2E65"/>
    <w:rsid w:val="00BD05A7"/>
    <w:rsid w:val="00BD16D4"/>
    <w:rsid w:val="00BE1C12"/>
    <w:rsid w:val="00C20993"/>
    <w:rsid w:val="00CA470A"/>
    <w:rsid w:val="00CD5ECA"/>
    <w:rsid w:val="00CF52D7"/>
    <w:rsid w:val="00D55B71"/>
    <w:rsid w:val="00D956A8"/>
    <w:rsid w:val="00DC410B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0126"/>
    <w:rsid w:val="00F575D2"/>
    <w:rsid w:val="00F72E9B"/>
    <w:rsid w:val="00F83949"/>
    <w:rsid w:val="00F959EF"/>
    <w:rsid w:val="00FB08A0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E46F5-6934-4967-B6E3-432A4FD12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Noëlle Weider</cp:lastModifiedBy>
  <cp:revision>4</cp:revision>
  <cp:lastPrinted>2018-01-08T14:38:00Z</cp:lastPrinted>
  <dcterms:created xsi:type="dcterms:W3CDTF">2018-01-08T14:27:00Z</dcterms:created>
  <dcterms:modified xsi:type="dcterms:W3CDTF">2018-01-08T14:53:00Z</dcterms:modified>
</cp:coreProperties>
</file>