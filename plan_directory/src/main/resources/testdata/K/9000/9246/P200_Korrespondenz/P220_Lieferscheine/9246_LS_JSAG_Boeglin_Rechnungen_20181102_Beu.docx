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0F455F">
        <w:trPr>
          <w:trHeight w:hRule="exact" w:val="2552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4A1852">
              <w:rPr>
                <w:noProof/>
              </w:rPr>
              <w:t>2. November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A1852">
              <w:rPr>
                <w:noProof/>
                <w:sz w:val="12"/>
                <w:szCs w:val="12"/>
              </w:rPr>
              <w:t>9246_LS_JSAG_Boeglin_Rechnungen_20181102_Beu.docx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06132A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B4C68">
        <w:trPr>
          <w:trHeight w:val="88"/>
        </w:trPr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466F68" w:rsidRPr="00466F68" w:rsidRDefault="006F6BEE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2181625</w:t>
                </w:r>
                <w:r>
                  <w:tab/>
                  <w:t>02.11.2018</w:t>
                </w:r>
                <w:r w:rsidR="00466F68" w:rsidRPr="00466F68">
                  <w:tab/>
                </w:r>
                <w:r>
                  <w:t>75.40</w:t>
                </w:r>
                <w:r>
                  <w:br/>
                  <w:t>2181626</w:t>
                </w:r>
                <w:r>
                  <w:tab/>
                  <w:t>02.11.2018</w:t>
                </w:r>
                <w:r>
                  <w:tab/>
                  <w:t>452.35</w:t>
                </w:r>
                <w:r>
                  <w:br/>
                  <w:t>2181627</w:t>
                </w:r>
                <w:r>
                  <w:tab/>
                  <w:t>02.11.2018</w:t>
                </w:r>
                <w:r>
                  <w:tab/>
                  <w:t>2‘299.40</w:t>
                </w:r>
                <w:r>
                  <w:br/>
                  <w:t>2181628</w:t>
                </w:r>
                <w:r>
                  <w:tab/>
                  <w:t>02.11.2018</w:t>
                </w:r>
                <w:r>
                  <w:tab/>
                  <w:t>127.10</w:t>
                </w:r>
                <w:bookmarkStart w:id="0" w:name="_GoBack"/>
                <w:bookmarkEnd w:id="0"/>
              </w:p>
              <w:p w:rsidR="00FB4C32" w:rsidRDefault="00FB4C32" w:rsidP="00EB5F2C"/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A1852">
            <w:rPr>
              <w:noProof/>
              <w:spacing w:val="4"/>
              <w:sz w:val="18"/>
              <w:szCs w:val="18"/>
            </w:rPr>
            <w:t>9246_LS_JSAG_Boeglin_Rechnungen_20181102_Beu.docx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A1852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28B1"/>
    <w:rsid w:val="00673FB3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85E7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3006F-DB18-4963-8DA9-78FFEA7A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2018-11-02T09:11:00Z</cp:lastPrinted>
  <dcterms:created xsi:type="dcterms:W3CDTF">2018-11-02T09:08:00Z</dcterms:created>
  <dcterms:modified xsi:type="dcterms:W3CDTF">2018-11-02T09:44:00Z</dcterms:modified>
</cp:coreProperties>
</file>