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4A00A5">
              <w:rPr>
                <w:noProof/>
              </w:rPr>
              <w:t>30. April 2020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Content>
                <w:r w:rsidR="00466F68">
                  <w:t>9246.</w:t>
                </w:r>
                <w:r w:rsidR="004D1006">
                  <w:t>220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A00A5">
              <w:rPr>
                <w:noProof/>
                <w:sz w:val="12"/>
                <w:szCs w:val="12"/>
              </w:rPr>
              <w:t>9246_LS_JSAG_Boeglin_Rechnungen_20200430_WN.docx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4A00A5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2A1DD4" w:rsidP="004A00A5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2200</w:t>
                </w:r>
                <w:r w:rsidR="004A00A5">
                  <w:t>546 Teuerung</w:t>
                </w:r>
                <w:r w:rsidR="004A00A5">
                  <w:tab/>
                  <w:t>28</w:t>
                </w:r>
                <w:r w:rsidR="002570AA">
                  <w:t>.04</w:t>
                </w:r>
                <w:r>
                  <w:t>.2020</w:t>
                </w:r>
                <w:r>
                  <w:tab/>
                </w:r>
                <w:r w:rsidR="004A00A5">
                  <w:t>2'093.30</w:t>
                </w:r>
                <w:r>
                  <w:br/>
                  <w:t>2200</w:t>
                </w:r>
                <w:r w:rsidR="002570AA">
                  <w:t>5</w:t>
                </w:r>
                <w:r w:rsidR="004A00A5">
                  <w:t>47</w:t>
                </w:r>
                <w:r w:rsidR="004A00A5">
                  <w:tab/>
                  <w:t>28</w:t>
                </w:r>
                <w:r>
                  <w:t>.0</w:t>
                </w:r>
                <w:r w:rsidR="002570AA">
                  <w:t>4</w:t>
                </w:r>
                <w:r>
                  <w:t>.2020</w:t>
                </w:r>
                <w:r>
                  <w:tab/>
                </w:r>
                <w:r w:rsidR="004A00A5">
                  <w:t>26'292.80</w:t>
                </w:r>
                <w:r>
                  <w:br/>
                </w:r>
              </w:p>
            </w:tc>
          </w:sdtContent>
        </w:sdt>
      </w:tr>
    </w:tbl>
    <w:p w:rsidR="006E48A9" w:rsidRDefault="006E48A9" w:rsidP="003F284B">
      <w:bookmarkStart w:id="0" w:name="_GoBack"/>
      <w:bookmarkEnd w:id="0"/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570AA" w:rsidP="00570AEE">
      <w:pPr>
        <w:jc w:val="both"/>
      </w:pPr>
      <w:r>
        <w:t>Noëlle Weider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A5" w:rsidRDefault="004A00A5" w:rsidP="00833AD6">
      <w:pPr>
        <w:spacing w:line="240" w:lineRule="auto"/>
      </w:pPr>
      <w:r>
        <w:separator/>
      </w:r>
    </w:p>
  </w:endnote>
  <w:endnote w:type="continuationSeparator" w:id="0">
    <w:p w:rsidR="004A00A5" w:rsidRDefault="004A00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4A00A5" w:rsidRPr="00564542" w:rsidTr="009C3309">
      <w:tc>
        <w:tcPr>
          <w:tcW w:w="9457" w:type="dxa"/>
        </w:tcPr>
        <w:p w:rsidR="004A00A5" w:rsidRPr="00564542" w:rsidRDefault="004A00A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9246_LS_JSAG_Boeglin_Rechnungen_20200430_WN.docx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4A00A5" w:rsidRPr="00911938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4A00A5" w:rsidRPr="00986E0A" w:rsidTr="009C3309">
      <w:trPr>
        <w:trHeight w:val="704"/>
      </w:trPr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4A00A5" w:rsidRPr="006E48A9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A5" w:rsidRDefault="004A00A5" w:rsidP="00833AD6">
      <w:pPr>
        <w:spacing w:line="240" w:lineRule="auto"/>
      </w:pPr>
      <w:r>
        <w:separator/>
      </w:r>
    </w:p>
  </w:footnote>
  <w:footnote w:type="continuationSeparator" w:id="0">
    <w:p w:rsidR="004A00A5" w:rsidRDefault="004A00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4A321C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FE2F7F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A1DD4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77C96276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28E23-DFF0-46CC-B7F2-4D6C079C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2020-04-30T14:10:00Z</cp:lastPrinted>
  <dcterms:created xsi:type="dcterms:W3CDTF">2020-04-30T14:06:00Z</dcterms:created>
  <dcterms:modified xsi:type="dcterms:W3CDTF">2020-04-30T14:18:00Z</dcterms:modified>
</cp:coreProperties>
</file>