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Stebler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96621C">
              <w:rPr>
                <w:noProof/>
              </w:rPr>
              <w:t>6. Oktober 2020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2570AA">
                  <w:t xml:space="preserve"> / WN</w:t>
                </w:r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6621C">
              <w:rPr>
                <w:noProof/>
                <w:sz w:val="12"/>
                <w:szCs w:val="12"/>
              </w:rPr>
              <w:t>9246_LS_JSAG_Boeglin_Rechnungen_20201006_WN.docx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96621C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96621C" w:rsidP="0096621C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2201398</w:t>
                </w:r>
                <w:r w:rsidR="004A00A5">
                  <w:tab/>
                </w:r>
                <w:r>
                  <w:t>06.10</w:t>
                </w:r>
                <w:r w:rsidR="002A1DD4">
                  <w:t>.2020</w:t>
                </w:r>
                <w:r w:rsidR="002A1DD4">
                  <w:tab/>
                </w:r>
                <w:r>
                  <w:t>4'485.70</w:t>
                </w:r>
                <w:r w:rsidR="002A1DD4">
                  <w:br/>
                </w:r>
                <w:r>
                  <w:t>2201399</w:t>
                </w:r>
                <w:r w:rsidR="004A00A5">
                  <w:tab/>
                </w:r>
                <w:r>
                  <w:t>06.10</w:t>
                </w:r>
                <w:r w:rsidR="002A1DD4">
                  <w:t>.2020</w:t>
                </w:r>
                <w:r w:rsidR="002A1DD4">
                  <w:tab/>
                </w:r>
                <w:r>
                  <w:t>16'433.40</w:t>
                </w:r>
                <w:bookmarkStart w:id="0" w:name="_GoBack"/>
                <w:bookmarkEnd w:id="0"/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2570AA" w:rsidP="00570AEE">
      <w:pPr>
        <w:jc w:val="both"/>
      </w:pPr>
      <w:r>
        <w:t>Noëlle Weider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0A5" w:rsidRDefault="004A00A5" w:rsidP="00833AD6">
      <w:pPr>
        <w:spacing w:line="240" w:lineRule="auto"/>
      </w:pPr>
      <w:r>
        <w:separator/>
      </w:r>
    </w:p>
  </w:endnote>
  <w:endnote w:type="continuationSeparator" w:id="0">
    <w:p w:rsidR="004A00A5" w:rsidRDefault="004A00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4A00A5" w:rsidRPr="00564542" w:rsidTr="009C3309">
      <w:tc>
        <w:tcPr>
          <w:tcW w:w="9457" w:type="dxa"/>
        </w:tcPr>
        <w:p w:rsidR="004A00A5" w:rsidRPr="00564542" w:rsidRDefault="004A00A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6621C">
            <w:rPr>
              <w:noProof/>
              <w:spacing w:val="4"/>
              <w:sz w:val="18"/>
              <w:szCs w:val="18"/>
            </w:rPr>
            <w:t>9246_LS_JSAG_Boeglin_Rechnungen_20201006_WN.docx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6621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4A00A5" w:rsidRPr="00911938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4A00A5" w:rsidRPr="00986E0A" w:rsidTr="009C3309">
      <w:trPr>
        <w:trHeight w:val="704"/>
      </w:trPr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A00A5" w:rsidRPr="00A2079E" w:rsidRDefault="004A00A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4A00A5" w:rsidRPr="006E48A9" w:rsidRDefault="004A00A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0A5" w:rsidRDefault="004A00A5" w:rsidP="00833AD6">
      <w:pPr>
        <w:spacing w:line="240" w:lineRule="auto"/>
      </w:pPr>
      <w:r>
        <w:separator/>
      </w:r>
    </w:p>
  </w:footnote>
  <w:footnote w:type="continuationSeparator" w:id="0">
    <w:p w:rsidR="004A00A5" w:rsidRDefault="004A00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4A321C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A5" w:rsidRPr="00FE2F7F" w:rsidRDefault="004A00A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B4C68"/>
    <w:rsid w:val="000D4ED4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A1DD4"/>
    <w:rsid w:val="002D5365"/>
    <w:rsid w:val="0031049D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70AEE"/>
    <w:rsid w:val="00596734"/>
    <w:rsid w:val="005A3F61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11371"/>
    <w:rsid w:val="00911938"/>
    <w:rsid w:val="00923431"/>
    <w:rsid w:val="00925EC8"/>
    <w:rsid w:val="0093042B"/>
    <w:rsid w:val="0096621C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E04C5D"/>
    <w:rsid w:val="00E16C3F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5F2BB4B9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3683D-1C8A-4E00-BDD4-151C007A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2020-10-06T14:06:00Z</cp:lastPrinted>
  <dcterms:created xsi:type="dcterms:W3CDTF">2020-10-06T14:04:00Z</dcterms:created>
  <dcterms:modified xsi:type="dcterms:W3CDTF">2020-10-06T14:06:00Z</dcterms:modified>
</cp:coreProperties>
</file>