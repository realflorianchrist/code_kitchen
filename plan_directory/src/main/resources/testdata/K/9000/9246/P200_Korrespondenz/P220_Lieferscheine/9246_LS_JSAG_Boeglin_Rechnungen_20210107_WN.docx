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CB4CC8">
        <w:trPr>
          <w:trHeight w:hRule="exact" w:val="2125"/>
        </w:trPr>
        <w:tc>
          <w:tcPr>
            <w:tcW w:w="9469" w:type="dxa"/>
            <w:gridSpan w:val="4"/>
          </w:tcPr>
          <w:p w:rsidR="00466F68" w:rsidRDefault="00466F68" w:rsidP="00466F68">
            <w:proofErr w:type="spellStart"/>
            <w:r>
              <w:t>Jauslin</w:t>
            </w:r>
            <w:proofErr w:type="spellEnd"/>
            <w:r>
              <w:t xml:space="preserve"> + Stebler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274DAB">
              <w:rPr>
                <w:noProof/>
              </w:rPr>
              <w:t>7. Januar 2021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Content>
                <w:r w:rsidR="00466F68">
                  <w:t>9246.</w:t>
                </w:r>
                <w:r w:rsidR="005C7CB2">
                  <w:t>10</w:t>
                </w:r>
                <w:r w:rsidR="004D1006">
                  <w:t>0</w:t>
                </w:r>
                <w:r w:rsidR="002570AA">
                  <w:t xml:space="preserve"> / WN</w:t>
                </w:r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274DAB">
              <w:rPr>
                <w:noProof/>
                <w:sz w:val="12"/>
                <w:szCs w:val="12"/>
              </w:rPr>
              <w:t>9246_LS_JSAG_Boeglin_Rechnungen_20210107_WN.docx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274DAB" w:rsidP="004A00A5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570AEE" w:rsidP="00041263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eiryo"/>
              <w14:uncheckedState w14:val="2610" w14:font="Meiryo"/>
            </w14:checkbox>
          </w:sdtPr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Content>
                <w:r>
                  <w:t xml:space="preserve">    </w:t>
                </w:r>
              </w:sdtContent>
            </w:sdt>
          </w:p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  <w:p w:rsidR="002570AA" w:rsidRDefault="002570AA" w:rsidP="00EB5F2C"/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2A1DD4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160" w:lineRule="atLeast"/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FB4C32" w:rsidRDefault="005C7CB2" w:rsidP="00972305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22</w:t>
                </w:r>
                <w:r w:rsidR="00972305">
                  <w:t>10005</w:t>
                </w:r>
                <w:r w:rsidR="004A00A5">
                  <w:tab/>
                </w:r>
                <w:r w:rsidR="000F207F">
                  <w:t>0</w:t>
                </w:r>
                <w:r w:rsidR="00972305">
                  <w:t>7.01</w:t>
                </w:r>
                <w:r w:rsidR="002A1DD4">
                  <w:t>.202</w:t>
                </w:r>
                <w:r w:rsidR="00972305">
                  <w:t>1</w:t>
                </w:r>
                <w:r w:rsidR="002A1DD4">
                  <w:tab/>
                </w:r>
                <w:r w:rsidR="00972305">
                  <w:t>12</w:t>
                </w:r>
                <w:r>
                  <w:t>'</w:t>
                </w:r>
                <w:r w:rsidR="00972305">
                  <w:t>326</w:t>
                </w:r>
                <w:r>
                  <w:t>.</w:t>
                </w:r>
                <w:r w:rsidR="00972305">
                  <w:t>2</w:t>
                </w:r>
                <w:r>
                  <w:t>5</w:t>
                </w:r>
                <w:r w:rsidR="002A1DD4">
                  <w:br/>
                </w:r>
              </w:p>
            </w:tc>
          </w:sdtContent>
        </w:sdt>
      </w:tr>
    </w:tbl>
    <w:p w:rsidR="006E48A9" w:rsidRDefault="006E48A9" w:rsidP="003F284B">
      <w:r>
        <w:t>Freundliche Grüsse</w:t>
      </w:r>
    </w:p>
    <w:p w:rsidR="00570AEE" w:rsidRDefault="00570AEE" w:rsidP="003F284B"/>
    <w:p w:rsidR="00570AEE" w:rsidRDefault="00570AEE" w:rsidP="003F284B"/>
    <w:p w:rsidR="00570AEE" w:rsidRPr="00570AEE" w:rsidRDefault="00274DAB" w:rsidP="00570AEE">
      <w:pPr>
        <w:jc w:val="both"/>
      </w:pPr>
      <w:r>
        <w:t>Noëlle Martin</w:t>
      </w:r>
      <w:bookmarkStart w:id="0" w:name="_GoBack"/>
      <w:bookmarkEnd w:id="0"/>
    </w:p>
    <w:p w:rsidR="00570AEE" w:rsidRDefault="00570AEE" w:rsidP="00570AEE">
      <w:pPr>
        <w:jc w:val="both"/>
      </w:pPr>
      <w:r w:rsidRPr="00570AEE">
        <w:t>Projektassistenz</w:t>
      </w:r>
    </w:p>
    <w:sectPr w:rsidR="00570AEE" w:rsidSect="0071386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DAB" w:rsidRDefault="00274DAB" w:rsidP="00833AD6">
      <w:pPr>
        <w:spacing w:line="240" w:lineRule="auto"/>
      </w:pPr>
      <w:r>
        <w:separator/>
      </w:r>
    </w:p>
  </w:endnote>
  <w:endnote w:type="continuationSeparator" w:id="0">
    <w:p w:rsidR="00274DAB" w:rsidRDefault="00274DAB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274DAB" w:rsidRPr="00564542" w:rsidTr="009C3309">
      <w:tc>
        <w:tcPr>
          <w:tcW w:w="9457" w:type="dxa"/>
        </w:tcPr>
        <w:p w:rsidR="00274DAB" w:rsidRPr="00564542" w:rsidRDefault="00274DAB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9246_LS_JSAG_Boeglin_Rechnungen_20210107_WN.docx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274DAB" w:rsidRPr="00911938" w:rsidRDefault="00274DAB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274DAB" w:rsidRPr="00986E0A" w:rsidTr="009C3309">
      <w:trPr>
        <w:trHeight w:val="704"/>
      </w:trPr>
      <w:tc>
        <w:tcPr>
          <w:tcW w:w="3152" w:type="dxa"/>
        </w:tcPr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>
            <w:t>r</w:t>
          </w:r>
          <w:r w:rsidRPr="00A2079E">
            <w:t>bureau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274DAB" w:rsidRPr="006E48A9" w:rsidRDefault="00274DAB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DAB" w:rsidRDefault="00274DAB" w:rsidP="00833AD6">
      <w:pPr>
        <w:spacing w:line="240" w:lineRule="auto"/>
      </w:pPr>
      <w:r>
        <w:separator/>
      </w:r>
    </w:p>
  </w:footnote>
  <w:footnote w:type="continuationSeparator" w:id="0">
    <w:p w:rsidR="00274DAB" w:rsidRDefault="00274DAB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DAB" w:rsidRPr="004A321C" w:rsidRDefault="00274DAB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DAB" w:rsidRPr="00FE2F7F" w:rsidRDefault="00274DAB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41263"/>
    <w:rsid w:val="00051A14"/>
    <w:rsid w:val="000B4C68"/>
    <w:rsid w:val="000D4ED4"/>
    <w:rsid w:val="000F207F"/>
    <w:rsid w:val="000F455F"/>
    <w:rsid w:val="00101672"/>
    <w:rsid w:val="001444E1"/>
    <w:rsid w:val="00155730"/>
    <w:rsid w:val="00157ED0"/>
    <w:rsid w:val="001A7545"/>
    <w:rsid w:val="001D508A"/>
    <w:rsid w:val="00203766"/>
    <w:rsid w:val="00244A2A"/>
    <w:rsid w:val="00247267"/>
    <w:rsid w:val="00247E69"/>
    <w:rsid w:val="002570AA"/>
    <w:rsid w:val="00274DAB"/>
    <w:rsid w:val="002A1DD4"/>
    <w:rsid w:val="002D5365"/>
    <w:rsid w:val="0031049D"/>
    <w:rsid w:val="0037506D"/>
    <w:rsid w:val="003F284B"/>
    <w:rsid w:val="004007C5"/>
    <w:rsid w:val="00415FA1"/>
    <w:rsid w:val="004320FB"/>
    <w:rsid w:val="00441B75"/>
    <w:rsid w:val="004578B2"/>
    <w:rsid w:val="00466D77"/>
    <w:rsid w:val="00466F68"/>
    <w:rsid w:val="00495B6F"/>
    <w:rsid w:val="004A00A5"/>
    <w:rsid w:val="004A1852"/>
    <w:rsid w:val="004A321C"/>
    <w:rsid w:val="004D1006"/>
    <w:rsid w:val="004E27FD"/>
    <w:rsid w:val="00536B0A"/>
    <w:rsid w:val="00564542"/>
    <w:rsid w:val="00566709"/>
    <w:rsid w:val="00570AEE"/>
    <w:rsid w:val="00575E1C"/>
    <w:rsid w:val="00596734"/>
    <w:rsid w:val="005A3F61"/>
    <w:rsid w:val="005C7CB2"/>
    <w:rsid w:val="005E1253"/>
    <w:rsid w:val="005E28B1"/>
    <w:rsid w:val="00673FB3"/>
    <w:rsid w:val="006A6907"/>
    <w:rsid w:val="006D658C"/>
    <w:rsid w:val="006E48A9"/>
    <w:rsid w:val="006F6BEE"/>
    <w:rsid w:val="00705AF9"/>
    <w:rsid w:val="00713864"/>
    <w:rsid w:val="007411B1"/>
    <w:rsid w:val="007A3ADD"/>
    <w:rsid w:val="007D5EB3"/>
    <w:rsid w:val="007E208A"/>
    <w:rsid w:val="007E758D"/>
    <w:rsid w:val="00803AF0"/>
    <w:rsid w:val="00833AD6"/>
    <w:rsid w:val="00891DC4"/>
    <w:rsid w:val="00892EF0"/>
    <w:rsid w:val="008951F9"/>
    <w:rsid w:val="008B0BB8"/>
    <w:rsid w:val="008D221B"/>
    <w:rsid w:val="00903130"/>
    <w:rsid w:val="009045CB"/>
    <w:rsid w:val="00911371"/>
    <w:rsid w:val="00911938"/>
    <w:rsid w:val="00923431"/>
    <w:rsid w:val="00925EC8"/>
    <w:rsid w:val="0093042B"/>
    <w:rsid w:val="0096621C"/>
    <w:rsid w:val="00972305"/>
    <w:rsid w:val="00984F2A"/>
    <w:rsid w:val="00986E0A"/>
    <w:rsid w:val="009C3309"/>
    <w:rsid w:val="009E5C19"/>
    <w:rsid w:val="00A2079E"/>
    <w:rsid w:val="00A902B7"/>
    <w:rsid w:val="00AC41E8"/>
    <w:rsid w:val="00B03F52"/>
    <w:rsid w:val="00B07804"/>
    <w:rsid w:val="00B23756"/>
    <w:rsid w:val="00BA2E65"/>
    <w:rsid w:val="00BA7E77"/>
    <w:rsid w:val="00BD05A7"/>
    <w:rsid w:val="00BE1612"/>
    <w:rsid w:val="00C30FF0"/>
    <w:rsid w:val="00C85E77"/>
    <w:rsid w:val="00CA470A"/>
    <w:rsid w:val="00CB4CC8"/>
    <w:rsid w:val="00CF52D7"/>
    <w:rsid w:val="00D2039F"/>
    <w:rsid w:val="00D6300F"/>
    <w:rsid w:val="00D76215"/>
    <w:rsid w:val="00E04C5D"/>
    <w:rsid w:val="00E16C3F"/>
    <w:rsid w:val="00E256F7"/>
    <w:rsid w:val="00E67567"/>
    <w:rsid w:val="00E77214"/>
    <w:rsid w:val="00EA237B"/>
    <w:rsid w:val="00EB5F2C"/>
    <w:rsid w:val="00F11049"/>
    <w:rsid w:val="00F17160"/>
    <w:rsid w:val="00F32A71"/>
    <w:rsid w:val="00F51ED4"/>
    <w:rsid w:val="00F72E0B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4:docId w14:val="79EE7FCD"/>
  <w15:docId w15:val="{1D2E9720-7359-4F8B-959F-89643525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1430C0"/>
    <w:rsid w:val="006E3C9D"/>
    <w:rsid w:val="0071647B"/>
    <w:rsid w:val="008B29D5"/>
    <w:rsid w:val="00DB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F7B6C-D226-43BB-860D-55A09683C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109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Weider Noelle</cp:lastModifiedBy>
  <cp:revision>4</cp:revision>
  <cp:lastPrinted>2021-01-07T14:48:00Z</cp:lastPrinted>
  <dcterms:created xsi:type="dcterms:W3CDTF">2021-01-07T14:28:00Z</dcterms:created>
  <dcterms:modified xsi:type="dcterms:W3CDTF">2021-01-07T15:13:00Z</dcterms:modified>
</cp:coreProperties>
</file>