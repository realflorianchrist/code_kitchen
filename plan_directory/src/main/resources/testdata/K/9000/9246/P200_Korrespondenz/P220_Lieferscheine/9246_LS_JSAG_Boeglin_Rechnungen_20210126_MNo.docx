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Stebler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314DE6">
              <w:rPr>
                <w:noProof/>
              </w:rPr>
              <w:t>26. Januar 2021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5C7CB2">
                  <w:t>10</w:t>
                </w:r>
                <w:r w:rsidR="004D1006">
                  <w:t>0</w:t>
                </w:r>
                <w:r w:rsidR="00314DE6">
                  <w:t xml:space="preserve"> / </w:t>
                </w:r>
                <w:proofErr w:type="spellStart"/>
                <w:r w:rsidR="00314DE6">
                  <w:t>MNo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274DAB">
              <w:rPr>
                <w:noProof/>
                <w:sz w:val="12"/>
                <w:szCs w:val="12"/>
              </w:rPr>
              <w:t>9246_LS_JSAG_Boeglin_Rechnungen_20210107_WN.docx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314DE6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5C7CB2" w:rsidP="00314DE6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</w:t>
                </w:r>
                <w:r w:rsidR="00972305">
                  <w:t>1</w:t>
                </w:r>
                <w:r w:rsidR="00314DE6">
                  <w:t>0122</w:t>
                </w:r>
                <w:r w:rsidR="004A00A5">
                  <w:tab/>
                </w:r>
                <w:r w:rsidR="00314DE6">
                  <w:t>26</w:t>
                </w:r>
                <w:r w:rsidR="00972305">
                  <w:t>.01</w:t>
                </w:r>
                <w:r w:rsidR="002A1DD4">
                  <w:t>.202</w:t>
                </w:r>
                <w:r w:rsidR="00972305">
                  <w:t>1</w:t>
                </w:r>
                <w:r w:rsidR="002A1DD4">
                  <w:tab/>
                </w:r>
                <w:r w:rsidR="00314DE6">
                  <w:t>2</w:t>
                </w:r>
                <w:r>
                  <w:t>'</w:t>
                </w:r>
                <w:r w:rsidR="00314DE6">
                  <w:t>619.80</w:t>
                </w:r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>
      <w:bookmarkStart w:id="0" w:name="_GoBack"/>
      <w:bookmarkEnd w:id="0"/>
    </w:p>
    <w:p w:rsidR="00570AEE" w:rsidRPr="00570AEE" w:rsidRDefault="00274DAB" w:rsidP="00570AEE">
      <w:pPr>
        <w:jc w:val="both"/>
      </w:pPr>
      <w:r>
        <w:t>Noëlle Martin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DAB" w:rsidRDefault="00274DAB" w:rsidP="00833AD6">
      <w:pPr>
        <w:spacing w:line="240" w:lineRule="auto"/>
      </w:pPr>
      <w:r>
        <w:separator/>
      </w:r>
    </w:p>
  </w:endnote>
  <w:endnote w:type="continuationSeparator" w:id="0">
    <w:p w:rsidR="00274DAB" w:rsidRDefault="00274DAB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74DAB" w:rsidRPr="00564542" w:rsidTr="009C3309">
      <w:tc>
        <w:tcPr>
          <w:tcW w:w="9457" w:type="dxa"/>
        </w:tcPr>
        <w:p w:rsidR="00274DAB" w:rsidRPr="00564542" w:rsidRDefault="00274DAB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9246_LS_JSAG_Boeglin_Rechnungen_20210107_WN.docx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74DAB" w:rsidRPr="00911938" w:rsidRDefault="00274DAB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274DAB" w:rsidRPr="00986E0A" w:rsidTr="009C3309">
      <w:trPr>
        <w:trHeight w:val="704"/>
      </w:trPr>
      <w:tc>
        <w:tcPr>
          <w:tcW w:w="3152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74DAB" w:rsidRPr="006E48A9" w:rsidRDefault="00274DAB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DAB" w:rsidRDefault="00274DAB" w:rsidP="00833AD6">
      <w:pPr>
        <w:spacing w:line="240" w:lineRule="auto"/>
      </w:pPr>
      <w:r>
        <w:separator/>
      </w:r>
    </w:p>
  </w:footnote>
  <w:footnote w:type="continuationSeparator" w:id="0">
    <w:p w:rsidR="00274DAB" w:rsidRDefault="00274DAB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AB" w:rsidRPr="004A321C" w:rsidRDefault="00274DAB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AB" w:rsidRPr="00FE2F7F" w:rsidRDefault="00274DAB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5614E"/>
    <w:rsid w:val="000B4C68"/>
    <w:rsid w:val="000D4ED4"/>
    <w:rsid w:val="000F207F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74DAB"/>
    <w:rsid w:val="002A1DD4"/>
    <w:rsid w:val="002D5365"/>
    <w:rsid w:val="0031049D"/>
    <w:rsid w:val="00314DE6"/>
    <w:rsid w:val="0037506D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66709"/>
    <w:rsid w:val="00570AEE"/>
    <w:rsid w:val="00575E1C"/>
    <w:rsid w:val="00596734"/>
    <w:rsid w:val="005A3F61"/>
    <w:rsid w:val="005C7CB2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045CB"/>
    <w:rsid w:val="00911371"/>
    <w:rsid w:val="00911938"/>
    <w:rsid w:val="00923431"/>
    <w:rsid w:val="00925EC8"/>
    <w:rsid w:val="0093042B"/>
    <w:rsid w:val="0096621C"/>
    <w:rsid w:val="00972305"/>
    <w:rsid w:val="00984F2A"/>
    <w:rsid w:val="00986E0A"/>
    <w:rsid w:val="009C3309"/>
    <w:rsid w:val="009E5C19"/>
    <w:rsid w:val="00A2079E"/>
    <w:rsid w:val="00A902B7"/>
    <w:rsid w:val="00AC41E8"/>
    <w:rsid w:val="00B03F52"/>
    <w:rsid w:val="00B07804"/>
    <w:rsid w:val="00B23756"/>
    <w:rsid w:val="00BA2E65"/>
    <w:rsid w:val="00BA7E77"/>
    <w:rsid w:val="00BD05A7"/>
    <w:rsid w:val="00BE1612"/>
    <w:rsid w:val="00C30FF0"/>
    <w:rsid w:val="00C85E77"/>
    <w:rsid w:val="00CA470A"/>
    <w:rsid w:val="00CB4CC8"/>
    <w:rsid w:val="00CF52D7"/>
    <w:rsid w:val="00D2039F"/>
    <w:rsid w:val="00D6300F"/>
    <w:rsid w:val="00D76215"/>
    <w:rsid w:val="00E04C5D"/>
    <w:rsid w:val="00E16C3F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05ECDA91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1430C0"/>
    <w:rsid w:val="006E3C9D"/>
    <w:rsid w:val="0071647B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CFF48-A17A-4BCA-93B5-0E552841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3</cp:revision>
  <cp:lastPrinted>2021-01-07T14:48:00Z</cp:lastPrinted>
  <dcterms:created xsi:type="dcterms:W3CDTF">2021-01-26T15:31:00Z</dcterms:created>
  <dcterms:modified xsi:type="dcterms:W3CDTF">2021-01-26T15:35:00Z</dcterms:modified>
</cp:coreProperties>
</file>