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71"/>
        <w:gridCol w:w="436"/>
        <w:gridCol w:w="4226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CC6E67">
              <w:rPr>
                <w:noProof/>
              </w:rPr>
              <w:t>6. Juli 2021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5C7CB2">
                  <w:t>10</w:t>
                </w:r>
                <w:r w:rsidR="004D1006">
                  <w:t>0</w:t>
                </w:r>
                <w:r w:rsidR="00314DE6">
                  <w:t xml:space="preserve"> / </w:t>
                </w:r>
                <w:proofErr w:type="spellStart"/>
                <w:r w:rsidR="00314DE6">
                  <w:t>MNo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F616E5">
              <w:rPr>
                <w:noProof/>
                <w:sz w:val="12"/>
                <w:szCs w:val="12"/>
              </w:rPr>
              <w:t>9246_LS_JSAG_Boeglin_Rechnungen_20210323_MNo.docx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CC6E67" w:rsidP="004A00A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  <w:bookmarkStart w:id="0" w:name="_GoBack"/>
                <w:bookmarkEnd w:id="0"/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/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CC6E67" w:rsidRDefault="00CC6E67" w:rsidP="00CC6E67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2210817</w:t>
                </w:r>
                <w:r w:rsidR="004A00A5">
                  <w:tab/>
                </w:r>
                <w:r>
                  <w:t>25.06</w:t>
                </w:r>
                <w:r w:rsidR="002A1DD4">
                  <w:t>.202</w:t>
                </w:r>
                <w:r w:rsidR="00972305">
                  <w:t>1</w:t>
                </w:r>
                <w:r w:rsidR="002A1DD4">
                  <w:tab/>
                </w:r>
                <w:r>
                  <w:t>21'664.65</w:t>
                </w:r>
              </w:p>
              <w:p w:rsidR="00FB4C32" w:rsidRDefault="00CC6E67" w:rsidP="00CC6E67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2210818</w:t>
                </w:r>
                <w:r>
                  <w:tab/>
                  <w:t>25.06.2021</w:t>
                </w:r>
                <w:r>
                  <w:tab/>
                  <w:t>9'130.80</w:t>
                </w:r>
                <w:r>
                  <w:br/>
                  <w:t>2210819</w:t>
                </w:r>
                <w:r>
                  <w:tab/>
                  <w:t>25.06.2021</w:t>
                </w:r>
                <w:r>
                  <w:tab/>
                  <w:t>8'185.20</w:t>
                </w:r>
                <w:r w:rsidR="002A1DD4">
                  <w:br/>
                </w: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274DAB" w:rsidP="00570AEE">
      <w:pPr>
        <w:jc w:val="both"/>
      </w:pPr>
      <w:r>
        <w:t>Noëlle Martin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6E5" w:rsidRDefault="00F616E5" w:rsidP="00833AD6">
      <w:pPr>
        <w:spacing w:line="240" w:lineRule="auto"/>
      </w:pPr>
      <w:r>
        <w:separator/>
      </w:r>
    </w:p>
  </w:endnote>
  <w:endnote w:type="continuationSeparator" w:id="0">
    <w:p w:rsidR="00F616E5" w:rsidRDefault="00F616E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F616E5" w:rsidRPr="00564542" w:rsidTr="009C3309">
      <w:tc>
        <w:tcPr>
          <w:tcW w:w="9457" w:type="dxa"/>
        </w:tcPr>
        <w:p w:rsidR="00F616E5" w:rsidRPr="00564542" w:rsidRDefault="00F616E5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9246_LS_JSAG_Boeglin_Rechnungen_20210323_MNo.docx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CC6E67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F616E5" w:rsidRPr="00911938" w:rsidRDefault="00F616E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616E5" w:rsidRPr="00986E0A" w:rsidTr="009C3309">
      <w:trPr>
        <w:trHeight w:val="704"/>
      </w:trPr>
      <w:tc>
        <w:tcPr>
          <w:tcW w:w="3152" w:type="dxa"/>
        </w:tcPr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F616E5" w:rsidRPr="006E48A9" w:rsidRDefault="00F616E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6E5" w:rsidRDefault="00F616E5" w:rsidP="00833AD6">
      <w:pPr>
        <w:spacing w:line="240" w:lineRule="auto"/>
      </w:pPr>
      <w:r>
        <w:separator/>
      </w:r>
    </w:p>
  </w:footnote>
  <w:footnote w:type="continuationSeparator" w:id="0">
    <w:p w:rsidR="00F616E5" w:rsidRDefault="00F616E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6E5" w:rsidRPr="004A321C" w:rsidRDefault="00F616E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6E5" w:rsidRPr="00FE2F7F" w:rsidRDefault="00F616E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5614E"/>
    <w:rsid w:val="000B4C68"/>
    <w:rsid w:val="000D4ED4"/>
    <w:rsid w:val="000F207F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570AA"/>
    <w:rsid w:val="00274DAB"/>
    <w:rsid w:val="002A1DD4"/>
    <w:rsid w:val="002D5365"/>
    <w:rsid w:val="0031049D"/>
    <w:rsid w:val="00314DE6"/>
    <w:rsid w:val="003313E4"/>
    <w:rsid w:val="0037506D"/>
    <w:rsid w:val="003D5945"/>
    <w:rsid w:val="003F284B"/>
    <w:rsid w:val="004007C5"/>
    <w:rsid w:val="00415FA1"/>
    <w:rsid w:val="004320FB"/>
    <w:rsid w:val="00441B75"/>
    <w:rsid w:val="004578B2"/>
    <w:rsid w:val="00466D77"/>
    <w:rsid w:val="00466F68"/>
    <w:rsid w:val="00495B6F"/>
    <w:rsid w:val="004A00A5"/>
    <w:rsid w:val="004A1852"/>
    <w:rsid w:val="004A321C"/>
    <w:rsid w:val="004D1006"/>
    <w:rsid w:val="004E27FD"/>
    <w:rsid w:val="00536B0A"/>
    <w:rsid w:val="00564542"/>
    <w:rsid w:val="00566709"/>
    <w:rsid w:val="00570AEE"/>
    <w:rsid w:val="00575E1C"/>
    <w:rsid w:val="00596734"/>
    <w:rsid w:val="005A3F61"/>
    <w:rsid w:val="005C7CB2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A3ADD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03130"/>
    <w:rsid w:val="009045CB"/>
    <w:rsid w:val="00911371"/>
    <w:rsid w:val="00911938"/>
    <w:rsid w:val="00923431"/>
    <w:rsid w:val="00925EC8"/>
    <w:rsid w:val="0093042B"/>
    <w:rsid w:val="0096621C"/>
    <w:rsid w:val="00972305"/>
    <w:rsid w:val="00984F2A"/>
    <w:rsid w:val="00986E0A"/>
    <w:rsid w:val="009C3309"/>
    <w:rsid w:val="009C6F0B"/>
    <w:rsid w:val="009D1356"/>
    <w:rsid w:val="009E5C19"/>
    <w:rsid w:val="00A2079E"/>
    <w:rsid w:val="00A902B7"/>
    <w:rsid w:val="00AC41E8"/>
    <w:rsid w:val="00B03F52"/>
    <w:rsid w:val="00B07804"/>
    <w:rsid w:val="00B23756"/>
    <w:rsid w:val="00B2650F"/>
    <w:rsid w:val="00BA2E65"/>
    <w:rsid w:val="00BA7E77"/>
    <w:rsid w:val="00BD05A7"/>
    <w:rsid w:val="00BE1612"/>
    <w:rsid w:val="00C30FF0"/>
    <w:rsid w:val="00C85E77"/>
    <w:rsid w:val="00CA470A"/>
    <w:rsid w:val="00CB4CC8"/>
    <w:rsid w:val="00CC6E67"/>
    <w:rsid w:val="00CF52D7"/>
    <w:rsid w:val="00D2039F"/>
    <w:rsid w:val="00D6300F"/>
    <w:rsid w:val="00D76215"/>
    <w:rsid w:val="00DC7AC4"/>
    <w:rsid w:val="00E04C5D"/>
    <w:rsid w:val="00E16C3F"/>
    <w:rsid w:val="00E256F7"/>
    <w:rsid w:val="00E67567"/>
    <w:rsid w:val="00E77214"/>
    <w:rsid w:val="00EA237B"/>
    <w:rsid w:val="00EB5F2C"/>
    <w:rsid w:val="00EE5B25"/>
    <w:rsid w:val="00F11049"/>
    <w:rsid w:val="00F17160"/>
    <w:rsid w:val="00F32A71"/>
    <w:rsid w:val="00F51ED4"/>
    <w:rsid w:val="00F616E5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4:docId w14:val="17A2CCAC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1430C0"/>
    <w:rsid w:val="006E3C9D"/>
    <w:rsid w:val="0071647B"/>
    <w:rsid w:val="007F5AE6"/>
    <w:rsid w:val="008B29D5"/>
    <w:rsid w:val="00D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3444B-9B46-46A0-8700-302344EE2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Martin Noelle</cp:lastModifiedBy>
  <cp:revision>3</cp:revision>
  <cp:lastPrinted>2021-03-23T07:02:00Z</cp:lastPrinted>
  <dcterms:created xsi:type="dcterms:W3CDTF">2021-07-06T09:25:00Z</dcterms:created>
  <dcterms:modified xsi:type="dcterms:W3CDTF">2021-07-06T09:27:00Z</dcterms:modified>
</cp:coreProperties>
</file>