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Jauslin + Stebler Ingenieure AG</w:t>
            </w:r>
          </w:p>
          <w:p w:rsidR="009E1A03" w:rsidRDefault="00D24AFA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z.Hd. </w:t>
            </w:r>
            <w:r w:rsidR="009E1A03">
              <w:rPr>
                <w:szCs w:val="22"/>
              </w:rPr>
              <w:t>Herr</w:t>
            </w:r>
            <w:r>
              <w:rPr>
                <w:szCs w:val="22"/>
              </w:rPr>
              <w:t>n</w:t>
            </w:r>
            <w:r w:rsidR="009E1A03">
              <w:rPr>
                <w:szCs w:val="22"/>
              </w:rPr>
              <w:t xml:space="preserve"> </w:t>
            </w:r>
            <w:r w:rsidR="00660B5F">
              <w:rPr>
                <w:szCs w:val="22"/>
              </w:rPr>
              <w:t>Stefan Roth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D1737">
        <w:rPr>
          <w:noProof/>
        </w:rPr>
        <w:t>18. Dezember 2014</w:t>
      </w:r>
      <w:r w:rsidR="00E91A22">
        <w:fldChar w:fldCharType="end"/>
      </w:r>
      <w:r w:rsidR="00E91A22">
        <w:t xml:space="preserve"> / </w:t>
      </w:r>
      <w:r w:rsidR="00660B5F">
        <w:t>Shd</w:t>
      </w:r>
      <w:r w:rsidR="009E1A03">
        <w:t>/WN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ED1737">
        <w:rPr>
          <w:noProof/>
          <w:sz w:val="12"/>
          <w:szCs w:val="12"/>
        </w:rPr>
        <w:t>9246_LS_JSAG_Roth_Offerte NO7_WN_20141218.docx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7F3EB1" w:rsidRDefault="007F3EB1" w:rsidP="007F3EB1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660B5F">
        <w:rPr>
          <w:szCs w:val="22"/>
        </w:rPr>
        <w:t>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660B5F" w:rsidRDefault="00A547F4" w:rsidP="008553C3">
      <w:r>
        <w:t xml:space="preserve">In der Beilage </w:t>
      </w:r>
      <w:r w:rsidR="009E1A03">
        <w:t xml:space="preserve">senden wir Ihnen </w:t>
      </w:r>
      <w:r w:rsidR="00660B5F">
        <w:t>folgende Unterlagen zu:</w:t>
      </w:r>
    </w:p>
    <w:p w:rsidR="00660B5F" w:rsidRDefault="00660B5F" w:rsidP="008553C3"/>
    <w:p w:rsidR="00660B5F" w:rsidRDefault="00660B5F" w:rsidP="008553C3">
      <w:r>
        <w:t xml:space="preserve">- 1 Ex. </w:t>
      </w:r>
      <w:r w:rsidR="00B84626">
        <w:t>Nachtrag N07 und 2 zusätzliche Seiten mit Unterschrift.</w:t>
      </w:r>
    </w:p>
    <w:p w:rsidR="008553C3" w:rsidRDefault="008553C3" w:rsidP="008553C3"/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BA6C40">
              <w:rPr>
                <w:sz w:val="16"/>
              </w:rPr>
            </w:r>
            <w:r w:rsidR="00BA6C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C40">
              <w:rPr>
                <w:sz w:val="16"/>
              </w:rPr>
            </w:r>
            <w:r w:rsidR="00BA6C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C40">
              <w:rPr>
                <w:sz w:val="16"/>
              </w:rPr>
            </w:r>
            <w:r w:rsidR="00BA6C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C40">
              <w:rPr>
                <w:sz w:val="16"/>
              </w:rPr>
            </w:r>
            <w:r w:rsidR="00BA6C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B84626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C40">
              <w:rPr>
                <w:sz w:val="16"/>
              </w:rPr>
            </w:r>
            <w:r w:rsidR="00BA6C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C40">
              <w:rPr>
                <w:sz w:val="16"/>
              </w:rPr>
            </w:r>
            <w:r w:rsidR="00BA6C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D24AFA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C40">
              <w:rPr>
                <w:sz w:val="16"/>
              </w:rPr>
            </w:r>
            <w:r w:rsidR="00BA6C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C40">
              <w:rPr>
                <w:sz w:val="16"/>
              </w:rPr>
            </w:r>
            <w:r w:rsidR="00BA6C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C40">
              <w:rPr>
                <w:sz w:val="16"/>
              </w:rPr>
            </w:r>
            <w:r w:rsidR="00BA6C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C40">
              <w:rPr>
                <w:sz w:val="16"/>
              </w:rPr>
            </w:r>
            <w:r w:rsidR="00BA6C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C40">
              <w:rPr>
                <w:sz w:val="16"/>
              </w:rPr>
            </w:r>
            <w:r w:rsidR="00BA6C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ED1737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  <w:bookmarkStart w:id="2" w:name="_GoBack"/>
            <w:bookmarkEnd w:id="2"/>
          </w:p>
        </w:tc>
      </w:tr>
    </w:tbl>
    <w:p w:rsidR="00DE433A" w:rsidRDefault="009E1A03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Noëlle Weider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ED1737">
      <w:rPr>
        <w:noProof/>
        <w:sz w:val="16"/>
        <w:szCs w:val="16"/>
      </w:rPr>
      <w:t>9246_LS_JSAG_Roth_Offerte NO7_WN_20141218.docx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D1737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D07A0"/>
    <w:rsid w:val="000E0315"/>
    <w:rsid w:val="000F19E2"/>
    <w:rsid w:val="000F7EEB"/>
    <w:rsid w:val="001052D6"/>
    <w:rsid w:val="00152FA2"/>
    <w:rsid w:val="0015484A"/>
    <w:rsid w:val="00160C1C"/>
    <w:rsid w:val="00175FFE"/>
    <w:rsid w:val="00180603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1DD"/>
    <w:rsid w:val="00612C40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9E1A03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84626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24AFA"/>
    <w:rsid w:val="00D545D9"/>
    <w:rsid w:val="00DA105B"/>
    <w:rsid w:val="00DA234E"/>
    <w:rsid w:val="00DA3693"/>
    <w:rsid w:val="00DC0871"/>
    <w:rsid w:val="00DE433A"/>
    <w:rsid w:val="00E27689"/>
    <w:rsid w:val="00E30D18"/>
    <w:rsid w:val="00E363EE"/>
    <w:rsid w:val="00E411D5"/>
    <w:rsid w:val="00E446F7"/>
    <w:rsid w:val="00E57080"/>
    <w:rsid w:val="00E6374F"/>
    <w:rsid w:val="00E74669"/>
    <w:rsid w:val="00E91A22"/>
    <w:rsid w:val="00EA38A5"/>
    <w:rsid w:val="00ED1737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1BF41-681A-4115-ACB7-95C2CE66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116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Weider Noelle</cp:lastModifiedBy>
  <cp:revision>4</cp:revision>
  <cp:lastPrinted>2014-12-18T14:38:00Z</cp:lastPrinted>
  <dcterms:created xsi:type="dcterms:W3CDTF">2014-12-18T14:34:00Z</dcterms:created>
  <dcterms:modified xsi:type="dcterms:W3CDTF">2014-12-18T14:52:00Z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