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Jauslin + Stebler Ingenieure AG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493EB1">
              <w:rPr>
                <w:szCs w:val="22"/>
              </w:rPr>
              <w:t>Marianno Palumbo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493EB1">
        <w:rPr>
          <w:noProof/>
        </w:rPr>
        <w:t>21. Juli 2017</w:t>
      </w:r>
      <w:r w:rsidR="00E91A22">
        <w:fldChar w:fldCharType="end"/>
      </w:r>
      <w:r w:rsidR="00E91A22">
        <w:t xml:space="preserve"> / </w:t>
      </w:r>
      <w:proofErr w:type="spellStart"/>
      <w:r w:rsidR="00660B5F">
        <w:t>Shd</w:t>
      </w:r>
      <w:proofErr w:type="spellEnd"/>
      <w:r w:rsidR="009E1A03">
        <w:t>/</w:t>
      </w:r>
      <w:proofErr w:type="spellStart"/>
      <w:r w:rsidR="00185025"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493EB1">
        <w:rPr>
          <w:noProof/>
          <w:sz w:val="12"/>
          <w:szCs w:val="12"/>
        </w:rPr>
        <w:t>9246_LS_JSAG__Abgabe_Auschreibung_NP_20170721.docx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185025" w:rsidRDefault="00493EB1" w:rsidP="007F3EB1">
      <w:pPr>
        <w:spacing w:before="60" w:after="60"/>
        <w:rPr>
          <w:b/>
        </w:rPr>
      </w:pPr>
      <w:r>
        <w:rPr>
          <w:b/>
        </w:rPr>
        <w:t>Abgabe Submissionsunterlagen als Entwurf zur Weiterleitung an die BHU</w:t>
      </w:r>
    </w:p>
    <w:p w:rsidR="00E27689" w:rsidRDefault="00E27689" w:rsidP="00E27689">
      <w:pPr>
        <w:spacing w:before="60" w:after="60"/>
      </w:pPr>
    </w:p>
    <w:p w:rsidR="008553C3" w:rsidRDefault="00493EB1" w:rsidP="00493EB1">
      <w:pPr>
        <w:pStyle w:val="Kopfzeile"/>
        <w:tabs>
          <w:tab w:val="clear" w:pos="9071"/>
        </w:tabs>
        <w:spacing w:before="120"/>
        <w:outlineLvl w:val="0"/>
      </w:pPr>
      <w:r>
        <w:t>Geschätzter Marianno,</w:t>
      </w:r>
    </w:p>
    <w:p w:rsidR="00493EB1" w:rsidRDefault="00493EB1" w:rsidP="00493EB1">
      <w:pPr>
        <w:pStyle w:val="Kopfzeile"/>
        <w:tabs>
          <w:tab w:val="clear" w:pos="9071"/>
        </w:tabs>
        <w:spacing w:before="120"/>
        <w:outlineLvl w:val="0"/>
      </w:pPr>
    </w:p>
    <w:p w:rsidR="00660B5F" w:rsidRDefault="00176F2D" w:rsidP="008553C3">
      <w:r>
        <w:t>Anbei erhältst Du</w:t>
      </w:r>
      <w:r w:rsidR="00493EB1">
        <w:t xml:space="preserve"> folgende </w:t>
      </w:r>
      <w:proofErr w:type="spellStart"/>
      <w:r w:rsidR="00493EB1">
        <w:t>Dokumte</w:t>
      </w:r>
      <w:proofErr w:type="spellEnd"/>
      <w:r w:rsidR="00493EB1">
        <w:t xml:space="preserve"> (1fach), sowie elektronisch (USB-Stick) für die Weiterleitung an BHU</w:t>
      </w:r>
      <w:r w:rsidR="00660B5F">
        <w:t>:</w:t>
      </w:r>
    </w:p>
    <w:p w:rsidR="00660B5F" w:rsidRDefault="00660B5F" w:rsidP="008553C3"/>
    <w:p w:rsidR="00493EB1" w:rsidRDefault="00660B5F" w:rsidP="008553C3">
      <w:r>
        <w:t xml:space="preserve">- </w:t>
      </w:r>
      <w:r w:rsidR="00493EB1">
        <w:t>Auftrag 11 Tunnel Oberburg (LV, Pläne)</w:t>
      </w:r>
    </w:p>
    <w:p w:rsidR="00493EB1" w:rsidRDefault="00493EB1" w:rsidP="008553C3">
      <w:r>
        <w:t xml:space="preserve">- Auftrag 12 Tunnel Ebenrain Unterhalt </w:t>
      </w:r>
      <w:r>
        <w:t>(LV, Pläne)</w:t>
      </w:r>
    </w:p>
    <w:p w:rsidR="00493EB1" w:rsidRDefault="00493EB1" w:rsidP="008553C3">
      <w:r>
        <w:t xml:space="preserve">- Auftrag 13 Tunnel Ebenrain Ausbau </w:t>
      </w:r>
      <w:r>
        <w:t>(LV, Pläne)</w:t>
      </w:r>
    </w:p>
    <w:p w:rsidR="00493EB1" w:rsidRDefault="00493EB1" w:rsidP="00493EB1">
      <w:r>
        <w:t xml:space="preserve">- Auftrag </w:t>
      </w:r>
      <w:r>
        <w:t>32</w:t>
      </w:r>
      <w:r>
        <w:t xml:space="preserve"> </w:t>
      </w:r>
      <w:r w:rsidRPr="00493EB1">
        <w:t xml:space="preserve">IO_FUP BD U "Bachdurchlässe" </w:t>
      </w:r>
      <w:r>
        <w:t>(LV, Pläne)</w:t>
      </w:r>
    </w:p>
    <w:p w:rsidR="00493EB1" w:rsidRDefault="00493EB1" w:rsidP="00493EB1">
      <w:r>
        <w:t>- Auftrag 34</w:t>
      </w:r>
      <w:r>
        <w:t xml:space="preserve"> </w:t>
      </w:r>
      <w:r w:rsidRPr="00493EB1">
        <w:t xml:space="preserve">IO_FUP  UEF U "Überführungen" </w:t>
      </w:r>
      <w:r>
        <w:t>(LV, Pläne)</w:t>
      </w:r>
    </w:p>
    <w:p w:rsidR="00493EB1" w:rsidRDefault="00493EB1" w:rsidP="00493EB1">
      <w:r>
        <w:t xml:space="preserve">- Auftrag 35 </w:t>
      </w:r>
      <w:r w:rsidRPr="00493EB1">
        <w:t>IO_FUP LSW U "Lärmschutzwände"</w:t>
      </w:r>
      <w:r>
        <w:t xml:space="preserve"> </w:t>
      </w:r>
      <w:r>
        <w:t>(LV, Pläne)</w:t>
      </w:r>
    </w:p>
    <w:p w:rsidR="00176F2D" w:rsidRDefault="00493EB1" w:rsidP="00493EB1">
      <w:pPr>
        <w:spacing w:before="120" w:after="120"/>
      </w:pPr>
      <w:r>
        <w:t>Die Planlistenl</w:t>
      </w:r>
      <w:r w:rsidR="00176F2D">
        <w:t>is</w:t>
      </w:r>
      <w:r>
        <w:t xml:space="preserve">te ist auf dem USB-Stick abgelegt. </w:t>
      </w:r>
    </w:p>
    <w:p w:rsidR="00176F2D" w:rsidRDefault="00176F2D" w:rsidP="00176F2D">
      <w:pPr>
        <w:ind w:left="2127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76F2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EB1">
              <w:rPr>
                <w:sz w:val="16"/>
              </w:rPr>
            </w:r>
            <w:r w:rsidR="00493EB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493EB1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176F2D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  <w:bookmarkStart w:id="2" w:name="_GoBack"/>
        <w:bookmarkEnd w:id="2"/>
      </w:tr>
    </w:tbl>
    <w:p w:rsidR="00DE433A" w:rsidRDefault="00493E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lang w:val="de-DE"/>
        </w:rPr>
        <w:t>Philipp Noordam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493EB1">
      <w:rPr>
        <w:noProof/>
        <w:sz w:val="16"/>
        <w:szCs w:val="16"/>
      </w:rPr>
      <w:t>9246_LS_JSAG__Abgabe_Auschreibung_NP_20170721.docx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93EB1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EB198B"/>
    <w:multiLevelType w:val="hybridMultilevel"/>
    <w:tmpl w:val="2B98BE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EA6374"/>
    <w:multiLevelType w:val="hybridMultilevel"/>
    <w:tmpl w:val="FD50780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9"/>
  </w:num>
  <w:num w:numId="8">
    <w:abstractNumId w:val="12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76F2D"/>
    <w:rsid w:val="00185025"/>
    <w:rsid w:val="001972B8"/>
    <w:rsid w:val="001A0E36"/>
    <w:rsid w:val="001D232A"/>
    <w:rsid w:val="001D3B79"/>
    <w:rsid w:val="001E11A4"/>
    <w:rsid w:val="001E73B7"/>
    <w:rsid w:val="001E79D0"/>
    <w:rsid w:val="001F4142"/>
    <w:rsid w:val="00202487"/>
    <w:rsid w:val="00205C58"/>
    <w:rsid w:val="0024399E"/>
    <w:rsid w:val="00251E0C"/>
    <w:rsid w:val="0025684A"/>
    <w:rsid w:val="00265616"/>
    <w:rsid w:val="00267F13"/>
    <w:rsid w:val="00276AEE"/>
    <w:rsid w:val="00282DE3"/>
    <w:rsid w:val="002A488B"/>
    <w:rsid w:val="002D5138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508F2"/>
    <w:rsid w:val="00466241"/>
    <w:rsid w:val="0047455C"/>
    <w:rsid w:val="00493EB1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7A39"/>
    <w:rsid w:val="00612C40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20EA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9E1A03"/>
    <w:rsid w:val="00A159D1"/>
    <w:rsid w:val="00A41C04"/>
    <w:rsid w:val="00A547F4"/>
    <w:rsid w:val="00A64EA1"/>
    <w:rsid w:val="00A83177"/>
    <w:rsid w:val="00A94116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0871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9E6F1-23E8-4F79-91CB-9D81AE30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2</Pages>
  <Words>165</Words>
  <Characters>1337</Characters>
  <Application>Microsoft Office Word</Application>
  <DocSecurity>0</DocSecurity>
  <Lines>11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5</cp:revision>
  <cp:lastPrinted>2017-07-21T10:41:00Z</cp:lastPrinted>
  <dcterms:created xsi:type="dcterms:W3CDTF">2017-02-21T13:29:00Z</dcterms:created>
  <dcterms:modified xsi:type="dcterms:W3CDTF">2017-07-21T10:42:00Z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