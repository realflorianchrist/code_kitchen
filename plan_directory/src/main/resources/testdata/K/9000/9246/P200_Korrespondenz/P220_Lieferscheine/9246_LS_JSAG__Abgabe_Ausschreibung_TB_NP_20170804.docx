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493EB1">
              <w:rPr>
                <w:szCs w:val="22"/>
              </w:rPr>
              <w:t>Marianno Palumbo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B5BDF">
        <w:rPr>
          <w:noProof/>
        </w:rPr>
        <w:t>4. August 2017</w:t>
      </w:r>
      <w:r w:rsidR="00E91A22">
        <w:fldChar w:fldCharType="end"/>
      </w:r>
      <w:r w:rsidR="00E91A22">
        <w:t xml:space="preserve"> / </w:t>
      </w:r>
      <w:r w:rsidR="009B5BDF">
        <w:t>NP</w:t>
      </w:r>
      <w:bookmarkStart w:id="0" w:name="_GoBack"/>
      <w:bookmarkEnd w:id="0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B5BDF">
        <w:rPr>
          <w:noProof/>
          <w:sz w:val="12"/>
          <w:szCs w:val="12"/>
        </w:rPr>
        <w:t>9246_LS_JSAG__Abgabe_Ausschreibung_TB_NP_20170804.docx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85025" w:rsidRDefault="00493EB1" w:rsidP="007F3EB1">
      <w:pPr>
        <w:spacing w:before="60" w:after="60"/>
        <w:rPr>
          <w:b/>
        </w:rPr>
      </w:pPr>
      <w:r>
        <w:rPr>
          <w:b/>
        </w:rPr>
        <w:t>Abgabe Submissionsunterlagen als Entwurf zur Weiterleitung an die BHU</w:t>
      </w:r>
    </w:p>
    <w:p w:rsidR="00E27689" w:rsidRDefault="00E27689" w:rsidP="00E27689">
      <w:pPr>
        <w:spacing w:before="60" w:after="60"/>
      </w:pPr>
    </w:p>
    <w:p w:rsidR="008553C3" w:rsidRDefault="00493EB1" w:rsidP="00493EB1">
      <w:pPr>
        <w:pStyle w:val="Kopfzeile"/>
        <w:tabs>
          <w:tab w:val="clear" w:pos="9071"/>
        </w:tabs>
        <w:spacing w:before="120"/>
        <w:outlineLvl w:val="0"/>
      </w:pPr>
      <w:r>
        <w:t>Geschätzter Marianno,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p w:rsidR="00660B5F" w:rsidRDefault="00176F2D" w:rsidP="008553C3">
      <w:r>
        <w:t>Anbei erhältst Du</w:t>
      </w:r>
      <w:r w:rsidR="00493EB1">
        <w:t xml:space="preserve"> folgende </w:t>
      </w:r>
      <w:r w:rsidR="00E41C97">
        <w:t>die technischen Berichte (1fach)</w:t>
      </w:r>
      <w:r w:rsidR="00493EB1">
        <w:t xml:space="preserve"> </w:t>
      </w:r>
      <w:r w:rsidR="00E41C97">
        <w:t>(</w:t>
      </w:r>
      <w:r w:rsidR="00493EB1">
        <w:t>elektronisch</w:t>
      </w:r>
      <w:r w:rsidR="00E41C97">
        <w:t xml:space="preserve"> wurde per E-Mail ve</w:t>
      </w:r>
      <w:r w:rsidR="00E41C97">
        <w:t>r</w:t>
      </w:r>
      <w:r w:rsidR="00E41C97">
        <w:t xml:space="preserve">schickt) </w:t>
      </w:r>
      <w:r w:rsidR="00493EB1">
        <w:t>für die Weiterleitung an BHU</w:t>
      </w:r>
      <w:r w:rsidR="00660B5F">
        <w:t>:</w:t>
      </w:r>
    </w:p>
    <w:p w:rsidR="00660B5F" w:rsidRDefault="00660B5F" w:rsidP="008553C3"/>
    <w:p w:rsidR="00493EB1" w:rsidRDefault="00660B5F" w:rsidP="008553C3">
      <w:r>
        <w:t xml:space="preserve">- </w:t>
      </w:r>
      <w:r w:rsidR="00493EB1">
        <w:t xml:space="preserve">Auftrag 11 Tunnel Oberburg </w:t>
      </w:r>
    </w:p>
    <w:p w:rsidR="00493EB1" w:rsidRDefault="00493EB1" w:rsidP="00E41C97">
      <w:r>
        <w:t xml:space="preserve">- Auftrag 12 </w:t>
      </w:r>
      <w:r w:rsidR="00E41C97">
        <w:t xml:space="preserve"> und 13 </w:t>
      </w:r>
      <w:r>
        <w:t xml:space="preserve">Tunnel Ebenrain </w:t>
      </w:r>
    </w:p>
    <w:p w:rsidR="00493EB1" w:rsidRDefault="00493EB1" w:rsidP="00493EB1">
      <w:r>
        <w:t xml:space="preserve">- Auftrag 32 </w:t>
      </w:r>
      <w:r w:rsidRPr="00493EB1">
        <w:t xml:space="preserve">IO_FUP BD U "Bachdurchlässe" </w:t>
      </w:r>
      <w:r w:rsidR="00E41C97">
        <w:t>(2 Stück)</w:t>
      </w:r>
    </w:p>
    <w:p w:rsidR="00493EB1" w:rsidRDefault="00493EB1" w:rsidP="00493EB1">
      <w:r>
        <w:t xml:space="preserve">- Auftrag 34 </w:t>
      </w:r>
      <w:r w:rsidRPr="00493EB1">
        <w:t xml:space="preserve">IO_FUP  UEF U "Überführungen" </w:t>
      </w:r>
      <w:r w:rsidR="00E41C97">
        <w:t>(6 Stück)</w:t>
      </w:r>
    </w:p>
    <w:p w:rsidR="00493EB1" w:rsidRDefault="00493EB1" w:rsidP="00493EB1">
      <w:r>
        <w:t xml:space="preserve">- Auftrag 35 </w:t>
      </w:r>
      <w:r w:rsidRPr="00493EB1">
        <w:t>IO_FUP LSW U "Lärmschutzwände"</w:t>
      </w:r>
      <w:r w:rsidR="00E41C97">
        <w:t xml:space="preserve"> </w:t>
      </w:r>
      <w:r w:rsidR="00E41C97">
        <w:t>(2 Stück)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B5BDF">
              <w:rPr>
                <w:sz w:val="16"/>
              </w:rPr>
            </w:r>
            <w:r w:rsidR="009B5BD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9B5BDF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493E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lang w:val="de-DE"/>
        </w:rPr>
        <w:t>Philipp Noordam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9B5BDF">
      <w:rPr>
        <w:noProof/>
        <w:sz w:val="16"/>
        <w:szCs w:val="16"/>
      </w:rPr>
      <w:t>9246_LS_JSAG__Abgabe_Ausschreibung_TB_NP_20170804.docx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B5BD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5BDF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1C97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7D3D-16DE-43C7-9205-951541E6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6</cp:revision>
  <cp:lastPrinted>2017-08-04T08:26:00Z</cp:lastPrinted>
  <dcterms:created xsi:type="dcterms:W3CDTF">2017-02-21T13:29:00Z</dcterms:created>
  <dcterms:modified xsi:type="dcterms:W3CDTF">2017-08-04T08:26:00Z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