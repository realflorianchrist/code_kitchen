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42C64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Kantonspolizei </w:t>
            </w:r>
            <w:r w:rsidR="00D42C64">
              <w:t>Basel-Landschaft</w:t>
            </w:r>
          </w:p>
          <w:p w:rsidR="00B17010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Herrn Franz Schöpfer</w:t>
            </w:r>
          </w:p>
          <w:p w:rsidR="00B17010" w:rsidRDefault="00B17010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25</w:t>
            </w:r>
          </w:p>
          <w:p w:rsidR="00B17010" w:rsidRDefault="00B17010" w:rsidP="00B17010">
            <w:pPr>
              <w:tabs>
                <w:tab w:val="center" w:pos="4819"/>
                <w:tab w:val="right" w:pos="9071"/>
              </w:tabs>
              <w:jc w:val="left"/>
            </w:pPr>
            <w:r>
              <w:t>4410 Liestal</w:t>
            </w:r>
            <w:bookmarkStart w:id="0" w:name="_GoBack"/>
            <w:bookmarkEnd w:id="0"/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B17010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D4D8A">
        <w:rPr>
          <w:noProof/>
          <w:sz w:val="12"/>
          <w:szCs w:val="12"/>
        </w:rPr>
        <w:t>9246_LS_KAPO BL_Schöpfer_NMB 2023_MeM_20230215.docx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B32A58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Schöpfer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 w:rsidR="00B32A58">
        <w:t xml:space="preserve">aktuelle Unterlagen </w:t>
      </w:r>
      <w:r w:rsidR="006D4D8A">
        <w:t>zum Austausch</w:t>
      </w:r>
      <w:r w:rsidR="00B32A58">
        <w:t xml:space="preserve"> NMB-Ordner («roter Ordner») inkl. Anweisung für Mutation</w:t>
      </w:r>
      <w:r w:rsidR="00AF55D5">
        <w:t>: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8553C3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 xml:space="preserve">Polizei Basel-Landschaft (Hauptabteilung </w:t>
      </w:r>
      <w:r w:rsidRPr="009D733F">
        <w:t>Verkehrssicherheit</w:t>
      </w:r>
      <w:r>
        <w:t>)</w:t>
      </w:r>
      <w:r>
        <w:tab/>
      </w:r>
      <w:r>
        <w:tab/>
      </w:r>
      <w:r>
        <w:tab/>
        <w:t>1 Ex.</w:t>
      </w:r>
    </w:p>
    <w:p w:rsidR="009D733F" w:rsidRDefault="009D733F" w:rsidP="009D733F">
      <w:pPr>
        <w:pStyle w:val="Kopfzeile"/>
        <w:tabs>
          <w:tab w:val="clear" w:pos="9071"/>
        </w:tabs>
        <w:spacing w:before="120"/>
        <w:outlineLvl w:val="0"/>
      </w:pPr>
      <w:r>
        <w:t>Polizei Basel-Landschaft (</w:t>
      </w:r>
      <w:r w:rsidRPr="009D733F">
        <w:t>Einsatzleitzentrale Gutsmatte</w:t>
      </w:r>
      <w:r>
        <w:t>)</w:t>
      </w:r>
      <w:r>
        <w:tab/>
      </w:r>
      <w:r>
        <w:tab/>
      </w:r>
      <w:r>
        <w:tab/>
      </w:r>
      <w:r>
        <w:tab/>
        <w:t>2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B32A58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17010">
              <w:rPr>
                <w:sz w:val="16"/>
              </w:rPr>
            </w:r>
            <w:r w:rsidR="00B1701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AF55D5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00_VORLAGE_INGE-Lieferschein_angepasst_für_AeBo.docx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B32A58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96F84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2E7CDD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6D4D8A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1A6C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55D5"/>
    <w:rsid w:val="00B17010"/>
    <w:rsid w:val="00B22C96"/>
    <w:rsid w:val="00B32A58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4EADF3EB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CB69E-475F-4713-B8E1-BB84A069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4</cp:revision>
  <cp:lastPrinted>2013-04-03T14:59:00Z</cp:lastPrinted>
  <dcterms:created xsi:type="dcterms:W3CDTF">2023-02-15T10:26:00Z</dcterms:created>
  <dcterms:modified xsi:type="dcterms:W3CDTF">2023-02-15T12:17:00Z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