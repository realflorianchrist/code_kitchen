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DA18C1" w:rsidRDefault="0092286F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Marco </w:t>
            </w:r>
            <w:proofErr w:type="spellStart"/>
            <w:r>
              <w:t>Manser</w:t>
            </w:r>
            <w:proofErr w:type="spellEnd"/>
          </w:p>
          <w:p w:rsidR="00DA18C1" w:rsidRDefault="0092286F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Kantonsspital Baselland</w:t>
            </w:r>
          </w:p>
          <w:p w:rsidR="0092286F" w:rsidRDefault="0092286F" w:rsidP="0092286F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26</w:t>
            </w:r>
          </w:p>
          <w:p w:rsidR="00D42C64" w:rsidRDefault="0092286F" w:rsidP="0092286F">
            <w:pPr>
              <w:tabs>
                <w:tab w:val="center" w:pos="4819"/>
                <w:tab w:val="right" w:pos="9071"/>
              </w:tabs>
              <w:jc w:val="left"/>
            </w:pPr>
            <w:r>
              <w:t>CH-4410 Liestal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92286F">
        <w:rPr>
          <w:noProof/>
        </w:rPr>
        <w:t>8. Februar 2022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3D592E">
        <w:rPr>
          <w:noProof/>
          <w:sz w:val="12"/>
          <w:szCs w:val="12"/>
        </w:rPr>
        <w:t>9246_LS_KSBL_Manser_NMB 2022_MeM_20220208.docx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2022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3D592E">
        <w:t>Manser</w:t>
      </w:r>
      <w:bookmarkStart w:id="0" w:name="_GoBack"/>
      <w:bookmarkEnd w:id="0"/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ED2112" w:rsidRPr="009B4979" w:rsidRDefault="009D733F" w:rsidP="00ED2112">
      <w:pPr>
        <w:pStyle w:val="Kopfzeile"/>
        <w:tabs>
          <w:tab w:val="clear" w:pos="9071"/>
        </w:tabs>
        <w:spacing w:before="120"/>
        <w:outlineLvl w:val="0"/>
      </w:pPr>
      <w:r>
        <w:t>anbei erh</w:t>
      </w:r>
      <w:r w:rsidR="00F47E3E">
        <w:t xml:space="preserve">alten Sie </w:t>
      </w:r>
      <w:r>
        <w:t>de</w:t>
      </w:r>
      <w:r w:rsidR="00F47E3E">
        <w:t>n</w:t>
      </w:r>
      <w:r>
        <w:t xml:space="preserve"> NMB-Ordner </w:t>
      </w:r>
      <w:r w:rsidR="00F47E3E">
        <w:t>(«roter Ordner»)</w:t>
      </w:r>
      <w:r w:rsidR="00ED2112">
        <w:tab/>
      </w:r>
      <w:r w:rsidR="00ED2112">
        <w:tab/>
      </w:r>
      <w:r w:rsidR="00ED2112">
        <w:tab/>
      </w:r>
      <w:r w:rsidR="00ED2112">
        <w:tab/>
        <w:t>1Ex.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>
              <w:rPr>
                <w:sz w:val="16"/>
              </w:rPr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2F75B3">
              <w:rPr>
                <w:sz w:val="16"/>
              </w:rPr>
            </w:r>
            <w:r w:rsidR="002F75B3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92286F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5B3" w:rsidRDefault="002F75B3">
      <w:r>
        <w:separator/>
      </w:r>
    </w:p>
  </w:endnote>
  <w:endnote w:type="continuationSeparator" w:id="0">
    <w:p w:rsidR="002F75B3" w:rsidRDefault="002F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92286F">
      <w:rPr>
        <w:noProof/>
        <w:sz w:val="16"/>
        <w:szCs w:val="16"/>
      </w:rPr>
      <w:t>9246_LS_Rettung BS_Eigenmann_NMB 2022_MeM_20220208.docx</w:t>
    </w:r>
    <w:r w:rsidRPr="00B72B9A">
      <w:rPr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2F75B3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  <w:t>Hochstrasse 48, 4002 Basel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2F75B3" w:rsidRDefault="002F75B3">
    <w:pPr>
      <w:pStyle w:val="Fuzeile"/>
      <w:rPr>
        <w:rFonts w:cs="Arial"/>
        <w:sz w:val="2"/>
        <w:lang w:val="de-DE"/>
      </w:rPr>
    </w:pPr>
  </w:p>
  <w:p w:rsidR="002F75B3" w:rsidRDefault="002F75B3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5B3" w:rsidRDefault="002F75B3">
      <w:r>
        <w:separator/>
      </w:r>
    </w:p>
  </w:footnote>
  <w:footnote w:type="continuationSeparator" w:id="0">
    <w:p w:rsidR="002F75B3" w:rsidRDefault="002F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2286F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2F75B3" w:rsidRDefault="002F75B3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2F75B3" w:rsidRDefault="002F75B3">
    <w:pPr>
      <w:pStyle w:val="Kopfzeile"/>
      <w:rPr>
        <w:sz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75B3" w:rsidRDefault="002F75B3" w:rsidP="00E91A22">
    <w:pPr>
      <w:pStyle w:val="Kopfzeile"/>
      <w:jc w:val="center"/>
      <w:rPr>
        <w:b/>
      </w:rPr>
    </w:pPr>
  </w:p>
  <w:p w:rsidR="002F75B3" w:rsidRDefault="002F75B3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544441" w:rsidRDefault="002F75B3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2F75B3" w:rsidRDefault="002F7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65FB"/>
    <w:rsid w:val="00386FA5"/>
    <w:rsid w:val="003D592E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5"/>
    <o:shapelayout v:ext="edit">
      <o:idmap v:ext="edit" data="1"/>
    </o:shapelayout>
  </w:shapeDefaults>
  <w:decimalSymbol w:val="."/>
  <w:listSeparator w:val=";"/>
  <w14:docId w14:val="158A694B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095AA1-4E7A-4EB3-A07E-80D57A5461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139</Words>
  <Characters>880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Mendoza Maria</cp:lastModifiedBy>
  <cp:revision>3</cp:revision>
  <cp:lastPrinted>2022-02-08T10:10:00Z</cp:lastPrinted>
  <dcterms:created xsi:type="dcterms:W3CDTF">2022-02-08T10:15:00Z</dcterms:created>
  <dcterms:modified xsi:type="dcterms:W3CDTF">2022-02-08T10:15:00Z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