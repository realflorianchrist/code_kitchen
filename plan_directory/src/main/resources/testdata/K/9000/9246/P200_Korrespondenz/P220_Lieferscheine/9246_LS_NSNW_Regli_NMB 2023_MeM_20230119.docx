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AF55D5" w:rsidRDefault="00AF55D5" w:rsidP="00AF55D5">
            <w:r>
              <w:t>NSNW AG</w:t>
            </w:r>
          </w:p>
          <w:p w:rsidR="00AF55D5" w:rsidRDefault="00AF55D5" w:rsidP="00AF55D5">
            <w:r>
              <w:t xml:space="preserve">Herr </w:t>
            </w:r>
            <w:r w:rsidR="00E120C6">
              <w:t>Andreas Regli</w:t>
            </w:r>
          </w:p>
          <w:p w:rsidR="00AF55D5" w:rsidRDefault="00AF55D5" w:rsidP="00AF55D5">
            <w:proofErr w:type="spellStart"/>
            <w:r>
              <w:t>Netzenstrasse</w:t>
            </w:r>
            <w:proofErr w:type="spellEnd"/>
            <w:r>
              <w:t xml:space="preserve"> 1</w:t>
            </w:r>
          </w:p>
          <w:p w:rsidR="009C33BE" w:rsidRDefault="00AF55D5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>4450 Sissach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2351FB">
        <w:rPr>
          <w:noProof/>
        </w:rPr>
        <w:t>19. Januar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2664CD">
        <w:rPr>
          <w:noProof/>
          <w:sz w:val="12"/>
          <w:szCs w:val="12"/>
        </w:rPr>
        <w:t>9246_LS_NSNW_Regli_NMB 2023_MeM_20220119.docx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E120C6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Hallo </w:t>
      </w:r>
      <w:r w:rsidR="00175FF0">
        <w:t>Andreas</w:t>
      </w:r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D6799A" w:rsidRDefault="009D733F" w:rsidP="008553C3">
      <w:pPr>
        <w:pStyle w:val="Kopfzeile"/>
        <w:tabs>
          <w:tab w:val="clear" w:pos="9071"/>
        </w:tabs>
        <w:spacing w:before="120"/>
        <w:outlineLvl w:val="0"/>
      </w:pPr>
      <w:r>
        <w:t>anbei erhältst du</w:t>
      </w:r>
      <w:r w:rsidR="00D6799A">
        <w:t>:</w:t>
      </w:r>
    </w:p>
    <w:p w:rsidR="00D6799A" w:rsidRDefault="00D6799A" w:rsidP="008553C3">
      <w:pPr>
        <w:pStyle w:val="Kopfzeile"/>
        <w:tabs>
          <w:tab w:val="clear" w:pos="9071"/>
        </w:tabs>
        <w:spacing w:before="120"/>
        <w:outlineLvl w:val="0"/>
      </w:pPr>
    </w:p>
    <w:p w:rsidR="00D6799A" w:rsidRDefault="00175FF0" w:rsidP="00AF55D5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9D733F">
        <w:t>NMB-Ordner</w:t>
      </w:r>
      <w:r w:rsidR="00D6799A">
        <w:t xml:space="preserve"> für die </w:t>
      </w:r>
      <w:r w:rsidR="00AF55D5" w:rsidRPr="00D6799A">
        <w:t>NSNW (dein Exemplar + 1 Reserve)</w:t>
      </w:r>
      <w:r w:rsidR="00AF55D5" w:rsidRPr="00D6799A">
        <w:tab/>
        <w:t>2 Ex.</w:t>
      </w:r>
    </w:p>
    <w:p w:rsidR="00175FF0" w:rsidRDefault="00175FF0" w:rsidP="00AF55D5">
      <w:pPr>
        <w:pStyle w:val="Kopfzeile"/>
        <w:tabs>
          <w:tab w:val="clear" w:pos="9071"/>
        </w:tabs>
        <w:spacing w:before="120"/>
        <w:outlineLvl w:val="0"/>
      </w:pPr>
      <w:r>
        <w:t xml:space="preserve">Anweisung </w:t>
      </w:r>
      <w:r w:rsidR="002664CD">
        <w:t xml:space="preserve">für </w:t>
      </w:r>
      <w:r>
        <w:t>Mutation NMB</w:t>
      </w:r>
      <w:r w:rsidR="002664CD">
        <w:t>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175FF0" w:rsidRPr="00D6799A" w:rsidRDefault="00175FF0" w:rsidP="00AF55D5">
      <w:pPr>
        <w:pStyle w:val="Kopfzeile"/>
        <w:tabs>
          <w:tab w:val="clear" w:pos="9071"/>
        </w:tabs>
        <w:spacing w:before="120"/>
        <w:outlineLvl w:val="0"/>
      </w:pPr>
    </w:p>
    <w:p w:rsidR="009D733F" w:rsidRPr="00D6799A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D6799A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2351FB">
              <w:rPr>
                <w:sz w:val="16"/>
              </w:rPr>
            </w:r>
            <w:r w:rsidR="002351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175FF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351FB">
              <w:rPr>
                <w:sz w:val="16"/>
              </w:rPr>
            </w:r>
            <w:r w:rsidR="002351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351FB">
              <w:rPr>
                <w:sz w:val="16"/>
              </w:rPr>
            </w:r>
            <w:r w:rsidR="002351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351FB">
              <w:rPr>
                <w:sz w:val="16"/>
              </w:rPr>
            </w:r>
            <w:r w:rsidR="002351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351FB">
              <w:rPr>
                <w:sz w:val="16"/>
              </w:rPr>
            </w:r>
            <w:r w:rsidR="002351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351FB">
              <w:rPr>
                <w:sz w:val="16"/>
              </w:rPr>
            </w:r>
            <w:r w:rsidR="002351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351FB">
              <w:rPr>
                <w:sz w:val="16"/>
              </w:rPr>
            </w:r>
            <w:r w:rsidR="002351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351FB">
              <w:rPr>
                <w:sz w:val="16"/>
              </w:rPr>
            </w:r>
            <w:r w:rsidR="002351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351FB">
              <w:rPr>
                <w:sz w:val="16"/>
              </w:rPr>
            </w:r>
            <w:r w:rsidR="002351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351FB">
              <w:rPr>
                <w:sz w:val="16"/>
              </w:rPr>
            </w:r>
            <w:r w:rsidR="002351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351FB">
              <w:rPr>
                <w:sz w:val="16"/>
              </w:rPr>
            </w:r>
            <w:r w:rsidR="002351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4A67D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351FB">
              <w:rPr>
                <w:sz w:val="16"/>
              </w:rPr>
            </w:r>
            <w:r w:rsidR="002351FB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2664CD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AF43B8" w:rsidRDefault="00AF43B8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bookmarkStart w:id="2" w:name="_GoBack"/>
      <w:bookmarkEnd w:id="2"/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5D5" w:rsidRDefault="00AF55D5">
      <w:r>
        <w:separator/>
      </w:r>
    </w:p>
  </w:endnote>
  <w:endnote w:type="continuationSeparator" w:id="0">
    <w:p w:rsidR="00AF55D5" w:rsidRDefault="00AF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2664CD">
      <w:rPr>
        <w:noProof/>
        <w:sz w:val="16"/>
        <w:szCs w:val="16"/>
      </w:rPr>
      <w:t>9246_LS_NSNW_Regli_NMB 2023_MeM_20220119.docx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AF55D5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2351FB">
      <w:rPr>
        <w:sz w:val="16"/>
        <w:szCs w:val="16"/>
      </w:rPr>
      <w:t>Lautengartenstrasse 6, 4052 Basel</w:t>
    </w:r>
  </w:p>
  <w:p w:rsidR="00AF55D5" w:rsidRPr="00645BB6" w:rsidRDefault="00AF55D5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AF55D5" w:rsidRDefault="00AF55D5">
    <w:pPr>
      <w:pStyle w:val="Fuzeile"/>
      <w:rPr>
        <w:rFonts w:cs="Arial"/>
        <w:sz w:val="2"/>
        <w:lang w:val="de-DE"/>
      </w:rPr>
    </w:pPr>
  </w:p>
  <w:p w:rsidR="00AF55D5" w:rsidRDefault="00AF55D5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5D5" w:rsidRDefault="00AF55D5">
      <w:r>
        <w:separator/>
      </w:r>
    </w:p>
  </w:footnote>
  <w:footnote w:type="continuationSeparator" w:id="0">
    <w:p w:rsidR="00AF55D5" w:rsidRDefault="00AF5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2664CD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AF55D5" w:rsidRDefault="00AF55D5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AF55D5" w:rsidRDefault="00AF55D5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55D5" w:rsidRDefault="00AF55D5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F55D5" w:rsidRDefault="00AF55D5" w:rsidP="00E91A22">
    <w:pPr>
      <w:pStyle w:val="Kopfzeile"/>
      <w:jc w:val="center"/>
      <w:rPr>
        <w:b/>
      </w:rPr>
    </w:pPr>
  </w:p>
  <w:p w:rsidR="00AF55D5" w:rsidRDefault="00AF55D5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AF55D5" w:rsidRPr="00544441" w:rsidRDefault="00AF55D5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AF55D5" w:rsidRDefault="00AF55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B4A9F"/>
    <w:rsid w:val="000E0315"/>
    <w:rsid w:val="000F19E2"/>
    <w:rsid w:val="000F7EEB"/>
    <w:rsid w:val="001052D6"/>
    <w:rsid w:val="00152FA2"/>
    <w:rsid w:val="0015484A"/>
    <w:rsid w:val="00175FF0"/>
    <w:rsid w:val="00175FFE"/>
    <w:rsid w:val="001972B8"/>
    <w:rsid w:val="001D232A"/>
    <w:rsid w:val="001D3B79"/>
    <w:rsid w:val="001E11A4"/>
    <w:rsid w:val="001F4142"/>
    <w:rsid w:val="00202487"/>
    <w:rsid w:val="002351FB"/>
    <w:rsid w:val="00251257"/>
    <w:rsid w:val="0025684A"/>
    <w:rsid w:val="00265616"/>
    <w:rsid w:val="002664CD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315D6"/>
    <w:rsid w:val="0044546D"/>
    <w:rsid w:val="00446138"/>
    <w:rsid w:val="00466241"/>
    <w:rsid w:val="00494774"/>
    <w:rsid w:val="004A67DE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B1B86"/>
    <w:rsid w:val="00AB201C"/>
    <w:rsid w:val="00AF43B8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545D9"/>
    <w:rsid w:val="00D6799A"/>
    <w:rsid w:val="00DA105B"/>
    <w:rsid w:val="00DA234E"/>
    <w:rsid w:val="00DA3693"/>
    <w:rsid w:val="00DC77B1"/>
    <w:rsid w:val="00DD5346"/>
    <w:rsid w:val="00DE433A"/>
    <w:rsid w:val="00E120C6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45E66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721DDB-AE51-41B0-B280-54C1C1551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147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5</cp:revision>
  <cp:lastPrinted>2023-01-19T17:39:00Z</cp:lastPrinted>
  <dcterms:created xsi:type="dcterms:W3CDTF">2023-01-19T17:38:00Z</dcterms:created>
  <dcterms:modified xsi:type="dcterms:W3CDTF">2023-01-19T17:51:00Z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