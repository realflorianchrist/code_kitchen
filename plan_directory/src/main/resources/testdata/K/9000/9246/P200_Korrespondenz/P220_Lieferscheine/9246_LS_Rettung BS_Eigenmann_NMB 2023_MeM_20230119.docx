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DA18C1" w:rsidP="00AF55D5">
            <w:pPr>
              <w:tabs>
                <w:tab w:val="center" w:pos="4819"/>
                <w:tab w:val="right" w:pos="9071"/>
              </w:tabs>
              <w:jc w:val="left"/>
            </w:pPr>
            <w:r w:rsidRPr="00DA18C1">
              <w:t>Michel Eigenmann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Justiz- und Sicherheitsdepartement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des Kantons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Rettung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Hebelstrasse 51</w:t>
            </w:r>
          </w:p>
          <w:p w:rsidR="00D42C64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CH-4056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986CB9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85632">
        <w:rPr>
          <w:noProof/>
          <w:sz w:val="12"/>
          <w:szCs w:val="12"/>
        </w:rPr>
        <w:t>9246_LS_Rettung BS_Eigenmann_NMB 2023_MeM_20230119.docx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986CB9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2F75B3">
        <w:t>Eigenmann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  <w:t>1 Ex.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85632">
              <w:rPr>
                <w:sz w:val="16"/>
              </w:rPr>
            </w:r>
            <w:r w:rsidR="0018563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F75B3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9246_LS_AUE_Bänninger_NMB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86CB9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85632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86CB9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2D5C8F8A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72AEB-21A2-455C-904D-3EC92EBF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2022-02-08T09:42:00Z</cp:lastPrinted>
  <dcterms:created xsi:type="dcterms:W3CDTF">2023-01-19T17:54:00Z</dcterms:created>
  <dcterms:modified xsi:type="dcterms:W3CDTF">2023-01-19T17:54:00Z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