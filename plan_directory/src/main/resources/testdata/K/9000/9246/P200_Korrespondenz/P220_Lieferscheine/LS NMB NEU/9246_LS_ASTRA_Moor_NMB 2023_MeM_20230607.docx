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Bundesamt für Strassen ASTRA</w:t>
            </w:r>
          </w:p>
          <w:p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Abteilung Strasseninfrastruktur Ost</w:t>
            </w:r>
          </w:p>
          <w:p w:rsidR="006D4154" w:rsidRPr="00B74C77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Filiale Zofingen 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Bereich Erhaltungsplanung 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FE7936">
              <w:rPr>
                <w:szCs w:val="22"/>
              </w:rPr>
              <w:t>Ferdinand Moor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  <w:r w:rsidRPr="00B74C77">
              <w:rPr>
                <w:szCs w:val="22"/>
              </w:rPr>
              <w:t xml:space="preserve">4800 Zofingen 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9875B5">
        <w:rPr>
          <w:noProof/>
        </w:rPr>
        <w:t>7. Juni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5B53AE" w:rsidRDefault="00EE09E8" w:rsidP="00970E1F">
      <w:pPr>
        <w:spacing w:after="60"/>
        <w:rPr>
          <w:sz w:val="12"/>
          <w:szCs w:val="12"/>
          <w:lang w:val="fr-CH"/>
        </w:rPr>
      </w:pPr>
      <w:r>
        <w:rPr>
          <w:sz w:val="12"/>
          <w:szCs w:val="12"/>
        </w:rPr>
        <w:fldChar w:fldCharType="begin"/>
      </w:r>
      <w:r w:rsidRPr="005B53AE">
        <w:rPr>
          <w:sz w:val="12"/>
          <w:szCs w:val="12"/>
          <w:lang w:val="fr-CH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171A9B">
        <w:rPr>
          <w:noProof/>
          <w:sz w:val="12"/>
          <w:szCs w:val="12"/>
          <w:lang w:val="fr-CH"/>
        </w:rPr>
        <w:t>9246_LS_ASTRA_Moor_NMB 2023_MeM_20230607.docx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Pr="005B53AE" w:rsidRDefault="00970E1F">
      <w:pPr>
        <w:spacing w:before="60" w:after="60"/>
        <w:rPr>
          <w:lang w:val="fr-CH"/>
        </w:rPr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FE7936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E7936" w:rsidP="008553C3">
      <w:pPr>
        <w:pStyle w:val="Kopfzeile"/>
        <w:tabs>
          <w:tab w:val="clear" w:pos="9071"/>
        </w:tabs>
        <w:spacing w:before="120"/>
        <w:outlineLvl w:val="0"/>
      </w:pPr>
      <w:r>
        <w:t>Geschätzter Ferdi</w:t>
      </w:r>
    </w:p>
    <w:p w:rsidR="00FE7936" w:rsidRDefault="00FE7936" w:rsidP="008553C3">
      <w:pPr>
        <w:pStyle w:val="Kopfzeile"/>
        <w:tabs>
          <w:tab w:val="clear" w:pos="9071"/>
        </w:tabs>
        <w:spacing w:before="120"/>
        <w:outlineLvl w:val="0"/>
      </w:pPr>
    </w:p>
    <w:p w:rsidR="00FE7936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anbei </w:t>
      </w:r>
      <w:proofErr w:type="spellStart"/>
      <w:r>
        <w:t>erh</w:t>
      </w:r>
      <w:r w:rsidR="00FE7936">
        <w:t>ä</w:t>
      </w:r>
      <w:r w:rsidR="00495FE3">
        <w:t>l</w:t>
      </w:r>
      <w:r w:rsidR="00FE7936">
        <w:t>st</w:t>
      </w:r>
      <w:proofErr w:type="spellEnd"/>
      <w:r w:rsidR="00F47E3E">
        <w:t xml:space="preserve"> </w:t>
      </w:r>
      <w:r w:rsidR="00FE7936">
        <w:t>Du:</w:t>
      </w:r>
      <w:r w:rsidR="00F47E3E">
        <w:t xml:space="preserve"> </w:t>
      </w:r>
    </w:p>
    <w:p w:rsidR="00FE7936" w:rsidRDefault="00FE7936" w:rsidP="00FE7936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E5660E">
        <w:t>zum Austausch</w:t>
      </w:r>
      <w:r>
        <w:t xml:space="preserve"> NMB-Ordner («roter Ordner»)</w:t>
      </w:r>
      <w:r>
        <w:tab/>
      </w:r>
      <w:r>
        <w:tab/>
        <w:t>1 Ex.</w:t>
      </w:r>
    </w:p>
    <w:p w:rsidR="00ED2112" w:rsidRPr="009B4979" w:rsidRDefault="00FE7936" w:rsidP="00ED2112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171A9B">
              <w:rPr>
                <w:sz w:val="16"/>
              </w:rPr>
            </w:r>
            <w:r w:rsidR="00171A9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1A9B">
              <w:rPr>
                <w:sz w:val="16"/>
              </w:rPr>
            </w:r>
            <w:r w:rsidR="00171A9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1A9B">
              <w:rPr>
                <w:sz w:val="16"/>
              </w:rPr>
            </w:r>
            <w:r w:rsidR="00171A9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1A9B">
              <w:rPr>
                <w:sz w:val="16"/>
              </w:rPr>
            </w:r>
            <w:r w:rsidR="00171A9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1A9B">
              <w:rPr>
                <w:sz w:val="16"/>
              </w:rPr>
            </w:r>
            <w:r w:rsidR="00171A9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1A9B">
              <w:rPr>
                <w:sz w:val="16"/>
              </w:rPr>
            </w:r>
            <w:r w:rsidR="00171A9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1A9B">
              <w:rPr>
                <w:sz w:val="16"/>
              </w:rPr>
            </w:r>
            <w:r w:rsidR="00171A9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1A9B">
              <w:rPr>
                <w:sz w:val="16"/>
              </w:rPr>
            </w:r>
            <w:r w:rsidR="00171A9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1A9B">
              <w:rPr>
                <w:sz w:val="16"/>
              </w:rPr>
            </w:r>
            <w:r w:rsidR="00171A9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1A9B">
              <w:rPr>
                <w:sz w:val="16"/>
              </w:rPr>
            </w:r>
            <w:r w:rsidR="00171A9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1A9B">
              <w:rPr>
                <w:sz w:val="16"/>
              </w:rPr>
            </w:r>
            <w:r w:rsidR="00171A9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171A9B">
              <w:rPr>
                <w:sz w:val="16"/>
              </w:rPr>
            </w:r>
            <w:r w:rsidR="00171A9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6D4154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154" w:rsidRDefault="006D4154">
      <w:r>
        <w:separator/>
      </w:r>
    </w:p>
  </w:endnote>
  <w:endnote w:type="continuationSeparator" w:id="0">
    <w:p w:rsidR="006D4154" w:rsidRDefault="006D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9246_LS_KSBL_Manser_NMB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D4154" w:rsidRPr="00645BB6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6D4154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0159AB">
      <w:rPr>
        <w:sz w:val="16"/>
        <w:szCs w:val="16"/>
      </w:rPr>
      <w:t>Lautengartenstrasse 6, 4052 Basel</w:t>
    </w:r>
  </w:p>
  <w:p w:rsidR="006D4154" w:rsidRPr="00645BB6" w:rsidRDefault="006D415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6D4154" w:rsidRDefault="006D4154">
    <w:pPr>
      <w:pStyle w:val="Fuzeile"/>
      <w:rPr>
        <w:rFonts w:cs="Arial"/>
        <w:sz w:val="2"/>
        <w:lang w:val="de-DE"/>
      </w:rPr>
    </w:pPr>
  </w:p>
  <w:p w:rsidR="006D4154" w:rsidRDefault="006D415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154" w:rsidRDefault="006D4154">
      <w:r>
        <w:separator/>
      </w:r>
    </w:p>
  </w:footnote>
  <w:footnote w:type="continuationSeparator" w:id="0">
    <w:p w:rsidR="006D4154" w:rsidRDefault="006D4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6D4154" w:rsidRDefault="006D415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6D4154" w:rsidRDefault="006D415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154" w:rsidRDefault="006D415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4154" w:rsidRDefault="006D4154" w:rsidP="00E91A22">
    <w:pPr>
      <w:pStyle w:val="Kopfzeile"/>
      <w:jc w:val="center"/>
      <w:rPr>
        <w:b/>
      </w:rPr>
    </w:pPr>
  </w:p>
  <w:p w:rsidR="006D4154" w:rsidRDefault="006D415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D4154" w:rsidRPr="00544441" w:rsidRDefault="006D415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6D4154" w:rsidRDefault="006D41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159AB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1A9B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65FB"/>
    <w:rsid w:val="00386FA5"/>
    <w:rsid w:val="003D592E"/>
    <w:rsid w:val="00410FBE"/>
    <w:rsid w:val="004300D7"/>
    <w:rsid w:val="0044546D"/>
    <w:rsid w:val="00446138"/>
    <w:rsid w:val="00466241"/>
    <w:rsid w:val="00494774"/>
    <w:rsid w:val="00495FE3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875B5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375A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660E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  <w:rsid w:val="00F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E530C-A617-4E8B-BFC3-1AE37DB2B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160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2022-02-08T10:15:00Z</cp:lastPrinted>
  <dcterms:created xsi:type="dcterms:W3CDTF">2023-06-06T22:57:00Z</dcterms:created>
  <dcterms:modified xsi:type="dcterms:W3CDTF">2023-06-06T22:58:00Z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