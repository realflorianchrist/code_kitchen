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DA18C1" w:rsidP="00AF55D5">
            <w:pPr>
              <w:tabs>
                <w:tab w:val="center" w:pos="4819"/>
                <w:tab w:val="right" w:pos="9071"/>
              </w:tabs>
              <w:jc w:val="left"/>
            </w:pPr>
            <w:r w:rsidRPr="00DA18C1">
              <w:t>Michel Eigenmann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Justiz- und Sicherheitsdepartement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des Kantons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Rettung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Hebelstrasse 51</w:t>
            </w:r>
          </w:p>
          <w:p w:rsidR="00D42C64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CH-4056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35989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9D5858">
        <w:rPr>
          <w:noProof/>
          <w:sz w:val="12"/>
          <w:szCs w:val="12"/>
        </w:rPr>
        <w:t>9246_LS_Rettung BS_Eigenmann_NMB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986CB9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2F75B3">
        <w:t>Eigenmann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372A28">
        <w:t xml:space="preserve">zum </w:t>
      </w:r>
      <w:proofErr w:type="spellStart"/>
      <w:r w:rsidR="00372A28">
        <w:t>Austauch</w:t>
      </w:r>
      <w:proofErr w:type="spellEnd"/>
      <w:r>
        <w:t xml:space="preserve"> NMB-Ordner («roter Ordner»)</w:t>
      </w:r>
      <w:r>
        <w:tab/>
      </w:r>
      <w:r>
        <w:tab/>
      </w:r>
      <w:r>
        <w:tab/>
        <w:t>1 Ex.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D5858">
              <w:rPr>
                <w:sz w:val="16"/>
              </w:rPr>
            </w:r>
            <w:r w:rsidR="009D585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F75B3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9246_LS_AUE_Bänninger_NMB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86CB9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85632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35989"/>
    <w:rsid w:val="00346470"/>
    <w:rsid w:val="00372A28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4769"/>
    <w:rsid w:val="008C35D5"/>
    <w:rsid w:val="008E137A"/>
    <w:rsid w:val="008E53AE"/>
    <w:rsid w:val="0090502A"/>
    <w:rsid w:val="009116F0"/>
    <w:rsid w:val="009158E5"/>
    <w:rsid w:val="009316D0"/>
    <w:rsid w:val="00970E1F"/>
    <w:rsid w:val="00986CB9"/>
    <w:rsid w:val="00992217"/>
    <w:rsid w:val="009B4979"/>
    <w:rsid w:val="009C33BE"/>
    <w:rsid w:val="009C6C8A"/>
    <w:rsid w:val="009D5858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A7237-B2ED-40E5-90B3-C063786D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2022-02-08T09:42:00Z</cp:lastPrinted>
  <dcterms:created xsi:type="dcterms:W3CDTF">2023-06-06T23:00:00Z</dcterms:created>
  <dcterms:modified xsi:type="dcterms:W3CDTF">2023-06-06T23:00:00Z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