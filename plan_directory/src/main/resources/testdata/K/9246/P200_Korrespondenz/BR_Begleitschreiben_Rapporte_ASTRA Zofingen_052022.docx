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17526C">
        <w:trPr>
          <w:trHeight w:hRule="exact" w:val="2552"/>
        </w:trPr>
        <w:tc>
          <w:tcPr>
            <w:tcW w:w="9494" w:type="dxa"/>
          </w:tcPr>
          <w:p w:rsidR="005A3F61" w:rsidRDefault="005103D0" w:rsidP="005103D0">
            <w:r>
              <w:t>Bundesamt für Strassen (ASTRA)</w:t>
            </w:r>
          </w:p>
          <w:p w:rsidR="005103D0" w:rsidRDefault="005103D0" w:rsidP="005103D0">
            <w:r>
              <w:t>Filiale Zofingen</w:t>
            </w:r>
          </w:p>
          <w:p w:rsidR="005103D0" w:rsidRDefault="005103D0" w:rsidP="005103D0">
            <w:r>
              <w:t>Brühlstrasse</w:t>
            </w:r>
            <w:r w:rsidR="00291407">
              <w:t xml:space="preserve"> </w:t>
            </w:r>
            <w:r>
              <w:t>3</w:t>
            </w:r>
          </w:p>
          <w:p w:rsidR="005103D0" w:rsidRDefault="005103D0" w:rsidP="005103D0">
            <w:r>
              <w:t>4800 Zofingen</w:t>
            </w:r>
          </w:p>
        </w:tc>
      </w:tr>
      <w:tr w:rsidR="005A3F61" w:rsidTr="0017526C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5103D0">
              <w:t xml:space="preserve">im </w:t>
            </w:r>
            <w:bookmarkStart w:id="0" w:name="_GoBack"/>
            <w:bookmarkEnd w:id="0"/>
            <w:r w:rsidR="00EA06FB">
              <w:t>Mai</w:t>
            </w:r>
            <w:r w:rsidR="00D373D8">
              <w:t xml:space="preserve"> 2022</w:t>
            </w:r>
          </w:p>
          <w:p w:rsidR="000233D1" w:rsidRPr="000233D1" w:rsidRDefault="000233D1" w:rsidP="004007C5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EA06FB">
              <w:rPr>
                <w:noProof/>
                <w:sz w:val="12"/>
                <w:szCs w:val="12"/>
              </w:rPr>
              <w:t>BR_Begleitschreiben_Rapporte_ASTRA Zofingen_042022.docx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17526C">
        <w:tc>
          <w:tcPr>
            <w:tcW w:w="9494" w:type="dxa"/>
          </w:tcPr>
          <w:p w:rsidR="005A3F61" w:rsidRPr="00911371" w:rsidRDefault="005103D0" w:rsidP="0081223C">
            <w:pPr>
              <w:pStyle w:val="Betreff"/>
            </w:pPr>
            <w:r>
              <w:t>Begleitschreiben zu R</w:t>
            </w:r>
            <w:r w:rsidR="0081223C">
              <w:t xml:space="preserve">apportversand, </w:t>
            </w:r>
            <w:r>
              <w:t xml:space="preserve">1-fach unterschrieben </w:t>
            </w:r>
          </w:p>
        </w:tc>
      </w:tr>
    </w:tbl>
    <w:p w:rsidR="00BD05A7" w:rsidRDefault="00BD05A7" w:rsidP="000233D1"/>
    <w:p w:rsidR="005103D0" w:rsidRDefault="005103D0" w:rsidP="000233D1">
      <w:r>
        <w:t xml:space="preserve">Gemäss Ihrem Wunsch bestätigen wir, dass die </w:t>
      </w:r>
      <w:r w:rsidR="0081223C">
        <w:t xml:space="preserve">verbuchten </w:t>
      </w:r>
      <w:r>
        <w:t>Leistungen ordnungsgemäss erbracht worden sind.</w:t>
      </w:r>
    </w:p>
    <w:p w:rsidR="005103D0" w:rsidRDefault="005103D0" w:rsidP="000233D1"/>
    <w:p w:rsidR="000233D1" w:rsidRDefault="000233D1" w:rsidP="000233D1">
      <w:r>
        <w:t>Freundliche Grüsse</w:t>
      </w:r>
    </w:p>
    <w:p w:rsidR="000233D1" w:rsidRDefault="000233D1" w:rsidP="000233D1"/>
    <w:p w:rsidR="005103D0" w:rsidRDefault="005103D0" w:rsidP="000233D1"/>
    <w:p w:rsidR="005103D0" w:rsidRDefault="005103D0" w:rsidP="000233D1"/>
    <w:p w:rsidR="005103D0" w:rsidRDefault="005103D0" w:rsidP="000233D1"/>
    <w:p w:rsidR="005103D0" w:rsidRDefault="005103D0" w:rsidP="000233D1"/>
    <w:p w:rsidR="000233D1" w:rsidRDefault="00FE2F7F" w:rsidP="000233D1">
      <w:proofErr w:type="spellStart"/>
      <w:r>
        <w:t>Ingenieurbureau</w:t>
      </w:r>
      <w:proofErr w:type="spellEnd"/>
    </w:p>
    <w:p w:rsidR="000233D1" w:rsidRDefault="00FE2F7F" w:rsidP="000233D1">
      <w:r>
        <w:t xml:space="preserve">A. </w:t>
      </w:r>
      <w:proofErr w:type="spellStart"/>
      <w:r>
        <w:t>Aegerter</w:t>
      </w:r>
      <w:proofErr w:type="spellEnd"/>
      <w:r>
        <w:t xml:space="preserve"> &amp; Dr. O. </w:t>
      </w:r>
      <w:proofErr w:type="spellStart"/>
      <w:r>
        <w:t>Bosshardt</w:t>
      </w:r>
      <w:proofErr w:type="spellEnd"/>
      <w:r>
        <w:t xml:space="preserve"> AG</w:t>
      </w:r>
    </w:p>
    <w:p w:rsidR="00031094" w:rsidRPr="000233D1" w:rsidRDefault="00031094" w:rsidP="000233D1"/>
    <w:sectPr w:rsidR="00031094" w:rsidRPr="000233D1" w:rsidSect="004A575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985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AA1" w:rsidRDefault="00232AA1" w:rsidP="00833AD6">
      <w:pPr>
        <w:spacing w:line="240" w:lineRule="auto"/>
      </w:pPr>
      <w:r>
        <w:separator/>
      </w:r>
    </w:p>
  </w:endnote>
  <w:endnote w:type="continuationSeparator" w:id="0">
    <w:p w:rsidR="00232AA1" w:rsidRDefault="00232AA1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32AA1" w:rsidRPr="00564542" w:rsidTr="009C3309">
      <w:tc>
        <w:tcPr>
          <w:tcW w:w="9457" w:type="dxa"/>
        </w:tcPr>
        <w:p w:rsidR="00232AA1" w:rsidRPr="00564542" w:rsidRDefault="00232AA1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BR_Begleitschreiben_Rapporte_ASTRA Zofingen_2021.docx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63EDB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32AA1" w:rsidRPr="00911938" w:rsidRDefault="00232AA1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6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75"/>
      <w:gridCol w:w="3152"/>
      <w:gridCol w:w="3129"/>
    </w:tblGrid>
    <w:tr w:rsidR="00232AA1" w:rsidRPr="00986E0A" w:rsidTr="00E47899">
      <w:trPr>
        <w:trHeight w:val="704"/>
      </w:trPr>
      <w:tc>
        <w:tcPr>
          <w:tcW w:w="3175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32AA1" w:rsidRPr="00A2079E" w:rsidRDefault="00232AA1" w:rsidP="004703C5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29" w:type="dxa"/>
        </w:tcPr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Bahnhofstrasse </w:t>
          </w:r>
          <w:r>
            <w:t>130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32AA1" w:rsidRPr="00A2079E" w:rsidRDefault="00232AA1" w:rsidP="00BC1E1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32AA1" w:rsidRPr="00E47899" w:rsidRDefault="00232AA1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AA1" w:rsidRDefault="00232AA1" w:rsidP="00833AD6">
      <w:pPr>
        <w:spacing w:line="240" w:lineRule="auto"/>
      </w:pPr>
      <w:r>
        <w:separator/>
      </w:r>
    </w:p>
  </w:footnote>
  <w:footnote w:type="continuationSeparator" w:id="0">
    <w:p w:rsidR="00232AA1" w:rsidRDefault="00232AA1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4A321C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13FC6E60" wp14:editId="56230C93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AA1" w:rsidRPr="00FE2F7F" w:rsidRDefault="00232AA1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19A649FB" wp14:editId="1B70EF36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D0"/>
    <w:rsid w:val="000150FE"/>
    <w:rsid w:val="000233D1"/>
    <w:rsid w:val="00031094"/>
    <w:rsid w:val="00051A14"/>
    <w:rsid w:val="00101672"/>
    <w:rsid w:val="00157ED0"/>
    <w:rsid w:val="0017526C"/>
    <w:rsid w:val="001A7042"/>
    <w:rsid w:val="001C4EC5"/>
    <w:rsid w:val="001D508A"/>
    <w:rsid w:val="00203766"/>
    <w:rsid w:val="00232AA1"/>
    <w:rsid w:val="00247267"/>
    <w:rsid w:val="00247E69"/>
    <w:rsid w:val="00291407"/>
    <w:rsid w:val="002D5365"/>
    <w:rsid w:val="00310578"/>
    <w:rsid w:val="00323B9E"/>
    <w:rsid w:val="0037506D"/>
    <w:rsid w:val="004007C5"/>
    <w:rsid w:val="00415FA1"/>
    <w:rsid w:val="00463EDB"/>
    <w:rsid w:val="004703C5"/>
    <w:rsid w:val="004A321C"/>
    <w:rsid w:val="004A5752"/>
    <w:rsid w:val="004C2201"/>
    <w:rsid w:val="004E27FD"/>
    <w:rsid w:val="004F1DC5"/>
    <w:rsid w:val="005103D0"/>
    <w:rsid w:val="00564542"/>
    <w:rsid w:val="005A3F61"/>
    <w:rsid w:val="00673FB3"/>
    <w:rsid w:val="00677F34"/>
    <w:rsid w:val="00694E1A"/>
    <w:rsid w:val="006D658C"/>
    <w:rsid w:val="00705AF9"/>
    <w:rsid w:val="007D5EB3"/>
    <w:rsid w:val="0081223C"/>
    <w:rsid w:val="00833AD6"/>
    <w:rsid w:val="00891DC4"/>
    <w:rsid w:val="008951F9"/>
    <w:rsid w:val="008B0BB8"/>
    <w:rsid w:val="00911371"/>
    <w:rsid w:val="00911938"/>
    <w:rsid w:val="00923430"/>
    <w:rsid w:val="00925EC8"/>
    <w:rsid w:val="0093042B"/>
    <w:rsid w:val="009573EA"/>
    <w:rsid w:val="00984F2A"/>
    <w:rsid w:val="00986E0A"/>
    <w:rsid w:val="009C2249"/>
    <w:rsid w:val="009C3309"/>
    <w:rsid w:val="00A2079E"/>
    <w:rsid w:val="00A902B7"/>
    <w:rsid w:val="00AD4769"/>
    <w:rsid w:val="00B03F52"/>
    <w:rsid w:val="00B23756"/>
    <w:rsid w:val="00BC1E1A"/>
    <w:rsid w:val="00BD05A7"/>
    <w:rsid w:val="00BF2185"/>
    <w:rsid w:val="00C55781"/>
    <w:rsid w:val="00CA6CEA"/>
    <w:rsid w:val="00D373D8"/>
    <w:rsid w:val="00D37D80"/>
    <w:rsid w:val="00DC3C04"/>
    <w:rsid w:val="00E04C5D"/>
    <w:rsid w:val="00E125C5"/>
    <w:rsid w:val="00E256F7"/>
    <w:rsid w:val="00E27F75"/>
    <w:rsid w:val="00E44201"/>
    <w:rsid w:val="00E45529"/>
    <w:rsid w:val="00E47899"/>
    <w:rsid w:val="00E67567"/>
    <w:rsid w:val="00E77214"/>
    <w:rsid w:val="00E82B0F"/>
    <w:rsid w:val="00EA06FB"/>
    <w:rsid w:val="00ED565D"/>
    <w:rsid w:val="00F12404"/>
    <w:rsid w:val="00F17160"/>
    <w:rsid w:val="00F32A71"/>
    <w:rsid w:val="00F47109"/>
    <w:rsid w:val="00FA0AA5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C48EE770-CD22-42EB-9FEE-2DAC0602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1-Brief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CE1D0-20B6-4D18-B18B-554907B0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01-Brief.dotx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subject/>
  <dc:creator>Boschung Brigitte</dc:creator>
  <cp:keywords/>
  <dc:description>Version 2019-01</dc:description>
  <cp:lastModifiedBy>Beuret Agnès</cp:lastModifiedBy>
  <cp:revision>2</cp:revision>
  <cp:lastPrinted>2021-04-13T12:26:00Z</cp:lastPrinted>
  <dcterms:created xsi:type="dcterms:W3CDTF">2022-07-04T10:09:00Z</dcterms:created>
  <dcterms:modified xsi:type="dcterms:W3CDTF">2022-07-04T10:09:00Z</dcterms:modified>
</cp:coreProperties>
</file>