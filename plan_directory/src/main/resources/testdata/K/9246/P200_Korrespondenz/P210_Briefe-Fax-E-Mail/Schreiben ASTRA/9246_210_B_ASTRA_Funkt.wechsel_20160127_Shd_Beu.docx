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A53025" w:rsidTr="00A159D1">
        <w:trPr>
          <w:trHeight w:hRule="exact" w:val="1926"/>
        </w:trPr>
        <w:tc>
          <w:tcPr>
            <w:tcW w:w="4820" w:type="dxa"/>
          </w:tcPr>
          <w:p w:rsidR="00A53025" w:rsidRDefault="00A53025" w:rsidP="005D798F">
            <w:r>
              <w:lastRenderedPageBreak/>
              <w:t>Bundesamt für Strassen ASTRA</w:t>
            </w:r>
          </w:p>
          <w:p w:rsidR="00A53025" w:rsidRDefault="00A53025" w:rsidP="005D798F">
            <w:r>
              <w:t>Filiale Zofingen</w:t>
            </w:r>
          </w:p>
          <w:p w:rsidR="00A53025" w:rsidRDefault="00A53025" w:rsidP="005D798F">
            <w:r>
              <w:t>Herrn Hanspeter Hofmann</w:t>
            </w:r>
          </w:p>
          <w:p w:rsidR="00A53025" w:rsidRDefault="00A53025" w:rsidP="005D798F">
            <w:r>
              <w:t>Brühlstrasse 3</w:t>
            </w:r>
          </w:p>
          <w:p w:rsidR="00A53025" w:rsidRDefault="00A53025" w:rsidP="005D798F">
            <w:r>
              <w:t>4800 Zofingen</w:t>
            </w:r>
          </w:p>
          <w:p w:rsidR="00A53025" w:rsidRDefault="00A53025" w:rsidP="005D798F"/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205468" w:rsidRDefault="004300D7">
      <w:pPr>
        <w:tabs>
          <w:tab w:val="center" w:pos="4819"/>
        </w:tabs>
        <w:spacing w:before="720"/>
        <w:jc w:val="left"/>
        <w:rPr>
          <w:sz w:val="12"/>
          <w:szCs w:val="12"/>
        </w:rPr>
      </w:pPr>
      <w:r>
        <w:t>Muttenz</w:t>
      </w:r>
      <w:r w:rsidR="00DE433A" w:rsidRPr="00A159D1">
        <w:t xml:space="preserve">, </w:t>
      </w:r>
      <w:r w:rsidR="004375CF">
        <w:fldChar w:fldCharType="begin"/>
      </w:r>
      <w:r w:rsidR="004375CF">
        <w:instrText xml:space="preserve"> DATE  \@ "d. MMMM yyyy"  \* MERGEFORMAT </w:instrText>
      </w:r>
      <w:r w:rsidR="004375CF">
        <w:fldChar w:fldCharType="separate"/>
      </w:r>
      <w:r w:rsidR="001864EE">
        <w:rPr>
          <w:noProof/>
        </w:rPr>
        <w:t>29. Januar 2016</w:t>
      </w:r>
      <w:r w:rsidR="004375CF">
        <w:fldChar w:fldCharType="end"/>
      </w:r>
      <w:r w:rsidR="00205468">
        <w:t>/</w:t>
      </w:r>
      <w:proofErr w:type="spellStart"/>
      <w:r w:rsidR="00A53025">
        <w:rPr>
          <w:szCs w:val="22"/>
        </w:rPr>
        <w:t>Shd</w:t>
      </w:r>
      <w:proofErr w:type="spellEnd"/>
      <w:r w:rsidR="00A53025">
        <w:rPr>
          <w:szCs w:val="22"/>
        </w:rPr>
        <w:t>/</w:t>
      </w:r>
      <w:proofErr w:type="spellStart"/>
      <w:r w:rsidR="00A53025">
        <w:rPr>
          <w:szCs w:val="22"/>
        </w:rPr>
        <w:t>Beu</w:t>
      </w:r>
      <w:proofErr w:type="spellEnd"/>
    </w:p>
    <w:p w:rsidR="00205468" w:rsidRPr="00205468" w:rsidRDefault="00205468" w:rsidP="00205468">
      <w:pPr>
        <w:tabs>
          <w:tab w:val="center" w:pos="4819"/>
        </w:tabs>
        <w:spacing w:before="20"/>
        <w:jc w:val="left"/>
        <w:rPr>
          <w:sz w:val="14"/>
        </w:rPr>
      </w:pPr>
      <w:r w:rsidRPr="00205468">
        <w:rPr>
          <w:sz w:val="14"/>
        </w:rPr>
        <w:fldChar w:fldCharType="begin"/>
      </w:r>
      <w:r w:rsidRPr="00205468">
        <w:rPr>
          <w:sz w:val="14"/>
        </w:rPr>
        <w:fldChar w:fldCharType="end"/>
      </w:r>
      <w:r w:rsidR="004D3FCE">
        <w:rPr>
          <w:sz w:val="14"/>
        </w:rPr>
        <w:fldChar w:fldCharType="begin"/>
      </w:r>
      <w:r w:rsidR="004D3FCE">
        <w:rPr>
          <w:sz w:val="14"/>
        </w:rPr>
        <w:instrText xml:space="preserve"> FILENAME  \* Lower  \* MERGEFORMAT </w:instrText>
      </w:r>
      <w:r w:rsidR="004D3FCE">
        <w:rPr>
          <w:sz w:val="14"/>
        </w:rPr>
        <w:fldChar w:fldCharType="separate"/>
      </w:r>
      <w:r w:rsidR="001864EE">
        <w:rPr>
          <w:noProof/>
          <w:sz w:val="14"/>
        </w:rPr>
        <w:t>9246_210_b_astra_funkt.wechsel_20160127_shd_beu.docx</w:t>
      </w:r>
      <w:r w:rsidR="004D3FCE">
        <w:rPr>
          <w:sz w:val="14"/>
        </w:rPr>
        <w:fldChar w:fldCharType="end"/>
      </w:r>
      <w:r w:rsidRPr="00205468">
        <w:rPr>
          <w:sz w:val="14"/>
        </w:rPr>
        <w:fldChar w:fldCharType="begin"/>
      </w:r>
      <w:r w:rsidRPr="00205468">
        <w:rPr>
          <w:sz w:val="14"/>
        </w:rPr>
        <w:fldChar w:fldCharType="end"/>
      </w:r>
    </w:p>
    <w:p w:rsidR="00970E1F" w:rsidRDefault="00970E1F">
      <w:pPr>
        <w:spacing w:before="60" w:after="60"/>
      </w:pPr>
    </w:p>
    <w:p w:rsidR="00CA13F4" w:rsidRDefault="00CA13F4" w:rsidP="007E1C60">
      <w:pPr>
        <w:jc w:val="left"/>
        <w:rPr>
          <w:b/>
          <w:sz w:val="24"/>
          <w:szCs w:val="24"/>
        </w:rPr>
      </w:pPr>
    </w:p>
    <w:p w:rsidR="007E1C60" w:rsidRPr="007E1C60" w:rsidRDefault="007E1C60" w:rsidP="007E1C60">
      <w:pPr>
        <w:jc w:val="left"/>
        <w:rPr>
          <w:b/>
          <w:sz w:val="24"/>
          <w:szCs w:val="24"/>
        </w:rPr>
      </w:pPr>
      <w:r w:rsidRPr="007E1C60">
        <w:rPr>
          <w:b/>
          <w:sz w:val="24"/>
          <w:szCs w:val="24"/>
        </w:rPr>
        <w:t xml:space="preserve">N02, EP Sissach – </w:t>
      </w:r>
      <w:proofErr w:type="spellStart"/>
      <w:r w:rsidRPr="007E1C60">
        <w:rPr>
          <w:b/>
          <w:sz w:val="24"/>
          <w:szCs w:val="24"/>
        </w:rPr>
        <w:t>Eptingen</w:t>
      </w:r>
      <w:proofErr w:type="spellEnd"/>
      <w:r w:rsidRPr="007E1C60">
        <w:rPr>
          <w:b/>
          <w:sz w:val="24"/>
          <w:szCs w:val="24"/>
        </w:rPr>
        <w:t xml:space="preserve"> (SIEP), </w:t>
      </w:r>
    </w:p>
    <w:p w:rsidR="007E1C60" w:rsidRDefault="007E1C60" w:rsidP="007E1C60">
      <w:pPr>
        <w:spacing w:before="60" w:after="60"/>
        <w:rPr>
          <w:b/>
          <w:sz w:val="24"/>
          <w:szCs w:val="24"/>
        </w:rPr>
      </w:pPr>
      <w:r w:rsidRPr="007E1C60">
        <w:rPr>
          <w:b/>
          <w:sz w:val="24"/>
          <w:szCs w:val="24"/>
        </w:rPr>
        <w:t>TP 1 Tunnel/Geotechnik, TP2 Trasse/Umwelt, TP3 Kunstbauten</w:t>
      </w:r>
    </w:p>
    <w:p w:rsidR="00A53025" w:rsidRPr="007E1C60" w:rsidRDefault="00A53025" w:rsidP="007E1C60">
      <w:pPr>
        <w:spacing w:before="60" w:after="60"/>
        <w:rPr>
          <w:b/>
          <w:sz w:val="24"/>
          <w:szCs w:val="24"/>
        </w:rPr>
      </w:pPr>
      <w:r w:rsidRPr="00A53025">
        <w:rPr>
          <w:b/>
          <w:sz w:val="24"/>
          <w:szCs w:val="24"/>
        </w:rPr>
        <w:t>Anpassung Projektorganisation</w:t>
      </w:r>
    </w:p>
    <w:p w:rsidR="00AB201C" w:rsidRDefault="007E1C60" w:rsidP="007E1C60">
      <w:pPr>
        <w:pStyle w:val="Kopfzeile"/>
        <w:tabs>
          <w:tab w:val="clear" w:pos="9071"/>
        </w:tabs>
        <w:spacing w:before="720"/>
        <w:outlineLvl w:val="0"/>
      </w:pPr>
      <w:r>
        <w:t>Sehr geehrte</w:t>
      </w:r>
      <w:r w:rsidR="00A53025">
        <w:rPr>
          <w:szCs w:val="22"/>
        </w:rPr>
        <w:t>r Herr Hofmann</w:t>
      </w:r>
    </w:p>
    <w:p w:rsidR="004375CF" w:rsidRDefault="004375CF"/>
    <w:p w:rsidR="00A53025" w:rsidRDefault="00A53025" w:rsidP="00A53025">
      <w:r>
        <w:t>Wie bereits mündlich angesprochen, beantragen wir ab der Phase Massnahmen-/Detailprojekt die Funktion Projektleiter Kunstbauten (PL K) neu mit Lorenzo Falzone zu besetzen. Er kann sein bisher erarbeitetes Projektknowhow als TPL „übrige Kunstbauten“ optimal in diese Funktion ei</w:t>
      </w:r>
      <w:r>
        <w:t>n</w:t>
      </w:r>
      <w:r>
        <w:t xml:space="preserve">bringen. Seinem CV können Sie entnehmen, dass er aufgrund seiner 15-jährigen Erfahrung im Bereich der Erhaltung von Kunstbauten und als Fachbereichsleiter dieses Fachbereiches bei </w:t>
      </w:r>
      <w:proofErr w:type="spellStart"/>
      <w:r>
        <w:t>A</w:t>
      </w:r>
      <w:r>
        <w:t>e</w:t>
      </w:r>
      <w:r>
        <w:t>gerter</w:t>
      </w:r>
      <w:proofErr w:type="spellEnd"/>
      <w:r>
        <w:t xml:space="preserve"> &amp; </w:t>
      </w:r>
      <w:proofErr w:type="spellStart"/>
      <w:r>
        <w:t>Bosshardt</w:t>
      </w:r>
      <w:proofErr w:type="spellEnd"/>
      <w:r>
        <w:t xml:space="preserve"> AG über ein breites Erfahrungsspektrum in der Leitung und Projektierung von Erhaltungsprojekten verfügt. Neben dieser Funktion wird er auch für die weitere Bearbeitung der Wildtierquerung (nach getroffenem Variantenentscheid) verantwor</w:t>
      </w:r>
      <w:r>
        <w:t>t</w:t>
      </w:r>
      <w:r>
        <w:t>lich zeichnen.</w:t>
      </w:r>
    </w:p>
    <w:p w:rsidR="00A53025" w:rsidRDefault="00A53025" w:rsidP="00A53025"/>
    <w:p w:rsidR="00A53025" w:rsidRDefault="00A53025" w:rsidP="00A53025">
      <w:r>
        <w:t xml:space="preserve">Mit dieser Anpassung der Projektorganisation wird phasenbezogen eine schlankere, </w:t>
      </w:r>
      <w:proofErr w:type="spellStart"/>
      <w:r>
        <w:t>zielgerich</w:t>
      </w:r>
      <w:proofErr w:type="spellEnd"/>
      <w:r>
        <w:t>-tete Projektorganisation beabsichtigt. Die Phase MP/DP weist im Vergleich zu der Phase MK/AP aufgrund der objektspezifischen Dossiers weniger Koordinationsbedarf</w:t>
      </w:r>
      <w:r w:rsidR="005A1A99">
        <w:t xml:space="preserve"> </w:t>
      </w:r>
      <w:r w:rsidR="005A1A99">
        <w:t>innerhalb des Fachbere</w:t>
      </w:r>
      <w:r w:rsidR="005A1A99">
        <w:t>i</w:t>
      </w:r>
      <w:r w:rsidR="005A1A99">
        <w:t>ches K</w:t>
      </w:r>
      <w:r>
        <w:t xml:space="preserve"> auf. Einer eigenständigen Besetzung dieser Funktion – bisher Beat Schädler – kommt nicht mehr die gleich grosse Bedeutung zu. Die bisher bereits sehr gute Zusammenarbeit der beiden TPL Kunstbauten L. Falzone und S. </w:t>
      </w:r>
      <w:proofErr w:type="spellStart"/>
      <w:r>
        <w:t>Forlin</w:t>
      </w:r>
      <w:proofErr w:type="spellEnd"/>
      <w:r>
        <w:t xml:space="preserve"> ist Grundlage dafür, dass auch weiterhin eine direkte und effiziente Projektbearbe</w:t>
      </w:r>
      <w:r>
        <w:t>i</w:t>
      </w:r>
      <w:r>
        <w:t>tung gewährleistet ist.</w:t>
      </w:r>
    </w:p>
    <w:p w:rsidR="00CA13F4" w:rsidRDefault="00CA13F4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A53025" w:rsidRDefault="00A53025" w:rsidP="00A53025"/>
    <w:p w:rsidR="00CA13F4" w:rsidRDefault="00CA13F4" w:rsidP="00A53025"/>
    <w:p w:rsidR="00A53025" w:rsidRDefault="00A53025" w:rsidP="00A53025">
      <w:r>
        <w:t>Beat Schädler verbleibt weiterhin als PL-</w:t>
      </w:r>
      <w:proofErr w:type="spellStart"/>
      <w:r>
        <w:t>Stv</w:t>
      </w:r>
      <w:proofErr w:type="spellEnd"/>
      <w:r>
        <w:t>. im Projektteam und ist damit neben dem PL Stefan Roth primär für die IG-Leitung und –Koordination verantwortlich.</w:t>
      </w:r>
    </w:p>
    <w:p w:rsidR="00A53025" w:rsidRDefault="00A53025" w:rsidP="00A53025"/>
    <w:p w:rsidR="000A1895" w:rsidRPr="000A1895" w:rsidRDefault="000A1895" w:rsidP="000A1895">
      <w:r w:rsidRPr="000A1895">
        <w:t xml:space="preserve">Im Fachbereich Tunnel wird </w:t>
      </w:r>
      <w:r w:rsidR="005A1A99">
        <w:t xml:space="preserve">W. Fuhl </w:t>
      </w:r>
      <w:r w:rsidRPr="000A1895">
        <w:t>aufgrund seiner bisherigen Tätigkeiten im Projekt die Funkt</w:t>
      </w:r>
      <w:r w:rsidRPr="000A1895">
        <w:t>i</w:t>
      </w:r>
      <w:r w:rsidRPr="000A1895">
        <w:t>on TPL-</w:t>
      </w:r>
      <w:proofErr w:type="spellStart"/>
      <w:r w:rsidRPr="000A1895">
        <w:t>Stv</w:t>
      </w:r>
      <w:proofErr w:type="spellEnd"/>
      <w:r>
        <w:t>.</w:t>
      </w:r>
      <w:r w:rsidRPr="000A1895">
        <w:t xml:space="preserve"> Tunnel übernehmen. Dabei handelt es sich um eine </w:t>
      </w:r>
      <w:r w:rsidR="005A1A99">
        <w:t>Aktualisierung</w:t>
      </w:r>
      <w:bookmarkStart w:id="0" w:name="_GoBack"/>
      <w:bookmarkEnd w:id="0"/>
      <w:r w:rsidRPr="000A1895">
        <w:t xml:space="preserve"> des </w:t>
      </w:r>
      <w:proofErr w:type="spellStart"/>
      <w:r w:rsidRPr="000A1895">
        <w:t>Organ</w:t>
      </w:r>
      <w:r w:rsidRPr="000A1895">
        <w:t>i</w:t>
      </w:r>
      <w:r w:rsidRPr="000A1895">
        <w:t>grammes</w:t>
      </w:r>
      <w:proofErr w:type="spellEnd"/>
      <w:r w:rsidRPr="000A1895">
        <w:t xml:space="preserve"> an die effektive Leistungserbringung (keine Änderung einer Schlüsselperson).</w:t>
      </w:r>
    </w:p>
    <w:p w:rsidR="000A1895" w:rsidRDefault="000A1895" w:rsidP="00A53025"/>
    <w:p w:rsidR="000A1895" w:rsidRDefault="000A1895" w:rsidP="00A53025"/>
    <w:p w:rsidR="004375CF" w:rsidRDefault="00A53025" w:rsidP="00A53025">
      <w:r>
        <w:t>Gerne erwarten wir Ihre Stellungnahme.</w:t>
      </w:r>
    </w:p>
    <w:p w:rsidR="004375CF" w:rsidRDefault="004375CF"/>
    <w:p w:rsidR="004375CF" w:rsidRDefault="004375CF"/>
    <w:p w:rsidR="004375CF" w:rsidRDefault="004375CF"/>
    <w:p w:rsidR="004375CF" w:rsidRDefault="004375CF"/>
    <w:p w:rsidR="004375CF" w:rsidRDefault="004375CF"/>
    <w:p w:rsidR="00DE433A" w:rsidRDefault="004375CF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3C2996" w:rsidRDefault="003C2996" w:rsidP="003C2996">
      <w:pPr>
        <w:pStyle w:val="Kopfzeile"/>
        <w:tabs>
          <w:tab w:val="center" w:pos="4678"/>
        </w:tabs>
        <w:jc w:val="left"/>
        <w:rPr>
          <w:b/>
          <w:vertAlign w:val="superscript"/>
        </w:rPr>
      </w:pPr>
      <w:r w:rsidRPr="00F31B3F">
        <w:rPr>
          <w:b/>
        </w:rPr>
        <w:t>INGE EP</w:t>
      </w:r>
      <w:r>
        <w:rPr>
          <w:b/>
        </w:rPr>
        <w:t>SI</w:t>
      </w:r>
    </w:p>
    <w:p w:rsidR="00E94E5C" w:rsidRDefault="00E94E5C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3402"/>
      </w:tblGrid>
      <w:tr w:rsidR="004375CF" w:rsidRPr="004375CF" w:rsidTr="00B52D50">
        <w:trPr>
          <w:trHeight w:hRule="exact" w:val="1134"/>
        </w:trPr>
        <w:tc>
          <w:tcPr>
            <w:tcW w:w="3402" w:type="dxa"/>
            <w:vAlign w:val="bottom"/>
          </w:tcPr>
          <w:p w:rsidR="004375CF" w:rsidRPr="004375CF" w:rsidRDefault="004375CF" w:rsidP="004375CF">
            <w:pPr>
              <w:jc w:val="left"/>
              <w:rPr>
                <w:rFonts w:cs="Arial"/>
                <w:szCs w:val="22"/>
              </w:rPr>
            </w:pPr>
          </w:p>
        </w:tc>
        <w:tc>
          <w:tcPr>
            <w:tcW w:w="3402" w:type="dxa"/>
            <w:vAlign w:val="bottom"/>
          </w:tcPr>
          <w:p w:rsidR="004375CF" w:rsidRPr="004375CF" w:rsidRDefault="004375CF" w:rsidP="004375CF">
            <w:pPr>
              <w:jc w:val="left"/>
              <w:rPr>
                <w:rFonts w:cs="Arial"/>
                <w:szCs w:val="22"/>
              </w:rPr>
            </w:pPr>
          </w:p>
        </w:tc>
      </w:tr>
      <w:tr w:rsidR="004375CF" w:rsidRPr="004375CF" w:rsidTr="00B52D5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402" w:type="dxa"/>
          </w:tcPr>
          <w:p w:rsidR="004375CF" w:rsidRPr="004375CF" w:rsidRDefault="00CA13F4" w:rsidP="004375CF">
            <w:pPr>
              <w:spacing w:after="240"/>
              <w:jc w:val="left"/>
              <w:rPr>
                <w:rFonts w:cs="Arial"/>
                <w:szCs w:val="22"/>
                <w:lang w:val="de-DE"/>
              </w:rPr>
            </w:pPr>
            <w:bookmarkStart w:id="1" w:name="AbsenderName"/>
            <w:r>
              <w:rPr>
                <w:szCs w:val="22"/>
              </w:rPr>
              <w:t>Stefan Roth</w:t>
            </w:r>
          </w:p>
        </w:tc>
        <w:tc>
          <w:tcPr>
            <w:tcW w:w="3402" w:type="dxa"/>
          </w:tcPr>
          <w:p w:rsidR="004375CF" w:rsidRPr="004375CF" w:rsidRDefault="00CA13F4" w:rsidP="004375CF">
            <w:pPr>
              <w:spacing w:after="240"/>
              <w:jc w:val="left"/>
              <w:rPr>
                <w:rFonts w:cs="Arial"/>
                <w:szCs w:val="22"/>
              </w:rPr>
            </w:pPr>
            <w:r>
              <w:rPr>
                <w:szCs w:val="22"/>
              </w:rPr>
              <w:t>Beat Schädler</w:t>
            </w:r>
          </w:p>
        </w:tc>
      </w:tr>
      <w:bookmarkEnd w:id="1"/>
    </w:tbl>
    <w:p w:rsidR="00E94E5C" w:rsidRDefault="00E94E5C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E94E5C" w:rsidRDefault="00E94E5C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3C2996" w:rsidRDefault="003C299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9F1172" w:rsidRDefault="009F117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0A1895" w:rsidRDefault="000A1895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0A1895" w:rsidRDefault="000A1895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9F1172" w:rsidRDefault="009F117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3C2996" w:rsidRDefault="007E1C60" w:rsidP="00F5258B">
      <w:pPr>
        <w:pStyle w:val="MFG"/>
        <w:tabs>
          <w:tab w:val="clear" w:pos="6277"/>
          <w:tab w:val="left" w:pos="1134"/>
          <w:tab w:val="center" w:pos="6946"/>
        </w:tabs>
        <w:jc w:val="left"/>
        <w:rPr>
          <w:lang w:val="de-DE"/>
        </w:rPr>
      </w:pPr>
      <w:r>
        <w:rPr>
          <w:lang w:val="de-DE"/>
        </w:rPr>
        <w:t>Beilage</w:t>
      </w:r>
      <w:r w:rsidR="00F5258B">
        <w:rPr>
          <w:lang w:val="de-DE"/>
        </w:rPr>
        <w:t>n</w:t>
      </w:r>
      <w:r w:rsidR="00CA13F4">
        <w:rPr>
          <w:szCs w:val="22"/>
        </w:rPr>
        <w:t>:</w:t>
      </w:r>
      <w:r w:rsidR="00F5258B">
        <w:rPr>
          <w:szCs w:val="22"/>
        </w:rPr>
        <w:tab/>
      </w:r>
      <w:r w:rsidR="00CA13F4">
        <w:rPr>
          <w:szCs w:val="22"/>
        </w:rPr>
        <w:t>CV Lorenzo Falzone</w:t>
      </w:r>
    </w:p>
    <w:p w:rsidR="004375CF" w:rsidRDefault="00F5258B" w:rsidP="00F5258B">
      <w:pPr>
        <w:pStyle w:val="MFG"/>
        <w:tabs>
          <w:tab w:val="clear" w:pos="6277"/>
          <w:tab w:val="left" w:pos="1134"/>
          <w:tab w:val="center" w:pos="6946"/>
        </w:tabs>
        <w:jc w:val="left"/>
        <w:rPr>
          <w:lang w:val="de-DE"/>
        </w:rPr>
      </w:pPr>
      <w:r>
        <w:rPr>
          <w:lang w:val="de-DE"/>
        </w:rPr>
        <w:tab/>
      </w:r>
      <w:r w:rsidRPr="00F5258B">
        <w:rPr>
          <w:lang w:val="de-DE"/>
        </w:rPr>
        <w:t>Projektbezogenes Organigramm, Stand 31.1.2016</w:t>
      </w:r>
    </w:p>
    <w:p w:rsidR="003C2996" w:rsidRDefault="003C2996" w:rsidP="004375CF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4375CF" w:rsidRDefault="004375CF" w:rsidP="004375CF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4375CF" w:rsidRDefault="004375CF" w:rsidP="004375CF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7E1C60" w:rsidRDefault="007E1C60" w:rsidP="004375CF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4375CF" w:rsidRPr="007E1C60" w:rsidRDefault="004375CF" w:rsidP="004375CF">
      <w:pPr>
        <w:pStyle w:val="MFG"/>
        <w:tabs>
          <w:tab w:val="clear" w:pos="6277"/>
          <w:tab w:val="center" w:pos="6946"/>
        </w:tabs>
        <w:jc w:val="left"/>
        <w:rPr>
          <w:b/>
          <w:lang w:val="de-DE"/>
        </w:rPr>
      </w:pPr>
    </w:p>
    <w:sectPr w:rsidR="004375CF" w:rsidRPr="007E1C60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C60" w:rsidRDefault="007E1C60">
      <w:r>
        <w:separator/>
      </w:r>
    </w:p>
  </w:endnote>
  <w:endnote w:type="continuationSeparator" w:id="0">
    <w:p w:rsidR="007E1C60" w:rsidRDefault="007E1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C60" w:rsidRDefault="007E1C60" w:rsidP="007E1C60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Muttenz</w:t>
    </w:r>
    <w:r>
      <w:rPr>
        <w:sz w:val="18"/>
        <w:lang w:val="de-DE"/>
      </w:rPr>
      <w:t xml:space="preserve">,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1864EE">
      <w:rPr>
        <w:noProof/>
        <w:sz w:val="18"/>
        <w:lang w:val="de-DE"/>
      </w:rPr>
      <w:t>29. Januar 2016</w:t>
    </w:r>
    <w:r>
      <w:rPr>
        <w:sz w:val="18"/>
        <w:lang w:val="de-DE"/>
      </w:rPr>
      <w:fldChar w:fldCharType="end"/>
    </w:r>
    <w:r>
      <w:rPr>
        <w:sz w:val="18"/>
      </w:rPr>
      <w:tab/>
    </w:r>
    <w:r w:rsidR="004D3FCE">
      <w:rPr>
        <w:sz w:val="18"/>
      </w:rPr>
      <w:fldChar w:fldCharType="begin"/>
    </w:r>
    <w:r w:rsidR="004D3FCE">
      <w:rPr>
        <w:sz w:val="18"/>
      </w:rPr>
      <w:instrText xml:space="preserve"> FILENAME  \* Lower  \* MERGEFORMAT </w:instrText>
    </w:r>
    <w:r w:rsidR="004D3FCE">
      <w:rPr>
        <w:sz w:val="18"/>
      </w:rPr>
      <w:fldChar w:fldCharType="separate"/>
    </w:r>
    <w:r w:rsidR="001864EE">
      <w:rPr>
        <w:noProof/>
        <w:sz w:val="18"/>
      </w:rPr>
      <w:t>9246_210_b_astra_funkt.wechsel_20160127_shd_beu.docx</w:t>
    </w:r>
    <w:r w:rsidR="004D3FCE">
      <w:rPr>
        <w:sz w:val="18"/>
      </w:rPr>
      <w:fldChar w:fldCharType="end"/>
    </w:r>
  </w:p>
  <w:p w:rsidR="007E1C60" w:rsidRDefault="007E1C6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FDD" w:rsidRPr="00544441" w:rsidRDefault="004B6FDD" w:rsidP="004B6FDD">
    <w:pPr>
      <w:pStyle w:val="Kopfzeile"/>
      <w:pBdr>
        <w:bottom w:val="single" w:sz="4" w:space="1" w:color="auto"/>
      </w:pBdr>
      <w:rPr>
        <w:sz w:val="6"/>
        <w:szCs w:val="6"/>
      </w:rPr>
    </w:pPr>
  </w:p>
  <w:p w:rsidR="004B6FDD" w:rsidRPr="004B6FDD" w:rsidRDefault="004B6FDD" w:rsidP="004B6FDD">
    <w:pPr>
      <w:pStyle w:val="Kopfzeile"/>
      <w:rPr>
        <w:sz w:val="6"/>
        <w:szCs w:val="6"/>
      </w:rPr>
    </w:pPr>
  </w:p>
  <w:p w:rsidR="00645BB6" w:rsidRDefault="00645BB6" w:rsidP="00645BB6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</w:p>
  <w:p w:rsidR="00645BB6" w:rsidRDefault="00645BB6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</w:p>
  <w:p w:rsidR="00645BB6" w:rsidRPr="00645BB6" w:rsidRDefault="00645BB6" w:rsidP="00645BB6">
    <w:pPr>
      <w:pStyle w:val="Kopfzeile"/>
      <w:tabs>
        <w:tab w:val="center" w:pos="4678"/>
      </w:tabs>
      <w:jc w:val="left"/>
      <w:rPr>
        <w:sz w:val="16"/>
        <w:szCs w:val="16"/>
      </w:rPr>
    </w:pPr>
    <w:r>
      <w:rPr>
        <w:sz w:val="16"/>
        <w:szCs w:val="16"/>
      </w:rPr>
      <w:t>Tel. 061 467 67 67 / E-Mail: info@jsag.ch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C60" w:rsidRDefault="007E1C60">
      <w:r>
        <w:separator/>
      </w:r>
    </w:p>
  </w:footnote>
  <w:footnote w:type="continuationSeparator" w:id="0">
    <w:p w:rsidR="007E1C60" w:rsidRDefault="007E1C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864EE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7E1C60" w:rsidRDefault="007E1C60" w:rsidP="007E1C60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7E1C60" w:rsidRPr="00645BB6" w:rsidRDefault="007E1C60" w:rsidP="007E1C60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</w:p>
  <w:p w:rsidR="004B6FDD" w:rsidRPr="004B6FDD" w:rsidRDefault="004B6FDD" w:rsidP="004B6FDD">
    <w:pPr>
      <w:pStyle w:val="Kopfzeile"/>
      <w:rPr>
        <w:sz w:val="6"/>
        <w:szCs w:val="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E94E5C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995601"/>
    <w:multiLevelType w:val="hybridMultilevel"/>
    <w:tmpl w:val="354AAE26"/>
    <w:lvl w:ilvl="0" w:tplc="492C9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020C6"/>
    <w:multiLevelType w:val="hybridMultilevel"/>
    <w:tmpl w:val="20E2C9BE"/>
    <w:lvl w:ilvl="0" w:tplc="492C99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523B6D"/>
    <w:multiLevelType w:val="hybridMultilevel"/>
    <w:tmpl w:val="1514FAD8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F53C00"/>
    <w:multiLevelType w:val="hybridMultilevel"/>
    <w:tmpl w:val="689ECD1A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11"/>
  </w:num>
  <w:num w:numId="6">
    <w:abstractNumId w:val="15"/>
  </w:num>
  <w:num w:numId="7">
    <w:abstractNumId w:val="11"/>
  </w:num>
  <w:num w:numId="8">
    <w:abstractNumId w:val="14"/>
  </w:num>
  <w:num w:numId="9">
    <w:abstractNumId w:val="13"/>
  </w:num>
  <w:num w:numId="10">
    <w:abstractNumId w:val="5"/>
  </w:num>
  <w:num w:numId="11">
    <w:abstractNumId w:val="7"/>
  </w:num>
  <w:num w:numId="12">
    <w:abstractNumId w:val="1"/>
  </w:num>
  <w:num w:numId="13">
    <w:abstractNumId w:val="0"/>
  </w:num>
  <w:num w:numId="14">
    <w:abstractNumId w:val="13"/>
  </w:num>
  <w:num w:numId="15">
    <w:abstractNumId w:val="1"/>
  </w:num>
  <w:num w:numId="16">
    <w:abstractNumId w:val="0"/>
  </w:num>
  <w:num w:numId="17">
    <w:abstractNumId w:val="13"/>
  </w:num>
  <w:num w:numId="18">
    <w:abstractNumId w:val="1"/>
  </w:num>
  <w:num w:numId="19">
    <w:abstractNumId w:val="0"/>
  </w:num>
  <w:num w:numId="20">
    <w:abstractNumId w:val="12"/>
  </w:num>
  <w:num w:numId="21">
    <w:abstractNumId w:val="3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7E1C60"/>
    <w:rsid w:val="00001F94"/>
    <w:rsid w:val="00041214"/>
    <w:rsid w:val="000A1895"/>
    <w:rsid w:val="000B4A9F"/>
    <w:rsid w:val="000E0315"/>
    <w:rsid w:val="000F19E2"/>
    <w:rsid w:val="000F7EEB"/>
    <w:rsid w:val="001052D6"/>
    <w:rsid w:val="00152FA2"/>
    <w:rsid w:val="0015484A"/>
    <w:rsid w:val="00175FFE"/>
    <w:rsid w:val="001864EE"/>
    <w:rsid w:val="001972B8"/>
    <w:rsid w:val="001D232A"/>
    <w:rsid w:val="001D3B79"/>
    <w:rsid w:val="001D5D83"/>
    <w:rsid w:val="001E11A4"/>
    <w:rsid w:val="001F4142"/>
    <w:rsid w:val="00202487"/>
    <w:rsid w:val="0020546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3A3899"/>
    <w:rsid w:val="003A5765"/>
    <w:rsid w:val="003C2996"/>
    <w:rsid w:val="00410FBE"/>
    <w:rsid w:val="00416960"/>
    <w:rsid w:val="004300D7"/>
    <w:rsid w:val="004375CF"/>
    <w:rsid w:val="0044546D"/>
    <w:rsid w:val="00446138"/>
    <w:rsid w:val="00466241"/>
    <w:rsid w:val="004719F8"/>
    <w:rsid w:val="00494774"/>
    <w:rsid w:val="004A6F61"/>
    <w:rsid w:val="004B23F8"/>
    <w:rsid w:val="004B6FDD"/>
    <w:rsid w:val="004C0AF6"/>
    <w:rsid w:val="004D3FCE"/>
    <w:rsid w:val="004D6D46"/>
    <w:rsid w:val="004D7923"/>
    <w:rsid w:val="00564857"/>
    <w:rsid w:val="005A1A99"/>
    <w:rsid w:val="005A491E"/>
    <w:rsid w:val="005C4B0A"/>
    <w:rsid w:val="005D63AC"/>
    <w:rsid w:val="00612C40"/>
    <w:rsid w:val="00641AC9"/>
    <w:rsid w:val="00645BB6"/>
    <w:rsid w:val="006618E5"/>
    <w:rsid w:val="00693BAF"/>
    <w:rsid w:val="006B0D04"/>
    <w:rsid w:val="006C4F15"/>
    <w:rsid w:val="006D445A"/>
    <w:rsid w:val="007006EC"/>
    <w:rsid w:val="00724605"/>
    <w:rsid w:val="007D4F03"/>
    <w:rsid w:val="007E1C60"/>
    <w:rsid w:val="008177B7"/>
    <w:rsid w:val="00825B34"/>
    <w:rsid w:val="00835945"/>
    <w:rsid w:val="008553C3"/>
    <w:rsid w:val="00860A30"/>
    <w:rsid w:val="00867546"/>
    <w:rsid w:val="008C35D5"/>
    <w:rsid w:val="008D6CFC"/>
    <w:rsid w:val="008E137A"/>
    <w:rsid w:val="008E53AE"/>
    <w:rsid w:val="0090502A"/>
    <w:rsid w:val="009116F0"/>
    <w:rsid w:val="009316D0"/>
    <w:rsid w:val="00966AD1"/>
    <w:rsid w:val="00970E1F"/>
    <w:rsid w:val="00992217"/>
    <w:rsid w:val="009C6C8A"/>
    <w:rsid w:val="009F1172"/>
    <w:rsid w:val="00A159D1"/>
    <w:rsid w:val="00A51C73"/>
    <w:rsid w:val="00A53025"/>
    <w:rsid w:val="00AB1B86"/>
    <w:rsid w:val="00AB201C"/>
    <w:rsid w:val="00B12C07"/>
    <w:rsid w:val="00B22C96"/>
    <w:rsid w:val="00B340AF"/>
    <w:rsid w:val="00B52ABB"/>
    <w:rsid w:val="00B61FF5"/>
    <w:rsid w:val="00B62903"/>
    <w:rsid w:val="00B63679"/>
    <w:rsid w:val="00B714AD"/>
    <w:rsid w:val="00B907FA"/>
    <w:rsid w:val="00B91B9F"/>
    <w:rsid w:val="00B94C3B"/>
    <w:rsid w:val="00BD5549"/>
    <w:rsid w:val="00C32E78"/>
    <w:rsid w:val="00C34EFE"/>
    <w:rsid w:val="00C55160"/>
    <w:rsid w:val="00C95661"/>
    <w:rsid w:val="00CA13F4"/>
    <w:rsid w:val="00CC2108"/>
    <w:rsid w:val="00CF4907"/>
    <w:rsid w:val="00D244AA"/>
    <w:rsid w:val="00D545D9"/>
    <w:rsid w:val="00D56E4B"/>
    <w:rsid w:val="00DA105B"/>
    <w:rsid w:val="00DA234E"/>
    <w:rsid w:val="00DA3693"/>
    <w:rsid w:val="00DB7075"/>
    <w:rsid w:val="00DE433A"/>
    <w:rsid w:val="00E24BD3"/>
    <w:rsid w:val="00E27689"/>
    <w:rsid w:val="00E30D18"/>
    <w:rsid w:val="00E32519"/>
    <w:rsid w:val="00E411D5"/>
    <w:rsid w:val="00E446F7"/>
    <w:rsid w:val="00E57080"/>
    <w:rsid w:val="00E91A22"/>
    <w:rsid w:val="00E94E5C"/>
    <w:rsid w:val="00EC41ED"/>
    <w:rsid w:val="00ED5730"/>
    <w:rsid w:val="00F32453"/>
    <w:rsid w:val="00F43C5E"/>
    <w:rsid w:val="00F43ED1"/>
    <w:rsid w:val="00F5258B"/>
    <w:rsid w:val="00F83353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CB4C8-63B8-48CE-8857-E67268910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81463AAB.dotm</Template>
  <TotalTime>0</TotalTime>
  <Pages>2</Pages>
  <Words>284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Beuret Agnès</cp:lastModifiedBy>
  <cp:revision>11</cp:revision>
  <cp:lastPrinted>2016-01-29T14:02:00Z</cp:lastPrinted>
  <dcterms:created xsi:type="dcterms:W3CDTF">2016-01-27T14:05:00Z</dcterms:created>
  <dcterms:modified xsi:type="dcterms:W3CDTF">2016-01-29T14:05:00Z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