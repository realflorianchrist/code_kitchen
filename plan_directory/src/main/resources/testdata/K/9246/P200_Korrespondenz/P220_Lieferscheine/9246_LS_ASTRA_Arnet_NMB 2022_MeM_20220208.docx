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Bundesamt für Strassen ASTRA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723A66" w:rsidRPr="00723A66">
              <w:rPr>
                <w:szCs w:val="22"/>
              </w:rPr>
              <w:t xml:space="preserve">Oskar </w:t>
            </w:r>
            <w:proofErr w:type="spellStart"/>
            <w:r w:rsidR="00723A66" w:rsidRPr="00723A66">
              <w:rPr>
                <w:szCs w:val="22"/>
              </w:rPr>
              <w:t>Arnet</w:t>
            </w:r>
            <w:proofErr w:type="spellEnd"/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D4154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5B53AE" w:rsidRDefault="00EE09E8" w:rsidP="00970E1F">
      <w:pPr>
        <w:spacing w:after="60"/>
        <w:rPr>
          <w:sz w:val="12"/>
          <w:szCs w:val="12"/>
          <w:lang w:val="fr-CH"/>
        </w:rPr>
      </w:pPr>
      <w:r>
        <w:rPr>
          <w:sz w:val="12"/>
          <w:szCs w:val="12"/>
        </w:rPr>
        <w:fldChar w:fldCharType="begin"/>
      </w:r>
      <w:r w:rsidRPr="005B53AE">
        <w:rPr>
          <w:sz w:val="12"/>
          <w:szCs w:val="12"/>
          <w:lang w:val="fr-CH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B53AE" w:rsidRPr="005B53AE">
        <w:rPr>
          <w:noProof/>
          <w:sz w:val="12"/>
          <w:szCs w:val="12"/>
          <w:lang w:val="fr-CH"/>
        </w:rPr>
        <w:t>9246_LS_ASTRA_Arnet_NMB 2022_MeM_20220208.docx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5B53AE" w:rsidRDefault="00970E1F">
      <w:pPr>
        <w:spacing w:before="60" w:after="60"/>
        <w:rPr>
          <w:lang w:val="fr-CH"/>
        </w:rPr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723A66">
        <w:t>Arnet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ED2112" w:rsidRPr="009B4979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>
        <w:t>de</w:t>
      </w:r>
      <w:r w:rsidR="00F47E3E">
        <w:t>n</w:t>
      </w:r>
      <w:r>
        <w:t xml:space="preserve"> 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  <w:t>1Ex.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6D4154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154" w:rsidRDefault="006D4154">
      <w:r>
        <w:separator/>
      </w:r>
    </w:p>
  </w:endnote>
  <w:endnote w:type="continuationSeparator" w:id="0">
    <w:p w:rsidR="006D4154" w:rsidRDefault="006D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9246_LS_KSBL_Manser_NMB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6D4154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6D4154" w:rsidRDefault="006D4154">
    <w:pPr>
      <w:pStyle w:val="Fuzeile"/>
      <w:rPr>
        <w:rFonts w:cs="Arial"/>
        <w:sz w:val="2"/>
        <w:lang w:val="de-DE"/>
      </w:rPr>
    </w:pPr>
  </w:p>
  <w:p w:rsidR="006D4154" w:rsidRDefault="006D415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154" w:rsidRDefault="006D4154">
      <w:r>
        <w:separator/>
      </w:r>
    </w:p>
  </w:footnote>
  <w:footnote w:type="continuationSeparator" w:id="0">
    <w:p w:rsidR="006D4154" w:rsidRDefault="006D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6D4154" w:rsidRDefault="006D415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6D4154" w:rsidRDefault="006D415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4154" w:rsidRDefault="006D4154" w:rsidP="00E91A22">
    <w:pPr>
      <w:pStyle w:val="Kopfzeile"/>
      <w:jc w:val="center"/>
      <w:rPr>
        <w:b/>
      </w:rPr>
    </w:pPr>
  </w:p>
  <w:p w:rsidR="006D4154" w:rsidRDefault="006D415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544441" w:rsidRDefault="006D415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6D4154" w:rsidRDefault="006D41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58A694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37EF0-B921-4B25-A5D7-C7879BB7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2022-02-08T10:15:00Z</cp:lastPrinted>
  <dcterms:created xsi:type="dcterms:W3CDTF">2022-02-08T10:25:00Z</dcterms:created>
  <dcterms:modified xsi:type="dcterms:W3CDTF">2022-02-08T10:26:00Z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