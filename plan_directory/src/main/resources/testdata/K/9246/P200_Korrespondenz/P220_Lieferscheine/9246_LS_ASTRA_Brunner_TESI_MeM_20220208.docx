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B74C77" w:rsidRP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Bundesamt für Strassen ASTRA</w:t>
            </w:r>
          </w:p>
          <w:p w:rsidR="00B74C77" w:rsidRP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Abteilung Strasseninfrastruktur Ost</w:t>
            </w:r>
          </w:p>
          <w:p w:rsidR="00B74C77" w:rsidRP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Filiale Zofingen </w:t>
            </w:r>
          </w:p>
          <w:p w:rsid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Bereich Erhaltungsplanung </w:t>
            </w:r>
          </w:p>
          <w:p w:rsidR="009E1A03" w:rsidRDefault="009E1A03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B74C77">
              <w:rPr>
                <w:szCs w:val="22"/>
              </w:rPr>
              <w:t>Roland Brunner</w:t>
            </w:r>
          </w:p>
          <w:p w:rsid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B74C77" w:rsidP="00B74C77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rPr>
                <w:szCs w:val="22"/>
              </w:rPr>
              <w:t xml:space="preserve">4800 Zofingen 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61011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4B3812">
        <w:t>MeM</w:t>
      </w:r>
      <w:proofErr w:type="spellEnd"/>
    </w:p>
    <w:p w:rsidR="00DE433A" w:rsidRPr="005D0BC7" w:rsidRDefault="00EE09E8" w:rsidP="00970E1F">
      <w:pPr>
        <w:spacing w:after="60"/>
        <w:rPr>
          <w:sz w:val="12"/>
          <w:szCs w:val="12"/>
          <w:lang w:val="fr-CH"/>
        </w:rPr>
      </w:pPr>
      <w:r>
        <w:rPr>
          <w:sz w:val="12"/>
          <w:szCs w:val="12"/>
        </w:rPr>
        <w:fldChar w:fldCharType="begin"/>
      </w:r>
      <w:r w:rsidRPr="005D0BC7">
        <w:rPr>
          <w:sz w:val="12"/>
          <w:szCs w:val="12"/>
          <w:lang w:val="fr-CH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D0BC7" w:rsidRPr="005D0BC7">
        <w:rPr>
          <w:noProof/>
          <w:sz w:val="12"/>
          <w:szCs w:val="12"/>
          <w:lang w:val="fr-CH"/>
        </w:rPr>
        <w:t>9246_LS_ASTRA_Brunner_TESI_MeM_20220208.docx</w:t>
      </w:r>
      <w:r>
        <w:rPr>
          <w:sz w:val="12"/>
          <w:szCs w:val="12"/>
        </w:rPr>
        <w:fldChar w:fldCharType="end"/>
      </w:r>
    </w:p>
    <w:p w:rsidR="00970E1F" w:rsidRPr="005D0BC7" w:rsidRDefault="00970E1F">
      <w:pPr>
        <w:spacing w:before="60" w:after="60"/>
        <w:rPr>
          <w:lang w:val="fr-CH"/>
        </w:rPr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9365B" w:rsidRDefault="00E9365B" w:rsidP="00E9365B">
      <w:pPr>
        <w:spacing w:before="60" w:after="60"/>
        <w:rPr>
          <w:b/>
        </w:rPr>
      </w:pPr>
      <w:r>
        <w:rPr>
          <w:b/>
        </w:rPr>
        <w:t xml:space="preserve">Abgabe </w:t>
      </w:r>
      <w:r w:rsidR="004B3812">
        <w:rPr>
          <w:b/>
        </w:rPr>
        <w:t>Verkehrsführungspläne</w:t>
      </w:r>
      <w:r w:rsidR="004B3812" w:rsidRPr="004B3812">
        <w:rPr>
          <w:b/>
        </w:rPr>
        <w:t xml:space="preserve"> </w:t>
      </w:r>
      <w:r w:rsidR="004B3812">
        <w:rPr>
          <w:b/>
        </w:rPr>
        <w:t xml:space="preserve">Stützmauer Schaubrain und </w:t>
      </w:r>
      <w:r>
        <w:rPr>
          <w:b/>
        </w:rPr>
        <w:t xml:space="preserve">Tunnel </w:t>
      </w:r>
      <w:proofErr w:type="spellStart"/>
      <w:r>
        <w:rPr>
          <w:b/>
        </w:rPr>
        <w:t>Ebenrain</w:t>
      </w:r>
      <w:proofErr w:type="spellEnd"/>
    </w:p>
    <w:p w:rsidR="00E27689" w:rsidRDefault="00E27689" w:rsidP="00E27689">
      <w:pPr>
        <w:spacing w:before="60" w:after="60"/>
      </w:pPr>
    </w:p>
    <w:p w:rsidR="008553C3" w:rsidRDefault="00B74C77" w:rsidP="00493EB1">
      <w:pPr>
        <w:pStyle w:val="Kopfzeile"/>
        <w:tabs>
          <w:tab w:val="clear" w:pos="9071"/>
        </w:tabs>
        <w:spacing w:before="120"/>
        <w:outlineLvl w:val="0"/>
      </w:pPr>
      <w:r>
        <w:t>Sehr geehrter Herr Brunner</w:t>
      </w:r>
      <w:r w:rsidR="00493EB1">
        <w:t>,</w:t>
      </w:r>
    </w:p>
    <w:p w:rsidR="00493EB1" w:rsidRDefault="00493EB1" w:rsidP="00493EB1">
      <w:pPr>
        <w:pStyle w:val="Kopfzeile"/>
        <w:tabs>
          <w:tab w:val="clear" w:pos="9071"/>
        </w:tabs>
        <w:spacing w:before="120"/>
        <w:outlineLvl w:val="0"/>
      </w:pPr>
    </w:p>
    <w:sdt>
      <w:sdtPr>
        <w:alias w:val="Beilage / Bemerkung"/>
        <w:tag w:val="Beilage_Bemerkung"/>
        <w:id w:val="-1180812000"/>
      </w:sdtPr>
      <w:sdtEndPr/>
      <w:sdtContent>
        <w:p w:rsidR="004B3812" w:rsidRDefault="004B3812" w:rsidP="004B3812">
          <w:r>
            <w:t>hiermit schicken wir Ihnen ein Vorabzug der gewünschten Pläne zur Genehmigung:</w:t>
          </w:r>
        </w:p>
        <w:p w:rsidR="004B3812" w:rsidRDefault="004B3812" w:rsidP="004B3812">
          <w:r>
            <w:t>9246/4265 B</w:t>
          </w:r>
        </w:p>
        <w:p w:rsidR="004B3812" w:rsidRDefault="004B3812" w:rsidP="004B3812">
          <w:r>
            <w:t>9246/4266 B</w:t>
          </w:r>
        </w:p>
        <w:p w:rsidR="004B3812" w:rsidRDefault="004B3812" w:rsidP="004B3812">
          <w:r>
            <w:t>9246/4267 B</w:t>
          </w:r>
        </w:p>
      </w:sdtContent>
    </w:sdt>
    <w:p w:rsidR="00B74C77" w:rsidRPr="00B74C77" w:rsidRDefault="004B3812" w:rsidP="004B3812">
      <w:r w:rsidRPr="00B74C77">
        <w:t xml:space="preserve"> </w:t>
      </w:r>
    </w:p>
    <w:p w:rsidR="00176F2D" w:rsidRDefault="00176F2D" w:rsidP="00176F2D">
      <w:pPr>
        <w:ind w:left="2127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74C7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9B468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74C7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76F2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5D0BC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1011">
              <w:rPr>
                <w:sz w:val="16"/>
              </w:rPr>
            </w:r>
            <w:r w:rsidR="00F6101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5D0BC7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5D0BC7">
              <w:rPr>
                <w:sz w:val="16"/>
              </w:rPr>
              <w:t>…………………………………………………….</w:t>
            </w:r>
          </w:p>
        </w:tc>
      </w:tr>
    </w:tbl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176F2D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  <w:bookmarkStart w:id="2" w:name="_GoBack"/>
        <w:bookmarkEnd w:id="2"/>
      </w:tr>
    </w:tbl>
    <w:p w:rsidR="00F43688" w:rsidRDefault="004B381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lang w:val="de-DE"/>
        </w:rPr>
        <w:t>Maria del Mar Mendoza</w:t>
      </w: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E9365B">
      <w:rPr>
        <w:noProof/>
        <w:sz w:val="16"/>
        <w:szCs w:val="16"/>
      </w:rPr>
      <w:t>9246_LS_ASTRA_Brunner_Abgabe_Baustellemarkierung_NP_20170809.docx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B3812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B198B"/>
    <w:multiLevelType w:val="hybridMultilevel"/>
    <w:tmpl w:val="2B98BE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A6374"/>
    <w:multiLevelType w:val="hybridMultilevel"/>
    <w:tmpl w:val="FD5078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76F2D"/>
    <w:rsid w:val="00185025"/>
    <w:rsid w:val="001972B8"/>
    <w:rsid w:val="001A0E36"/>
    <w:rsid w:val="001D232A"/>
    <w:rsid w:val="001D3B79"/>
    <w:rsid w:val="001E11A4"/>
    <w:rsid w:val="001E73B7"/>
    <w:rsid w:val="001E79D0"/>
    <w:rsid w:val="001F4142"/>
    <w:rsid w:val="00202487"/>
    <w:rsid w:val="00205C58"/>
    <w:rsid w:val="0024399E"/>
    <w:rsid w:val="00251E0C"/>
    <w:rsid w:val="0025684A"/>
    <w:rsid w:val="00265616"/>
    <w:rsid w:val="00267F13"/>
    <w:rsid w:val="00276AEE"/>
    <w:rsid w:val="00282DE3"/>
    <w:rsid w:val="002A488B"/>
    <w:rsid w:val="002D5138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508F2"/>
    <w:rsid w:val="00466241"/>
    <w:rsid w:val="0047455C"/>
    <w:rsid w:val="00493EB1"/>
    <w:rsid w:val="00494774"/>
    <w:rsid w:val="004A6F61"/>
    <w:rsid w:val="004B23F8"/>
    <w:rsid w:val="004B3812"/>
    <w:rsid w:val="004C0AF6"/>
    <w:rsid w:val="004D7923"/>
    <w:rsid w:val="005268E2"/>
    <w:rsid w:val="00564857"/>
    <w:rsid w:val="005A491E"/>
    <w:rsid w:val="005D0BC7"/>
    <w:rsid w:val="005D63AC"/>
    <w:rsid w:val="005E7A39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20EA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680"/>
    <w:rsid w:val="009B5BDF"/>
    <w:rsid w:val="009C6C8A"/>
    <w:rsid w:val="009E1A03"/>
    <w:rsid w:val="00A159D1"/>
    <w:rsid w:val="00A41C04"/>
    <w:rsid w:val="00A547F4"/>
    <w:rsid w:val="00A64EA1"/>
    <w:rsid w:val="00A83177"/>
    <w:rsid w:val="00A94116"/>
    <w:rsid w:val="00AB1B86"/>
    <w:rsid w:val="00AB201C"/>
    <w:rsid w:val="00B22C96"/>
    <w:rsid w:val="00B340AF"/>
    <w:rsid w:val="00B62903"/>
    <w:rsid w:val="00B63679"/>
    <w:rsid w:val="00B714AD"/>
    <w:rsid w:val="00B74C77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1C97"/>
    <w:rsid w:val="00E446F7"/>
    <w:rsid w:val="00E57080"/>
    <w:rsid w:val="00E6374F"/>
    <w:rsid w:val="00E74669"/>
    <w:rsid w:val="00E91A22"/>
    <w:rsid w:val="00E9365B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6101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;"/>
  <w15:docId w15:val="{F331D538-114D-43C8-BEC6-BB54FBD0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AC42E-6B4C-439C-A5BD-D8AF5E81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Mendoza Maria</cp:lastModifiedBy>
  <cp:revision>4</cp:revision>
  <cp:lastPrinted>2017-08-09T12:36:00Z</cp:lastPrinted>
  <dcterms:created xsi:type="dcterms:W3CDTF">2022-02-08T14:39:00Z</dcterms:created>
  <dcterms:modified xsi:type="dcterms:W3CDTF">2022-02-08T14:49:00Z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