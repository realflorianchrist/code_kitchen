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71"/>
        <w:gridCol w:w="436"/>
        <w:gridCol w:w="4226"/>
      </w:tblGrid>
      <w:tr w:rsidR="00FB4C32" w:rsidTr="00323514">
        <w:trPr>
          <w:trHeight w:hRule="exact" w:val="2552"/>
        </w:trPr>
        <w:tc>
          <w:tcPr>
            <w:tcW w:w="9469" w:type="dxa"/>
            <w:gridSpan w:val="4"/>
          </w:tcPr>
          <w:p w:rsidR="00FD16C2" w:rsidRPr="00B74C77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>Bundesamt für Strassen ASTRA</w:t>
            </w:r>
          </w:p>
          <w:p w:rsidR="00FD16C2" w:rsidRPr="00B74C77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>Abteilung Strasseninfrastruktur Ost</w:t>
            </w:r>
          </w:p>
          <w:p w:rsidR="00FD16C2" w:rsidRPr="00B74C77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 xml:space="preserve">Filiale Zofingen </w:t>
            </w:r>
          </w:p>
          <w:p w:rsidR="00FD16C2" w:rsidRDefault="00FD16C2" w:rsidP="00FD16C2">
            <w:pPr>
              <w:tabs>
                <w:tab w:val="center" w:pos="4819"/>
                <w:tab w:val="right" w:pos="9071"/>
              </w:tabs>
            </w:pPr>
            <w:r w:rsidRPr="00B74C77">
              <w:t xml:space="preserve">Bereich Erhaltungsplanung </w:t>
            </w:r>
          </w:p>
          <w:p w:rsidR="00FD16C2" w:rsidRDefault="00FD16C2" w:rsidP="00FD16C2">
            <w:pPr>
              <w:tabs>
                <w:tab w:val="center" w:pos="4819"/>
                <w:tab w:val="right" w:pos="9071"/>
              </w:tabs>
            </w:pPr>
            <w:r>
              <w:t>Herr Roland Brunner</w:t>
            </w:r>
          </w:p>
          <w:p w:rsidR="00FD16C2" w:rsidRDefault="00FD16C2" w:rsidP="00FD16C2">
            <w:pPr>
              <w:tabs>
                <w:tab w:val="center" w:pos="4819"/>
                <w:tab w:val="right" w:pos="9071"/>
              </w:tabs>
            </w:pPr>
            <w:r>
              <w:t>Brühlstrasse 3</w:t>
            </w:r>
          </w:p>
          <w:p w:rsidR="00FB4C32" w:rsidRDefault="00FD16C2" w:rsidP="002924CA">
            <w:r w:rsidRPr="00B74C77">
              <w:t xml:space="preserve">4800 Zofingen </w:t>
            </w:r>
            <w:bookmarkStart w:id="0" w:name="_GoBack"/>
            <w:bookmarkEnd w:id="0"/>
          </w:p>
        </w:tc>
      </w:tr>
      <w:tr w:rsidR="00FB4C32" w:rsidTr="00323514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2924CA">
              <w:rPr>
                <w:noProof/>
              </w:rPr>
              <w:t>6. Dezember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1FC5E1B71CD84F83AF2D8DA2B53E0F55"/>
                </w:placeholder>
                <w:text/>
              </w:sdtPr>
              <w:sdtEndPr/>
              <w:sdtContent>
                <w:r w:rsidR="00FD16C2">
                  <w:t>9246 / FL,AV</w:t>
                </w:r>
              </w:sdtContent>
            </w:sdt>
          </w:p>
          <w:p w:rsidR="00FB4C32" w:rsidRPr="000233D1" w:rsidRDefault="00FD16C2" w:rsidP="004007C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9246_LS_ASTRA_Brunner_TESI_Tunnel_Ebenrain_Stuetzmauer_Schaubrain</w:t>
            </w:r>
          </w:p>
        </w:tc>
      </w:tr>
      <w:tr w:rsidR="00FB4C32" w:rsidTr="00323514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323514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2924CA" w:rsidP="00FD16C2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7FD084810DAD4CF498E798A9F6EFE6AE"/>
                </w:placeholder>
                <w:text w:multiLine="1"/>
              </w:sdtPr>
              <w:sdtEndPr/>
              <w:sdtContent>
                <w:r w:rsidR="00FD16C2">
                  <w:t>N02, EP Sissach-</w:t>
                </w:r>
                <w:proofErr w:type="spellStart"/>
                <w:r w:rsidR="00FD16C2">
                  <w:t>Eptingen</w:t>
                </w:r>
                <w:proofErr w:type="spellEnd"/>
                <w:r w:rsidR="00FD16C2">
                  <w:t xml:space="preserve"> (SIEP), TESI Pläne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D16C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323514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323514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FD16C2" w:rsidRDefault="00FD16C2" w:rsidP="00FD16C2">
                <w:r>
                  <w:t>Guten Tag Herr Brunner,</w:t>
                </w:r>
              </w:p>
              <w:p w:rsidR="00FD16C2" w:rsidRDefault="00FD16C2" w:rsidP="00FD16C2">
                <w:r>
                  <w:t>hiermit schicken wir Ihnen die gewünschten Pläne:</w:t>
                </w:r>
              </w:p>
              <w:p w:rsidR="00FB4C32" w:rsidRDefault="00FD16C2" w:rsidP="00FD16C2">
                <w:r>
                  <w:t>9246/4270, /4271, /4272, /4265, /4266, /4267</w:t>
                </w:r>
              </w:p>
            </w:tc>
          </w:sdtContent>
        </w:sdt>
      </w:tr>
    </w:tbl>
    <w:p w:rsidR="00466D77" w:rsidRDefault="00466D77" w:rsidP="003F284B"/>
    <w:p w:rsidR="006E48A9" w:rsidRDefault="006E48A9" w:rsidP="003F284B">
      <w:r>
        <w:t>Freundliche Grüsse</w:t>
      </w:r>
    </w:p>
    <w:p w:rsidR="00FD16C2" w:rsidRDefault="00FD16C2" w:rsidP="003F284B"/>
    <w:p w:rsidR="00FD16C2" w:rsidRDefault="00FD16C2" w:rsidP="003F284B"/>
    <w:p w:rsidR="00FD16C2" w:rsidRDefault="00FD16C2" w:rsidP="003F284B"/>
    <w:p w:rsidR="00FD16C2" w:rsidRDefault="00FD16C2" w:rsidP="003F284B">
      <w:r>
        <w:t xml:space="preserve">i. A.  </w:t>
      </w:r>
      <w:r w:rsidR="002924CA">
        <w:t>Nicolosi Lucia</w:t>
      </w:r>
    </w:p>
    <w:sectPr w:rsidR="00FD16C2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6C2" w:rsidRDefault="00FD16C2" w:rsidP="00833AD6">
      <w:pPr>
        <w:spacing w:line="240" w:lineRule="auto"/>
      </w:pPr>
      <w:r>
        <w:separator/>
      </w:r>
    </w:p>
  </w:endnote>
  <w:endnote w:type="continuationSeparator" w:id="0">
    <w:p w:rsidR="00FD16C2" w:rsidRDefault="00FD16C2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924CA">
            <w:rPr>
              <w:noProof/>
              <w:spacing w:val="4"/>
              <w:sz w:val="18"/>
              <w:szCs w:val="18"/>
            </w:rPr>
            <w:t>Dokument2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2924CA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6C2" w:rsidRDefault="00FD16C2" w:rsidP="00833AD6">
      <w:pPr>
        <w:spacing w:line="240" w:lineRule="auto"/>
      </w:pPr>
      <w:r>
        <w:separator/>
      </w:r>
    </w:p>
  </w:footnote>
  <w:footnote w:type="continuationSeparator" w:id="0">
    <w:p w:rsidR="00FD16C2" w:rsidRDefault="00FD16C2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C2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924CA"/>
    <w:rsid w:val="002D5365"/>
    <w:rsid w:val="00323514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64542"/>
    <w:rsid w:val="00596734"/>
    <w:rsid w:val="005A3F61"/>
    <w:rsid w:val="005E28B1"/>
    <w:rsid w:val="00607032"/>
    <w:rsid w:val="00673FB3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A470A"/>
    <w:rsid w:val="00CF52D7"/>
    <w:rsid w:val="00D2039F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B4C32"/>
    <w:rsid w:val="00FD16C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B2B697"/>
  <w15:docId w15:val="{933FCD3D-E48D-4095-B826-AA2F8F2A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C5E1B71CD84F83AF2D8DA2B53E0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EEF0C6-8BCB-48FF-B35E-E29E4E107C13}"/>
      </w:docPartPr>
      <w:docPartBody>
        <w:p w:rsidR="00000000" w:rsidRDefault="00704FF0">
          <w:pPr>
            <w:pStyle w:val="1FC5E1B71CD84F83AF2D8DA2B53E0F55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7FD084810DAD4CF498E798A9F6EFE6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9A34AD-F246-4FBA-A6B5-596FC26DED3E}"/>
      </w:docPartPr>
      <w:docPartBody>
        <w:p w:rsidR="00000000" w:rsidRDefault="00704FF0">
          <w:pPr>
            <w:pStyle w:val="7FD084810DAD4CF498E798A9F6EFE6AE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C2BA0ABE1EA488099AFB210D3637347">
    <w:name w:val="1C2BA0ABE1EA488099AFB210D3637347"/>
  </w:style>
  <w:style w:type="paragraph" w:customStyle="1" w:styleId="1FC5E1B71CD84F83AF2D8DA2B53E0F55">
    <w:name w:val="1FC5E1B71CD84F83AF2D8DA2B53E0F55"/>
  </w:style>
  <w:style w:type="paragraph" w:customStyle="1" w:styleId="7FD084810DAD4CF498E798A9F6EFE6AE">
    <w:name w:val="7FD084810DAD4CF498E798A9F6EFE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7EC1A-377E-40A2-BCBC-04F5BEF4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subject/>
  <dc:creator>Nicolosi Lucia</dc:creator>
  <cp:keywords/>
  <dc:description>Version 2019-01</dc:description>
  <cp:lastModifiedBy>Nicolosi Lucia</cp:lastModifiedBy>
  <cp:revision>1</cp:revision>
  <cp:lastPrinted>2021-12-06T14:48:00Z</cp:lastPrinted>
  <dcterms:created xsi:type="dcterms:W3CDTF">2021-12-06T14:27:00Z</dcterms:created>
  <dcterms:modified xsi:type="dcterms:W3CDTF">2021-12-06T14:54:00Z</dcterms:modified>
</cp:coreProperties>
</file>