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EE1B1D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Bundesamt für Strassen ASTRA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Filiale Zofingen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Herr Hanspeter Hofmann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Brühlstrasse 3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szCs w:val="22"/>
              </w:rPr>
              <w:t>4800 Zofingen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A0359E">
        <w:rPr>
          <w:noProof/>
        </w:rPr>
        <w:t>23. Februar 2018</w:t>
      </w:r>
      <w:r w:rsidR="00E91A22">
        <w:fldChar w:fldCharType="end"/>
      </w:r>
      <w:r w:rsidR="00E91A22">
        <w:t xml:space="preserve"> / </w:t>
      </w:r>
      <w:r w:rsidR="00F7164B">
        <w:t>NP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A0359E">
        <w:rPr>
          <w:noProof/>
          <w:sz w:val="12"/>
          <w:szCs w:val="12"/>
        </w:rPr>
        <w:t>9246_LS_ASTRA_Hofmann_Abgabe MP_NP_20180223.docx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Eptingen</w:t>
      </w:r>
      <w:r>
        <w:rPr>
          <w:b/>
        </w:rPr>
        <w:t xml:space="preserve"> (SIEP</w:t>
      </w:r>
      <w:r w:rsidR="006800B6">
        <w:rPr>
          <w:b/>
        </w:rPr>
        <w:t>)</w:t>
      </w:r>
    </w:p>
    <w:p w:rsidR="00E27689" w:rsidRPr="00DC4BC0" w:rsidRDefault="00DC4BC0" w:rsidP="00E27689">
      <w:pPr>
        <w:spacing w:before="60" w:after="60"/>
        <w:rPr>
          <w:b/>
        </w:rPr>
      </w:pPr>
      <w:r w:rsidRPr="00DC4BC0">
        <w:rPr>
          <w:b/>
        </w:rPr>
        <w:t xml:space="preserve">MP Version 1.0 (Teil AeBo </w:t>
      </w:r>
      <w:r w:rsidR="008B61F3">
        <w:rPr>
          <w:b/>
        </w:rPr>
        <w:t>Tunnel</w:t>
      </w:r>
      <w:r w:rsidRPr="00DC4BC0">
        <w:rPr>
          <w:b/>
        </w:rPr>
        <w:t>)</w:t>
      </w:r>
    </w:p>
    <w:p w:rsidR="00DC4BC0" w:rsidRDefault="00DC4BC0" w:rsidP="00E27689">
      <w:pPr>
        <w:spacing w:before="60" w:after="60"/>
      </w:pPr>
    </w:p>
    <w:p w:rsidR="008553C3" w:rsidRDefault="008553C3" w:rsidP="008553C3">
      <w:pPr>
        <w:pStyle w:val="Kopfzeile"/>
        <w:tabs>
          <w:tab w:val="clear" w:pos="9071"/>
        </w:tabs>
        <w:spacing w:before="120"/>
        <w:outlineLvl w:val="0"/>
      </w:pPr>
      <w:r>
        <w:t>Sehr geehrte</w:t>
      </w:r>
      <w:r w:rsidR="00A547F4">
        <w:rPr>
          <w:szCs w:val="22"/>
        </w:rPr>
        <w:t xml:space="preserve">r Herr </w:t>
      </w:r>
      <w:r w:rsidR="009E1A03">
        <w:rPr>
          <w:szCs w:val="22"/>
        </w:rPr>
        <w:t>Hofmann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8553C3" w:rsidRDefault="00DC4BC0" w:rsidP="008553C3">
      <w:r>
        <w:t>Anbei erhalten Sie das Angepasste MP Version 1.0</w:t>
      </w:r>
      <w:r w:rsidR="005E518A">
        <w:t xml:space="preserve"> </w:t>
      </w:r>
      <w:r w:rsidR="005E518A" w:rsidRPr="00DC4BC0">
        <w:t xml:space="preserve">(Teil AeBo </w:t>
      </w:r>
      <w:r w:rsidR="005E518A">
        <w:t>Tunnel</w:t>
      </w:r>
      <w:r w:rsidR="005E518A" w:rsidRPr="00DC4BC0">
        <w:t>)</w:t>
      </w:r>
      <w:r>
        <w:t xml:space="preserve"> zweifach</w:t>
      </w:r>
      <w:r w:rsidR="005E518A">
        <w:t xml:space="preserve"> in Papier, sowie 1 digital (USB-Stick)</w:t>
      </w:r>
      <w:r w:rsidR="00A0359E">
        <w:t>.</w:t>
      </w:r>
      <w:bookmarkStart w:id="0" w:name="_GoBack"/>
      <w:bookmarkEnd w:id="0"/>
    </w:p>
    <w:p w:rsidR="00835945" w:rsidRDefault="00835945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DC4BC0" w:rsidTr="00B907FA">
        <w:trPr>
          <w:trHeight w:val="340"/>
        </w:trPr>
        <w:tc>
          <w:tcPr>
            <w:tcW w:w="324" w:type="dxa"/>
            <w:vAlign w:val="center"/>
          </w:tcPr>
          <w:p w:rsidR="00DC4BC0" w:rsidRDefault="00DC4BC0" w:rsidP="00013C71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0359E">
              <w:rPr>
                <w:sz w:val="16"/>
              </w:rPr>
            </w:r>
            <w:r w:rsidR="00A0359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DC4BC0" w:rsidRDefault="00DC4BC0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DC4BC0" w:rsidRDefault="00DC4BC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0359E">
              <w:rPr>
                <w:sz w:val="16"/>
              </w:rPr>
            </w:r>
            <w:r w:rsidR="00A0359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DC4BC0" w:rsidRDefault="00DC4BC0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DC4BC0" w:rsidRDefault="00DC4BC0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0359E">
              <w:rPr>
                <w:sz w:val="16"/>
              </w:rPr>
            </w:r>
            <w:r w:rsidR="00A0359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DC4BC0" w:rsidRDefault="00DC4BC0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DC4BC0" w:rsidTr="00B907FA">
        <w:trPr>
          <w:trHeight w:val="340"/>
        </w:trPr>
        <w:tc>
          <w:tcPr>
            <w:tcW w:w="324" w:type="dxa"/>
            <w:vAlign w:val="center"/>
          </w:tcPr>
          <w:p w:rsidR="00DC4BC0" w:rsidRDefault="00DC4BC0" w:rsidP="00013C71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0359E">
              <w:rPr>
                <w:sz w:val="16"/>
              </w:rPr>
            </w:r>
            <w:r w:rsidR="00A0359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DC4BC0" w:rsidRDefault="00DC4BC0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DC4BC0" w:rsidRDefault="00DC4BC0" w:rsidP="00013C71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0359E">
              <w:rPr>
                <w:sz w:val="16"/>
              </w:rPr>
            </w:r>
            <w:r w:rsidR="00A0359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DC4BC0" w:rsidRDefault="00DC4BC0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DC4BC0" w:rsidRDefault="00DC4BC0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0359E">
              <w:rPr>
                <w:sz w:val="16"/>
              </w:rPr>
            </w:r>
            <w:r w:rsidR="00A0359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DC4BC0" w:rsidRDefault="00DC4BC0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0359E">
              <w:rPr>
                <w:sz w:val="16"/>
              </w:rPr>
            </w:r>
            <w:r w:rsidR="00A0359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0359E">
              <w:rPr>
                <w:sz w:val="16"/>
              </w:rPr>
            </w:r>
            <w:r w:rsidR="00A0359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160C1C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0359E">
              <w:rPr>
                <w:sz w:val="16"/>
              </w:rPr>
            </w:r>
            <w:r w:rsidR="00A0359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0359E">
              <w:rPr>
                <w:sz w:val="16"/>
              </w:rPr>
            </w:r>
            <w:r w:rsidR="00A0359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0359E">
              <w:rPr>
                <w:sz w:val="16"/>
              </w:rPr>
            </w:r>
            <w:r w:rsidR="00A0359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0359E">
              <w:rPr>
                <w:sz w:val="16"/>
              </w:rPr>
            </w:r>
            <w:r w:rsidR="00A0359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F7EEB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1" w:name="Zweck"/>
            <w:r>
              <w:rPr>
                <w:sz w:val="16"/>
              </w:rPr>
              <w:tab/>
            </w:r>
            <w:bookmarkEnd w:id="1"/>
            <w:r w:rsidR="000F7EEB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"/>
                  </w:textInput>
                </w:ffData>
              </w:fldChar>
            </w:r>
            <w:r w:rsidR="000F7EEB">
              <w:rPr>
                <w:sz w:val="16"/>
              </w:rPr>
              <w:instrText xml:space="preserve"> FORMTEXT </w:instrText>
            </w:r>
            <w:r w:rsidR="000F7EEB">
              <w:rPr>
                <w:sz w:val="16"/>
              </w:rPr>
            </w:r>
            <w:r w:rsidR="000F7EEB">
              <w:rPr>
                <w:sz w:val="16"/>
              </w:rPr>
              <w:fldChar w:fldCharType="separate"/>
            </w:r>
            <w:r w:rsidR="00A0359E">
              <w:rPr>
                <w:noProof/>
                <w:sz w:val="16"/>
              </w:rPr>
              <w:t>....................................................................................</w:t>
            </w:r>
            <w:r w:rsidR="000F7EEB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F7164B">
      <w:pPr>
        <w:pStyle w:val="MFG"/>
        <w:tabs>
          <w:tab w:val="clear" w:pos="6277"/>
          <w:tab w:val="center" w:pos="6946"/>
        </w:tabs>
        <w:jc w:val="left"/>
        <w:rPr>
          <w:szCs w:val="22"/>
        </w:rPr>
      </w:pPr>
      <w:r>
        <w:rPr>
          <w:szCs w:val="22"/>
        </w:rPr>
        <w:t>Philipp Noordam</w:t>
      </w:r>
    </w:p>
    <w:p w:rsidR="00FC0984" w:rsidRDefault="00FC0984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DC4BC0" w:rsidRDefault="00DC4BC0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C4BC0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A0359E">
      <w:rPr>
        <w:noProof/>
        <w:sz w:val="16"/>
        <w:szCs w:val="16"/>
      </w:rPr>
      <w:t>9246_LS_ASTRA_Hofmann_Abgabe MP_NP_20180223.docx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A0359E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332E7"/>
    <w:rsid w:val="00041214"/>
    <w:rsid w:val="0005351D"/>
    <w:rsid w:val="000B4A9F"/>
    <w:rsid w:val="000D61CB"/>
    <w:rsid w:val="000E0315"/>
    <w:rsid w:val="000F19E2"/>
    <w:rsid w:val="000F7EEB"/>
    <w:rsid w:val="001052D6"/>
    <w:rsid w:val="00152FA2"/>
    <w:rsid w:val="0015484A"/>
    <w:rsid w:val="00160C1C"/>
    <w:rsid w:val="00175FFE"/>
    <w:rsid w:val="001972B8"/>
    <w:rsid w:val="001A0E36"/>
    <w:rsid w:val="001D232A"/>
    <w:rsid w:val="001D3B79"/>
    <w:rsid w:val="001E11A4"/>
    <w:rsid w:val="001F4142"/>
    <w:rsid w:val="00202487"/>
    <w:rsid w:val="00205C58"/>
    <w:rsid w:val="0025684A"/>
    <w:rsid w:val="00260E88"/>
    <w:rsid w:val="00265616"/>
    <w:rsid w:val="00276AEE"/>
    <w:rsid w:val="00282DE3"/>
    <w:rsid w:val="002A488B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7455C"/>
    <w:rsid w:val="00494774"/>
    <w:rsid w:val="004948F5"/>
    <w:rsid w:val="004A6F61"/>
    <w:rsid w:val="004B23F8"/>
    <w:rsid w:val="004C0AF6"/>
    <w:rsid w:val="004D7923"/>
    <w:rsid w:val="005268E2"/>
    <w:rsid w:val="00564857"/>
    <w:rsid w:val="005A491E"/>
    <w:rsid w:val="005D63AC"/>
    <w:rsid w:val="005E4F6B"/>
    <w:rsid w:val="005E518A"/>
    <w:rsid w:val="00612C40"/>
    <w:rsid w:val="00645BB6"/>
    <w:rsid w:val="006800B6"/>
    <w:rsid w:val="00692122"/>
    <w:rsid w:val="00693BAF"/>
    <w:rsid w:val="006B0D04"/>
    <w:rsid w:val="006C4F15"/>
    <w:rsid w:val="007006EC"/>
    <w:rsid w:val="00711EA7"/>
    <w:rsid w:val="00717E07"/>
    <w:rsid w:val="00724605"/>
    <w:rsid w:val="007D4F03"/>
    <w:rsid w:val="00825B34"/>
    <w:rsid w:val="0083379F"/>
    <w:rsid w:val="00835945"/>
    <w:rsid w:val="008553C3"/>
    <w:rsid w:val="00860A30"/>
    <w:rsid w:val="00867546"/>
    <w:rsid w:val="008925DB"/>
    <w:rsid w:val="00895837"/>
    <w:rsid w:val="0089781E"/>
    <w:rsid w:val="008B61F3"/>
    <w:rsid w:val="008B71B7"/>
    <w:rsid w:val="008C35D5"/>
    <w:rsid w:val="008D23C4"/>
    <w:rsid w:val="008E137A"/>
    <w:rsid w:val="008E53AE"/>
    <w:rsid w:val="0090502A"/>
    <w:rsid w:val="009116F0"/>
    <w:rsid w:val="009158E5"/>
    <w:rsid w:val="009316D0"/>
    <w:rsid w:val="00970E1F"/>
    <w:rsid w:val="00992217"/>
    <w:rsid w:val="009A417D"/>
    <w:rsid w:val="009C6C8A"/>
    <w:rsid w:val="009E1A03"/>
    <w:rsid w:val="00A0359E"/>
    <w:rsid w:val="00A04306"/>
    <w:rsid w:val="00A159D1"/>
    <w:rsid w:val="00A41C04"/>
    <w:rsid w:val="00A547F4"/>
    <w:rsid w:val="00A83177"/>
    <w:rsid w:val="00AB1B86"/>
    <w:rsid w:val="00AB201C"/>
    <w:rsid w:val="00B22C96"/>
    <w:rsid w:val="00B340A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E62D3"/>
    <w:rsid w:val="00CF0429"/>
    <w:rsid w:val="00CF4907"/>
    <w:rsid w:val="00D545D9"/>
    <w:rsid w:val="00DA105B"/>
    <w:rsid w:val="00DA234E"/>
    <w:rsid w:val="00DA3693"/>
    <w:rsid w:val="00DC4BC0"/>
    <w:rsid w:val="00DE433A"/>
    <w:rsid w:val="00E27689"/>
    <w:rsid w:val="00E30D18"/>
    <w:rsid w:val="00E411D5"/>
    <w:rsid w:val="00E446F7"/>
    <w:rsid w:val="00E57080"/>
    <w:rsid w:val="00E6374F"/>
    <w:rsid w:val="00E74669"/>
    <w:rsid w:val="00E91A22"/>
    <w:rsid w:val="00EA38A5"/>
    <w:rsid w:val="00ED5730"/>
    <w:rsid w:val="00EE09E8"/>
    <w:rsid w:val="00EE1B1D"/>
    <w:rsid w:val="00EE7893"/>
    <w:rsid w:val="00F32453"/>
    <w:rsid w:val="00F43688"/>
    <w:rsid w:val="00F43C5E"/>
    <w:rsid w:val="00F43ED1"/>
    <w:rsid w:val="00F7164B"/>
    <w:rsid w:val="00F8359C"/>
    <w:rsid w:val="00FB5334"/>
    <w:rsid w:val="00FC0984"/>
    <w:rsid w:val="00FC1B47"/>
    <w:rsid w:val="00FC2B5E"/>
    <w:rsid w:val="00FD3319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C6542-D0FE-4056-A8F8-D9CE48B1E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113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Noordam Philipp</cp:lastModifiedBy>
  <cp:revision>11</cp:revision>
  <cp:lastPrinted>2018-02-23T10:42:00Z</cp:lastPrinted>
  <dcterms:created xsi:type="dcterms:W3CDTF">2016-12-16T09:55:00Z</dcterms:created>
  <dcterms:modified xsi:type="dcterms:W3CDTF">2018-02-23T10:42:00Z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