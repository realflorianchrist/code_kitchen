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Bundesamt für Strassen ASTRA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Hanspeter Hofmann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A04306">
        <w:rPr>
          <w:noProof/>
        </w:rPr>
        <w:t>16. Juni 2015</w:t>
      </w:r>
      <w:r w:rsidR="00E91A22">
        <w:fldChar w:fldCharType="end"/>
      </w:r>
      <w:r w:rsidR="00E91A22">
        <w:t xml:space="preserve"> / </w:t>
      </w:r>
      <w:r w:rsidR="00FC0984">
        <w:t>WN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A04306">
        <w:rPr>
          <w:noProof/>
          <w:sz w:val="12"/>
          <w:szCs w:val="12"/>
        </w:rPr>
        <w:t>9246_LS_ASTRA_Hofmann_Nachtrag06_WN_20150616.docx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</w:t>
      </w:r>
      <w:r w:rsidR="006800B6">
        <w:rPr>
          <w:b/>
        </w:rPr>
        <w:t>)</w:t>
      </w:r>
    </w:p>
    <w:p w:rsidR="00E27689" w:rsidRDefault="006800B6" w:rsidP="00E27689">
      <w:pPr>
        <w:spacing w:before="60" w:after="60"/>
        <w:rPr>
          <w:b/>
        </w:rPr>
      </w:pPr>
      <w:r>
        <w:rPr>
          <w:b/>
        </w:rPr>
        <w:t>Nachtrag Nr. 070017/000025/N0</w:t>
      </w:r>
      <w:r w:rsidR="00FC0984">
        <w:rPr>
          <w:b/>
        </w:rPr>
        <w:t>6</w:t>
      </w:r>
      <w:r>
        <w:rPr>
          <w:b/>
        </w:rPr>
        <w:t xml:space="preserve"> zur Unterschrift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9E1A03">
        <w:rPr>
          <w:szCs w:val="22"/>
        </w:rPr>
        <w:t>Hofmann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</w:t>
      </w:r>
      <w:r w:rsidR="009E1A03">
        <w:t xml:space="preserve">senden wir Ihnen </w:t>
      </w:r>
      <w:proofErr w:type="spellStart"/>
      <w:r w:rsidR="009E1A03">
        <w:t>o.e</w:t>
      </w:r>
      <w:proofErr w:type="spellEnd"/>
      <w:r w:rsidR="009E1A03">
        <w:t xml:space="preserve">. </w:t>
      </w:r>
      <w:r w:rsidR="006800B6">
        <w:t xml:space="preserve">Nachtrag </w:t>
      </w:r>
      <w:r w:rsidR="009E1A03">
        <w:t>von uns unterzeichnet in 2-facher Ausfertigung zur Gegenzeichnung retour</w:t>
      </w:r>
      <w:r w:rsidR="00205C58">
        <w:t>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9E325F">
              <w:rPr>
                <w:sz w:val="16"/>
              </w:rPr>
            </w:r>
            <w:r w:rsidR="009E32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E325F">
              <w:rPr>
                <w:sz w:val="16"/>
              </w:rPr>
            </w:r>
            <w:r w:rsidR="009E32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E325F">
              <w:rPr>
                <w:sz w:val="16"/>
              </w:rPr>
            </w:r>
            <w:r w:rsidR="009E32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E325F">
              <w:rPr>
                <w:sz w:val="16"/>
              </w:rPr>
            </w:r>
            <w:r w:rsidR="009E32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E325F">
              <w:rPr>
                <w:sz w:val="16"/>
              </w:rPr>
            </w:r>
            <w:r w:rsidR="009E32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E325F">
              <w:rPr>
                <w:sz w:val="16"/>
              </w:rPr>
            </w:r>
            <w:r w:rsidR="009E32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E325F">
              <w:rPr>
                <w:sz w:val="16"/>
              </w:rPr>
            </w:r>
            <w:r w:rsidR="009E32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E325F">
              <w:rPr>
                <w:sz w:val="16"/>
              </w:rPr>
            </w:r>
            <w:r w:rsidR="009E32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E325F">
              <w:rPr>
                <w:sz w:val="16"/>
              </w:rPr>
            </w:r>
            <w:r w:rsidR="009E32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E325F">
              <w:rPr>
                <w:sz w:val="16"/>
              </w:rPr>
            </w:r>
            <w:r w:rsidR="009E32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E325F">
              <w:rPr>
                <w:sz w:val="16"/>
              </w:rPr>
            </w:r>
            <w:r w:rsidR="009E32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E325F">
              <w:rPr>
                <w:sz w:val="16"/>
              </w:rPr>
            </w:r>
            <w:r w:rsidR="009E325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A04306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FC0984">
      <w:pPr>
        <w:pStyle w:val="MFG"/>
        <w:tabs>
          <w:tab w:val="clear" w:pos="6277"/>
          <w:tab w:val="center" w:pos="6946"/>
        </w:tabs>
        <w:jc w:val="left"/>
        <w:rPr>
          <w:szCs w:val="22"/>
        </w:rPr>
      </w:pPr>
      <w:r>
        <w:rPr>
          <w:szCs w:val="22"/>
        </w:rPr>
        <w:t>Noëlle Weider</w:t>
      </w:r>
    </w:p>
    <w:p w:rsidR="00FC0984" w:rsidRDefault="00FC0984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FC0984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bookmarkStart w:id="2" w:name="_GoBack"/>
      <w:bookmarkEnd w:id="2"/>
      <w:r>
        <w:rPr>
          <w:szCs w:val="22"/>
        </w:rPr>
        <w:t>Projektassistenz</w:t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A04306">
      <w:rPr>
        <w:noProof/>
        <w:sz w:val="16"/>
        <w:szCs w:val="16"/>
      </w:rPr>
      <w:t>9246_LS_ASTRA_Hofmann_Nachtrag06_WN_20150616.docx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A04306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5351D"/>
    <w:rsid w:val="000B4A9F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800B6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825B34"/>
    <w:rsid w:val="0083379F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A417D"/>
    <w:rsid w:val="009C6C8A"/>
    <w:rsid w:val="009E1A03"/>
    <w:rsid w:val="00A04306"/>
    <w:rsid w:val="00A159D1"/>
    <w:rsid w:val="00A41C04"/>
    <w:rsid w:val="00A547F4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E62D3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EE7893"/>
    <w:rsid w:val="00F32453"/>
    <w:rsid w:val="00F43688"/>
    <w:rsid w:val="00F43C5E"/>
    <w:rsid w:val="00F43ED1"/>
    <w:rsid w:val="00F8359C"/>
    <w:rsid w:val="00FB5334"/>
    <w:rsid w:val="00FC098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74F7D-96A6-4844-9C44-7DB95624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111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Weider Noelle</cp:lastModifiedBy>
  <cp:revision>4</cp:revision>
  <cp:lastPrinted>2015-06-16T15:14:00Z</cp:lastPrinted>
  <dcterms:created xsi:type="dcterms:W3CDTF">2015-06-16T15:05:00Z</dcterms:created>
  <dcterms:modified xsi:type="dcterms:W3CDTF">2015-06-16T15:25:00Z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