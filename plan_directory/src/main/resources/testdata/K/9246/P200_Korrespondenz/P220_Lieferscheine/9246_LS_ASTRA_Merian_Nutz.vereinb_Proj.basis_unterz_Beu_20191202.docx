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24130F">
              <w:rPr>
                <w:szCs w:val="22"/>
              </w:rPr>
              <w:t>Jürg Merian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4130F">
        <w:rPr>
          <w:noProof/>
        </w:rPr>
        <w:t>2. Dezember 2019</w:t>
      </w:r>
      <w:r w:rsidR="00E91A22">
        <w:fldChar w:fldCharType="end"/>
      </w:r>
      <w:r w:rsidR="00E91A22">
        <w:t xml:space="preserve"> / </w:t>
      </w:r>
      <w:proofErr w:type="spellStart"/>
      <w:r w:rsidR="0024130F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4130F">
        <w:rPr>
          <w:noProof/>
          <w:sz w:val="12"/>
          <w:szCs w:val="12"/>
        </w:rPr>
        <w:t>9246_LS_ASTRA_Merian_Nutz.vereinb_Proj.basis_unterz_Beu_20191202.docx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 w:rsidR="0024130F">
        <w:rPr>
          <w:b/>
        </w:rPr>
        <w:t xml:space="preserve"> (SI</w:t>
      </w:r>
      <w:r>
        <w:rPr>
          <w:b/>
        </w:rPr>
        <w:t>EP</w:t>
      </w:r>
      <w:r w:rsidR="006800B6">
        <w:rPr>
          <w:b/>
        </w:rPr>
        <w:t>)</w:t>
      </w:r>
    </w:p>
    <w:p w:rsidR="0024130F" w:rsidRDefault="0024130F" w:rsidP="00E27689">
      <w:pPr>
        <w:jc w:val="left"/>
        <w:rPr>
          <w:b/>
        </w:rPr>
      </w:pPr>
      <w:r>
        <w:rPr>
          <w:b/>
        </w:rPr>
        <w:t>Massnahmenprojekt</w:t>
      </w:r>
    </w:p>
    <w:p w:rsidR="00DC4BC0" w:rsidRDefault="00DC4BC0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24130F">
        <w:rPr>
          <w:szCs w:val="22"/>
        </w:rPr>
        <w:t>Merian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24130F" w:rsidP="008553C3">
      <w:r>
        <w:t>Beiliegend erhalten Sie folgende Unterlagen:</w:t>
      </w:r>
    </w:p>
    <w:p w:rsidR="0024130F" w:rsidRDefault="0024130F" w:rsidP="008553C3"/>
    <w:p w:rsidR="0024130F" w:rsidRDefault="0024130F" w:rsidP="008553C3">
      <w:r>
        <w:t>- 8 Exemplare Nutzungsvereinbarungen und</w:t>
      </w:r>
    </w:p>
    <w:p w:rsidR="0024130F" w:rsidRDefault="0024130F" w:rsidP="008553C3">
      <w:r>
        <w:t>- 8 Exemplare Projektbasis</w:t>
      </w:r>
    </w:p>
    <w:p w:rsidR="0024130F" w:rsidRDefault="0024130F" w:rsidP="008553C3"/>
    <w:p w:rsidR="0024130F" w:rsidRDefault="0024130F" w:rsidP="008553C3">
      <w:r>
        <w:t>von uns gegengezeichnet.</w:t>
      </w:r>
    </w:p>
    <w:p w:rsidR="0024130F" w:rsidRDefault="0024130F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DC4BC0" w:rsidRDefault="00DC4BC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DC4BC0" w:rsidTr="00B907FA">
        <w:trPr>
          <w:trHeight w:val="340"/>
        </w:trPr>
        <w:tc>
          <w:tcPr>
            <w:tcW w:w="324" w:type="dxa"/>
            <w:vAlign w:val="center"/>
          </w:tcPr>
          <w:p w:rsidR="00DC4BC0" w:rsidRDefault="008E5B3C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DC4BC0" w:rsidRDefault="00DC4BC0" w:rsidP="00013C71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DC4BC0" w:rsidRDefault="00DC4BC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DC4BC0" w:rsidRDefault="00DC4BC0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4130F">
              <w:rPr>
                <w:sz w:val="16"/>
              </w:rPr>
            </w:r>
            <w:r w:rsidR="0024130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0" w:name="Zweck"/>
            <w:r>
              <w:rPr>
                <w:sz w:val="16"/>
              </w:rPr>
              <w:tab/>
            </w:r>
            <w:bookmarkEnd w:id="0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A0359E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24130F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24130F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24130F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</w:p>
    <w:p w:rsidR="0024130F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Agnès Beuret</w:t>
      </w:r>
    </w:p>
    <w:p w:rsidR="00DE433A" w:rsidRDefault="0024130F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Projektassistenz</w:t>
      </w:r>
      <w:bookmarkStart w:id="1" w:name="_GoBack"/>
      <w:bookmarkEnd w:id="1"/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4BC0" w:rsidRDefault="00DC4BC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C4BC0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A0359E">
      <w:rPr>
        <w:noProof/>
        <w:sz w:val="16"/>
        <w:szCs w:val="16"/>
      </w:rPr>
      <w:t>9246_LS_ASTRA_Hofmann_Abgabe MP_NP_20180223.docx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4130F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32E7"/>
    <w:rsid w:val="00041214"/>
    <w:rsid w:val="0005351D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4130F"/>
    <w:rsid w:val="0025684A"/>
    <w:rsid w:val="00260E88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948F5"/>
    <w:rsid w:val="004A6F61"/>
    <w:rsid w:val="004B23F8"/>
    <w:rsid w:val="004C0AF6"/>
    <w:rsid w:val="004D7923"/>
    <w:rsid w:val="005268E2"/>
    <w:rsid w:val="00564857"/>
    <w:rsid w:val="005A491E"/>
    <w:rsid w:val="005D63AC"/>
    <w:rsid w:val="005E4F6B"/>
    <w:rsid w:val="005E518A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17E0F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5837"/>
    <w:rsid w:val="0089781E"/>
    <w:rsid w:val="008B61F3"/>
    <w:rsid w:val="008B71B7"/>
    <w:rsid w:val="008C35D5"/>
    <w:rsid w:val="008D23C4"/>
    <w:rsid w:val="008E137A"/>
    <w:rsid w:val="008E53AE"/>
    <w:rsid w:val="008E5B3C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359E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428B1"/>
    <w:rsid w:val="00D545D9"/>
    <w:rsid w:val="00DA105B"/>
    <w:rsid w:val="00DA234E"/>
    <w:rsid w:val="00DA3693"/>
    <w:rsid w:val="00DC4BC0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7164B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568C4434"/>
  <w15:docId w15:val="{F52351AB-2254-41B7-83D5-0FCD4554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4A6A1-A29E-4DD5-B624-35F23049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3</cp:revision>
  <cp:lastPrinted>2018-02-23T10:42:00Z</cp:lastPrinted>
  <dcterms:created xsi:type="dcterms:W3CDTF">2019-12-02T13:12:00Z</dcterms:created>
  <dcterms:modified xsi:type="dcterms:W3CDTF">2019-12-02T13:15:00Z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