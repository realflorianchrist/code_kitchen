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4758"/>
      </w:tblGrid>
      <w:tr w:rsidR="006D4154" w:rsidTr="00172846">
        <w:trPr>
          <w:trHeight w:hRule="exact" w:val="1926"/>
        </w:trPr>
        <w:tc>
          <w:tcPr>
            <w:tcW w:w="4768" w:type="dxa"/>
          </w:tcPr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>Bundesamt für Strassen ASTRA</w:t>
            </w:r>
          </w:p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>Abteilung Strasseninfrastruktur Ost</w:t>
            </w:r>
          </w:p>
          <w:p w:rsidR="00B33817" w:rsidRPr="00B74C7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 xml:space="preserve">Filiale Zofingen 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 w:rsidRPr="00B74C77">
              <w:t xml:space="preserve">Bereich Erhaltungsplanung 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>
              <w:t xml:space="preserve">Herr </w:t>
            </w:r>
            <w:r w:rsidR="006615D0">
              <w:t>Ferdinand Moor</w:t>
            </w:r>
          </w:p>
          <w:p w:rsidR="00B33817" w:rsidRDefault="00B33817" w:rsidP="00B33817">
            <w:pPr>
              <w:tabs>
                <w:tab w:val="center" w:pos="4819"/>
                <w:tab w:val="right" w:pos="9071"/>
              </w:tabs>
            </w:pPr>
            <w:r>
              <w:t>Brühlstrasse 3</w:t>
            </w:r>
          </w:p>
          <w:p w:rsidR="006D4154" w:rsidRDefault="00B33817" w:rsidP="00B33817">
            <w:pPr>
              <w:tabs>
                <w:tab w:val="center" w:pos="4819"/>
                <w:tab w:val="right" w:pos="9071"/>
              </w:tabs>
              <w:jc w:val="left"/>
            </w:pPr>
            <w:r w:rsidRPr="00B74C77">
              <w:t xml:space="preserve">4800 Zofingen </w:t>
            </w:r>
          </w:p>
        </w:tc>
        <w:tc>
          <w:tcPr>
            <w:tcW w:w="4758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615D0">
        <w:rPr>
          <w:noProof/>
        </w:rPr>
        <w:t>19. Juli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4F0A14">
        <w:rPr>
          <w:noProof/>
          <w:sz w:val="12"/>
          <w:szCs w:val="12"/>
        </w:rPr>
        <w:t>9246_LS_ASTRA_Moor_TESI Bauphase 4 und 5_MeM_20230719.docx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1F2231" w:rsidP="00E27689">
      <w:pPr>
        <w:spacing w:before="60" w:after="60"/>
        <w:rPr>
          <w:b/>
        </w:rPr>
      </w:pPr>
      <w:r w:rsidRPr="001F2231">
        <w:rPr>
          <w:b/>
        </w:rPr>
        <w:t>TESI Pläne Abschnitt 2</w:t>
      </w:r>
      <w:r>
        <w:rPr>
          <w:b/>
        </w:rPr>
        <w:t xml:space="preserve">, </w:t>
      </w:r>
      <w:r w:rsidRPr="001F2231">
        <w:rPr>
          <w:b/>
        </w:rPr>
        <w:t xml:space="preserve">Bauphase </w:t>
      </w:r>
      <w:r w:rsidR="004F0A14">
        <w:rPr>
          <w:b/>
        </w:rPr>
        <w:t>4 und 5</w:t>
      </w:r>
    </w:p>
    <w:p w:rsidR="001F2231" w:rsidRDefault="001F2231" w:rsidP="00E27689">
      <w:pPr>
        <w:spacing w:before="60" w:after="60"/>
      </w:pPr>
    </w:p>
    <w:p w:rsidR="00B33817" w:rsidRDefault="004F0A14" w:rsidP="00B33817">
      <w:r>
        <w:t>Geschätzter Ferdi</w:t>
      </w:r>
      <w:r w:rsidR="00B33817">
        <w:t>,</w:t>
      </w:r>
    </w:p>
    <w:p w:rsidR="00B33817" w:rsidRDefault="00B33817" w:rsidP="00B33817"/>
    <w:p w:rsidR="00B33817" w:rsidRDefault="00B33817" w:rsidP="00B33817">
      <w:r>
        <w:t>hiermit erh</w:t>
      </w:r>
      <w:r w:rsidR="004F0A14">
        <w:t>ältst du</w:t>
      </w:r>
      <w:r>
        <w:t xml:space="preserve"> folgende TESI-Pläne mit der Bitte um Prüfung und Genehmigung:</w:t>
      </w:r>
    </w:p>
    <w:p w:rsidR="00B33817" w:rsidRDefault="00B33817" w:rsidP="00B33817"/>
    <w:p w:rsidR="00172846" w:rsidRPr="00172846" w:rsidRDefault="004F0A14" w:rsidP="00172846">
      <w:pPr>
        <w:spacing w:after="60"/>
        <w:rPr>
          <w:lang w:val="fr-CH"/>
        </w:rPr>
      </w:pPr>
      <w:r w:rsidRPr="004F0A14">
        <w:rPr>
          <w:lang w:val="fr-CH"/>
        </w:rPr>
        <w:t>20230717-070028-EP SIEP-TP0-01045-00-F_-TESI BP4 u. 5 1</w:t>
      </w:r>
      <w:r>
        <w:rPr>
          <w:lang w:val="fr-CH"/>
        </w:rPr>
        <w:t>/</w:t>
      </w:r>
      <w:r w:rsidRPr="004F0A14">
        <w:rPr>
          <w:lang w:val="fr-CH"/>
        </w:rPr>
        <w:t>5</w:t>
      </w:r>
    </w:p>
    <w:p w:rsidR="004F0A14" w:rsidRDefault="004F0A14" w:rsidP="00172846">
      <w:pPr>
        <w:spacing w:after="60"/>
        <w:rPr>
          <w:lang w:val="fr-CH"/>
        </w:rPr>
      </w:pPr>
      <w:r w:rsidRPr="004F0A14">
        <w:rPr>
          <w:lang w:val="fr-CH"/>
        </w:rPr>
        <w:t>20230717-070017-EP SIEP-TP0-01046-00-F_-TESI BP4 u. 5 2</w:t>
      </w:r>
      <w:r>
        <w:rPr>
          <w:lang w:val="fr-CH"/>
        </w:rPr>
        <w:t>/</w:t>
      </w:r>
      <w:r w:rsidRPr="004F0A14">
        <w:rPr>
          <w:lang w:val="fr-CH"/>
        </w:rPr>
        <w:t>5</w:t>
      </w:r>
    </w:p>
    <w:p w:rsidR="00172846" w:rsidRPr="00172846" w:rsidRDefault="004F0A14" w:rsidP="00172846">
      <w:pPr>
        <w:spacing w:after="60"/>
        <w:rPr>
          <w:lang w:val="fr-CH"/>
        </w:rPr>
      </w:pPr>
      <w:r w:rsidRPr="004F0A14">
        <w:rPr>
          <w:lang w:val="fr-CH"/>
        </w:rPr>
        <w:t>20230717-070017-EP SIEP-</w:t>
      </w:r>
      <w:r>
        <w:rPr>
          <w:lang w:val="fr-CH"/>
        </w:rPr>
        <w:t>TP0-01047-00-F_-TESI BP4 u. 5 3/</w:t>
      </w:r>
      <w:r w:rsidRPr="004F0A14">
        <w:rPr>
          <w:lang w:val="fr-CH"/>
        </w:rPr>
        <w:t>5</w:t>
      </w:r>
    </w:p>
    <w:p w:rsidR="004F0A14" w:rsidRDefault="004F0A14" w:rsidP="00172846">
      <w:pPr>
        <w:spacing w:after="60"/>
        <w:rPr>
          <w:lang w:val="fr-CH"/>
        </w:rPr>
      </w:pPr>
      <w:r w:rsidRPr="004F0A14">
        <w:rPr>
          <w:lang w:val="fr-CH"/>
        </w:rPr>
        <w:t>20230717-070017-EP SIEP-TP0-01048-00-F_-TESI BP4 4</w:t>
      </w:r>
      <w:r>
        <w:rPr>
          <w:lang w:val="fr-CH"/>
        </w:rPr>
        <w:t>/</w:t>
      </w:r>
      <w:r w:rsidRPr="004F0A14">
        <w:rPr>
          <w:lang w:val="fr-CH"/>
        </w:rPr>
        <w:t>5</w:t>
      </w:r>
      <w:bookmarkStart w:id="0" w:name="_GoBack"/>
      <w:bookmarkEnd w:id="0"/>
    </w:p>
    <w:p w:rsidR="00172846" w:rsidRDefault="00DD0574" w:rsidP="00DD0574">
      <w:pPr>
        <w:spacing w:after="60"/>
        <w:rPr>
          <w:lang w:val="fr-CH"/>
        </w:rPr>
      </w:pPr>
      <w:r w:rsidRPr="00DD0574">
        <w:rPr>
          <w:lang w:val="fr-CH"/>
        </w:rPr>
        <w:t>20230717-070017-EP SIEP-TP0-01049-00-F_-TESI BP4 5</w:t>
      </w:r>
      <w:r>
        <w:rPr>
          <w:lang w:val="fr-CH"/>
        </w:rPr>
        <w:t>/</w:t>
      </w:r>
      <w:r w:rsidRPr="00DD0574">
        <w:rPr>
          <w:lang w:val="fr-CH"/>
        </w:rPr>
        <w:t>5</w:t>
      </w:r>
    </w:p>
    <w:p w:rsidR="00DD0574" w:rsidRDefault="00DD0574" w:rsidP="00DD0574">
      <w:pPr>
        <w:spacing w:after="60"/>
        <w:rPr>
          <w:lang w:val="fr-CH"/>
        </w:rPr>
      </w:pPr>
      <w:r w:rsidRPr="00DD0574">
        <w:rPr>
          <w:lang w:val="fr-CH"/>
        </w:rPr>
        <w:t>20230717-070017-EP SIEP-TP0-01050-00-F_-TESI BP5 4</w:t>
      </w:r>
      <w:r>
        <w:rPr>
          <w:lang w:val="fr-CH"/>
        </w:rPr>
        <w:t>/</w:t>
      </w:r>
      <w:r w:rsidRPr="00DD0574">
        <w:rPr>
          <w:lang w:val="fr-CH"/>
        </w:rPr>
        <w:t>5</w:t>
      </w:r>
    </w:p>
    <w:p w:rsidR="00DD0574" w:rsidRDefault="00DD0574" w:rsidP="00DD0574">
      <w:pPr>
        <w:spacing w:after="60"/>
        <w:rPr>
          <w:lang w:val="fr-CH"/>
        </w:rPr>
      </w:pPr>
      <w:r w:rsidRPr="00DD0574">
        <w:rPr>
          <w:lang w:val="fr-CH"/>
        </w:rPr>
        <w:t>20230717-070017-EP SIEP-TP0-01051-00-F_-TESI BP5 5</w:t>
      </w:r>
      <w:r>
        <w:rPr>
          <w:lang w:val="fr-CH"/>
        </w:rPr>
        <w:t>/</w:t>
      </w:r>
      <w:r w:rsidRPr="00DD0574">
        <w:rPr>
          <w:lang w:val="fr-CH"/>
        </w:rPr>
        <w:t>5</w:t>
      </w:r>
    </w:p>
    <w:p w:rsidR="00DD0574" w:rsidRPr="00172846" w:rsidRDefault="00DD0574" w:rsidP="00DD0574">
      <w:pPr>
        <w:spacing w:after="60"/>
        <w:rPr>
          <w:lang w:val="fr-CH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DD0574">
              <w:rPr>
                <w:sz w:val="16"/>
              </w:rPr>
            </w:r>
            <w:r w:rsidR="00DD05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B33817" w:rsidRDefault="004F0A14" w:rsidP="00B33817">
      <w:r>
        <w:t>Maria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95830">
      <w:rPr>
        <w:sz w:val="16"/>
        <w:szCs w:val="16"/>
      </w:rPr>
      <w:t>Lautengartenstrasse 6</w:t>
    </w:r>
    <w:r>
      <w:rPr>
        <w:sz w:val="16"/>
        <w:szCs w:val="16"/>
      </w:rPr>
      <w:t>, 40</w:t>
    </w:r>
    <w:r w:rsidR="00995830">
      <w:rPr>
        <w:sz w:val="16"/>
        <w:szCs w:val="16"/>
      </w:rPr>
      <w:t>5</w:t>
    </w:r>
    <w:r>
      <w:rPr>
        <w:sz w:val="16"/>
        <w:szCs w:val="16"/>
      </w:rPr>
      <w:t>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33817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intFractionalCharacterWidth/>
  <w:hideSpellingErrors/>
  <w:hideGrammaticalErrors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2846"/>
    <w:rsid w:val="00175FFE"/>
    <w:rsid w:val="001972B8"/>
    <w:rsid w:val="001D232A"/>
    <w:rsid w:val="001D3B79"/>
    <w:rsid w:val="001E11A4"/>
    <w:rsid w:val="001F2231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4E39CB"/>
    <w:rsid w:val="004F0A14"/>
    <w:rsid w:val="005268E2"/>
    <w:rsid w:val="00564857"/>
    <w:rsid w:val="00571561"/>
    <w:rsid w:val="005A491E"/>
    <w:rsid w:val="005B53AE"/>
    <w:rsid w:val="005D63AC"/>
    <w:rsid w:val="00612C40"/>
    <w:rsid w:val="00645BB6"/>
    <w:rsid w:val="006615D0"/>
    <w:rsid w:val="00693BAF"/>
    <w:rsid w:val="006B0D04"/>
    <w:rsid w:val="006C4F15"/>
    <w:rsid w:val="006D4154"/>
    <w:rsid w:val="007006EC"/>
    <w:rsid w:val="0071020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95830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3817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0574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  <w14:docId w14:val="6E6FF29B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E39C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HAnsi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03359-25C3-48D8-9BB7-70E321FA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153</Words>
  <Characters>1349</Characters>
  <Application>Microsoft Office Word</Application>
  <DocSecurity>0</DocSecurity>
  <Lines>11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2022-02-08T10:26:00Z</cp:lastPrinted>
  <dcterms:created xsi:type="dcterms:W3CDTF">2023-07-19T09:18:00Z</dcterms:created>
  <dcterms:modified xsi:type="dcterms:W3CDTF">2023-07-19T09:28:00Z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