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826EC0" w:rsidRDefault="00826EC0" w:rsidP="00826EC0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826EC0" w:rsidRDefault="00826EC0" w:rsidP="00826EC0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826EC0" w:rsidRDefault="00826EC0" w:rsidP="00826EC0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826EC0" w:rsidRDefault="00826EC0" w:rsidP="00826EC0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A547F4" w:rsidRDefault="00826EC0" w:rsidP="00826EC0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492383">
        <w:t xml:space="preserve">20. April </w:t>
      </w:r>
      <w:r w:rsidR="0007039B">
        <w:t xml:space="preserve">b </w:t>
      </w:r>
      <w:proofErr w:type="spellStart"/>
      <w:r w:rsidR="0007039B">
        <w:t>nx</w:t>
      </w:r>
      <w:proofErr w:type="spellEnd"/>
      <w:r w:rsidR="0007039B">
        <w:t xml:space="preserve"> nk</w:t>
      </w:r>
      <w:proofErr w:type="gramStart"/>
      <w:r w:rsidR="0007039B">
        <w:t>,</w:t>
      </w:r>
      <w:bookmarkStart w:id="0" w:name="_GoBack"/>
      <w:bookmarkEnd w:id="0"/>
      <w:r w:rsidR="00A2467B">
        <w:t>2018</w:t>
      </w:r>
      <w:proofErr w:type="gramEnd"/>
      <w:r w:rsidR="00126A3D" w:rsidRPr="00126A3D">
        <w:t xml:space="preserve"> / </w:t>
      </w:r>
      <w:proofErr w:type="spellStart"/>
      <w:r w:rsidR="00826EC0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43E24">
        <w:rPr>
          <w:noProof/>
          <w:sz w:val="12"/>
          <w:szCs w:val="12"/>
        </w:rPr>
        <w:t>9246_LS_ASTRA_N09_z_Unterzeichnung_20180420_Beu.docx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126A3D" w:rsidRDefault="00126A3D" w:rsidP="00126A3D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</w:p>
    <w:p w:rsidR="00826EC0" w:rsidRDefault="00826EC0" w:rsidP="00826EC0">
      <w:pPr>
        <w:spacing w:before="60" w:after="60"/>
        <w:rPr>
          <w:b/>
        </w:rPr>
      </w:pPr>
      <w:r>
        <w:rPr>
          <w:b/>
        </w:rPr>
        <w:t>Nachtrags-Nr. 070017/000025/N09</w:t>
      </w:r>
    </w:p>
    <w:p w:rsidR="00E27689" w:rsidRDefault="00E27689" w:rsidP="00E27689">
      <w:pPr>
        <w:spacing w:before="60" w:after="60"/>
      </w:pPr>
    </w:p>
    <w:p w:rsidR="00826EC0" w:rsidRDefault="00826EC0" w:rsidP="00826EC0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>
        <w:rPr>
          <w:szCs w:val="22"/>
        </w:rPr>
        <w:t>r Herr Hofmann</w:t>
      </w:r>
    </w:p>
    <w:p w:rsidR="00826EC0" w:rsidRDefault="00826EC0" w:rsidP="00826EC0">
      <w:pPr>
        <w:pStyle w:val="Kopfzeile"/>
        <w:tabs>
          <w:tab w:val="clear" w:pos="9071"/>
        </w:tabs>
        <w:outlineLvl w:val="0"/>
      </w:pPr>
    </w:p>
    <w:p w:rsidR="00826EC0" w:rsidRDefault="00826EC0" w:rsidP="00826EC0">
      <w:r>
        <w:t xml:space="preserve">In der Beilage senden wir Ihnen </w:t>
      </w:r>
      <w:proofErr w:type="spellStart"/>
      <w:r>
        <w:t>o.e</w:t>
      </w:r>
      <w:proofErr w:type="spellEnd"/>
      <w:r>
        <w:t>. Nachtrag von uns unterzeichnet in 2-facher Ausfertigung zur Gegenzeichnung retour.</w:t>
      </w:r>
    </w:p>
    <w:p w:rsidR="00126A3D" w:rsidRDefault="00126A3D" w:rsidP="008553C3">
      <w:pPr>
        <w:pStyle w:val="Kopfzeile"/>
        <w:tabs>
          <w:tab w:val="clear" w:pos="9071"/>
        </w:tabs>
        <w:outlineLvl w:val="0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126A3D" w:rsidTr="00B907FA">
        <w:trPr>
          <w:trHeight w:val="340"/>
        </w:trPr>
        <w:tc>
          <w:tcPr>
            <w:tcW w:w="324" w:type="dxa"/>
            <w:vAlign w:val="center"/>
          </w:tcPr>
          <w:p w:rsidR="00126A3D" w:rsidRDefault="00126A3D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126A3D" w:rsidRDefault="00126A3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26E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126A3D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126A3D" w:rsidRDefault="00A2467B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  <w:r w:rsidR="00A2467B">
              <w:rPr>
                <w:sz w:val="16"/>
              </w:rPr>
              <w:t>an R. Rotzler (1 Stick)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B089A">
              <w:rPr>
                <w:sz w:val="16"/>
              </w:rPr>
            </w:r>
            <w:r w:rsidR="00CB08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543E24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826EC0" w:rsidRDefault="00826EC0" w:rsidP="00826EC0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lastRenderedPageBreak/>
        <w:t>Agnès Beuret</w:t>
      </w:r>
    </w:p>
    <w:p w:rsidR="00826EC0" w:rsidRDefault="00826EC0" w:rsidP="00826E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26E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543E24">
      <w:rPr>
        <w:noProof/>
        <w:sz w:val="16"/>
        <w:szCs w:val="16"/>
      </w:rPr>
      <w:t>9246_LS_ASTRA_N09_z_Unterzeichnung_20180420_Beu.docx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43E2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7039B"/>
    <w:rsid w:val="000B4A9F"/>
    <w:rsid w:val="000B54CF"/>
    <w:rsid w:val="000E0315"/>
    <w:rsid w:val="000F19E2"/>
    <w:rsid w:val="000F7EEB"/>
    <w:rsid w:val="001052D6"/>
    <w:rsid w:val="00126A3D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83306"/>
    <w:rsid w:val="002A488B"/>
    <w:rsid w:val="002E2466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2383"/>
    <w:rsid w:val="00494774"/>
    <w:rsid w:val="004A6F61"/>
    <w:rsid w:val="004B23F8"/>
    <w:rsid w:val="004C0AF6"/>
    <w:rsid w:val="004D7923"/>
    <w:rsid w:val="005268E2"/>
    <w:rsid w:val="00543E24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26EC0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2467B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64959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35A6A-1B63-4898-BA2C-6665647C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112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6</cp:revision>
  <cp:lastPrinted>2018-04-20T10:37:00Z</cp:lastPrinted>
  <dcterms:created xsi:type="dcterms:W3CDTF">2018-04-20T10:05:00Z</dcterms:created>
  <dcterms:modified xsi:type="dcterms:W3CDTF">2018-04-20T11:07:00Z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