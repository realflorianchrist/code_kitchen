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A739D2" w:rsidRDefault="00ED2112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Dominik </w:t>
            </w:r>
            <w:proofErr w:type="spellStart"/>
            <w:r>
              <w:t>Bänninger</w:t>
            </w:r>
            <w:proofErr w:type="spellEnd"/>
          </w:p>
          <w:p w:rsidR="00D42C64" w:rsidRDefault="00ED2112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Amt für Umwelt und Energie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ED2112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045EC3">
        <w:rPr>
          <w:noProof/>
          <w:sz w:val="12"/>
          <w:szCs w:val="12"/>
        </w:rPr>
        <w:t>9246_LS_AUE_Bänninger_NMB 2022_MeM_20220208.docx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ED2112">
        <w:t>Bänninge</w:t>
      </w:r>
      <w:r w:rsidR="00A739D2">
        <w:t>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ED2112" w:rsidRPr="009B4979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>
        <w:t>de</w:t>
      </w:r>
      <w:r w:rsidR="00F47E3E">
        <w:t>n</w:t>
      </w:r>
      <w:r>
        <w:t xml:space="preserve"> NMB-Ordner </w:t>
      </w:r>
      <w:r w:rsidR="00F47E3E">
        <w:t>(«roter Ordner»)</w:t>
      </w:r>
      <w:r w:rsidR="00ED2112">
        <w:tab/>
      </w:r>
      <w:r w:rsidR="00ED2112">
        <w:tab/>
      </w:r>
      <w:r w:rsidR="00ED2112">
        <w:tab/>
      </w:r>
      <w:r w:rsidR="00ED2112">
        <w:tab/>
        <w:t>1Ex.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45EC3">
              <w:rPr>
                <w:sz w:val="16"/>
              </w:rPr>
            </w:r>
            <w:r w:rsidR="00045EC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ED2112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ED2112">
      <w:rPr>
        <w:noProof/>
        <w:sz w:val="16"/>
        <w:szCs w:val="16"/>
      </w:rPr>
      <w:t>9246_LS_Feuerwehr BL_Bleuler_NMB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ED2112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158A694B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3E926-BD1C-44EF-9AEF-BBD258BE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2022-02-08T09:39:00Z</cp:lastPrinted>
  <dcterms:created xsi:type="dcterms:W3CDTF">2022-02-08T09:41:00Z</dcterms:created>
  <dcterms:modified xsi:type="dcterms:W3CDTF">2022-02-08T09:41:00Z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