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Anliker</w:t>
            </w:r>
            <w:proofErr w:type="spellEnd"/>
            <w:r w:rsidRPr="00BB0C7E">
              <w:rPr>
                <w:szCs w:val="22"/>
              </w:rPr>
              <w:t xml:space="preserve"> AG Bauunternehmung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B0C7E">
              <w:rPr>
                <w:szCs w:val="22"/>
              </w:rPr>
              <w:t>z.H. Nicolas Heinzler</w:t>
            </w:r>
          </w:p>
          <w:p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Meierhöflistrasse</w:t>
            </w:r>
            <w:proofErr w:type="spellEnd"/>
            <w:r w:rsidRPr="00BB0C7E">
              <w:rPr>
                <w:szCs w:val="22"/>
              </w:rPr>
              <w:t xml:space="preserve"> 18 </w:t>
            </w:r>
          </w:p>
          <w:p w:rsidR="006D4154" w:rsidRDefault="00BB0C7E" w:rsidP="00BB0C7E">
            <w:pPr>
              <w:tabs>
                <w:tab w:val="center" w:pos="4819"/>
                <w:tab w:val="right" w:pos="9071"/>
              </w:tabs>
              <w:jc w:val="left"/>
            </w:pPr>
            <w:r w:rsidRPr="00BB0C7E">
              <w:rPr>
                <w:szCs w:val="22"/>
              </w:rPr>
              <w:t>6021 Emmenbrücke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BB0C7E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382C74" w:rsidRPr="00382C74">
        <w:rPr>
          <w:noProof/>
          <w:sz w:val="12"/>
          <w:szCs w:val="12"/>
        </w:rPr>
        <w:t>9246_LS_Anliker_Heinzler_NMB 2022_MeM_20220208.docx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82C74">
        <w:t>Heinzler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382C74">
        <w:t>alten Sie</w:t>
      </w:r>
      <w:r w:rsidR="004446EB">
        <w:t>:</w:t>
      </w:r>
      <w:bookmarkStart w:id="0" w:name="_GoBack"/>
      <w:bookmarkEnd w:id="0"/>
    </w:p>
    <w:p w:rsidR="00ED2112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4446EB">
        <w:tab/>
      </w:r>
      <w:r w:rsidR="00ED2112">
        <w:t>1</w:t>
      </w:r>
      <w:r w:rsidR="00382C74">
        <w:t xml:space="preserve"> </w:t>
      </w:r>
      <w:r w:rsidR="00ED2112">
        <w:t>Ex.</w:t>
      </w:r>
    </w:p>
    <w:p w:rsidR="00382C74" w:rsidRDefault="00382C74" w:rsidP="00ED2112">
      <w:pPr>
        <w:pStyle w:val="Kopfzeile"/>
        <w:tabs>
          <w:tab w:val="clear" w:pos="9071"/>
        </w:tabs>
        <w:spacing w:before="120"/>
        <w:outlineLvl w:val="0"/>
      </w:pPr>
      <w:r>
        <w:t>Notfallkarten SIEP</w:t>
      </w:r>
      <w:r>
        <w:tab/>
      </w:r>
      <w:r>
        <w:tab/>
      </w:r>
      <w:r>
        <w:tab/>
      </w:r>
      <w:r>
        <w:tab/>
      </w:r>
      <w:r w:rsidR="004446EB">
        <w:tab/>
      </w:r>
      <w:r w:rsidR="004446EB">
        <w:tab/>
      </w:r>
      <w:r>
        <w:t xml:space="preserve">150 </w:t>
      </w:r>
      <w:r w:rsidR="004446EB">
        <w:t>Ex.</w:t>
      </w:r>
    </w:p>
    <w:p w:rsidR="00382C74" w:rsidRDefault="004446EB" w:rsidP="00ED2112">
      <w:pPr>
        <w:pStyle w:val="Kopfzeile"/>
        <w:tabs>
          <w:tab w:val="clear" w:pos="9071"/>
        </w:tabs>
        <w:spacing w:before="120"/>
        <w:outlineLvl w:val="0"/>
      </w:pPr>
      <w:r w:rsidRPr="004446EB">
        <w:t>Broschüren «Verhalten bei Bauarbeiten auf Nationalstrassen</w:t>
      </w:r>
      <w:r>
        <w:t xml:space="preserve">» </w:t>
      </w:r>
      <w:proofErr w:type="spellStart"/>
      <w:r>
        <w:t>in deutsch</w:t>
      </w:r>
      <w:proofErr w:type="spellEnd"/>
      <w:r>
        <w:tab/>
        <w:t>5 Ex.</w:t>
      </w:r>
    </w:p>
    <w:p w:rsidR="004446EB" w:rsidRDefault="004446EB" w:rsidP="004446EB">
      <w:pPr>
        <w:pStyle w:val="Kopfzeile"/>
        <w:tabs>
          <w:tab w:val="clear" w:pos="9071"/>
        </w:tabs>
        <w:spacing w:before="120"/>
        <w:outlineLvl w:val="0"/>
      </w:pPr>
      <w:r w:rsidRPr="004446EB">
        <w:t>Broschüren «Verhalten bei Bauarbeiten auf Nationalstrassen</w:t>
      </w:r>
      <w:r>
        <w:t xml:space="preserve">» </w:t>
      </w:r>
      <w:proofErr w:type="spellStart"/>
      <w:r>
        <w:t xml:space="preserve">in </w:t>
      </w:r>
      <w:r>
        <w:t>italienisch</w:t>
      </w:r>
      <w:proofErr w:type="spellEnd"/>
      <w:r>
        <w:tab/>
        <w:t>5 Ex.</w:t>
      </w:r>
    </w:p>
    <w:p w:rsidR="004446EB" w:rsidRDefault="004446EB" w:rsidP="004446EB">
      <w:pPr>
        <w:pStyle w:val="Kopfzeile"/>
        <w:tabs>
          <w:tab w:val="clear" w:pos="9071"/>
        </w:tabs>
        <w:spacing w:before="120"/>
        <w:outlineLvl w:val="0"/>
      </w:pPr>
      <w:r>
        <w:t xml:space="preserve">Merkblatt </w:t>
      </w:r>
      <w:r w:rsidRPr="004446EB">
        <w:t>«Verhalten bei Bauarbeiten auf Nationalstrassen</w:t>
      </w:r>
      <w:r>
        <w:t xml:space="preserve">» </w:t>
      </w:r>
      <w:proofErr w:type="spellStart"/>
      <w:r>
        <w:t>in deutsch</w:t>
      </w:r>
      <w:proofErr w:type="spellEnd"/>
      <w:r>
        <w:tab/>
      </w:r>
      <w:r>
        <w:tab/>
      </w:r>
      <w:r>
        <w:t>5 Ex.</w:t>
      </w:r>
    </w:p>
    <w:p w:rsidR="00382C74" w:rsidRDefault="004446EB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Merkblatt </w:t>
      </w:r>
      <w:r w:rsidRPr="004446EB">
        <w:t>«Verhalten bei Bauarbeiten auf Nationalstrassen</w:t>
      </w:r>
      <w:r>
        <w:t xml:space="preserve">» </w:t>
      </w:r>
      <w:proofErr w:type="spellStart"/>
      <w:r>
        <w:t>in italienisch</w:t>
      </w:r>
      <w:proofErr w:type="spellEnd"/>
      <w:r>
        <w:tab/>
      </w:r>
      <w:r>
        <w:tab/>
      </w:r>
      <w:r>
        <w:t>5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446EB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58A694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987DB-DF79-4F1B-BE41-E657E943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190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2022-02-08T10:27:00Z</dcterms:created>
  <dcterms:modified xsi:type="dcterms:W3CDTF">2022-02-08T10:32:00Z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