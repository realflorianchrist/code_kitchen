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BB0C7E">
              <w:rPr>
                <w:szCs w:val="22"/>
              </w:rPr>
              <w:t>Anliker</w:t>
            </w:r>
            <w:proofErr w:type="spellEnd"/>
            <w:r w:rsidRPr="00BB0C7E">
              <w:rPr>
                <w:szCs w:val="22"/>
              </w:rPr>
              <w:t xml:space="preserve"> AG Bauunternehmung</w:t>
            </w:r>
          </w:p>
          <w:p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B0C7E">
              <w:rPr>
                <w:szCs w:val="22"/>
              </w:rPr>
              <w:t>z.H. Nicolas Heinzler</w:t>
            </w:r>
          </w:p>
          <w:p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BB0C7E">
              <w:rPr>
                <w:szCs w:val="22"/>
              </w:rPr>
              <w:t>Meierhöflistrasse</w:t>
            </w:r>
            <w:proofErr w:type="spellEnd"/>
            <w:r w:rsidRPr="00BB0C7E">
              <w:rPr>
                <w:szCs w:val="22"/>
              </w:rPr>
              <w:t xml:space="preserve"> 18 </w:t>
            </w:r>
          </w:p>
          <w:p w:rsidR="006D4154" w:rsidRDefault="00BB0C7E" w:rsidP="00BB0C7E">
            <w:pPr>
              <w:tabs>
                <w:tab w:val="center" w:pos="4819"/>
                <w:tab w:val="right" w:pos="9071"/>
              </w:tabs>
              <w:jc w:val="left"/>
            </w:pPr>
            <w:r w:rsidRPr="00BB0C7E">
              <w:rPr>
                <w:szCs w:val="22"/>
              </w:rPr>
              <w:t>6021 Emmenbrücke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8D2561">
        <w:rPr>
          <w:noProof/>
        </w:rPr>
        <w:t>19. Juli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825324">
        <w:rPr>
          <w:noProof/>
          <w:sz w:val="12"/>
          <w:szCs w:val="12"/>
        </w:rPr>
        <w:t>9246_LS_Anliker_Heinzler_NMB 2023_MeM_20230719.docx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3C73AC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382C74">
        <w:t>Heinzler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382C74">
        <w:t>alten Sie</w:t>
      </w:r>
      <w:r w:rsidR="004446EB">
        <w:t>:</w:t>
      </w:r>
    </w:p>
    <w:p w:rsidR="003C73AC" w:rsidRDefault="003C73AC" w:rsidP="003C73AC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6B1D27">
        <w:t>zum Austausch</w:t>
      </w:r>
      <w:r>
        <w:t xml:space="preserve"> </w:t>
      </w:r>
      <w:r w:rsidR="00825324">
        <w:t xml:space="preserve">bzw. Einfügen im </w:t>
      </w:r>
      <w:r>
        <w:t>NMB-Ordner («roter Ordner»)</w:t>
      </w:r>
      <w:r>
        <w:tab/>
        <w:t>1 Ex.</w:t>
      </w:r>
    </w:p>
    <w:p w:rsidR="003C73AC" w:rsidRDefault="003C73AC" w:rsidP="003C73AC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5324">
        <w:tab/>
      </w:r>
      <w:bookmarkStart w:id="0" w:name="_GoBack"/>
      <w:bookmarkEnd w:id="0"/>
      <w:r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825324">
              <w:rPr>
                <w:sz w:val="16"/>
              </w:rPr>
            </w:r>
            <w:r w:rsidR="008253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25324">
              <w:rPr>
                <w:sz w:val="16"/>
              </w:rPr>
            </w:r>
            <w:r w:rsidR="008253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25324">
              <w:rPr>
                <w:sz w:val="16"/>
              </w:rPr>
            </w:r>
            <w:r w:rsidR="008253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25324">
              <w:rPr>
                <w:sz w:val="16"/>
              </w:rPr>
            </w:r>
            <w:r w:rsidR="008253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25324">
              <w:rPr>
                <w:sz w:val="16"/>
              </w:rPr>
            </w:r>
            <w:r w:rsidR="008253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25324">
              <w:rPr>
                <w:sz w:val="16"/>
              </w:rPr>
            </w:r>
            <w:r w:rsidR="008253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25324">
              <w:rPr>
                <w:sz w:val="16"/>
              </w:rPr>
            </w:r>
            <w:r w:rsidR="008253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25324">
              <w:rPr>
                <w:sz w:val="16"/>
              </w:rPr>
            </w:r>
            <w:r w:rsidR="008253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25324">
              <w:rPr>
                <w:sz w:val="16"/>
              </w:rPr>
            </w:r>
            <w:r w:rsidR="008253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25324">
              <w:rPr>
                <w:sz w:val="16"/>
              </w:rPr>
            </w:r>
            <w:r w:rsidR="008253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25324">
              <w:rPr>
                <w:sz w:val="16"/>
              </w:rPr>
            </w:r>
            <w:r w:rsidR="008253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25324">
              <w:rPr>
                <w:sz w:val="16"/>
              </w:rPr>
            </w:r>
            <w:r w:rsidR="0082532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BB0C7E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9246_LS_ASTRA_Arnet_NMB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6534BB">
      <w:rPr>
        <w:sz w:val="16"/>
        <w:szCs w:val="16"/>
      </w:rPr>
      <w:t>Lautengartenstrasse 6</w:t>
    </w:r>
    <w:r w:rsidR="007A4BFB">
      <w:rPr>
        <w:sz w:val="16"/>
        <w:szCs w:val="16"/>
      </w:rPr>
      <w:t>, 405</w:t>
    </w:r>
    <w:r w:rsidR="006534BB">
      <w:rPr>
        <w:sz w:val="16"/>
        <w:szCs w:val="16"/>
      </w:rPr>
      <w:t>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4446EB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C73AC"/>
    <w:rsid w:val="003D592E"/>
    <w:rsid w:val="00410FBE"/>
    <w:rsid w:val="004178DD"/>
    <w:rsid w:val="004300D7"/>
    <w:rsid w:val="004446EB"/>
    <w:rsid w:val="0044546D"/>
    <w:rsid w:val="00446138"/>
    <w:rsid w:val="0046363C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534BB"/>
    <w:rsid w:val="00693BAF"/>
    <w:rsid w:val="006B0D04"/>
    <w:rsid w:val="006B1D27"/>
    <w:rsid w:val="006C4F15"/>
    <w:rsid w:val="006D4154"/>
    <w:rsid w:val="007006EC"/>
    <w:rsid w:val="00711EA7"/>
    <w:rsid w:val="00723A66"/>
    <w:rsid w:val="00724605"/>
    <w:rsid w:val="007A4BFB"/>
    <w:rsid w:val="007D4F03"/>
    <w:rsid w:val="00825324"/>
    <w:rsid w:val="00825B34"/>
    <w:rsid w:val="00835945"/>
    <w:rsid w:val="008553C3"/>
    <w:rsid w:val="00860A30"/>
    <w:rsid w:val="00867546"/>
    <w:rsid w:val="008C35D5"/>
    <w:rsid w:val="008D2561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7A7FA1F9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838DF-ED9A-4688-BFDB-36E3A209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2022-02-08T10:26:00Z</cp:lastPrinted>
  <dcterms:created xsi:type="dcterms:W3CDTF">2023-07-19T10:21:00Z</dcterms:created>
  <dcterms:modified xsi:type="dcterms:W3CDTF">2023-07-19T10:22:00Z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