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C517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0ED5D089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14:paraId="1E649881" w14:textId="77777777" w:rsidTr="006D4154">
        <w:trPr>
          <w:trHeight w:hRule="exact" w:val="1926"/>
        </w:trPr>
        <w:tc>
          <w:tcPr>
            <w:tcW w:w="4820" w:type="dxa"/>
          </w:tcPr>
          <w:p w14:paraId="3BADCEB1" w14:textId="77777777"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B0C7E">
              <w:rPr>
                <w:szCs w:val="22"/>
              </w:rPr>
              <w:t>Anliker AG Bauunternehmung</w:t>
            </w:r>
          </w:p>
          <w:p w14:paraId="15DF3B9D" w14:textId="77777777"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B0C7E">
              <w:rPr>
                <w:szCs w:val="22"/>
              </w:rPr>
              <w:t>z.H. Nicolas Heinzler</w:t>
            </w:r>
          </w:p>
          <w:p w14:paraId="2FFEAB4F" w14:textId="77777777" w:rsidR="00BB0C7E" w:rsidRPr="00BB0C7E" w:rsidRDefault="00BB0C7E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B0C7E">
              <w:rPr>
                <w:szCs w:val="22"/>
              </w:rPr>
              <w:t>Meierhöflistrasse</w:t>
            </w:r>
            <w:proofErr w:type="spellEnd"/>
            <w:r w:rsidRPr="00BB0C7E">
              <w:rPr>
                <w:szCs w:val="22"/>
              </w:rPr>
              <w:t xml:space="preserve"> 18 </w:t>
            </w:r>
          </w:p>
          <w:p w14:paraId="57FED528" w14:textId="77777777" w:rsidR="006D4154" w:rsidRDefault="00BB0C7E" w:rsidP="00BB0C7E">
            <w:pPr>
              <w:tabs>
                <w:tab w:val="center" w:pos="4819"/>
                <w:tab w:val="right" w:pos="9071"/>
              </w:tabs>
              <w:jc w:val="left"/>
            </w:pPr>
            <w:r w:rsidRPr="00BB0C7E">
              <w:rPr>
                <w:szCs w:val="22"/>
              </w:rPr>
              <w:t>6021 Emmenbrücke</w:t>
            </w:r>
          </w:p>
        </w:tc>
        <w:tc>
          <w:tcPr>
            <w:tcW w:w="4820" w:type="dxa"/>
          </w:tcPr>
          <w:p w14:paraId="6644491A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64B56806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14:paraId="143B5D0A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446D09BF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261BB84F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C6351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107A72F6" w14:textId="02D87CBF"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37F5D">
        <w:rPr>
          <w:noProof/>
          <w:sz w:val="12"/>
          <w:szCs w:val="12"/>
        </w:rPr>
        <w:t>9246_LS_Anliker_Heinzler_NMB 2024 u. Noffallkarten_MeM_20240206.docx</w:t>
      </w:r>
      <w:r>
        <w:rPr>
          <w:sz w:val="12"/>
          <w:szCs w:val="12"/>
        </w:rPr>
        <w:fldChar w:fldCharType="end"/>
      </w:r>
    </w:p>
    <w:p w14:paraId="44990D0D" w14:textId="77777777" w:rsidR="00970E1F" w:rsidRPr="00382C74" w:rsidRDefault="00970E1F">
      <w:pPr>
        <w:spacing w:before="60" w:after="60"/>
      </w:pPr>
    </w:p>
    <w:p w14:paraId="3E9682B7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2F217BE6" w14:textId="6BEDE9D9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 w:rsidR="00EC6351">
        <w:rPr>
          <w:b/>
        </w:rPr>
        <w:t>Hauptarbeiten 2024 (BP 1 und 2)</w:t>
      </w:r>
      <w:bookmarkEnd w:id="0"/>
    </w:p>
    <w:p w14:paraId="329B0318" w14:textId="77777777" w:rsidR="00E27689" w:rsidRDefault="00E27689" w:rsidP="00E27689">
      <w:pPr>
        <w:spacing w:before="60" w:after="60"/>
      </w:pPr>
    </w:p>
    <w:p w14:paraId="7FD26FB4" w14:textId="0DBEF0CA" w:rsidR="009D733F" w:rsidRDefault="00EC6351" w:rsidP="008553C3">
      <w:pPr>
        <w:pStyle w:val="Kopfzeile"/>
        <w:tabs>
          <w:tab w:val="clear" w:pos="9071"/>
        </w:tabs>
        <w:spacing w:before="120"/>
        <w:outlineLvl w:val="0"/>
      </w:pPr>
      <w:r>
        <w:t>Hallo Nicolas</w:t>
      </w:r>
    </w:p>
    <w:p w14:paraId="4714513D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717D6CF2" w14:textId="59E03DA5"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anbei </w:t>
      </w:r>
      <w:proofErr w:type="spellStart"/>
      <w:r>
        <w:t>erh</w:t>
      </w:r>
      <w:r w:rsidR="00537F5D">
        <w:t>älst</w:t>
      </w:r>
      <w:proofErr w:type="spellEnd"/>
      <w:r w:rsidR="00382C74">
        <w:t xml:space="preserve"> </w:t>
      </w:r>
      <w:r w:rsidR="00537F5D">
        <w:t>du</w:t>
      </w:r>
      <w:r w:rsidR="004446EB">
        <w:t>:</w:t>
      </w:r>
    </w:p>
    <w:p w14:paraId="73C96D4E" w14:textId="77777777"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6B1D27">
        <w:t>zum Austausch</w:t>
      </w:r>
      <w:r>
        <w:t xml:space="preserve"> </w:t>
      </w:r>
      <w:r w:rsidR="00825324">
        <w:t xml:space="preserve">bzw. Einfügen im </w:t>
      </w:r>
      <w:r>
        <w:t>NMB-Ordner («roter Ordner»)</w:t>
      </w:r>
      <w:r>
        <w:tab/>
        <w:t>1 Ex.</w:t>
      </w:r>
    </w:p>
    <w:p w14:paraId="11735109" w14:textId="50F9E123" w:rsidR="003C73AC" w:rsidRDefault="003C73AC" w:rsidP="003C73AC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5324">
        <w:tab/>
      </w:r>
      <w:r>
        <w:t>1 Ex.</w:t>
      </w:r>
    </w:p>
    <w:p w14:paraId="1D3ECDFD" w14:textId="309AE630" w:rsidR="00537F5D" w:rsidRDefault="00537F5D" w:rsidP="003C73AC">
      <w:pPr>
        <w:pStyle w:val="Kopfzeile"/>
        <w:tabs>
          <w:tab w:val="clear" w:pos="9071"/>
        </w:tabs>
        <w:spacing w:before="120"/>
        <w:outlineLvl w:val="0"/>
      </w:pPr>
      <w:r>
        <w:t>Notfallkarten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100 </w:t>
      </w:r>
      <w:proofErr w:type="spellStart"/>
      <w:r>
        <w:t>Stk</w:t>
      </w:r>
      <w:proofErr w:type="spellEnd"/>
      <w:r>
        <w:t>.</w:t>
      </w:r>
    </w:p>
    <w:p w14:paraId="0FF877F3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4A1E6929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4BB9F266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0BB53977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426A4F77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03775BC8" w14:textId="77777777"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508A914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084B1832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3EBE4EB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49B2874D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37950387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6AB52F07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43DA0958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EA53ABB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43CACF88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568865B4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15B23D4C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60FD77CD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76E9E3B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05D1C112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AE87E1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24394AAA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4F2123B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420DB4DA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71E65A9B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2D2EEFE2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7CB58970" w14:textId="30FF4EF8" w:rsidR="008553C3" w:rsidRDefault="00537F5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B6693CF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09414B70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37F5D">
              <w:rPr>
                <w:sz w:val="16"/>
              </w:rPr>
            </w:r>
            <w:r w:rsidR="00537F5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28F7B5FF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22DFF866" w14:textId="77777777" w:rsidR="00AB201C" w:rsidRDefault="00AB201C"/>
    <w:p w14:paraId="0549156F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5FC7F586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15230A59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7C50A4B0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3CCAE228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4E52F9DD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0486B40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55475987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5D19B" w14:textId="77777777" w:rsidR="00382C74" w:rsidRDefault="00382C74">
      <w:r>
        <w:separator/>
      </w:r>
    </w:p>
  </w:endnote>
  <w:endnote w:type="continuationSeparator" w:id="0">
    <w:p w14:paraId="6ABDA45B" w14:textId="77777777"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BBD4" w14:textId="77777777"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F1567" w14:textId="77777777"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58E4E6A9" w14:textId="77777777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6071BDDB" w14:textId="77777777"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534BB">
      <w:rPr>
        <w:sz w:val="16"/>
        <w:szCs w:val="16"/>
      </w:rPr>
      <w:t>Lautengartenstrasse 6</w:t>
    </w:r>
    <w:r w:rsidR="007A4BFB">
      <w:rPr>
        <w:sz w:val="16"/>
        <w:szCs w:val="16"/>
      </w:rPr>
      <w:t>, 405</w:t>
    </w:r>
    <w:r w:rsidR="006534BB">
      <w:rPr>
        <w:sz w:val="16"/>
        <w:szCs w:val="16"/>
      </w:rPr>
      <w:t>2 Basel</w:t>
    </w:r>
  </w:p>
  <w:p w14:paraId="068D59F2" w14:textId="77777777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77C05527" w14:textId="77777777" w:rsidR="00382C74" w:rsidRDefault="00382C74">
    <w:pPr>
      <w:pStyle w:val="Fuzeile"/>
      <w:rPr>
        <w:rFonts w:cs="Arial"/>
        <w:sz w:val="2"/>
        <w:lang w:val="de-DE"/>
      </w:rPr>
    </w:pPr>
  </w:p>
  <w:p w14:paraId="288FBADF" w14:textId="77777777"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8827" w14:textId="77777777" w:rsidR="00382C74" w:rsidRDefault="00382C74">
      <w:r>
        <w:separator/>
      </w:r>
    </w:p>
  </w:footnote>
  <w:footnote w:type="continuationSeparator" w:id="0">
    <w:p w14:paraId="6A4FF31E" w14:textId="77777777"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8B43" w14:textId="77777777"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446EB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14:paraId="48F94BA7" w14:textId="77777777"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1ED815FE" w14:textId="77777777"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7E0B" w14:textId="77777777"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5757C067" wp14:editId="5C7D01D6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42BC6774" wp14:editId="50D99885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38471C" w14:textId="77777777" w:rsidR="00382C74" w:rsidRDefault="00382C74" w:rsidP="00E91A22">
    <w:pPr>
      <w:pStyle w:val="Kopfzeile"/>
      <w:jc w:val="center"/>
      <w:rPr>
        <w:b/>
      </w:rPr>
    </w:pPr>
  </w:p>
  <w:p w14:paraId="1E0CD238" w14:textId="77777777"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6CE96809" w14:textId="77777777"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51491C3A" w14:textId="77777777"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09854">
    <w:abstractNumId w:val="2"/>
  </w:num>
  <w:num w:numId="2" w16cid:durableId="585917146">
    <w:abstractNumId w:val="6"/>
  </w:num>
  <w:num w:numId="3" w16cid:durableId="107042967">
    <w:abstractNumId w:val="4"/>
  </w:num>
  <w:num w:numId="4" w16cid:durableId="593153">
    <w:abstractNumId w:val="7"/>
  </w:num>
  <w:num w:numId="5" w16cid:durableId="1600528468">
    <w:abstractNumId w:val="8"/>
  </w:num>
  <w:num w:numId="6" w16cid:durableId="695497605">
    <w:abstractNumId w:val="11"/>
  </w:num>
  <w:num w:numId="7" w16cid:durableId="726337450">
    <w:abstractNumId w:val="8"/>
  </w:num>
  <w:num w:numId="8" w16cid:durableId="729227680">
    <w:abstractNumId w:val="10"/>
  </w:num>
  <w:num w:numId="9" w16cid:durableId="1176572029">
    <w:abstractNumId w:val="9"/>
  </w:num>
  <w:num w:numId="10" w16cid:durableId="102266260">
    <w:abstractNumId w:val="3"/>
  </w:num>
  <w:num w:numId="11" w16cid:durableId="884802891">
    <w:abstractNumId w:val="5"/>
  </w:num>
  <w:num w:numId="12" w16cid:durableId="1773741209">
    <w:abstractNumId w:val="1"/>
  </w:num>
  <w:num w:numId="13" w16cid:durableId="865868429">
    <w:abstractNumId w:val="0"/>
  </w:num>
  <w:num w:numId="14" w16cid:durableId="1022904278">
    <w:abstractNumId w:val="9"/>
  </w:num>
  <w:num w:numId="15" w16cid:durableId="2031451091">
    <w:abstractNumId w:val="1"/>
  </w:num>
  <w:num w:numId="16" w16cid:durableId="188686115">
    <w:abstractNumId w:val="0"/>
  </w:num>
  <w:num w:numId="17" w16cid:durableId="1485930097">
    <w:abstractNumId w:val="9"/>
  </w:num>
  <w:num w:numId="18" w16cid:durableId="822820591">
    <w:abstractNumId w:val="1"/>
  </w:num>
  <w:num w:numId="19" w16cid:durableId="131506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C73AC"/>
    <w:rsid w:val="003D592E"/>
    <w:rsid w:val="00410FBE"/>
    <w:rsid w:val="004178DD"/>
    <w:rsid w:val="004300D7"/>
    <w:rsid w:val="004446EB"/>
    <w:rsid w:val="0044546D"/>
    <w:rsid w:val="00446138"/>
    <w:rsid w:val="0046363C"/>
    <w:rsid w:val="00466241"/>
    <w:rsid w:val="00494774"/>
    <w:rsid w:val="004A6F61"/>
    <w:rsid w:val="004B23F8"/>
    <w:rsid w:val="004C0AF6"/>
    <w:rsid w:val="004D7923"/>
    <w:rsid w:val="005268E2"/>
    <w:rsid w:val="00537F5D"/>
    <w:rsid w:val="00564857"/>
    <w:rsid w:val="00571561"/>
    <w:rsid w:val="005A491E"/>
    <w:rsid w:val="005B53AE"/>
    <w:rsid w:val="005D63AC"/>
    <w:rsid w:val="00612C40"/>
    <w:rsid w:val="00645BB6"/>
    <w:rsid w:val="006534BB"/>
    <w:rsid w:val="00693BAF"/>
    <w:rsid w:val="006B0D04"/>
    <w:rsid w:val="006B1D27"/>
    <w:rsid w:val="006C4F15"/>
    <w:rsid w:val="006D4154"/>
    <w:rsid w:val="007006EC"/>
    <w:rsid w:val="00711EA7"/>
    <w:rsid w:val="00723A66"/>
    <w:rsid w:val="00724605"/>
    <w:rsid w:val="007A4BFB"/>
    <w:rsid w:val="007D4F03"/>
    <w:rsid w:val="00825324"/>
    <w:rsid w:val="00825B34"/>
    <w:rsid w:val="00835945"/>
    <w:rsid w:val="008553C3"/>
    <w:rsid w:val="00860A30"/>
    <w:rsid w:val="00867546"/>
    <w:rsid w:val="008C35D5"/>
    <w:rsid w:val="008D2561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C6351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5A2F220C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838DF-ED9A-4688-BFDB-36E3A209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2022-02-08T10:26:00Z</cp:lastPrinted>
  <dcterms:created xsi:type="dcterms:W3CDTF">2024-02-06T16:17:00Z</dcterms:created>
  <dcterms:modified xsi:type="dcterms:W3CDTF">2024-02-06T16:18:00Z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