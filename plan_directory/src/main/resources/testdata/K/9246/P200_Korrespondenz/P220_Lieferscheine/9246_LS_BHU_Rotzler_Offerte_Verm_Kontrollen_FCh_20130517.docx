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FD3319" w:rsidRDefault="00FD3319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 xml:space="preserve">Rapp </w:t>
            </w:r>
            <w:proofErr w:type="spellStart"/>
            <w:r w:rsidRPr="00205C58">
              <w:rPr>
                <w:szCs w:val="22"/>
              </w:rPr>
              <w:t>Infra</w:t>
            </w:r>
            <w:proofErr w:type="spellEnd"/>
            <w:r w:rsidRPr="00205C58">
              <w:rPr>
                <w:szCs w:val="22"/>
              </w:rPr>
              <w:t xml:space="preserve"> AG</w:t>
            </w:r>
          </w:p>
          <w:p w:rsidR="00FD3319" w:rsidRPr="00205C58" w:rsidRDefault="00FD3319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 xml:space="preserve">Ronnie </w:t>
            </w:r>
            <w:proofErr w:type="spellStart"/>
            <w:r w:rsidRPr="00205C58">
              <w:rPr>
                <w:szCs w:val="22"/>
              </w:rPr>
              <w:t>Rotzler</w:t>
            </w:r>
            <w:proofErr w:type="spellEnd"/>
          </w:p>
          <w:p w:rsidR="00FD3319" w:rsidRPr="00205C58" w:rsidRDefault="00FD3319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EE1B1D" w:rsidRDefault="00FD3319" w:rsidP="00FD3319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74669">
        <w:rPr>
          <w:noProof/>
        </w:rPr>
        <w:t>17. Mai 2013</w:t>
      </w:r>
      <w:r w:rsidR="00E91A22">
        <w:fldChar w:fldCharType="end"/>
      </w:r>
      <w:r w:rsidR="00E91A22">
        <w:t xml:space="preserve"> / </w:t>
      </w:r>
      <w:proofErr w:type="spellStart"/>
      <w:r w:rsidR="00160C1C">
        <w:t>FCh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74669">
        <w:rPr>
          <w:noProof/>
          <w:sz w:val="12"/>
          <w:szCs w:val="12"/>
        </w:rPr>
        <w:t>9246_LS_BHU_Rotzler_Offerte_Verm_Kontrollen_FCh_20130517.docx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160C1C" w:rsidRDefault="00160C1C" w:rsidP="00E27689">
      <w:pPr>
        <w:spacing w:before="60" w:after="60"/>
        <w:rPr>
          <w:b/>
        </w:rPr>
      </w:pPr>
      <w:r>
        <w:rPr>
          <w:b/>
        </w:rPr>
        <w:t xml:space="preserve">Objekt-Nr. 10.209.01 (LSW </w:t>
      </w:r>
      <w:proofErr w:type="spellStart"/>
      <w:r>
        <w:rPr>
          <w:b/>
        </w:rPr>
        <w:t>Itingen</w:t>
      </w:r>
      <w:proofErr w:type="spellEnd"/>
      <w:r>
        <w:rPr>
          <w:b/>
        </w:rPr>
        <w:t xml:space="preserve"> BS)</w:t>
      </w:r>
    </w:p>
    <w:p w:rsidR="00E27689" w:rsidRDefault="00160C1C" w:rsidP="00E27689">
      <w:pPr>
        <w:spacing w:before="60" w:after="60"/>
        <w:rPr>
          <w:b/>
        </w:rPr>
      </w:pPr>
      <w:r>
        <w:rPr>
          <w:b/>
        </w:rPr>
        <w:t xml:space="preserve">Offerte für vermessungstechnische Kontrollen inkl. </w:t>
      </w:r>
      <w:r w:rsidR="00EA38A5">
        <w:rPr>
          <w:b/>
        </w:rPr>
        <w:t>g</w:t>
      </w:r>
      <w:r>
        <w:rPr>
          <w:b/>
        </w:rPr>
        <w:t>eotechnische Beurteilung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proofErr w:type="spellStart"/>
      <w:r w:rsidR="00FD3319">
        <w:rPr>
          <w:szCs w:val="22"/>
        </w:rPr>
        <w:t>Rotzler</w:t>
      </w:r>
      <w:bookmarkStart w:id="0" w:name="_GoBack"/>
      <w:bookmarkEnd w:id="0"/>
      <w:proofErr w:type="spellEnd"/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erhalten Sie </w:t>
      </w:r>
      <w:r w:rsidR="00FD3319">
        <w:t xml:space="preserve">die oben </w:t>
      </w:r>
      <w:r w:rsidR="00160C1C">
        <w:t>erwähnte Offerte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160C1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E74669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60C1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i.A. Agnès Beuret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74669">
      <w:rPr>
        <w:noProof/>
        <w:sz w:val="16"/>
        <w:szCs w:val="16"/>
      </w:rPr>
      <w:t>9246_LS_BHU_Rotzler_Offerte_Verm_Kontrollen_FCh_20130517.docx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74669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41C04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4669"/>
    <w:rsid w:val="00E91A22"/>
    <w:rsid w:val="00EA38A5"/>
    <w:rsid w:val="00ED5730"/>
    <w:rsid w:val="00EE09E8"/>
    <w:rsid w:val="00EE1B1D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B1392-9B54-4EA9-92D1-636700F5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106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6</cp:revision>
  <cp:lastPrinted>2013-05-17T12:37:00Z</cp:lastPrinted>
  <dcterms:created xsi:type="dcterms:W3CDTF">2013-05-17T12:31:00Z</dcterms:created>
  <dcterms:modified xsi:type="dcterms:W3CDTF">2013-05-17T12:37:00Z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