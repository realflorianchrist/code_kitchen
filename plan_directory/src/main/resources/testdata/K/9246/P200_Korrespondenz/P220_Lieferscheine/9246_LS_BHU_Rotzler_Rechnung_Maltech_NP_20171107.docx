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4018 Basel</w:t>
            </w: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E841C5" w:rsidRDefault="00E841C5" w:rsidP="00205C58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7610B3">
        <w:t>7. November 2017</w:t>
      </w:r>
      <w:r w:rsidR="00A21805">
        <w:t xml:space="preserve"> </w:t>
      </w:r>
      <w:r w:rsidR="00F755D0">
        <w:t xml:space="preserve">/ </w:t>
      </w:r>
      <w:r w:rsidR="00A21805">
        <w:t>NP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84569D">
        <w:rPr>
          <w:noProof/>
          <w:sz w:val="12"/>
          <w:szCs w:val="12"/>
        </w:rPr>
        <w:t>9246_LS_BHU_Rotzler_Rechnung_Maltech_NP_20171107.docx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 </w:t>
      </w:r>
    </w:p>
    <w:p w:rsidR="00E27689" w:rsidRDefault="00E841C5" w:rsidP="00E27689">
      <w:pPr>
        <w:spacing w:before="60" w:after="60"/>
        <w:rPr>
          <w:b/>
        </w:rPr>
      </w:pPr>
      <w:r>
        <w:rPr>
          <w:b/>
        </w:rPr>
        <w:t xml:space="preserve">Rechnung </w:t>
      </w:r>
      <w:proofErr w:type="spellStart"/>
      <w:r w:rsidR="007610B3">
        <w:rPr>
          <w:b/>
        </w:rPr>
        <w:t>Maltech</w:t>
      </w:r>
      <w:bookmarkStart w:id="0" w:name="_GoBack"/>
      <w:bookmarkEnd w:id="0"/>
      <w:proofErr w:type="spellEnd"/>
      <w:r w:rsidR="00A21805">
        <w:rPr>
          <w:b/>
        </w:rPr>
        <w:t xml:space="preserve"> AG</w:t>
      </w:r>
    </w:p>
    <w:p w:rsidR="00E27689" w:rsidRDefault="00E27689" w:rsidP="00E27689">
      <w:pPr>
        <w:spacing w:before="60" w:after="60"/>
      </w:pPr>
    </w:p>
    <w:p w:rsidR="008553C3" w:rsidRDefault="00AA2699" w:rsidP="008553C3">
      <w:pPr>
        <w:pStyle w:val="Kopfzeile"/>
        <w:tabs>
          <w:tab w:val="clear" w:pos="9071"/>
        </w:tabs>
        <w:spacing w:before="120"/>
        <w:outlineLvl w:val="0"/>
      </w:pPr>
      <w:r>
        <w:t>Sehr geehrter Herr Rotzler</w:t>
      </w:r>
    </w:p>
    <w:p w:rsidR="00F755D0" w:rsidRDefault="00F755D0" w:rsidP="00AA2699"/>
    <w:p w:rsidR="00AA2699" w:rsidRDefault="00E841C5" w:rsidP="00AA2699">
      <w:r>
        <w:t xml:space="preserve">Sie erhalten die geprüfte Rechnung der </w:t>
      </w:r>
      <w:proofErr w:type="spellStart"/>
      <w:r w:rsidR="007610B3">
        <w:t>Maltech</w:t>
      </w:r>
      <w:proofErr w:type="spellEnd"/>
      <w:r>
        <w:t xml:space="preserve"> AG für die Untersuchungen </w:t>
      </w:r>
      <w:r w:rsidR="00A21805">
        <w:t>im First vom</w:t>
      </w:r>
      <w:r>
        <w:t xml:space="preserve"> Tunnel Ebenrain</w:t>
      </w:r>
      <w:r w:rsidR="00A21805">
        <w:t xml:space="preserve"> im Rahmen de</w:t>
      </w:r>
      <w:r w:rsidR="007610B3">
        <w:t>s</w:t>
      </w:r>
      <w:r w:rsidR="00A21805">
        <w:t xml:space="preserve"> Nachteins</w:t>
      </w:r>
      <w:r w:rsidR="007610B3">
        <w:t>a</w:t>
      </w:r>
      <w:r w:rsidR="00A21805">
        <w:t>tze</w:t>
      </w:r>
      <w:r w:rsidR="007610B3">
        <w:t>s</w:t>
      </w:r>
      <w:r w:rsidR="00A21805">
        <w:t xml:space="preserve"> in KW </w:t>
      </w:r>
      <w:r w:rsidR="007610B3">
        <w:t>44</w:t>
      </w:r>
      <w:r>
        <w:t>.</w:t>
      </w:r>
    </w:p>
    <w:p w:rsidR="00F755D0" w:rsidRDefault="00F755D0" w:rsidP="008553C3"/>
    <w:p w:rsidR="00F755D0" w:rsidRDefault="00F755D0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A269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410A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755D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84569D">
              <w:rPr>
                <w:sz w:val="16"/>
              </w:rPr>
            </w:r>
            <w:r w:rsidR="0084569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A269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A2699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Bitte um Weiterleitung ans ASTRA "/>
                  </w:textInput>
                </w:ffData>
              </w:fldChar>
            </w:r>
            <w:r w:rsidR="00AA2699">
              <w:rPr>
                <w:sz w:val="16"/>
              </w:rPr>
              <w:instrText xml:space="preserve"> FORMTEXT </w:instrText>
            </w:r>
            <w:r w:rsidR="00AA2699">
              <w:rPr>
                <w:sz w:val="16"/>
              </w:rPr>
            </w:r>
            <w:r w:rsidR="00AA2699">
              <w:rPr>
                <w:sz w:val="16"/>
              </w:rPr>
              <w:fldChar w:fldCharType="separate"/>
            </w:r>
            <w:r w:rsidR="0084569D">
              <w:rPr>
                <w:noProof/>
                <w:sz w:val="16"/>
              </w:rPr>
              <w:t xml:space="preserve">Bitte um Weiterleitung ans ASTRA </w:t>
            </w:r>
            <w:r w:rsidR="00AA2699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C7E60" w:rsidRDefault="00DC7E60"/>
    <w:p w:rsidR="00DE433A" w:rsidRDefault="00AA2699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Dank</w:t>
      </w:r>
      <w:r w:rsidR="00212592">
        <w:t>e</w:t>
      </w:r>
      <w:r>
        <w:t xml:space="preserve"> und 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</w:pPr>
      <w:r>
        <w:t>AEGERTER &amp; BOSSHARDT AG</w:t>
      </w:r>
    </w:p>
    <w:p w:rsidR="00F755D0" w:rsidRDefault="00F755D0">
      <w:pPr>
        <w:jc w:val="left"/>
      </w:pPr>
    </w:p>
    <w:p w:rsidR="00F755D0" w:rsidRDefault="00F755D0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AA2699">
      <w:pPr>
        <w:jc w:val="left"/>
        <w:rPr>
          <w:lang w:val="de-DE"/>
        </w:rPr>
      </w:pPr>
    </w:p>
    <w:p w:rsidR="00AA2699" w:rsidRDefault="00E841C5">
      <w:pPr>
        <w:jc w:val="left"/>
        <w:rPr>
          <w:lang w:val="de-DE"/>
        </w:rPr>
      </w:pPr>
      <w:r>
        <w:rPr>
          <w:lang w:val="de-DE"/>
        </w:rPr>
        <w:t>i</w:t>
      </w:r>
      <w:r w:rsidR="00A21805">
        <w:rPr>
          <w:lang w:val="de-DE"/>
        </w:rPr>
        <w:t>.A. P. Noordam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84569D">
        <w:rPr>
          <w:noProof/>
          <w:szCs w:val="22"/>
        </w:rPr>
        <w:t> </w:t>
      </w:r>
      <w:r w:rsidR="0084569D">
        <w:rPr>
          <w:noProof/>
          <w:szCs w:val="22"/>
        </w:rPr>
        <w:t> </w:t>
      </w:r>
      <w:r w:rsidR="0084569D">
        <w:rPr>
          <w:noProof/>
          <w:szCs w:val="22"/>
        </w:rPr>
        <w:t> </w:t>
      </w:r>
      <w:r w:rsidR="0084569D">
        <w:rPr>
          <w:noProof/>
          <w:szCs w:val="22"/>
        </w:rPr>
        <w:t> </w:t>
      </w:r>
      <w:r w:rsidR="0084569D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84569D">
      <w:rPr>
        <w:noProof/>
        <w:sz w:val="16"/>
        <w:szCs w:val="16"/>
      </w:rPr>
      <w:t>9246_LS_BHU_Rotzler_Rechnung_Maltech_NP_20171107.docx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84569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317879"/>
    <w:multiLevelType w:val="hybridMultilevel"/>
    <w:tmpl w:val="2396751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9"/>
  </w:num>
  <w:num w:numId="8">
    <w:abstractNumId w:val="11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0"/>
  </w:num>
  <w:num w:numId="14">
    <w:abstractNumId w:val="10"/>
  </w:num>
  <w:num w:numId="15">
    <w:abstractNumId w:val="1"/>
  </w:num>
  <w:num w:numId="16">
    <w:abstractNumId w:val="0"/>
  </w:num>
  <w:num w:numId="17">
    <w:abstractNumId w:val="10"/>
  </w:num>
  <w:num w:numId="18">
    <w:abstractNumId w:val="1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0A5"/>
    <w:rsid w:val="00041214"/>
    <w:rsid w:val="000B4A9F"/>
    <w:rsid w:val="000E0315"/>
    <w:rsid w:val="000F19E2"/>
    <w:rsid w:val="000F7EEB"/>
    <w:rsid w:val="001052D6"/>
    <w:rsid w:val="00145FA6"/>
    <w:rsid w:val="00152FA2"/>
    <w:rsid w:val="0015484A"/>
    <w:rsid w:val="00175FFE"/>
    <w:rsid w:val="001972B8"/>
    <w:rsid w:val="001A0E36"/>
    <w:rsid w:val="001C6420"/>
    <w:rsid w:val="001D232A"/>
    <w:rsid w:val="001D3B79"/>
    <w:rsid w:val="001E11A4"/>
    <w:rsid w:val="001F4142"/>
    <w:rsid w:val="00202487"/>
    <w:rsid w:val="00205C58"/>
    <w:rsid w:val="00212592"/>
    <w:rsid w:val="002415E9"/>
    <w:rsid w:val="0025684A"/>
    <w:rsid w:val="00265616"/>
    <w:rsid w:val="00276AEE"/>
    <w:rsid w:val="00282DE3"/>
    <w:rsid w:val="002A488B"/>
    <w:rsid w:val="00314ECD"/>
    <w:rsid w:val="00320701"/>
    <w:rsid w:val="00346470"/>
    <w:rsid w:val="00385B8E"/>
    <w:rsid w:val="003865FB"/>
    <w:rsid w:val="00386FA5"/>
    <w:rsid w:val="003F2C6B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139E4"/>
    <w:rsid w:val="005268E2"/>
    <w:rsid w:val="00564857"/>
    <w:rsid w:val="005A491E"/>
    <w:rsid w:val="005D63AC"/>
    <w:rsid w:val="005E252E"/>
    <w:rsid w:val="00612C40"/>
    <w:rsid w:val="00645BB6"/>
    <w:rsid w:val="00684B96"/>
    <w:rsid w:val="00685B4E"/>
    <w:rsid w:val="00692122"/>
    <w:rsid w:val="00693BAF"/>
    <w:rsid w:val="006B0D04"/>
    <w:rsid w:val="006C452A"/>
    <w:rsid w:val="006C4F15"/>
    <w:rsid w:val="006E567B"/>
    <w:rsid w:val="007006EC"/>
    <w:rsid w:val="00711EA7"/>
    <w:rsid w:val="00724605"/>
    <w:rsid w:val="007610B3"/>
    <w:rsid w:val="007D4F03"/>
    <w:rsid w:val="00804790"/>
    <w:rsid w:val="00825B34"/>
    <w:rsid w:val="00835945"/>
    <w:rsid w:val="0084569D"/>
    <w:rsid w:val="008553C3"/>
    <w:rsid w:val="00860A30"/>
    <w:rsid w:val="008634FA"/>
    <w:rsid w:val="00867546"/>
    <w:rsid w:val="008925DB"/>
    <w:rsid w:val="0089737E"/>
    <w:rsid w:val="0089781E"/>
    <w:rsid w:val="008B26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21805"/>
    <w:rsid w:val="00A547F4"/>
    <w:rsid w:val="00AA2699"/>
    <w:rsid w:val="00AB1B86"/>
    <w:rsid w:val="00AB201C"/>
    <w:rsid w:val="00B22C96"/>
    <w:rsid w:val="00B340AF"/>
    <w:rsid w:val="00B45B6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C7E60"/>
    <w:rsid w:val="00DE433A"/>
    <w:rsid w:val="00E27689"/>
    <w:rsid w:val="00E30D18"/>
    <w:rsid w:val="00E411D5"/>
    <w:rsid w:val="00E446F7"/>
    <w:rsid w:val="00E57080"/>
    <w:rsid w:val="00E841C5"/>
    <w:rsid w:val="00E91A22"/>
    <w:rsid w:val="00ED5730"/>
    <w:rsid w:val="00EE09E8"/>
    <w:rsid w:val="00F32453"/>
    <w:rsid w:val="00F43688"/>
    <w:rsid w:val="00F43C5E"/>
    <w:rsid w:val="00F43ED1"/>
    <w:rsid w:val="00F755D0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7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CAF94-A262-4F9C-9CC3-2DD47F39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Noordam Philipp</cp:lastModifiedBy>
  <cp:revision>11</cp:revision>
  <cp:lastPrinted>2017-11-07T13:16:00Z</cp:lastPrinted>
  <dcterms:created xsi:type="dcterms:W3CDTF">2014-07-04T06:58:00Z</dcterms:created>
  <dcterms:modified xsi:type="dcterms:W3CDTF">2017-11-07T13:18:00Z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