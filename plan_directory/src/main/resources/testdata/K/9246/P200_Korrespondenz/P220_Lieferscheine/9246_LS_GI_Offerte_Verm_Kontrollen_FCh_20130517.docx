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41C04" w:rsidP="00205C58">
            <w:pPr>
              <w:tabs>
                <w:tab w:val="center" w:pos="4819"/>
                <w:tab w:val="right" w:pos="9071"/>
              </w:tabs>
              <w:jc w:val="left"/>
            </w:pPr>
            <w:r>
              <w:lastRenderedPageBreak/>
              <w:t>Geotechnisches Institut</w:t>
            </w:r>
          </w:p>
          <w:p w:rsidR="00A41C04" w:rsidRDefault="00A41C04" w:rsidP="00205C58">
            <w:pPr>
              <w:tabs>
                <w:tab w:val="center" w:pos="4819"/>
                <w:tab w:val="right" w:pos="9071"/>
              </w:tabs>
              <w:jc w:val="left"/>
            </w:pPr>
            <w:proofErr w:type="spellStart"/>
            <w:r>
              <w:t>zHv</w:t>
            </w:r>
            <w:proofErr w:type="spellEnd"/>
            <w:r>
              <w:t xml:space="preserve"> Herrn </w:t>
            </w:r>
            <w:r w:rsidR="00EE1B1D">
              <w:t>R. Zeh</w:t>
            </w:r>
          </w:p>
          <w:p w:rsidR="00EE1B1D" w:rsidRDefault="00EE1B1D" w:rsidP="00205C58">
            <w:pPr>
              <w:tabs>
                <w:tab w:val="center" w:pos="4819"/>
                <w:tab w:val="right" w:pos="9071"/>
              </w:tabs>
              <w:jc w:val="left"/>
            </w:pPr>
            <w:r>
              <w:t>Hochstrasse 48</w:t>
            </w:r>
          </w:p>
          <w:p w:rsidR="00EE1B1D" w:rsidRDefault="00EE1B1D" w:rsidP="00205C58">
            <w:pPr>
              <w:tabs>
                <w:tab w:val="center" w:pos="4819"/>
                <w:tab w:val="right" w:pos="9071"/>
              </w:tabs>
              <w:jc w:val="left"/>
            </w:pPr>
            <w:r>
              <w:t>4002 Basel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122247">
        <w:rPr>
          <w:noProof/>
        </w:rPr>
        <w:t>17. Mai 2013</w:t>
      </w:r>
      <w:r w:rsidR="00E91A22">
        <w:fldChar w:fldCharType="end"/>
      </w:r>
      <w:r w:rsidR="00E91A22">
        <w:t xml:space="preserve"> / </w:t>
      </w:r>
      <w:proofErr w:type="spellStart"/>
      <w:r w:rsidR="00160C1C">
        <w:t>FCh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122247">
        <w:rPr>
          <w:noProof/>
          <w:sz w:val="12"/>
          <w:szCs w:val="12"/>
        </w:rPr>
        <w:t>9246_LS_GI_Offerte_Verm_Kontrollen_FCh_20130517.docx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  <w:bookmarkStart w:id="0" w:name="_GoBack"/>
      <w:bookmarkEnd w:id="0"/>
    </w:p>
    <w:p w:rsidR="00160C1C" w:rsidRDefault="00160C1C" w:rsidP="00E27689">
      <w:pPr>
        <w:spacing w:before="60" w:after="60"/>
        <w:rPr>
          <w:b/>
        </w:rPr>
      </w:pPr>
      <w:r>
        <w:rPr>
          <w:b/>
        </w:rPr>
        <w:t xml:space="preserve">Objekt-Nr. 10.209.01 (LSW </w:t>
      </w:r>
      <w:proofErr w:type="spellStart"/>
      <w:r>
        <w:rPr>
          <w:b/>
        </w:rPr>
        <w:t>Itingen</w:t>
      </w:r>
      <w:proofErr w:type="spellEnd"/>
      <w:r>
        <w:rPr>
          <w:b/>
        </w:rPr>
        <w:t xml:space="preserve"> BS)</w:t>
      </w:r>
    </w:p>
    <w:p w:rsidR="00E27689" w:rsidRDefault="00160C1C" w:rsidP="00E27689">
      <w:pPr>
        <w:spacing w:before="60" w:after="60"/>
        <w:rPr>
          <w:b/>
        </w:rPr>
      </w:pPr>
      <w:r>
        <w:rPr>
          <w:b/>
        </w:rPr>
        <w:t xml:space="preserve">Offerte für vermessungstechnische Kontrollen inkl. </w:t>
      </w:r>
      <w:r w:rsidR="00AF1141">
        <w:rPr>
          <w:b/>
        </w:rPr>
        <w:t>g</w:t>
      </w:r>
      <w:r>
        <w:rPr>
          <w:b/>
        </w:rPr>
        <w:t>eotechnische Beurteilung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EE1B1D">
        <w:rPr>
          <w:szCs w:val="22"/>
        </w:rPr>
        <w:t>Zeh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erhalten Sie </w:t>
      </w:r>
      <w:r w:rsidR="00EE1B1D">
        <w:t xml:space="preserve">eine Kopie der </w:t>
      </w:r>
      <w:r w:rsidR="00160C1C">
        <w:t>oben erwähnte</w:t>
      </w:r>
      <w:r w:rsidR="00EE1B1D">
        <w:t>n</w:t>
      </w:r>
      <w:r w:rsidR="00160C1C">
        <w:t xml:space="preserve"> Offerte</w:t>
      </w:r>
      <w:r w:rsidR="00205C58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160C1C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122247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160C1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i.A. Agnès Beuret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122247">
      <w:rPr>
        <w:noProof/>
        <w:sz w:val="16"/>
        <w:szCs w:val="16"/>
      </w:rPr>
      <w:t>9246_LS_GI_Offerte_Verm_Kontrollen_FCh_20130517.docx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122247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22247"/>
    <w:rsid w:val="00152FA2"/>
    <w:rsid w:val="0015484A"/>
    <w:rsid w:val="00160C1C"/>
    <w:rsid w:val="00175FFE"/>
    <w:rsid w:val="001972B8"/>
    <w:rsid w:val="001A0E36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5945"/>
    <w:rsid w:val="008553C3"/>
    <w:rsid w:val="00860A30"/>
    <w:rsid w:val="00867546"/>
    <w:rsid w:val="008925DB"/>
    <w:rsid w:val="0089781E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41C04"/>
    <w:rsid w:val="00A547F4"/>
    <w:rsid w:val="00AB1B86"/>
    <w:rsid w:val="00AB201C"/>
    <w:rsid w:val="00AF1141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EE1B1D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D6209-5C10-497A-B64E-643BBBD19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109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Beuret Agnès</cp:lastModifiedBy>
  <cp:revision>5</cp:revision>
  <cp:lastPrinted>2013-05-17T12:37:00Z</cp:lastPrinted>
  <dcterms:created xsi:type="dcterms:W3CDTF">2013-05-17T12:19:00Z</dcterms:created>
  <dcterms:modified xsi:type="dcterms:W3CDTF">2013-05-17T12:42:00Z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