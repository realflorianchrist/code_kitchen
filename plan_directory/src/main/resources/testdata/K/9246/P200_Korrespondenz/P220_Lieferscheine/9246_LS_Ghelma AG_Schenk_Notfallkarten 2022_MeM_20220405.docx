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RPr="00204D1B" w:rsidTr="006D4154">
        <w:trPr>
          <w:trHeight w:hRule="exact" w:val="1926"/>
        </w:trPr>
        <w:tc>
          <w:tcPr>
            <w:tcW w:w="4820" w:type="dxa"/>
          </w:tcPr>
          <w:p w:rsidR="00204D1B" w:rsidRPr="00204D1B" w:rsidRDefault="00204D1B" w:rsidP="00BD64A5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204D1B">
              <w:rPr>
                <w:szCs w:val="22"/>
              </w:rPr>
              <w:t>Ghelma</w:t>
            </w:r>
            <w:proofErr w:type="spellEnd"/>
            <w:r w:rsidRPr="00204D1B">
              <w:rPr>
                <w:szCs w:val="22"/>
              </w:rPr>
              <w:t xml:space="preserve"> AG Spezialtiefbau</w:t>
            </w:r>
          </w:p>
          <w:p w:rsidR="00204D1B" w:rsidRDefault="00204D1B" w:rsidP="00BD64A5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4D1B">
              <w:rPr>
                <w:szCs w:val="22"/>
              </w:rPr>
              <w:t>Nicolas Schenk</w:t>
            </w:r>
          </w:p>
          <w:p w:rsidR="00204D1B" w:rsidRDefault="00204D1B" w:rsidP="00204D1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Sandstrasse 10</w:t>
            </w:r>
          </w:p>
          <w:p w:rsidR="00204D1B" w:rsidRDefault="00204D1B" w:rsidP="00204D1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Postfach 270</w:t>
            </w:r>
          </w:p>
          <w:p w:rsidR="00204D1B" w:rsidRPr="00204D1B" w:rsidRDefault="00204D1B" w:rsidP="00204D1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4D1B">
              <w:rPr>
                <w:szCs w:val="22"/>
              </w:rPr>
              <w:t xml:space="preserve">CH-3860 </w:t>
            </w:r>
            <w:proofErr w:type="spellStart"/>
            <w:r w:rsidRPr="00204D1B">
              <w:rPr>
                <w:szCs w:val="22"/>
              </w:rPr>
              <w:t>Meiringen</w:t>
            </w:r>
            <w:proofErr w:type="spellEnd"/>
          </w:p>
          <w:p w:rsidR="0090003B" w:rsidRPr="00773356" w:rsidRDefault="0090003B" w:rsidP="00BD64A5">
            <w:pPr>
              <w:tabs>
                <w:tab w:val="center" w:pos="4819"/>
                <w:tab w:val="right" w:pos="9071"/>
              </w:tabs>
              <w:jc w:val="left"/>
              <w:rPr>
                <w:lang w:val="fr-CH"/>
              </w:rPr>
            </w:pPr>
          </w:p>
        </w:tc>
        <w:tc>
          <w:tcPr>
            <w:tcW w:w="4820" w:type="dxa"/>
          </w:tcPr>
          <w:p w:rsidR="006D4154" w:rsidRPr="00773356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  <w:lang w:val="fr-CH"/>
              </w:rPr>
            </w:pPr>
          </w:p>
          <w:p w:rsidR="006D4154" w:rsidRPr="00773356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lang w:val="fr-CH"/>
              </w:rPr>
            </w:pPr>
          </w:p>
        </w:tc>
      </w:tr>
    </w:tbl>
    <w:p w:rsidR="00DE433A" w:rsidRPr="00773356" w:rsidRDefault="00DE433A">
      <w:pPr>
        <w:tabs>
          <w:tab w:val="center" w:pos="4819"/>
          <w:tab w:val="right" w:pos="9071"/>
        </w:tabs>
        <w:jc w:val="left"/>
        <w:rPr>
          <w:lang w:val="fr-CH"/>
        </w:rPr>
        <w:sectPr w:rsidR="00DE433A" w:rsidRPr="0077335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Pr="00773356" w:rsidRDefault="00DE433A">
      <w:pPr>
        <w:tabs>
          <w:tab w:val="center" w:pos="4819"/>
          <w:tab w:val="right" w:pos="9071"/>
        </w:tabs>
        <w:jc w:val="left"/>
        <w:rPr>
          <w:lang w:val="fr-CH"/>
        </w:rPr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04D1B">
        <w:rPr>
          <w:noProof/>
        </w:rPr>
        <w:t>5. April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81B5F">
        <w:rPr>
          <w:noProof/>
          <w:sz w:val="12"/>
          <w:szCs w:val="12"/>
        </w:rPr>
        <w:t>9246_LS_Ghelma AG_Schenk_Notfallkarten 2022_MeM_20220405.docx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204D1B">
        <w:t>Schenk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N</w:t>
      </w:r>
      <w:r w:rsidR="00773356">
        <w:t>otfallkarten SIEP</w:t>
      </w:r>
      <w:r w:rsidR="00ED2112">
        <w:tab/>
      </w:r>
      <w:r w:rsidR="00ED2112">
        <w:tab/>
      </w:r>
      <w:r w:rsidR="00ED2112">
        <w:tab/>
      </w:r>
      <w:r w:rsidR="00ED2112">
        <w:tab/>
      </w:r>
      <w:r w:rsidR="004446EB">
        <w:tab/>
      </w:r>
      <w:r w:rsidR="004446EB">
        <w:tab/>
      </w:r>
      <w:r w:rsidR="00204D1B">
        <w:t>20</w:t>
      </w:r>
      <w:r w:rsidR="00382C74">
        <w:t xml:space="preserve"> </w:t>
      </w:r>
      <w:r w:rsidR="00ED2112">
        <w:t>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204D1B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81B5F">
              <w:rPr>
                <w:sz w:val="16"/>
              </w:rPr>
            </w:r>
            <w:r w:rsidR="00A81B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1F3A4B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1F3A4B">
      <w:rPr>
        <w:noProof/>
        <w:sz w:val="16"/>
        <w:szCs w:val="16"/>
      </w:rPr>
      <w:t>9246_LS_JSAG_Palumbo_NMB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F3A4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04D1B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73356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003B"/>
    <w:rsid w:val="0090502A"/>
    <w:rsid w:val="009116F0"/>
    <w:rsid w:val="00913DF4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81B5F"/>
    <w:rsid w:val="00AB1B86"/>
    <w:rsid w:val="00AB201C"/>
    <w:rsid w:val="00AF55D5"/>
    <w:rsid w:val="00AF673B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4A5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41CE8313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9CAD9-B293-4370-B6DC-E6C9BCF9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142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2022-02-08T10:34:00Z</cp:lastPrinted>
  <dcterms:created xsi:type="dcterms:W3CDTF">2022-04-05T12:52:00Z</dcterms:created>
  <dcterms:modified xsi:type="dcterms:W3CDTF">2022-04-05T12:53:00Z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