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A65B42" w:rsidRPr="00A65B42" w:rsidRDefault="00A65B42" w:rsidP="00A65B42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A65B42">
              <w:rPr>
                <w:szCs w:val="22"/>
              </w:rPr>
              <w:lastRenderedPageBreak/>
              <w:t>Bundesamt für Strassen ASTRA</w:t>
            </w:r>
          </w:p>
          <w:p w:rsidR="00A65B42" w:rsidRPr="00A65B42" w:rsidRDefault="00A65B42" w:rsidP="00A65B42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A65B42">
              <w:rPr>
                <w:szCs w:val="22"/>
              </w:rPr>
              <w:t>Filiale Zofingen</w:t>
            </w:r>
          </w:p>
          <w:p w:rsidR="00A65B42" w:rsidRPr="00A65B42" w:rsidRDefault="00A65B42" w:rsidP="00A65B42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A65B42">
              <w:rPr>
                <w:szCs w:val="22"/>
              </w:rPr>
              <w:t>Herr Hanspeter Hofmann</w:t>
            </w:r>
          </w:p>
          <w:p w:rsidR="00A65B42" w:rsidRPr="00A65B42" w:rsidRDefault="00A65B42" w:rsidP="00A65B42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A65B42">
              <w:rPr>
                <w:szCs w:val="22"/>
              </w:rPr>
              <w:t>Brühlstrasse 3</w:t>
            </w:r>
          </w:p>
          <w:p w:rsidR="00A547F4" w:rsidRDefault="00A65B42" w:rsidP="00A65B42">
            <w:pPr>
              <w:tabs>
                <w:tab w:val="center" w:pos="4819"/>
                <w:tab w:val="right" w:pos="9071"/>
              </w:tabs>
              <w:jc w:val="left"/>
            </w:pPr>
            <w:r w:rsidRPr="00A65B42">
              <w:rPr>
                <w:szCs w:val="22"/>
              </w:rPr>
              <w:t>4800 Zofingen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926A2F">
        <w:t xml:space="preserve">, </w:t>
      </w:r>
      <w:r w:rsidR="0035540A">
        <w:t>1</w:t>
      </w:r>
      <w:r w:rsidR="00A65B42">
        <w:t>8</w:t>
      </w:r>
      <w:r w:rsidR="0035540A">
        <w:t xml:space="preserve">. </w:t>
      </w:r>
      <w:r w:rsidR="00A65B42">
        <w:t>Dezem</w:t>
      </w:r>
      <w:r w:rsidR="0035540A">
        <w:t>ber 2014</w:t>
      </w:r>
      <w:r w:rsidR="00E91A22">
        <w:t xml:space="preserve"> / </w:t>
      </w:r>
      <w:r w:rsidR="00A65B42">
        <w:rPr>
          <w:szCs w:val="22"/>
        </w:rPr>
        <w:t>FCh</w:t>
      </w:r>
      <w:r>
        <w:rPr>
          <w:szCs w:val="22"/>
        </w:rPr>
        <w:t xml:space="preserve"> </w:t>
      </w:r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864B43">
        <w:rPr>
          <w:noProof/>
          <w:sz w:val="12"/>
          <w:szCs w:val="12"/>
        </w:rPr>
        <w:t>9246_LS_INGE_EPSI_ASTRA_Hhp_U-Notiz_FCh_20141218.docx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Eptingen</w:t>
      </w:r>
      <w:r>
        <w:rPr>
          <w:b/>
        </w:rPr>
        <w:t xml:space="preserve"> (SIEP)</w:t>
      </w:r>
    </w:p>
    <w:p w:rsidR="00E27689" w:rsidRDefault="00E27689" w:rsidP="00E27689">
      <w:pPr>
        <w:spacing w:before="60" w:after="60"/>
        <w:rPr>
          <w:b/>
        </w:rPr>
      </w:pPr>
      <w:r>
        <w:rPr>
          <w:b/>
        </w:rPr>
        <w:t xml:space="preserve">TP </w:t>
      </w:r>
      <w:r w:rsidR="00F7461A">
        <w:rPr>
          <w:b/>
        </w:rPr>
        <w:t>2</w:t>
      </w:r>
      <w:r>
        <w:rPr>
          <w:b/>
        </w:rPr>
        <w:t xml:space="preserve"> </w:t>
      </w:r>
      <w:r w:rsidR="00F7461A">
        <w:rPr>
          <w:b/>
        </w:rPr>
        <w:t>Trasse / Umwelt</w:t>
      </w:r>
      <w:r w:rsidR="0035540A">
        <w:rPr>
          <w:b/>
        </w:rPr>
        <w:t xml:space="preserve"> </w:t>
      </w:r>
    </w:p>
    <w:p w:rsidR="00E27689" w:rsidRDefault="00E27689" w:rsidP="00E27689">
      <w:pPr>
        <w:spacing w:before="60" w:after="60"/>
      </w:pPr>
    </w:p>
    <w:p w:rsidR="00A65B42" w:rsidRDefault="008553C3" w:rsidP="008553C3">
      <w:pPr>
        <w:pStyle w:val="Kopfzeile"/>
        <w:tabs>
          <w:tab w:val="clear" w:pos="9071"/>
        </w:tabs>
        <w:spacing w:before="120"/>
        <w:outlineLvl w:val="0"/>
      </w:pPr>
      <w:r>
        <w:t>Sehr geehrte</w:t>
      </w:r>
      <w:r w:rsidR="00A547F4">
        <w:rPr>
          <w:szCs w:val="22"/>
        </w:rPr>
        <w:t xml:space="preserve">r Herr </w:t>
      </w:r>
      <w:r w:rsidR="00A65B42">
        <w:rPr>
          <w:szCs w:val="22"/>
        </w:rPr>
        <w:t>Hofmann</w:t>
      </w:r>
      <w:r w:rsidR="00A65B42">
        <w:rPr>
          <w:szCs w:val="22"/>
        </w:rPr>
        <w:br/>
        <w:t>geschätzter Hanspeter</w:t>
      </w:r>
    </w:p>
    <w:p w:rsidR="008553C3" w:rsidRDefault="008553C3" w:rsidP="008553C3">
      <w:pPr>
        <w:pStyle w:val="Kopfzeile"/>
        <w:tabs>
          <w:tab w:val="clear" w:pos="9071"/>
        </w:tabs>
        <w:outlineLvl w:val="0"/>
      </w:pPr>
    </w:p>
    <w:p w:rsidR="008553C3" w:rsidRDefault="00A547F4" w:rsidP="000B54CF">
      <w:pPr>
        <w:spacing w:after="160"/>
      </w:pPr>
      <w:r>
        <w:t>In der Beilage erh</w:t>
      </w:r>
      <w:r w:rsidR="00A65B42">
        <w:t>ä</w:t>
      </w:r>
      <w:r>
        <w:t>lt</w:t>
      </w:r>
      <w:r w:rsidR="00A65B42">
        <w:t>st Du</w:t>
      </w:r>
      <w:r>
        <w:t xml:space="preserve"> die </w:t>
      </w:r>
      <w:r w:rsidR="0035540A">
        <w:t xml:space="preserve">folgenden Berichte </w:t>
      </w:r>
      <w:r w:rsidR="000B54CF">
        <w:t>in Papierform</w:t>
      </w:r>
      <w:r w:rsidR="0035540A">
        <w:t>:</w:t>
      </w:r>
    </w:p>
    <w:p w:rsidR="00A65B42" w:rsidRDefault="006F1348" w:rsidP="006F1348">
      <w:pPr>
        <w:pStyle w:val="Listenabsatz"/>
        <w:numPr>
          <w:ilvl w:val="0"/>
          <w:numId w:val="21"/>
        </w:numPr>
        <w:tabs>
          <w:tab w:val="left" w:pos="2268"/>
          <w:tab w:val="left" w:pos="7088"/>
        </w:tabs>
      </w:pPr>
      <w:r>
        <w:t xml:space="preserve">MK, </w:t>
      </w:r>
      <w:r w:rsidR="00A65B42">
        <w:t>TP21101</w:t>
      </w:r>
      <w:r>
        <w:t xml:space="preserve"> / Umweltnotiz</w:t>
      </w:r>
      <w:r w:rsidR="00A65B42">
        <w:tab/>
        <w:t>4 Expl.</w:t>
      </w:r>
    </w:p>
    <w:p w:rsidR="000B5746" w:rsidRDefault="006F1348" w:rsidP="006F1348">
      <w:pPr>
        <w:pStyle w:val="Listenabsatz"/>
        <w:numPr>
          <w:ilvl w:val="0"/>
          <w:numId w:val="21"/>
        </w:numPr>
        <w:tabs>
          <w:tab w:val="left" w:pos="2268"/>
          <w:tab w:val="left" w:pos="7088"/>
        </w:tabs>
      </w:pPr>
      <w:r>
        <w:t xml:space="preserve">MK, </w:t>
      </w:r>
      <w:r w:rsidR="005E4524">
        <w:t>TP21104</w:t>
      </w:r>
      <w:r>
        <w:t xml:space="preserve"> / Abfall- und Materialbewirtschaftungskonzept</w:t>
      </w:r>
      <w:r w:rsidR="00A65B42">
        <w:tab/>
      </w:r>
      <w:r w:rsidR="00A65B42">
        <w:t>4 Expl.</w:t>
      </w:r>
    </w:p>
    <w:p w:rsidR="000B54CF" w:rsidRDefault="000B5746" w:rsidP="00F7461A">
      <w:pPr>
        <w:tabs>
          <w:tab w:val="left" w:pos="2835"/>
          <w:tab w:val="left" w:pos="5387"/>
          <w:tab w:val="left" w:pos="8222"/>
        </w:tabs>
      </w:pPr>
      <w:r>
        <w:tab/>
      </w:r>
      <w:r>
        <w:tab/>
      </w:r>
      <w:r>
        <w:tab/>
      </w:r>
      <w:r>
        <w:tab/>
      </w:r>
      <w:r w:rsidR="000B54CF">
        <w:tab/>
      </w:r>
    </w:p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6F1348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Kontrollkästchen1"/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  <w:bookmarkEnd w:id="0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053B0">
              <w:rPr>
                <w:sz w:val="16"/>
              </w:rPr>
            </w:r>
            <w:r w:rsidR="005053B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053B0">
              <w:rPr>
                <w:sz w:val="16"/>
              </w:rPr>
            </w:r>
            <w:r w:rsidR="005053B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6F1348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053B0">
              <w:rPr>
                <w:sz w:val="16"/>
              </w:rPr>
            </w:r>
            <w:r w:rsidR="005053B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053B0">
              <w:rPr>
                <w:sz w:val="16"/>
              </w:rPr>
            </w:r>
            <w:r w:rsidR="005053B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053B0">
              <w:rPr>
                <w:sz w:val="16"/>
              </w:rPr>
            </w:r>
            <w:r w:rsidR="005053B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0B54CF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053B0">
              <w:rPr>
                <w:sz w:val="16"/>
              </w:rPr>
            </w:r>
            <w:r w:rsidR="005053B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6F1348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0B54CF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der Bitte um Weiterleitung 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053B0">
              <w:rPr>
                <w:sz w:val="16"/>
              </w:rPr>
            </w:r>
            <w:r w:rsidR="005053B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0B54CF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053B0">
              <w:rPr>
                <w:sz w:val="16"/>
              </w:rPr>
            </w:r>
            <w:r w:rsidR="005053B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053B0">
              <w:rPr>
                <w:sz w:val="16"/>
              </w:rPr>
            </w:r>
            <w:r w:rsidR="005053B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0F7EEB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1" w:name="Zweck"/>
            <w:r>
              <w:rPr>
                <w:sz w:val="16"/>
              </w:rPr>
              <w:tab/>
            </w:r>
            <w:bookmarkEnd w:id="1"/>
            <w:r w:rsidR="000F7EEB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..."/>
                  </w:textInput>
                </w:ffData>
              </w:fldChar>
            </w:r>
            <w:r w:rsidR="000F7EEB">
              <w:rPr>
                <w:sz w:val="16"/>
              </w:rPr>
              <w:instrText xml:space="preserve"> FORMTEXT </w:instrText>
            </w:r>
            <w:r w:rsidR="000F7EEB">
              <w:rPr>
                <w:sz w:val="16"/>
              </w:rPr>
            </w:r>
            <w:r w:rsidR="000F7EEB">
              <w:rPr>
                <w:sz w:val="16"/>
              </w:rPr>
              <w:fldChar w:fldCharType="separate"/>
            </w:r>
            <w:r w:rsidR="00864B43">
              <w:rPr>
                <w:noProof/>
                <w:sz w:val="16"/>
              </w:rPr>
              <w:t>....................................................................................</w:t>
            </w:r>
            <w:r w:rsidR="000F7EEB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926A2F" w:rsidRDefault="00926A2F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</w:tr>
    </w:tbl>
    <w:p w:rsidR="00DE433A" w:rsidRDefault="00A65B42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  <w:r>
        <w:rPr>
          <w:szCs w:val="22"/>
        </w:rPr>
        <w:t>Christian Fuchs</w:t>
      </w:r>
    </w:p>
    <w:p w:rsidR="00DE433A" w:rsidRDefault="00DE433A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  <w:bookmarkStart w:id="2" w:name="_GoBack"/>
      <w:bookmarkEnd w:id="2"/>
    </w:p>
    <w:p w:rsidR="00F43688" w:rsidRDefault="00A35905" w:rsidP="00B710E5">
      <w:pPr>
        <w:pStyle w:val="MFG"/>
        <w:tabs>
          <w:tab w:val="clear" w:pos="6277"/>
          <w:tab w:val="left" w:pos="1560"/>
          <w:tab w:val="center" w:pos="1985"/>
        </w:tabs>
        <w:jc w:val="left"/>
        <w:rPr>
          <w:sz w:val="20"/>
          <w:lang w:val="de-DE"/>
        </w:rPr>
      </w:pPr>
      <w:r w:rsidRPr="00A35905">
        <w:rPr>
          <w:sz w:val="20"/>
          <w:lang w:val="de-DE"/>
        </w:rPr>
        <w:t>Kopie an:</w:t>
      </w:r>
      <w:r w:rsidRPr="00A35905">
        <w:rPr>
          <w:sz w:val="20"/>
          <w:lang w:val="de-DE"/>
        </w:rPr>
        <w:tab/>
        <w:t>Stefan Roth, JSAG</w:t>
      </w:r>
    </w:p>
    <w:p w:rsidR="00B710E5" w:rsidRPr="00A35905" w:rsidRDefault="00B710E5" w:rsidP="00B710E5">
      <w:pPr>
        <w:pStyle w:val="MFG"/>
        <w:tabs>
          <w:tab w:val="clear" w:pos="6277"/>
          <w:tab w:val="left" w:pos="1560"/>
          <w:tab w:val="center" w:pos="1985"/>
        </w:tabs>
        <w:jc w:val="left"/>
        <w:rPr>
          <w:sz w:val="20"/>
          <w:lang w:val="de-DE"/>
        </w:rPr>
      </w:pPr>
      <w:r>
        <w:rPr>
          <w:sz w:val="20"/>
          <w:lang w:val="de-DE"/>
        </w:rPr>
        <w:tab/>
        <w:t>Ronnie Rotzler, Rapp INFRA</w:t>
      </w:r>
      <w:r>
        <w:rPr>
          <w:sz w:val="20"/>
          <w:lang w:val="de-DE"/>
        </w:rPr>
        <w:tab/>
      </w:r>
    </w:p>
    <w:sectPr w:rsidR="00B710E5" w:rsidRPr="00A35905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864B43">
      <w:rPr>
        <w:noProof/>
        <w:sz w:val="16"/>
        <w:szCs w:val="16"/>
      </w:rPr>
      <w:t>9246_LS_INGE_EPSI_ASTRA_Hhp_U-Notiz_FCh_20141218.docx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864B43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F7940AA"/>
    <w:multiLevelType w:val="hybridMultilevel"/>
    <w:tmpl w:val="0A3280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1348CA"/>
    <w:multiLevelType w:val="hybridMultilevel"/>
    <w:tmpl w:val="6C268FDA"/>
    <w:lvl w:ilvl="0" w:tplc="2F5086A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9"/>
  </w:num>
  <w:num w:numId="5">
    <w:abstractNumId w:val="10"/>
  </w:num>
  <w:num w:numId="6">
    <w:abstractNumId w:val="13"/>
  </w:num>
  <w:num w:numId="7">
    <w:abstractNumId w:val="10"/>
  </w:num>
  <w:num w:numId="8">
    <w:abstractNumId w:val="12"/>
  </w:num>
  <w:num w:numId="9">
    <w:abstractNumId w:val="11"/>
  </w:num>
  <w:num w:numId="10">
    <w:abstractNumId w:val="4"/>
  </w:num>
  <w:num w:numId="11">
    <w:abstractNumId w:val="7"/>
  </w:num>
  <w:num w:numId="12">
    <w:abstractNumId w:val="1"/>
  </w:num>
  <w:num w:numId="13">
    <w:abstractNumId w:val="0"/>
  </w:num>
  <w:num w:numId="14">
    <w:abstractNumId w:val="11"/>
  </w:num>
  <w:num w:numId="15">
    <w:abstractNumId w:val="1"/>
  </w:num>
  <w:num w:numId="16">
    <w:abstractNumId w:val="0"/>
  </w:num>
  <w:num w:numId="17">
    <w:abstractNumId w:val="11"/>
  </w:num>
  <w:num w:numId="18">
    <w:abstractNumId w:val="1"/>
  </w:num>
  <w:num w:numId="19">
    <w:abstractNumId w:val="0"/>
  </w:num>
  <w:num w:numId="20">
    <w:abstractNumId w:val="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20E2E"/>
    <w:rsid w:val="00041214"/>
    <w:rsid w:val="000B4A9F"/>
    <w:rsid w:val="000B54CF"/>
    <w:rsid w:val="000B5746"/>
    <w:rsid w:val="000E0315"/>
    <w:rsid w:val="000F19E2"/>
    <w:rsid w:val="000F7EEB"/>
    <w:rsid w:val="001052D6"/>
    <w:rsid w:val="00152FA2"/>
    <w:rsid w:val="0015484A"/>
    <w:rsid w:val="00175FFE"/>
    <w:rsid w:val="001972B8"/>
    <w:rsid w:val="001A0E36"/>
    <w:rsid w:val="001D232A"/>
    <w:rsid w:val="001D3B79"/>
    <w:rsid w:val="001E11A4"/>
    <w:rsid w:val="001F4142"/>
    <w:rsid w:val="00202487"/>
    <w:rsid w:val="0025684A"/>
    <w:rsid w:val="00265616"/>
    <w:rsid w:val="00276AEE"/>
    <w:rsid w:val="00282DE3"/>
    <w:rsid w:val="002A488B"/>
    <w:rsid w:val="00314ECD"/>
    <w:rsid w:val="00320701"/>
    <w:rsid w:val="00346470"/>
    <w:rsid w:val="0035540A"/>
    <w:rsid w:val="003865FB"/>
    <w:rsid w:val="00386FA5"/>
    <w:rsid w:val="00410FBE"/>
    <w:rsid w:val="004300D7"/>
    <w:rsid w:val="0044546D"/>
    <w:rsid w:val="00446138"/>
    <w:rsid w:val="00466241"/>
    <w:rsid w:val="0047455C"/>
    <w:rsid w:val="00494774"/>
    <w:rsid w:val="004A6F61"/>
    <w:rsid w:val="004B23F8"/>
    <w:rsid w:val="004C0AF6"/>
    <w:rsid w:val="004D7923"/>
    <w:rsid w:val="005268E2"/>
    <w:rsid w:val="00564857"/>
    <w:rsid w:val="005A491E"/>
    <w:rsid w:val="005D63AC"/>
    <w:rsid w:val="005E4524"/>
    <w:rsid w:val="00612C40"/>
    <w:rsid w:val="00645BB6"/>
    <w:rsid w:val="00692122"/>
    <w:rsid w:val="00693BAF"/>
    <w:rsid w:val="006A4570"/>
    <w:rsid w:val="006B0D04"/>
    <w:rsid w:val="006C4F15"/>
    <w:rsid w:val="006F1348"/>
    <w:rsid w:val="007006EC"/>
    <w:rsid w:val="00711EA7"/>
    <w:rsid w:val="00724605"/>
    <w:rsid w:val="007D4F03"/>
    <w:rsid w:val="007E4EC4"/>
    <w:rsid w:val="00825B34"/>
    <w:rsid w:val="00835945"/>
    <w:rsid w:val="008553C3"/>
    <w:rsid w:val="00860A30"/>
    <w:rsid w:val="00864B43"/>
    <w:rsid w:val="00867546"/>
    <w:rsid w:val="008925DB"/>
    <w:rsid w:val="008B4095"/>
    <w:rsid w:val="008C35D5"/>
    <w:rsid w:val="008E137A"/>
    <w:rsid w:val="008E53AE"/>
    <w:rsid w:val="0090502A"/>
    <w:rsid w:val="009116F0"/>
    <w:rsid w:val="009158E5"/>
    <w:rsid w:val="00926A2F"/>
    <w:rsid w:val="009316D0"/>
    <w:rsid w:val="00970E1F"/>
    <w:rsid w:val="00992217"/>
    <w:rsid w:val="009C6C8A"/>
    <w:rsid w:val="00A159D1"/>
    <w:rsid w:val="00A35905"/>
    <w:rsid w:val="00A547F4"/>
    <w:rsid w:val="00A65B42"/>
    <w:rsid w:val="00AB1B86"/>
    <w:rsid w:val="00AB201C"/>
    <w:rsid w:val="00B22C96"/>
    <w:rsid w:val="00B340AF"/>
    <w:rsid w:val="00B62903"/>
    <w:rsid w:val="00B63679"/>
    <w:rsid w:val="00B710E5"/>
    <w:rsid w:val="00B714AD"/>
    <w:rsid w:val="00B907FA"/>
    <w:rsid w:val="00B91B9F"/>
    <w:rsid w:val="00B94C3B"/>
    <w:rsid w:val="00B9772F"/>
    <w:rsid w:val="00BD5549"/>
    <w:rsid w:val="00BD6A87"/>
    <w:rsid w:val="00BE643F"/>
    <w:rsid w:val="00C062AF"/>
    <w:rsid w:val="00C34EFE"/>
    <w:rsid w:val="00C55160"/>
    <w:rsid w:val="00C95661"/>
    <w:rsid w:val="00CC2108"/>
    <w:rsid w:val="00CF0429"/>
    <w:rsid w:val="00CF4907"/>
    <w:rsid w:val="00D545D9"/>
    <w:rsid w:val="00DA105B"/>
    <w:rsid w:val="00DA234E"/>
    <w:rsid w:val="00DA3693"/>
    <w:rsid w:val="00DE433A"/>
    <w:rsid w:val="00E27689"/>
    <w:rsid w:val="00E30D18"/>
    <w:rsid w:val="00E411D5"/>
    <w:rsid w:val="00E446F7"/>
    <w:rsid w:val="00E57080"/>
    <w:rsid w:val="00E76ECE"/>
    <w:rsid w:val="00E91A22"/>
    <w:rsid w:val="00ED5730"/>
    <w:rsid w:val="00EE09E8"/>
    <w:rsid w:val="00F32453"/>
    <w:rsid w:val="00F43688"/>
    <w:rsid w:val="00F43C5E"/>
    <w:rsid w:val="00F43ED1"/>
    <w:rsid w:val="00F7461A"/>
    <w:rsid w:val="00F8359C"/>
    <w:rsid w:val="00FB2F28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A65B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A65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86962-1381-422A-BAAB-9444EBAA2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127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Beuret Agnès</dc:creator>
  <cp:lastModifiedBy>Fuchs Christian</cp:lastModifiedBy>
  <cp:revision>7</cp:revision>
  <cp:lastPrinted>2014-12-18T12:19:00Z</cp:lastPrinted>
  <dcterms:created xsi:type="dcterms:W3CDTF">2014-12-18T12:10:00Z</dcterms:created>
  <dcterms:modified xsi:type="dcterms:W3CDTF">2014-12-18T13:19:00Z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