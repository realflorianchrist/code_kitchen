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Jauslin + Stebler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A2467B">
        <w:t>23. Februar 2018</w:t>
      </w:r>
      <w:r w:rsidR="00126A3D" w:rsidRPr="00126A3D">
        <w:t xml:space="preserve"> / </w:t>
      </w:r>
      <w:r w:rsidR="00A2467B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64959">
        <w:rPr>
          <w:noProof/>
          <w:sz w:val="12"/>
          <w:szCs w:val="12"/>
        </w:rPr>
        <w:t>9246_LS_INGE_EPSI_JSAG_Roth_Abgabe MP_NP_20180223.docx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126A3D" w:rsidRDefault="00126A3D" w:rsidP="00126A3D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</w:p>
    <w:p w:rsidR="00126A3D" w:rsidRPr="00DC4BC0" w:rsidRDefault="00126A3D" w:rsidP="00126A3D">
      <w:pPr>
        <w:spacing w:before="60" w:after="60"/>
        <w:rPr>
          <w:b/>
        </w:rPr>
      </w:pPr>
      <w:r w:rsidRPr="00DC4BC0">
        <w:rPr>
          <w:b/>
        </w:rPr>
        <w:t xml:space="preserve">MP Version 1.0 (Teil AeBo </w:t>
      </w:r>
      <w:r w:rsidR="00A2467B">
        <w:rPr>
          <w:b/>
        </w:rPr>
        <w:t>Tunnel</w:t>
      </w:r>
      <w:r w:rsidRPr="00DC4BC0">
        <w:rPr>
          <w:b/>
        </w:rPr>
        <w:t>)</w:t>
      </w:r>
    </w:p>
    <w:p w:rsidR="00E27689" w:rsidRDefault="00E27689" w:rsidP="00E27689">
      <w:pPr>
        <w:spacing w:before="60" w:after="60"/>
      </w:pPr>
    </w:p>
    <w:p w:rsidR="00126A3D" w:rsidRDefault="00126A3D" w:rsidP="008553C3">
      <w:pPr>
        <w:pStyle w:val="Kopfzeile"/>
        <w:tabs>
          <w:tab w:val="clear" w:pos="9071"/>
        </w:tabs>
        <w:spacing w:before="120"/>
        <w:outlineLvl w:val="0"/>
      </w:pPr>
      <w:r>
        <w:t>Hallo Stefan</w:t>
      </w:r>
    </w:p>
    <w:p w:rsidR="00126A3D" w:rsidRDefault="00126A3D" w:rsidP="008553C3">
      <w:pPr>
        <w:pStyle w:val="Kopfzeile"/>
        <w:tabs>
          <w:tab w:val="clear" w:pos="9071"/>
        </w:tabs>
        <w:spacing w:before="120"/>
        <w:outlineLvl w:val="0"/>
      </w:pPr>
    </w:p>
    <w:p w:rsidR="00126A3D" w:rsidRDefault="00126A3D" w:rsidP="008553C3">
      <w:pPr>
        <w:pStyle w:val="Kopfzeile"/>
        <w:tabs>
          <w:tab w:val="clear" w:pos="9071"/>
        </w:tabs>
        <w:outlineLvl w:val="0"/>
      </w:pPr>
      <w:r>
        <w:t xml:space="preserve">Anbei erhältst du das </w:t>
      </w:r>
      <w:r w:rsidR="00A2467B">
        <w:t>a</w:t>
      </w:r>
      <w:r>
        <w:t xml:space="preserve">ngepasste MP Version 1.0 digital </w:t>
      </w:r>
      <w:r w:rsidRPr="00DC4BC0">
        <w:t xml:space="preserve">(Teil AeBo </w:t>
      </w:r>
      <w:r w:rsidR="00A2467B">
        <w:t>Tunnel</w:t>
      </w:r>
      <w:r w:rsidRPr="00DC4BC0">
        <w:t>)</w:t>
      </w:r>
      <w:r w:rsidR="00A2467B">
        <w:t xml:space="preserve"> 2 </w:t>
      </w:r>
      <w:proofErr w:type="spellStart"/>
      <w:r w:rsidR="00A2467B">
        <w:t>fach</w:t>
      </w:r>
      <w:proofErr w:type="spellEnd"/>
    </w:p>
    <w:p w:rsidR="00126A3D" w:rsidRDefault="00126A3D" w:rsidP="008553C3">
      <w:pPr>
        <w:pStyle w:val="Kopfzeile"/>
        <w:tabs>
          <w:tab w:val="clear" w:pos="9071"/>
        </w:tabs>
        <w:outlineLvl w:val="0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126A3D" w:rsidTr="00B907FA">
        <w:trPr>
          <w:trHeight w:val="340"/>
        </w:trPr>
        <w:tc>
          <w:tcPr>
            <w:tcW w:w="324" w:type="dxa"/>
            <w:vAlign w:val="center"/>
          </w:tcPr>
          <w:p w:rsidR="00126A3D" w:rsidRDefault="00126A3D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126A3D" w:rsidRDefault="00126A3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126A3D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126A3D" w:rsidRDefault="00126A3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126A3D" w:rsidRDefault="00126A3D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126A3D" w:rsidRDefault="00A2467B" w:rsidP="00013C71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126A3D" w:rsidRDefault="00126A3D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  <w:r w:rsidR="00A2467B">
              <w:rPr>
                <w:sz w:val="16"/>
              </w:rPr>
              <w:t>an R. Rotzler (1 Stick)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64959">
              <w:rPr>
                <w:sz w:val="16"/>
              </w:rPr>
            </w:r>
            <w:r w:rsidR="00F64959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0" w:name="Zweck"/>
            <w:r>
              <w:rPr>
                <w:sz w:val="16"/>
              </w:rPr>
              <w:tab/>
            </w:r>
            <w:bookmarkEnd w:id="0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F64959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1" w:name="_GoBack"/>
        <w:bookmarkEnd w:id="1"/>
      </w:tr>
    </w:tbl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A2467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lastRenderedPageBreak/>
        <w:t>i. A. Philipp Noordam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F64959">
      <w:rPr>
        <w:noProof/>
        <w:sz w:val="16"/>
        <w:szCs w:val="16"/>
      </w:rPr>
      <w:t>9246_LS_INGE_EPSI_JSAG_Roth_Abgabe MP_NP_20180223.docx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64959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E0315"/>
    <w:rsid w:val="000F19E2"/>
    <w:rsid w:val="000F7EEB"/>
    <w:rsid w:val="001052D6"/>
    <w:rsid w:val="00126A3D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2467B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64959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AD174-57FD-4AA0-876E-12941477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114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6</cp:revision>
  <cp:lastPrinted>2018-02-23T10:54:00Z</cp:lastPrinted>
  <dcterms:created xsi:type="dcterms:W3CDTF">2014-10-16T09:07:00Z</dcterms:created>
  <dcterms:modified xsi:type="dcterms:W3CDTF">2018-02-23T11:01:00Z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