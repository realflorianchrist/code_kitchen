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311B10">
        <w:rPr>
          <w:noProof/>
        </w:rPr>
        <w:t>22. Juli 2013</w:t>
      </w:r>
      <w:r w:rsidR="00E91A22">
        <w:fldChar w:fldCharType="end"/>
      </w:r>
      <w:r w:rsidR="00E91A22">
        <w:t xml:space="preserve"> / </w:t>
      </w:r>
      <w:r w:rsidR="00041A13">
        <w:rPr>
          <w:szCs w:val="22"/>
        </w:rPr>
        <w:t>FL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11B10">
        <w:rPr>
          <w:noProof/>
          <w:sz w:val="12"/>
          <w:szCs w:val="12"/>
        </w:rPr>
        <w:t>9246_LS_INGE_EPSI_JSAG_Roth_NO1_FL_20130722.docx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Eptingen</w:t>
      </w:r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150C95" w:rsidP="00E27689">
      <w:pPr>
        <w:spacing w:before="60" w:after="60"/>
        <w:rPr>
          <w:b/>
        </w:rPr>
      </w:pPr>
      <w:r>
        <w:rPr>
          <w:b/>
        </w:rPr>
        <w:t>NO1</w:t>
      </w:r>
    </w:p>
    <w:p w:rsidR="00E27689" w:rsidRDefault="00E27689" w:rsidP="00E27689">
      <w:pPr>
        <w:spacing w:before="60" w:after="60"/>
      </w:pPr>
    </w:p>
    <w:p w:rsidR="008553C3" w:rsidRDefault="00150C95" w:rsidP="008553C3">
      <w:pPr>
        <w:pStyle w:val="Kopfzeile"/>
        <w:tabs>
          <w:tab w:val="clear" w:pos="9071"/>
        </w:tabs>
        <w:spacing w:before="120"/>
        <w:outlineLvl w:val="0"/>
      </w:pPr>
      <w:r>
        <w:t>Lieber Stefan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150C95" w:rsidP="008553C3">
      <w:r>
        <w:t xml:space="preserve">Wir haben den NO1 unterzeichnet. Kannst du bitte die </w:t>
      </w:r>
      <w:proofErr w:type="spellStart"/>
      <w:r>
        <w:t>Exemplaee</w:t>
      </w:r>
      <w:proofErr w:type="spellEnd"/>
      <w:r>
        <w:t xml:space="preserve"> ebenfalls stempeln und unte</w:t>
      </w:r>
      <w:r>
        <w:t>r</w:t>
      </w:r>
      <w:r>
        <w:t>zeichnen. Anschliessend kannst du diese der Bauherrschaft weiterleiten. Vielen Dank!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bookmarkStart w:id="1" w:name="_GoBack"/>
        <w:tc>
          <w:tcPr>
            <w:tcW w:w="324" w:type="dxa"/>
            <w:vAlign w:val="center"/>
          </w:tcPr>
          <w:p w:rsidR="008553C3" w:rsidRDefault="00311B10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150C95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311B10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DE433A">
            <w:pPr>
              <w:jc w:val="left"/>
              <w:rPr>
                <w:rFonts w:cs="Arial"/>
                <w:szCs w:val="22"/>
                <w:lang w:val="de-DE"/>
              </w:rPr>
            </w:pP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311B10">
        <w:rPr>
          <w:noProof/>
          <w:szCs w:val="22"/>
        </w:rPr>
        <w:t> </w:t>
      </w:r>
      <w:r w:rsidR="00311B10">
        <w:rPr>
          <w:noProof/>
          <w:szCs w:val="22"/>
        </w:rPr>
        <w:t> </w:t>
      </w:r>
      <w:r w:rsidR="00311B10">
        <w:rPr>
          <w:noProof/>
          <w:szCs w:val="22"/>
        </w:rPr>
        <w:t> </w:t>
      </w:r>
      <w:r w:rsidR="00311B10">
        <w:rPr>
          <w:noProof/>
          <w:szCs w:val="22"/>
        </w:rPr>
        <w:t> </w:t>
      </w:r>
      <w:r w:rsidR="00311B10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311B10">
      <w:rPr>
        <w:noProof/>
        <w:sz w:val="16"/>
        <w:szCs w:val="16"/>
      </w:rPr>
      <w:t>9246_LS_INGE_EPSI_JSAG_Roth_NO1_FL_20130722.docx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311B10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1A13"/>
    <w:rsid w:val="000B4A9F"/>
    <w:rsid w:val="000E0315"/>
    <w:rsid w:val="000F19E2"/>
    <w:rsid w:val="000F7EEB"/>
    <w:rsid w:val="001052D6"/>
    <w:rsid w:val="00150C95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5684A"/>
    <w:rsid w:val="00265616"/>
    <w:rsid w:val="00276AEE"/>
    <w:rsid w:val="00282DE3"/>
    <w:rsid w:val="002A488B"/>
    <w:rsid w:val="00311B10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62903"/>
    <w:rsid w:val="00B63679"/>
    <w:rsid w:val="00B714AD"/>
    <w:rsid w:val="00B907FA"/>
    <w:rsid w:val="00B91B9F"/>
    <w:rsid w:val="00B94C3B"/>
    <w:rsid w:val="00B9772F"/>
    <w:rsid w:val="00BD5549"/>
    <w:rsid w:val="00BD6A87"/>
    <w:rsid w:val="00C062AF"/>
    <w:rsid w:val="00C34EFE"/>
    <w:rsid w:val="00C55160"/>
    <w:rsid w:val="00C95661"/>
    <w:rsid w:val="00CC2108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3C24BC-DCCB-4630-A1A9-3463A6A0D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112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 </dc:creator>
  <cp:keywords/>
  <cp:lastModifiedBy>Falzone Lorenzo</cp:lastModifiedBy>
  <cp:revision>16</cp:revision>
  <cp:lastPrinted>2013-07-22T07:56:00Z</cp:lastPrinted>
  <dcterms:created xsi:type="dcterms:W3CDTF">2013-04-03T11:57:00Z</dcterms:created>
  <dcterms:modified xsi:type="dcterms:W3CDTF">2013-07-22T07:56:00Z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