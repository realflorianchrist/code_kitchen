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B6E09">
        <w:rPr>
          <w:noProof/>
        </w:rPr>
        <w:t>8. August 2013</w:t>
      </w:r>
      <w:r w:rsidR="00E91A22">
        <w:fldChar w:fldCharType="end"/>
      </w:r>
      <w:r w:rsidR="00E91A22">
        <w:t xml:space="preserve"> / </w:t>
      </w:r>
      <w:r w:rsidR="005D62C3">
        <w:rPr>
          <w:szCs w:val="22"/>
        </w:rPr>
        <w:t>R</w:t>
      </w:r>
      <w:r w:rsidR="00041A13">
        <w:rPr>
          <w:szCs w:val="22"/>
        </w:rPr>
        <w:t>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B6E09">
        <w:rPr>
          <w:noProof/>
          <w:sz w:val="12"/>
          <w:szCs w:val="12"/>
        </w:rPr>
        <w:t>9246_LS_INGE_EPSI_JSAG_Roth_NO2_RL_20130808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  <w:bookmarkStart w:id="0" w:name="_GoBack"/>
      <w:bookmarkEnd w:id="0"/>
    </w:p>
    <w:p w:rsidR="00E27689" w:rsidRDefault="00265DC7" w:rsidP="00E27689">
      <w:pPr>
        <w:spacing w:before="60" w:after="60"/>
        <w:rPr>
          <w:b/>
        </w:rPr>
      </w:pPr>
      <w:r>
        <w:rPr>
          <w:b/>
        </w:rPr>
        <w:t>NO2</w:t>
      </w:r>
    </w:p>
    <w:p w:rsidR="00E27689" w:rsidRDefault="00E27689" w:rsidP="00E27689">
      <w:pPr>
        <w:spacing w:before="60" w:after="60"/>
      </w:pPr>
    </w:p>
    <w:p w:rsidR="00265DC7" w:rsidRDefault="00265DC7" w:rsidP="00265DC7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>
        <w:rPr>
          <w:szCs w:val="22"/>
        </w:rPr>
        <w:t>r Herr Roth</w:t>
      </w:r>
    </w:p>
    <w:p w:rsidR="00265DC7" w:rsidRDefault="00265DC7" w:rsidP="00265DC7">
      <w:pPr>
        <w:pStyle w:val="Kopfzeile"/>
        <w:tabs>
          <w:tab w:val="clear" w:pos="9071"/>
        </w:tabs>
        <w:outlineLvl w:val="0"/>
      </w:pPr>
    </w:p>
    <w:p w:rsidR="008553C3" w:rsidRDefault="00265DC7" w:rsidP="00265DC7">
      <w:pPr>
        <w:pStyle w:val="Kopfzeile"/>
        <w:tabs>
          <w:tab w:val="clear" w:pos="9071"/>
        </w:tabs>
        <w:outlineLvl w:val="0"/>
      </w:pPr>
      <w:r>
        <w:t>In der Beilage erhalten Sie das Original und zusätzlich eine Kopie der NO2-MK/AP Lärmschutz (Version vom 30.07.13)</w:t>
      </w:r>
      <w:r w:rsidR="00394A79">
        <w:t xml:space="preserve">. Ich bitte Sie, die Offerte ebenfalls zu unterschreiben und anschliessend </w:t>
      </w:r>
    </w:p>
    <w:p w:rsidR="008553C3" w:rsidRDefault="00394A79" w:rsidP="008553C3">
      <w:r>
        <w:t>an die</w:t>
      </w:r>
      <w:r w:rsidR="00150C95">
        <w:t xml:space="preserve"> </w:t>
      </w:r>
      <w:r w:rsidRPr="00394A79">
        <w:t xml:space="preserve">Bauherrenunterstützung </w:t>
      </w:r>
      <w:r w:rsidR="00150C95">
        <w:t>weiter</w:t>
      </w:r>
      <w:r>
        <w:t>zuleiten. Im Voraus besten Dank.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394A7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311B1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50C95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B6E09">
              <w:rPr>
                <w:sz w:val="16"/>
              </w:rPr>
            </w:r>
            <w:r w:rsidR="00EB6E0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EB6E09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EB6E09">
        <w:rPr>
          <w:noProof/>
          <w:szCs w:val="22"/>
        </w:rPr>
        <w:t> </w:t>
      </w:r>
      <w:r w:rsidR="00EB6E09">
        <w:rPr>
          <w:noProof/>
          <w:szCs w:val="22"/>
        </w:rPr>
        <w:t> </w:t>
      </w:r>
      <w:r w:rsidR="00EB6E09">
        <w:rPr>
          <w:noProof/>
          <w:szCs w:val="22"/>
        </w:rPr>
        <w:t> </w:t>
      </w:r>
      <w:r w:rsidR="00EB6E09">
        <w:rPr>
          <w:noProof/>
          <w:szCs w:val="22"/>
        </w:rPr>
        <w:t> </w:t>
      </w:r>
      <w:r w:rsidR="00EB6E09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EB6E09">
      <w:rPr>
        <w:noProof/>
        <w:sz w:val="16"/>
        <w:szCs w:val="16"/>
      </w:rPr>
      <w:t>9246_LS_INGE_EPSI_JSAG_Roth_NO2_RL_20130808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B6E09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5E3D"/>
    <w:rsid w:val="00041214"/>
    <w:rsid w:val="00041A13"/>
    <w:rsid w:val="000B4A9F"/>
    <w:rsid w:val="000E0315"/>
    <w:rsid w:val="000F19E2"/>
    <w:rsid w:val="000F7EEB"/>
    <w:rsid w:val="001052D6"/>
    <w:rsid w:val="00150C95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65DC7"/>
    <w:rsid w:val="00276AEE"/>
    <w:rsid w:val="00282DE3"/>
    <w:rsid w:val="002A488B"/>
    <w:rsid w:val="00311B10"/>
    <w:rsid w:val="00314ECD"/>
    <w:rsid w:val="00320701"/>
    <w:rsid w:val="00346470"/>
    <w:rsid w:val="003865FB"/>
    <w:rsid w:val="00386FA5"/>
    <w:rsid w:val="00394A79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2C3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7F2BED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B6E09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3664C-800D-40D5-B58A-4F09AA03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</Template>
  <TotalTime>0</TotalTime>
  <Pages>1</Pages>
  <Words>126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Rey Lionel</cp:lastModifiedBy>
  <cp:revision>6</cp:revision>
  <cp:lastPrinted>2013-08-08T12:18:00Z</cp:lastPrinted>
  <dcterms:created xsi:type="dcterms:W3CDTF">2013-08-08T12:05:00Z</dcterms:created>
  <dcterms:modified xsi:type="dcterms:W3CDTF">2013-08-08T12:18:00Z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