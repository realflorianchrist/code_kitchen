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0F455F">
        <w:trPr>
          <w:trHeight w:hRule="exact" w:val="2552"/>
        </w:trPr>
        <w:tc>
          <w:tcPr>
            <w:tcW w:w="9469" w:type="dxa"/>
            <w:gridSpan w:val="4"/>
          </w:tcPr>
          <w:p w:rsidR="005A3F61" w:rsidRDefault="00D71731">
            <w:proofErr w:type="spellStart"/>
            <w:r>
              <w:t>Jauslin</w:t>
            </w:r>
            <w:proofErr w:type="spellEnd"/>
            <w:r>
              <w:t xml:space="preserve">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D71731" w:rsidRDefault="00D71731">
            <w:r w:rsidRPr="00D71731">
              <w:t>Andreas Alt</w:t>
            </w:r>
          </w:p>
          <w:p w:rsidR="00D71731" w:rsidRDefault="00D71731">
            <w:r w:rsidRPr="00D71731">
              <w:t>Gartenstrasse 15</w:t>
            </w:r>
          </w:p>
          <w:p w:rsidR="00F45763" w:rsidRDefault="00D71731">
            <w:r w:rsidRPr="00D71731">
              <w:t>4132 Muttenz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 w:rsidR="00D71731">
              <w:t xml:space="preserve">31. Januar 2017 </w:t>
            </w:r>
            <w:r>
              <w:t>/</w:t>
            </w:r>
            <w:sdt>
              <w:sdtPr>
                <w:id w:val="188960219"/>
                <w:placeholder>
                  <w:docPart w:val="A5787811E5A44AFDA81B1E6ACD6194EF"/>
                </w:placeholder>
                <w:text/>
              </w:sdtPr>
              <w:sdtEndPr/>
              <w:sdtContent>
                <w:r w:rsidR="00F45763">
                  <w:t>9246</w:t>
                </w:r>
              </w:sdtContent>
            </w:sdt>
            <w:r w:rsidR="00E0687D">
              <w:t xml:space="preserve"> / </w:t>
            </w:r>
            <w:r w:rsidR="00D71731">
              <w:t>SJe</w:t>
            </w:r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937953">
              <w:rPr>
                <w:noProof/>
                <w:sz w:val="12"/>
                <w:szCs w:val="12"/>
              </w:rPr>
              <w:t>9246_LS_JSAG_ALA_Nutzungsvereinbarungen_SJe_20170131.docx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937953" w:rsidP="00D71731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2EEDC7A71845B597F717DEC2AE901C"/>
                </w:placeholder>
                <w:text w:multiLine="1"/>
              </w:sdtPr>
              <w:sdtEndPr/>
              <w:sdtContent>
                <w:r w:rsidR="00D71731">
                  <w:t>EP SIEP, Nutzungsvereinbarungen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D71731" w:rsidP="003301A9"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mit Dank zurück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664E87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 w:rsidR="00664E87">
                  <w:t xml:space="preserve">    </w:t>
                </w:r>
              </w:sdtContent>
            </w:sdt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0F455F" w:rsidRPr="000F455F" w:rsidRDefault="00664E87" w:rsidP="00664E87">
                <w:r>
                  <w:t xml:space="preserve">    </w:t>
                </w:r>
              </w:p>
            </w:tc>
          </w:sdtContent>
        </w:sdt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D71731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0F455F" w:rsidRPr="000F455F" w:rsidRDefault="000F455F" w:rsidP="00D71731">
            <w:r>
              <w:t xml:space="preserve">zur Weiterleitung </w:t>
            </w:r>
          </w:p>
        </w:tc>
      </w:tr>
      <w:tr w:rsidR="00F11049" w:rsidTr="003F284B">
        <w:tc>
          <w:tcPr>
            <w:tcW w:w="9469" w:type="dxa"/>
            <w:gridSpan w:val="4"/>
            <w:tcMar>
              <w:top w:w="57" w:type="dxa"/>
            </w:tcMar>
            <w:vAlign w:val="center"/>
          </w:tcPr>
          <w:p w:rsidR="00F11049" w:rsidRDefault="00F11049" w:rsidP="003F284B"/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F45763" w:rsidRDefault="00F45763" w:rsidP="00F45763">
                <w:r>
                  <w:t>Hallo Andreas</w:t>
                </w:r>
              </w:p>
              <w:p w:rsidR="00F45763" w:rsidRDefault="00F45763" w:rsidP="00F45763"/>
              <w:p w:rsidR="00EB5F2C" w:rsidRDefault="00D71731" w:rsidP="00F45763">
                <w:r>
                  <w:t>Wie besprochen anbei die Nutzungsvereinbarungen in drei Mäppchen.</w:t>
                </w:r>
              </w:p>
            </w:tc>
          </w:sdtContent>
        </w:sdt>
      </w:tr>
    </w:tbl>
    <w:p w:rsidR="00466D77" w:rsidRDefault="00466D77" w:rsidP="003F284B"/>
    <w:p w:rsidR="006E48A9" w:rsidRDefault="00F45763" w:rsidP="003F284B">
      <w:r>
        <w:t>Gruss</w:t>
      </w:r>
    </w:p>
    <w:p w:rsidR="00E0687D" w:rsidRDefault="00E0687D" w:rsidP="003F284B">
      <w:bookmarkStart w:id="0" w:name="_GoBack"/>
      <w:bookmarkEnd w:id="0"/>
    </w:p>
    <w:p w:rsidR="00E0687D" w:rsidRDefault="00937953" w:rsidP="003F284B">
      <w:r>
        <w:fldChar w:fldCharType="begin"/>
      </w:r>
      <w:r>
        <w:instrText xml:space="preserve"> USERNAME   \* MERGEFORMAT </w:instrText>
      </w:r>
      <w:r>
        <w:fldChar w:fldCharType="separate"/>
      </w:r>
      <w:r>
        <w:rPr>
          <w:noProof/>
        </w:rPr>
        <w:t>Stöhr Jessica</w:t>
      </w:r>
      <w:r>
        <w:rPr>
          <w:noProof/>
        </w:rPr>
        <w:fldChar w:fldCharType="end"/>
      </w:r>
    </w:p>
    <w:sectPr w:rsidR="00E0687D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763" w:rsidRDefault="00F45763" w:rsidP="00833AD6">
      <w:pPr>
        <w:spacing w:line="240" w:lineRule="auto"/>
      </w:pPr>
      <w:r>
        <w:separator/>
      </w:r>
    </w:p>
  </w:endnote>
  <w:endnote w:type="continuationSeparator" w:id="0">
    <w:p w:rsidR="00F45763" w:rsidRDefault="00F45763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8A" w:rsidRDefault="001F4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37953">
            <w:rPr>
              <w:noProof/>
              <w:spacing w:val="4"/>
              <w:sz w:val="18"/>
              <w:szCs w:val="18"/>
            </w:rPr>
            <w:t>9246_LS_JSAG_ALA_Nutzungsvereinbarungen_SJe_20170131.docx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37953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center" w:pos="1576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A. Aegerter &amp; Dr. O. Bosshardt AG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1F4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763" w:rsidRDefault="00F45763" w:rsidP="00833AD6">
      <w:pPr>
        <w:spacing w:line="240" w:lineRule="auto"/>
      </w:pPr>
      <w:r>
        <w:separator/>
      </w:r>
    </w:p>
  </w:footnote>
  <w:footnote w:type="continuationSeparator" w:id="0">
    <w:p w:rsidR="00F45763" w:rsidRDefault="00F45763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8A" w:rsidRDefault="001F4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FE7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DD24C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5A28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8CCE2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9EEC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6A20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5845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D233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6AE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840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63"/>
    <w:rsid w:val="000150FE"/>
    <w:rsid w:val="000233D1"/>
    <w:rsid w:val="00051A14"/>
    <w:rsid w:val="000F455F"/>
    <w:rsid w:val="00101672"/>
    <w:rsid w:val="001444E1"/>
    <w:rsid w:val="00155730"/>
    <w:rsid w:val="00157ED0"/>
    <w:rsid w:val="00184555"/>
    <w:rsid w:val="001A7545"/>
    <w:rsid w:val="001D508A"/>
    <w:rsid w:val="001F408A"/>
    <w:rsid w:val="00203766"/>
    <w:rsid w:val="00247267"/>
    <w:rsid w:val="00247E69"/>
    <w:rsid w:val="002D5365"/>
    <w:rsid w:val="0037506D"/>
    <w:rsid w:val="003F284B"/>
    <w:rsid w:val="004007C5"/>
    <w:rsid w:val="00415FA1"/>
    <w:rsid w:val="00466D77"/>
    <w:rsid w:val="00495B6F"/>
    <w:rsid w:val="004A321C"/>
    <w:rsid w:val="004E27FD"/>
    <w:rsid w:val="00536B0A"/>
    <w:rsid w:val="00564542"/>
    <w:rsid w:val="005A3F61"/>
    <w:rsid w:val="005E28B1"/>
    <w:rsid w:val="00664E87"/>
    <w:rsid w:val="00673FB3"/>
    <w:rsid w:val="006D658C"/>
    <w:rsid w:val="006E48A9"/>
    <w:rsid w:val="00705AF9"/>
    <w:rsid w:val="00713864"/>
    <w:rsid w:val="007D5EB3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3042B"/>
    <w:rsid w:val="00937953"/>
    <w:rsid w:val="00984F2A"/>
    <w:rsid w:val="00986E0A"/>
    <w:rsid w:val="009C3309"/>
    <w:rsid w:val="00A2079E"/>
    <w:rsid w:val="00A902B7"/>
    <w:rsid w:val="00AC41E8"/>
    <w:rsid w:val="00AF648E"/>
    <w:rsid w:val="00B03F52"/>
    <w:rsid w:val="00B07804"/>
    <w:rsid w:val="00B23756"/>
    <w:rsid w:val="00BA2E65"/>
    <w:rsid w:val="00BD05A7"/>
    <w:rsid w:val="00C2008C"/>
    <w:rsid w:val="00CA1994"/>
    <w:rsid w:val="00CA470A"/>
    <w:rsid w:val="00D71731"/>
    <w:rsid w:val="00E04C5D"/>
    <w:rsid w:val="00E0687D"/>
    <w:rsid w:val="00E256F7"/>
    <w:rsid w:val="00E67567"/>
    <w:rsid w:val="00E77214"/>
    <w:rsid w:val="00E9516E"/>
    <w:rsid w:val="00EA237B"/>
    <w:rsid w:val="00EB5F2C"/>
    <w:rsid w:val="00F11049"/>
    <w:rsid w:val="00F17160"/>
    <w:rsid w:val="00F32A71"/>
    <w:rsid w:val="00F45763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AF648E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AF648E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Pers_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787811E5A44AFDA81B1E6ACD6194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D3CA99-401A-4D4B-A133-A4240D7C56DC}"/>
      </w:docPartPr>
      <w:docPartBody>
        <w:p w:rsidR="00FE5E30" w:rsidRDefault="00FE5E30">
          <w:pPr>
            <w:pStyle w:val="A5787811E5A44AFDA81B1E6ACD6194EF"/>
          </w:pPr>
          <w:r>
            <w:rPr>
              <w:rStyle w:val="Platzhaltertext"/>
            </w:rPr>
            <w:t>Projektnummer</w:t>
          </w:r>
        </w:p>
      </w:docPartBody>
    </w:docPart>
    <w:docPart>
      <w:docPartPr>
        <w:name w:val="BF2EEDC7A71845B597F717DEC2AE90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29EDA-38D4-4430-9625-D80E539CDD2F}"/>
      </w:docPartPr>
      <w:docPartBody>
        <w:p w:rsidR="00FE5E30" w:rsidRDefault="00FE5E30">
          <w:pPr>
            <w:pStyle w:val="BF2EEDC7A71845B597F717DEC2AE901C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 xml:space="preserve">den Betreff </w:t>
          </w:r>
          <w:r w:rsidRPr="005308C8">
            <w:rPr>
              <w:rStyle w:val="Platzhaltertext"/>
            </w:rPr>
            <w:t>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30"/>
    <w:rsid w:val="00FE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5787811E5A44AFDA81B1E6ACD6194EF">
    <w:name w:val="A5787811E5A44AFDA81B1E6ACD6194EF"/>
  </w:style>
  <w:style w:type="paragraph" w:customStyle="1" w:styleId="BF2EEDC7A71845B597F717DEC2AE901C">
    <w:name w:val="BF2EEDC7A71845B597F717DEC2AE90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5787811E5A44AFDA81B1E6ACD6194EF">
    <w:name w:val="A5787811E5A44AFDA81B1E6ACD6194EF"/>
  </w:style>
  <w:style w:type="paragraph" w:customStyle="1" w:styleId="BF2EEDC7A71845B597F717DEC2AE901C">
    <w:name w:val="BF2EEDC7A71845B597F717DEC2AE9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7B197-F02D-4DAC-B4D7-EE89AA50A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06-Pers_Lieferschein.dotx</Template>
  <TotalTime>0</TotalTime>
  <Pages>1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06-Pers_Lieferschein</vt:lpstr>
    </vt:vector>
  </TitlesOfParts>
  <Company>Aegerter &amp; Bosshardt AG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06-Pers_Lieferschein</dc:title>
  <dc:creator>Falzone Lorenzo</dc:creator>
  <dc:description>Version 2014-01</dc:description>
  <cp:lastModifiedBy>Stöhr Jessica</cp:lastModifiedBy>
  <cp:revision>4</cp:revision>
  <cp:lastPrinted>2017-01-31T08:08:00Z</cp:lastPrinted>
  <dcterms:created xsi:type="dcterms:W3CDTF">2016-07-19T08:58:00Z</dcterms:created>
  <dcterms:modified xsi:type="dcterms:W3CDTF">2017-01-31T08:08:00Z</dcterms:modified>
</cp:coreProperties>
</file>