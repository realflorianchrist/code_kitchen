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</w:t>
            </w:r>
            <w:r w:rsidR="000B4FCC">
              <w:t>Herr Andreas Alt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 w:rsidR="000B4FCC">
              <w:t>26. Februar 2016</w:t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0B4FCC">
                  <w:t>9246.410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DF4F30">
              <w:rPr>
                <w:noProof/>
                <w:sz w:val="12"/>
                <w:szCs w:val="12"/>
              </w:rPr>
              <w:t>9246_LS_JSAG_Alt_AP_20160226_FW.docx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DF4F30" w:rsidP="000B4FCC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0B4FCC">
                  <w:t>Ausführungsprojekt V 1.0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B4FCC" w:rsidP="003301A9"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B4FCC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0B4FCC" w:rsidP="00F575D2">
            <w:r>
              <w:t>Sali Andreas</w:t>
            </w:r>
          </w:p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2B501D" w:rsidRDefault="00F575D2" w:rsidP="000B4FCC">
                <w:pPr>
                  <w:tabs>
                    <w:tab w:val="right" w:pos="7395"/>
                  </w:tabs>
                </w:pPr>
                <w:r>
                  <w:t xml:space="preserve">In der Beilage </w:t>
                </w:r>
                <w:r w:rsidR="000B4FCC">
                  <w:t xml:space="preserve">sende ich dir unsere Dokumente zum AP </w:t>
                </w:r>
                <w:proofErr w:type="spellStart"/>
                <w:r w:rsidR="000B4FCC">
                  <w:t>SiEp</w:t>
                </w:r>
                <w:proofErr w:type="spellEnd"/>
                <w:r w:rsidR="000B4FCC">
                  <w:t xml:space="preserve"> 2-fach.</w:t>
                </w: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0B4FCC" w:rsidRDefault="000B4FCC" w:rsidP="00272646">
                <w:pPr>
                  <w:tabs>
                    <w:tab w:val="left" w:pos="2865"/>
                    <w:tab w:val="right" w:pos="7395"/>
                  </w:tabs>
                </w:pPr>
              </w:p>
              <w:p w:rsidR="00EB5F2C" w:rsidRDefault="00DF4F30" w:rsidP="00272646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466D77" w:rsidRDefault="00466D77" w:rsidP="003F284B"/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2B501D" w:rsidRDefault="002B501D" w:rsidP="003F284B">
      <w:bookmarkStart w:id="0" w:name="_GoBack"/>
      <w:bookmarkEnd w:id="0"/>
    </w:p>
    <w:p w:rsidR="002B501D" w:rsidRDefault="002B501D" w:rsidP="003F284B"/>
    <w:p w:rsidR="00F575D2" w:rsidRDefault="000B4FCC" w:rsidP="003F284B">
      <w:r>
        <w:t>Waldemar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F4F30">
            <w:rPr>
              <w:noProof/>
              <w:spacing w:val="4"/>
              <w:sz w:val="18"/>
              <w:szCs w:val="18"/>
            </w:rPr>
            <w:t>9246_LS_JSAG_Alt_AP_20160226_FW.docx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F4F30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revisionView w:inkAnnotations="0"/>
  <w:defaultTabStop w:val="709"/>
  <w:autoHyphenation/>
  <w:hyphenationZone w:val="284"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B4FCC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72646"/>
    <w:rsid w:val="002B501D"/>
    <w:rsid w:val="002D5365"/>
    <w:rsid w:val="0037506D"/>
    <w:rsid w:val="00395345"/>
    <w:rsid w:val="003F284B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976A2"/>
    <w:rsid w:val="005A3F61"/>
    <w:rsid w:val="005E28B1"/>
    <w:rsid w:val="00673FB3"/>
    <w:rsid w:val="00676C4A"/>
    <w:rsid w:val="00682AD7"/>
    <w:rsid w:val="006D658C"/>
    <w:rsid w:val="006E48A9"/>
    <w:rsid w:val="00705AF9"/>
    <w:rsid w:val="00713864"/>
    <w:rsid w:val="007C2ECC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4584C"/>
    <w:rsid w:val="00984F2A"/>
    <w:rsid w:val="00986E0A"/>
    <w:rsid w:val="0099736E"/>
    <w:rsid w:val="009C2B53"/>
    <w:rsid w:val="009C3309"/>
    <w:rsid w:val="009C3855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DF4F30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5498A-1680-4457-97CE-5EEDB56F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Fuhl Waldemar</cp:lastModifiedBy>
  <cp:revision>6</cp:revision>
  <cp:lastPrinted>2016-02-25T14:28:00Z</cp:lastPrinted>
  <dcterms:created xsi:type="dcterms:W3CDTF">2016-01-20T14:36:00Z</dcterms:created>
  <dcterms:modified xsi:type="dcterms:W3CDTF">2016-02-25T14:28:00Z</dcterms:modified>
</cp:coreProperties>
</file>