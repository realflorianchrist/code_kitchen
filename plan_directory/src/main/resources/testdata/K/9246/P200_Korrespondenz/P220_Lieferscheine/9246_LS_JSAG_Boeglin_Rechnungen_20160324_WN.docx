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3F3787">
              <w:rPr>
                <w:noProof/>
              </w:rPr>
              <w:t>24. März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3F3787">
              <w:rPr>
                <w:noProof/>
                <w:sz w:val="12"/>
                <w:szCs w:val="12"/>
              </w:rPr>
              <w:t>9246_LS_JSAG_Boeglin_Rechnungen_20160324_WN.docx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3F3787" w:rsidP="0035346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927657">
                  <w:t xml:space="preserve"> </w:t>
                </w:r>
                <w:r w:rsidR="00353465">
                  <w:t>Dezember</w:t>
                </w:r>
                <w:r w:rsidR="00927657">
                  <w:t xml:space="preserve"> 2015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353465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2160319</w:t>
                </w:r>
                <w:r>
                  <w:tab/>
                  <w:t>23.03.2016</w:t>
                </w:r>
                <w:r w:rsidR="005976A2">
                  <w:tab/>
                </w:r>
                <w:r>
                  <w:t>27‘490.05</w:t>
                </w:r>
              </w:p>
              <w:p w:rsidR="00EB5F2C" w:rsidRDefault="00353465" w:rsidP="00272646">
                <w:pPr>
                  <w:tabs>
                    <w:tab w:val="left" w:pos="2865"/>
                    <w:tab w:val="right" w:pos="7395"/>
                  </w:tabs>
                </w:pPr>
                <w:r>
                  <w:t>2160320</w:t>
                </w:r>
                <w:r>
                  <w:tab/>
                  <w:t>23.03.2016</w:t>
                </w:r>
                <w:r>
                  <w:tab/>
                  <w:t>545.10</w:t>
                </w:r>
              </w:p>
            </w:sdtContent>
          </w:sdt>
        </w:tc>
      </w:tr>
      <w:tr w:rsidR="00353465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</w:t>
      </w:r>
      <w:bookmarkStart w:id="0" w:name="_GoBack"/>
      <w:bookmarkEnd w:id="0"/>
      <w:r>
        <w:t>eundliche Grüsse</w:t>
      </w:r>
    </w:p>
    <w:p w:rsidR="00F575D2" w:rsidRDefault="00F575D2" w:rsidP="003F284B"/>
    <w:p w:rsidR="00272646" w:rsidRDefault="00272646" w:rsidP="003F284B"/>
    <w:p w:rsidR="00F575D2" w:rsidRDefault="00353465" w:rsidP="003F284B">
      <w:r>
        <w:t xml:space="preserve">Noëlle Weider 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F3787">
            <w:rPr>
              <w:noProof/>
              <w:spacing w:val="4"/>
              <w:sz w:val="18"/>
              <w:szCs w:val="18"/>
            </w:rPr>
            <w:t>9246_LS_JSAG_Boeglin_Rechnungen_20160324_WN.docx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F3787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95345"/>
    <w:rsid w:val="003F284B"/>
    <w:rsid w:val="003F3787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976A2"/>
    <w:rsid w:val="005A3F61"/>
    <w:rsid w:val="005E28B1"/>
    <w:rsid w:val="00673FB3"/>
    <w:rsid w:val="00676C4A"/>
    <w:rsid w:val="00682AD7"/>
    <w:rsid w:val="006D658C"/>
    <w:rsid w:val="006E48A9"/>
    <w:rsid w:val="00705AF9"/>
    <w:rsid w:val="00713864"/>
    <w:rsid w:val="00720BA1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C2B53"/>
    <w:rsid w:val="009C3309"/>
    <w:rsid w:val="009C3855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FAC8-395A-47C0-86B6-7CBB2FEF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4</cp:revision>
  <cp:lastPrinted>2016-03-24T09:56:00Z</cp:lastPrinted>
  <dcterms:created xsi:type="dcterms:W3CDTF">2016-03-24T09:54:00Z</dcterms:created>
  <dcterms:modified xsi:type="dcterms:W3CDTF">2016-03-24T10:04:00Z</dcterms:modified>
</cp:coreProperties>
</file>