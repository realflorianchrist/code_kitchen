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F72E9B">
              <w:rPr>
                <w:noProof/>
              </w:rPr>
              <w:t>1. Juni 2016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F72E9B">
              <w:rPr>
                <w:noProof/>
                <w:sz w:val="12"/>
                <w:szCs w:val="12"/>
              </w:rPr>
              <w:t>9246_LS_JSAG_Boeglin_Rechnungen_20160601_Beu.docx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C0076F" w:rsidP="00B140A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201</w:t>
                </w:r>
                <w:r w:rsidR="00B140A3">
                  <w:t>6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575D2" w:rsidRDefault="00B140A3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2160678</w:t>
                </w:r>
                <w:r>
                  <w:tab/>
                  <w:t>31.05.2016</w:t>
                </w:r>
                <w:r>
                  <w:tab/>
                  <w:t>8‘165.90</w:t>
                </w:r>
              </w:p>
              <w:p w:rsidR="00B140A3" w:rsidRDefault="00B140A3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2160679</w:t>
                </w:r>
                <w:r>
                  <w:tab/>
                  <w:t>31.05.2016</w:t>
                </w:r>
                <w:r>
                  <w:tab/>
                  <w:t>12‘053.35</w:t>
                </w:r>
              </w:p>
              <w:p w:rsidR="00B140A3" w:rsidRDefault="00B140A3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2160680</w:t>
                </w:r>
                <w:r>
                  <w:tab/>
                  <w:t>31.05.2016</w:t>
                </w:r>
                <w:r>
                  <w:tab/>
                  <w:t>6‘588.00</w:t>
                </w:r>
              </w:p>
              <w:p w:rsidR="00B140A3" w:rsidRDefault="00B140A3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2160681</w:t>
                </w:r>
                <w:r>
                  <w:tab/>
                  <w:t>31.05.2016</w:t>
                </w:r>
                <w:r>
                  <w:tab/>
                  <w:t>4‘747.15</w:t>
                </w:r>
              </w:p>
              <w:p w:rsidR="00B140A3" w:rsidRDefault="00B140A3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2160682</w:t>
                </w:r>
                <w:r>
                  <w:tab/>
                  <w:t>31.05.2016</w:t>
                </w:r>
                <w:r>
                  <w:tab/>
                  <w:t>3‘818.35</w:t>
                </w:r>
              </w:p>
              <w:p w:rsidR="00EB5F2C" w:rsidRDefault="00C0076F" w:rsidP="00BD16D4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  <w:tr w:rsidR="00353465" w:rsidTr="00B140A3">
        <w:trPr>
          <w:trHeight w:val="625"/>
        </w:trPr>
        <w:tc>
          <w:tcPr>
            <w:tcW w:w="9469" w:type="dxa"/>
            <w:gridSpan w:val="4"/>
            <w:tcMar>
              <w:top w:w="113" w:type="dxa"/>
            </w:tcMar>
          </w:tcPr>
          <w:p w:rsidR="00353465" w:rsidRDefault="00353465" w:rsidP="00F575D2"/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F575D2" w:rsidRDefault="00B140A3" w:rsidP="003F284B">
      <w:r>
        <w:t>Agnès Beuret</w:t>
      </w:r>
      <w:bookmarkStart w:id="0" w:name="_GoBack"/>
      <w:bookmarkEnd w:id="0"/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72E9B">
            <w:rPr>
              <w:noProof/>
              <w:spacing w:val="4"/>
              <w:sz w:val="18"/>
              <w:szCs w:val="18"/>
            </w:rPr>
            <w:t>9246_LS_JSAG_Boeglin_Rechnungen_20160601_Beu.docx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F72E9B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47267"/>
    <w:rsid w:val="00247E69"/>
    <w:rsid w:val="00272646"/>
    <w:rsid w:val="002D5365"/>
    <w:rsid w:val="00353465"/>
    <w:rsid w:val="0037506D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5058F2"/>
    <w:rsid w:val="00536B0A"/>
    <w:rsid w:val="00545D6B"/>
    <w:rsid w:val="00564542"/>
    <w:rsid w:val="00596734"/>
    <w:rsid w:val="005976A2"/>
    <w:rsid w:val="005A3F61"/>
    <w:rsid w:val="005E28B1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B03F52"/>
    <w:rsid w:val="00B07804"/>
    <w:rsid w:val="00B140A3"/>
    <w:rsid w:val="00B142A8"/>
    <w:rsid w:val="00B23756"/>
    <w:rsid w:val="00BA2E65"/>
    <w:rsid w:val="00BD05A7"/>
    <w:rsid w:val="00BD16D4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72E9B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C9725-00D8-4CD2-979A-0398678F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2016-06-01T07:30:00Z</cp:lastPrinted>
  <dcterms:created xsi:type="dcterms:W3CDTF">2016-06-01T07:28:00Z</dcterms:created>
  <dcterms:modified xsi:type="dcterms:W3CDTF">2016-06-01T08:04:00Z</dcterms:modified>
</cp:coreProperties>
</file>