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5F6279">
              <w:rPr>
                <w:noProof/>
              </w:rPr>
              <w:t>29. November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5F6279">
              <w:rPr>
                <w:noProof/>
                <w:sz w:val="12"/>
                <w:szCs w:val="12"/>
              </w:rPr>
              <w:t>9246_LS_JSAG_Boeglin_Rechnungen_20161129_Beu.docx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657B3B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616B7E" w:rsidRDefault="00616B7E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2161639</w:t>
                </w:r>
                <w:r>
                  <w:tab/>
                  <w:t>23.11.2016</w:t>
                </w:r>
                <w:r>
                  <w:tab/>
                  <w:t>45‘341.65</w:t>
                </w:r>
              </w:p>
              <w:p w:rsidR="00616B7E" w:rsidRDefault="00616B7E" w:rsidP="00616B7E">
                <w:pPr>
                  <w:tabs>
                    <w:tab w:val="left" w:pos="2865"/>
                    <w:tab w:val="right" w:pos="7395"/>
                  </w:tabs>
                </w:pPr>
                <w:r>
                  <w:t>2161640</w:t>
                </w:r>
                <w:r>
                  <w:tab/>
                  <w:t>23.11.2016</w:t>
                </w:r>
                <w:r>
                  <w:tab/>
                  <w:t>36‘310.15</w:t>
                </w:r>
              </w:p>
              <w:p w:rsidR="00EB5F2C" w:rsidRDefault="00616B7E" w:rsidP="00616B7E">
                <w:pPr>
                  <w:tabs>
                    <w:tab w:val="left" w:pos="2865"/>
                    <w:tab w:val="right" w:pos="7395"/>
                  </w:tabs>
                </w:pPr>
                <w:r>
                  <w:t>2161641</w:t>
                </w:r>
                <w:r>
                  <w:tab/>
                  <w:t>23.11.2016</w:t>
                </w:r>
                <w:r>
                  <w:tab/>
                  <w:t>934.40</w:t>
                </w:r>
                <w:bookmarkStart w:id="0" w:name="_GoBack"/>
                <w:bookmarkEnd w:id="0"/>
                <w:r w:rsidR="00835FF2">
                  <w:br/>
                </w:r>
              </w:p>
            </w:sdtContent>
          </w:sdt>
        </w:tc>
      </w:tr>
      <w:tr w:rsidR="00353465" w:rsidTr="00B140A3">
        <w:trPr>
          <w:trHeight w:val="625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F6279">
            <w:rPr>
              <w:noProof/>
              <w:spacing w:val="4"/>
              <w:sz w:val="18"/>
              <w:szCs w:val="18"/>
            </w:rPr>
            <w:t>9246_LS_JSAG_Boeglin_Rechnungen_20161129_Beu.docx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F627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775C0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5F6279"/>
    <w:rsid w:val="00616B7E"/>
    <w:rsid w:val="00620226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3E658-C577-4F89-AFAD-EAE04597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2016-11-29T09:07:00Z</cp:lastPrinted>
  <dcterms:created xsi:type="dcterms:W3CDTF">2016-11-29T09:05:00Z</dcterms:created>
  <dcterms:modified xsi:type="dcterms:W3CDTF">2016-11-29T09:31:00Z</dcterms:modified>
</cp:coreProperties>
</file>