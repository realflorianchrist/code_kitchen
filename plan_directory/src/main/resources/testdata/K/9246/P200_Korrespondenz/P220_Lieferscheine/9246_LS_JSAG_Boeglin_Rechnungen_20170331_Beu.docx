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959EF">
        <w:trPr>
          <w:trHeight w:hRule="exact" w:val="241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F959EF">
        <w:trPr>
          <w:trHeight w:val="841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CD5ECA">
              <w:rPr>
                <w:noProof/>
              </w:rPr>
              <w:t>31. März 2017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CD5ECA">
              <w:rPr>
                <w:noProof/>
                <w:sz w:val="12"/>
                <w:szCs w:val="12"/>
              </w:rPr>
              <w:t>9246_LS_JSAG_Boeglin_Rechnungen_20170331_Beu.docx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9B2119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EB5F2C" w:rsidRDefault="0020449B" w:rsidP="0020449B">
                <w:pPr>
                  <w:tabs>
                    <w:tab w:val="left" w:pos="2865"/>
                    <w:tab w:val="right" w:pos="7395"/>
                  </w:tabs>
                </w:pPr>
                <w:r>
                  <w:t>2170329</w:t>
                </w:r>
                <w:r w:rsidR="00F959EF">
                  <w:tab/>
                </w:r>
                <w:r>
                  <w:t>29.03.2017</w:t>
                </w:r>
                <w:r w:rsidR="00F959EF">
                  <w:tab/>
                </w:r>
                <w:r>
                  <w:t>26‘633.35</w:t>
                </w:r>
                <w:bookmarkStart w:id="0" w:name="_GoBack"/>
                <w:bookmarkEnd w:id="0"/>
                <w:r w:rsidR="00F959EF">
                  <w:br/>
                </w:r>
              </w:p>
            </w:sdtContent>
          </w:sdt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D5ECA">
            <w:rPr>
              <w:noProof/>
              <w:spacing w:val="4"/>
              <w:sz w:val="18"/>
              <w:szCs w:val="18"/>
            </w:rPr>
            <w:t>9246_LS_JSAG_Boeglin_Rechnungen_20170331_Beu.docx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D5ECA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0449B"/>
    <w:rsid w:val="00247267"/>
    <w:rsid w:val="00247E69"/>
    <w:rsid w:val="0025585F"/>
    <w:rsid w:val="00272646"/>
    <w:rsid w:val="002D5365"/>
    <w:rsid w:val="00353465"/>
    <w:rsid w:val="0037506D"/>
    <w:rsid w:val="003775C0"/>
    <w:rsid w:val="0038636E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5F6279"/>
    <w:rsid w:val="00616B7E"/>
    <w:rsid w:val="00620226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35FF2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AE7C4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D5ECA"/>
    <w:rsid w:val="00CF52D7"/>
    <w:rsid w:val="00D55B71"/>
    <w:rsid w:val="00D956A8"/>
    <w:rsid w:val="00DC410B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959EF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4E11A-C69D-43F9-87EF-851296F2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2017-03-31T09:08:00Z</cp:lastPrinted>
  <dcterms:created xsi:type="dcterms:W3CDTF">2017-03-31T09:06:00Z</dcterms:created>
  <dcterms:modified xsi:type="dcterms:W3CDTF">2017-03-31T11:57:00Z</dcterms:modified>
</cp:coreProperties>
</file>