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9558B0">
              <w:rPr>
                <w:noProof/>
              </w:rPr>
              <w:t>29. August 2017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558B0">
              <w:rPr>
                <w:noProof/>
                <w:sz w:val="12"/>
                <w:szCs w:val="12"/>
              </w:rPr>
              <w:t>9246_LS_JSAG_Boeglin_Rechnungen_20170829_Beu.docx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2F52E3" w:rsidP="004C5694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4C5694">
                  <w:t>en</w:t>
                </w:r>
                <w:r w:rsidR="00BE1C12">
                  <w:t xml:space="preserve"> 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29431A" w:rsidRDefault="004C5694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2171041</w:t>
                </w:r>
                <w:r>
                  <w:tab/>
                  <w:t>18.08.2017</w:t>
                </w:r>
                <w:r w:rsidR="0029431A">
                  <w:tab/>
                </w:r>
                <w:r>
                  <w:t>626.40</w:t>
                </w:r>
                <w:r>
                  <w:br/>
                  <w:t>2171042</w:t>
                </w:r>
                <w:r>
                  <w:tab/>
                  <w:t>18.08.2017</w:t>
                </w:r>
                <w:r>
                  <w:tab/>
                  <w:t>5‘065.20</w:t>
                </w:r>
                <w:r>
                  <w:br/>
                  <w:t>2171043</w:t>
                </w:r>
                <w:r>
                  <w:tab/>
                  <w:t>18.08.2017</w:t>
                </w:r>
                <w:r>
                  <w:tab/>
                  <w:t>18‘275.20</w:t>
                </w:r>
                <w:r>
                  <w:br/>
                  <w:t>2171044</w:t>
                </w:r>
                <w:r>
                  <w:tab/>
                  <w:t>18.08.2017</w:t>
                </w:r>
                <w:r>
                  <w:tab/>
                  <w:t>6‘922.80</w:t>
                </w:r>
                <w:r>
                  <w:br/>
                  <w:t>2171053</w:t>
                </w:r>
                <w:r>
                  <w:tab/>
                  <w:t>23.08.2017</w:t>
                </w:r>
                <w:r>
                  <w:tab/>
                  <w:t>58‘058.35</w:t>
                </w:r>
                <w:bookmarkStart w:id="0" w:name="_GoBack"/>
                <w:bookmarkEnd w:id="0"/>
              </w:p>
              <w:p w:rsidR="00EB5F2C" w:rsidRDefault="002F52E3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9431A" w:rsidRDefault="0029431A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558B0">
            <w:rPr>
              <w:noProof/>
              <w:spacing w:val="4"/>
              <w:sz w:val="18"/>
              <w:szCs w:val="18"/>
            </w:rPr>
            <w:t>9246_LS_JSAG_Boeglin_Rechnungen_20170829_Beu.docx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558B0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F284B"/>
    <w:rsid w:val="003F3787"/>
    <w:rsid w:val="004007C5"/>
    <w:rsid w:val="00415FA1"/>
    <w:rsid w:val="00431A2F"/>
    <w:rsid w:val="00466D77"/>
    <w:rsid w:val="00495B6F"/>
    <w:rsid w:val="004A321C"/>
    <w:rsid w:val="004C5694"/>
    <w:rsid w:val="004D6ACA"/>
    <w:rsid w:val="004E27FD"/>
    <w:rsid w:val="004F22EB"/>
    <w:rsid w:val="00500C60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C188D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230CF"/>
    <w:rsid w:val="00833AD6"/>
    <w:rsid w:val="00835FF2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558B0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715FA"/>
    <w:rsid w:val="00BA2E65"/>
    <w:rsid w:val="00BD05A7"/>
    <w:rsid w:val="00BD16D4"/>
    <w:rsid w:val="00BE1C12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0126"/>
    <w:rsid w:val="00F575D2"/>
    <w:rsid w:val="00F72E9B"/>
    <w:rsid w:val="00F959EF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9B23F-C6D6-40D6-892C-5D794A6B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2017-08-29T11:19:00Z</cp:lastPrinted>
  <dcterms:created xsi:type="dcterms:W3CDTF">2017-08-29T11:17:00Z</dcterms:created>
  <dcterms:modified xsi:type="dcterms:W3CDTF">2017-08-29T11:54:00Z</dcterms:modified>
</cp:coreProperties>
</file>