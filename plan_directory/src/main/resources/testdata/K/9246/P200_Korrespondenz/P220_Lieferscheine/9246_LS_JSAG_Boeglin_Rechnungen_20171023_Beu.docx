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8A1454">
              <w:rPr>
                <w:noProof/>
              </w:rPr>
              <w:t>23. Oktober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8A1454">
              <w:rPr>
                <w:noProof/>
                <w:sz w:val="12"/>
                <w:szCs w:val="12"/>
              </w:rPr>
              <w:t>9246_LS_JSAG_Boeglin_Rechnungen_20171023_Beu.docx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8A1454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29431A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2171285</w:t>
                </w:r>
                <w:r>
                  <w:tab/>
                  <w:t>18.10.2017</w:t>
                </w:r>
                <w:r>
                  <w:tab/>
                  <w:t>16‘835.30</w:t>
                </w:r>
              </w:p>
              <w:p w:rsidR="003C3A3B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2171286</w:t>
                </w:r>
                <w:r>
                  <w:tab/>
                  <w:t>18.10.2017</w:t>
                </w:r>
                <w:r>
                  <w:tab/>
                  <w:t>10‘587.80</w:t>
                </w:r>
              </w:p>
              <w:p w:rsidR="003C3A3B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2171287</w:t>
                </w:r>
                <w:r>
                  <w:tab/>
                  <w:t>18.10.2017</w:t>
                </w:r>
                <w:r>
                  <w:tab/>
                  <w:t>1‘053.00</w:t>
                </w:r>
              </w:p>
              <w:p w:rsidR="003C3A3B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2171288</w:t>
                </w:r>
                <w:r>
                  <w:tab/>
                  <w:t>18.10.2017</w:t>
                </w:r>
                <w:r>
                  <w:tab/>
                  <w:t>41‘006.50</w:t>
                </w:r>
              </w:p>
              <w:p w:rsidR="003C3A3B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2171289</w:t>
                </w:r>
                <w:r>
                  <w:tab/>
                  <w:t>18.10.2017</w:t>
                </w:r>
                <w:r>
                  <w:tab/>
                  <w:t>67‘698.70</w:t>
                </w:r>
              </w:p>
              <w:p w:rsidR="003C3A3B" w:rsidRDefault="003C3A3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2171290</w:t>
                </w:r>
                <w:r>
                  <w:tab/>
                  <w:t>18.10.2017</w:t>
                </w:r>
                <w:r>
                  <w:tab/>
                  <w:t>453.60</w:t>
                </w:r>
                <w:bookmarkStart w:id="0" w:name="_GoBack"/>
                <w:bookmarkEnd w:id="0"/>
              </w:p>
              <w:p w:rsidR="00EB5F2C" w:rsidRDefault="008A1454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9431A" w:rsidRDefault="0029431A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A1454">
            <w:rPr>
              <w:noProof/>
              <w:spacing w:val="4"/>
              <w:sz w:val="18"/>
              <w:szCs w:val="18"/>
            </w:rPr>
            <w:t>9246_LS_JSAG_Boeglin_Rechnungen_20171023_Beu.docx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A1454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C3A3B"/>
    <w:rsid w:val="003F284B"/>
    <w:rsid w:val="003F3787"/>
    <w:rsid w:val="004007C5"/>
    <w:rsid w:val="00415FA1"/>
    <w:rsid w:val="00431A2F"/>
    <w:rsid w:val="00466D77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6E5E0B"/>
    <w:rsid w:val="00705AF9"/>
    <w:rsid w:val="00713864"/>
    <w:rsid w:val="00720BA1"/>
    <w:rsid w:val="007314BF"/>
    <w:rsid w:val="007D5EB3"/>
    <w:rsid w:val="007E208A"/>
    <w:rsid w:val="00803AF0"/>
    <w:rsid w:val="008230CF"/>
    <w:rsid w:val="00833AD6"/>
    <w:rsid w:val="00835FF2"/>
    <w:rsid w:val="00891DC4"/>
    <w:rsid w:val="00892EF0"/>
    <w:rsid w:val="008951F9"/>
    <w:rsid w:val="008A1454"/>
    <w:rsid w:val="008B0BB8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8C56-9205-46BB-9A3B-68F044D7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2017-10-23T09:42:00Z</cp:lastPrinted>
  <dcterms:created xsi:type="dcterms:W3CDTF">2017-10-23T09:29:00Z</dcterms:created>
  <dcterms:modified xsi:type="dcterms:W3CDTF">2017-10-23T09:43:00Z</dcterms:modified>
</cp:coreProperties>
</file>