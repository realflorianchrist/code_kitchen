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A845C3">
              <w:rPr>
                <w:noProof/>
              </w:rPr>
              <w:t>14. November 2017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A845C3">
              <w:rPr>
                <w:noProof/>
                <w:sz w:val="12"/>
                <w:szCs w:val="12"/>
              </w:rPr>
              <w:t>9246_LS_JSAG_Boeglin_Rechnungen_20171114_Beu.docx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A845C3" w:rsidP="004C5694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4C5694">
                  <w:t>en</w:t>
                </w:r>
                <w:r w:rsidR="00BE1C12">
                  <w:t xml:space="preserve"> 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3C3A3B" w:rsidRDefault="008942CF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2171489</w:t>
                </w:r>
                <w:r>
                  <w:tab/>
                  <w:t>13.11.2017</w:t>
                </w:r>
                <w:r>
                  <w:tab/>
                  <w:t>3‘488.40</w:t>
                </w:r>
                <w:r>
                  <w:br/>
                  <w:t>2171506</w:t>
                </w:r>
                <w:r>
                  <w:tab/>
                  <w:t>13.11.2017</w:t>
                </w:r>
                <w:r>
                  <w:tab/>
                  <w:t>12‘510.70</w:t>
                </w:r>
              </w:p>
              <w:p w:rsidR="00EB5F2C" w:rsidRDefault="00A845C3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8942CF" w:rsidRDefault="008942CF" w:rsidP="003F284B"/>
    <w:p w:rsidR="008942CF" w:rsidRDefault="008942CF" w:rsidP="003F284B"/>
    <w:p w:rsidR="006E48A9" w:rsidRDefault="006E48A9" w:rsidP="003F284B">
      <w:bookmarkStart w:id="0" w:name="_GoBack"/>
      <w:bookmarkEnd w:id="0"/>
      <w:r>
        <w:t>Freundliche Grüsse</w:t>
      </w:r>
    </w:p>
    <w:p w:rsidR="00F575D2" w:rsidRDefault="00F575D2" w:rsidP="003F284B"/>
    <w:p w:rsidR="0029431A" w:rsidRDefault="0029431A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A845C3">
            <w:rPr>
              <w:noProof/>
              <w:spacing w:val="4"/>
              <w:sz w:val="18"/>
              <w:szCs w:val="18"/>
            </w:rPr>
            <w:t>9246_LS_JSAG_Boeglin_Rechnungen_20171114_Beu.docx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A1454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C3A3B"/>
    <w:rsid w:val="003F284B"/>
    <w:rsid w:val="003F3787"/>
    <w:rsid w:val="004007C5"/>
    <w:rsid w:val="00415FA1"/>
    <w:rsid w:val="00431A2F"/>
    <w:rsid w:val="00466D77"/>
    <w:rsid w:val="00495B6F"/>
    <w:rsid w:val="004A321C"/>
    <w:rsid w:val="004C5694"/>
    <w:rsid w:val="004D6ACA"/>
    <w:rsid w:val="004E27FD"/>
    <w:rsid w:val="004F22EB"/>
    <w:rsid w:val="00500C60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C188D"/>
    <w:rsid w:val="006D658C"/>
    <w:rsid w:val="006E48A9"/>
    <w:rsid w:val="006E5E0B"/>
    <w:rsid w:val="00705AF9"/>
    <w:rsid w:val="00713864"/>
    <w:rsid w:val="00720BA1"/>
    <w:rsid w:val="007314BF"/>
    <w:rsid w:val="007D5EB3"/>
    <w:rsid w:val="007E208A"/>
    <w:rsid w:val="00803AF0"/>
    <w:rsid w:val="008230CF"/>
    <w:rsid w:val="00833AD6"/>
    <w:rsid w:val="00835FF2"/>
    <w:rsid w:val="00891DC4"/>
    <w:rsid w:val="00892EF0"/>
    <w:rsid w:val="008942CF"/>
    <w:rsid w:val="008951F9"/>
    <w:rsid w:val="008A1454"/>
    <w:rsid w:val="008B0BB8"/>
    <w:rsid w:val="00911371"/>
    <w:rsid w:val="00911938"/>
    <w:rsid w:val="00925EC8"/>
    <w:rsid w:val="00927657"/>
    <w:rsid w:val="0093042B"/>
    <w:rsid w:val="009558B0"/>
    <w:rsid w:val="00984F2A"/>
    <w:rsid w:val="00986E0A"/>
    <w:rsid w:val="009967CB"/>
    <w:rsid w:val="009C2B53"/>
    <w:rsid w:val="009C3309"/>
    <w:rsid w:val="009C3855"/>
    <w:rsid w:val="00A2079E"/>
    <w:rsid w:val="00A845C3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715FA"/>
    <w:rsid w:val="00BA2E65"/>
    <w:rsid w:val="00BD05A7"/>
    <w:rsid w:val="00BD16D4"/>
    <w:rsid w:val="00BE1C12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0126"/>
    <w:rsid w:val="00F575D2"/>
    <w:rsid w:val="00F72E9B"/>
    <w:rsid w:val="00F959EF"/>
    <w:rsid w:val="00FB08A0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038B-5ECA-4866-A693-A0B7CD73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2017-11-14T09:02:00Z</cp:lastPrinted>
  <dcterms:created xsi:type="dcterms:W3CDTF">2017-11-14T09:01:00Z</dcterms:created>
  <dcterms:modified xsi:type="dcterms:W3CDTF">2017-11-14T09:07:00Z</dcterms:modified>
</cp:coreProperties>
</file>