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5A3F61" w:rsidTr="00F959EF">
        <w:trPr>
          <w:trHeight w:hRule="exact" w:val="2410"/>
        </w:trPr>
        <w:tc>
          <w:tcPr>
            <w:tcW w:w="9469" w:type="dxa"/>
            <w:gridSpan w:val="4"/>
          </w:tcPr>
          <w:p w:rsidR="005A3F61" w:rsidRDefault="00F575D2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F575D2" w:rsidRDefault="00F575D2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F575D2" w:rsidRDefault="00F575D2">
            <w:r>
              <w:t>Gartenstrasse 15</w:t>
            </w:r>
          </w:p>
          <w:p w:rsidR="00F575D2" w:rsidRDefault="00F575D2" w:rsidP="00F575D2">
            <w:r>
              <w:t>4132 Muttenz</w:t>
            </w:r>
          </w:p>
        </w:tc>
      </w:tr>
      <w:tr w:rsidR="005A3F61" w:rsidTr="00F959EF">
        <w:trPr>
          <w:trHeight w:val="841"/>
        </w:trPr>
        <w:tc>
          <w:tcPr>
            <w:tcW w:w="9469" w:type="dxa"/>
            <w:gridSpan w:val="4"/>
          </w:tcPr>
          <w:p w:rsidR="005A3F61" w:rsidRDefault="00911371">
            <w:r>
              <w:t xml:space="preserve">Basel, </w:t>
            </w:r>
            <w:r>
              <w:fldChar w:fldCharType="begin"/>
            </w:r>
            <w:r>
              <w:instrText xml:space="preserve"> CREATEDATE  \@ "d. MMM</w:instrText>
            </w:r>
            <w:r w:rsidR="00E67567">
              <w:instrText>M</w:instrText>
            </w:r>
            <w:r>
              <w:instrText xml:space="preserve"> yyyy"  \* MERGEFORMAT </w:instrText>
            </w:r>
            <w:r>
              <w:fldChar w:fldCharType="separate"/>
            </w:r>
            <w:r w:rsidR="000138F9">
              <w:rPr>
                <w:noProof/>
              </w:rPr>
              <w:t>18. April 2018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D15A894DB79548CD8034718BB81AD7FB"/>
                </w:placeholder>
                <w:text/>
              </w:sdtPr>
              <w:sdtEndPr/>
              <w:sdtContent>
                <w:r w:rsidR="00F575D2">
                  <w:t>9246.220</w:t>
                </w:r>
              </w:sdtContent>
            </w:sdt>
          </w:p>
          <w:p w:rsidR="000233D1" w:rsidRPr="000233D1" w:rsidRDefault="000233D1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0138F9">
              <w:rPr>
                <w:noProof/>
                <w:sz w:val="12"/>
                <w:szCs w:val="12"/>
              </w:rPr>
              <w:t>9246_LS_JSAG_Boeglin_Rechnungen_20180418Beu.docx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0F455F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5A3F61" w:rsidRPr="005E28B1" w:rsidRDefault="005E28B1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466D77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466D77" w:rsidRPr="005308C8" w:rsidRDefault="000138F9" w:rsidP="004C5694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AC8AC132B9CA4D83AB2DEE75B3AC41EF"/>
                </w:placeholder>
                <w:text w:multiLine="1"/>
              </w:sdtPr>
              <w:sdtEndPr/>
              <w:sdtContent>
                <w:r w:rsidR="00F575D2">
                  <w:t xml:space="preserve">N02, EP Sissach – </w:t>
                </w:r>
                <w:proofErr w:type="spellStart"/>
                <w:r w:rsidR="00F575D2">
                  <w:t>Eptingen</w:t>
                </w:r>
                <w:proofErr w:type="spellEnd"/>
                <w:r w:rsidR="00F575D2">
                  <w:t xml:space="preserve"> /</w:t>
                </w:r>
                <w:r w:rsidR="009C2B53">
                  <w:t xml:space="preserve"> </w:t>
                </w:r>
                <w:r w:rsidR="00353465">
                  <w:t>Rechnung</w:t>
                </w:r>
                <w:r w:rsidR="004C5694">
                  <w:t>en</w:t>
                </w:r>
                <w:r w:rsidR="00BE1C12">
                  <w:t xml:space="preserve"> </w:t>
                </w:r>
              </w:sdtContent>
            </w:sdt>
          </w:p>
        </w:tc>
      </w:tr>
      <w:tr w:rsidR="00B07804" w:rsidTr="003F284B">
        <w:tc>
          <w:tcPr>
            <w:tcW w:w="9469" w:type="dxa"/>
            <w:gridSpan w:val="4"/>
            <w:tcMar>
              <w:top w:w="57" w:type="dxa"/>
            </w:tcMar>
          </w:tcPr>
          <w:p w:rsidR="00F11049" w:rsidRDefault="00F11049" w:rsidP="00F11049"/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gemäss telefonischer Besprechung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zur Unterschrift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F575D2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 Ihren Akten</w:t>
            </w:r>
          </w:p>
        </w:tc>
      </w:tr>
      <w:tr w:rsidR="00EB5F2C" w:rsidTr="000F455F">
        <w:tc>
          <w:tcPr>
            <w:tcW w:w="9469" w:type="dxa"/>
            <w:gridSpan w:val="4"/>
            <w:tcMar>
              <w:top w:w="113" w:type="dxa"/>
            </w:tcMar>
          </w:tcPr>
          <w:p w:rsidR="00EB5F2C" w:rsidRDefault="00EB5F2C" w:rsidP="00EB5F2C">
            <w:r>
              <w:t>Beilage / Bemerkungen:</w:t>
            </w:r>
          </w:p>
        </w:tc>
      </w:tr>
      <w:tr w:rsidR="00EB5F2C" w:rsidTr="000F455F">
        <w:trPr>
          <w:trHeight w:val="1418"/>
        </w:trPr>
        <w:tc>
          <w:tcPr>
            <w:tcW w:w="9469" w:type="dxa"/>
            <w:gridSpan w:val="4"/>
            <w:tcMar>
              <w:top w:w="113" w:type="dxa"/>
            </w:tcMar>
          </w:tcPr>
          <w:p w:rsidR="00F575D2" w:rsidRDefault="00F575D2" w:rsidP="00F575D2"/>
          <w:sdt>
            <w:sdtPr>
              <w:alias w:val="Beilage / Bemerkung"/>
              <w:tag w:val="Beilage_Bemerkung"/>
              <w:id w:val="-1180812000"/>
            </w:sdtPr>
            <w:sdtEndPr/>
            <w:sdtContent>
              <w:p w:rsidR="00D956A8" w:rsidRDefault="00F575D2" w:rsidP="00B142A8">
                <w:pPr>
                  <w:tabs>
                    <w:tab w:val="right" w:pos="7395"/>
                  </w:tabs>
                </w:pPr>
                <w:r>
                  <w:t>In der Beilage erhalten Sie folgende Rechnung</w:t>
                </w:r>
                <w:r w:rsidR="00927657">
                  <w:t>en</w:t>
                </w:r>
                <w:r w:rsidR="00272646">
                  <w:t>:</w:t>
                </w:r>
              </w:p>
              <w:p w:rsidR="00F575D2" w:rsidRDefault="00F575D2" w:rsidP="00272646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0" w:lineRule="atLeast"/>
                </w:pPr>
              </w:p>
              <w:p w:rsidR="00F575D2" w:rsidRPr="00272646" w:rsidRDefault="00F575D2" w:rsidP="00B142A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272646">
                  <w:rPr>
                    <w:i/>
                  </w:rPr>
                  <w:t>Rechnungs-Nr.</w:t>
                </w:r>
                <w:r w:rsidRPr="00272646">
                  <w:rPr>
                    <w:i/>
                  </w:rPr>
                  <w:tab/>
                  <w:t>Datum</w:t>
                </w:r>
                <w:r w:rsidRPr="00272646">
                  <w:rPr>
                    <w:i/>
                  </w:rPr>
                  <w:tab/>
                  <w:t>Betrag CHF</w:t>
                </w:r>
              </w:p>
              <w:p w:rsidR="008D4130" w:rsidRDefault="00812DC9" w:rsidP="0020449B">
                <w:pPr>
                  <w:tabs>
                    <w:tab w:val="left" w:pos="2865"/>
                    <w:tab w:val="right" w:pos="7395"/>
                  </w:tabs>
                </w:pPr>
                <w:r>
                  <w:t>2180502</w:t>
                </w:r>
                <w:r>
                  <w:tab/>
                  <w:t>13.04.2018</w:t>
                </w:r>
                <w:r>
                  <w:tab/>
                  <w:t>4‘626.70</w:t>
                </w:r>
              </w:p>
              <w:p w:rsidR="00812DC9" w:rsidRDefault="00812DC9" w:rsidP="0020449B">
                <w:pPr>
                  <w:tabs>
                    <w:tab w:val="left" w:pos="2865"/>
                    <w:tab w:val="right" w:pos="7395"/>
                  </w:tabs>
                </w:pPr>
                <w:r>
                  <w:t>2180503</w:t>
                </w:r>
                <w:r>
                  <w:tab/>
                  <w:t>13.04.2018</w:t>
                </w:r>
                <w:r>
                  <w:tab/>
                  <w:t>3‘084.50</w:t>
                </w:r>
                <w:bookmarkStart w:id="0" w:name="_GoBack"/>
                <w:bookmarkEnd w:id="0"/>
              </w:p>
              <w:p w:rsidR="00EB5F2C" w:rsidRDefault="000138F9" w:rsidP="0029431A">
                <w:pPr>
                  <w:tabs>
                    <w:tab w:val="left" w:pos="2865"/>
                    <w:tab w:val="right" w:pos="7395"/>
                  </w:tabs>
                </w:pPr>
              </w:p>
            </w:sdtContent>
          </w:sdt>
        </w:tc>
      </w:tr>
    </w:tbl>
    <w:p w:rsidR="006E48A9" w:rsidRDefault="006E48A9" w:rsidP="003F284B">
      <w:r>
        <w:t>Freundliche Grüsse</w:t>
      </w:r>
    </w:p>
    <w:p w:rsidR="00272646" w:rsidRDefault="00272646" w:rsidP="003F284B"/>
    <w:p w:rsidR="00492D2D" w:rsidRDefault="00492D2D" w:rsidP="003F284B"/>
    <w:p w:rsidR="00F575D2" w:rsidRDefault="007370F2" w:rsidP="003F284B">
      <w:r>
        <w:t>Agnès Beuret</w:t>
      </w:r>
    </w:p>
    <w:p w:rsidR="00F575D2" w:rsidRDefault="00F575D2" w:rsidP="003F284B">
      <w:r>
        <w:t>Projektassistenz</w:t>
      </w:r>
    </w:p>
    <w:sectPr w:rsidR="00F575D2" w:rsidSect="00713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5D" w:rsidRDefault="00E77E5D" w:rsidP="00833AD6">
      <w:pPr>
        <w:spacing w:line="240" w:lineRule="auto"/>
      </w:pPr>
      <w:r>
        <w:separator/>
      </w:r>
    </w:p>
  </w:endnote>
  <w:endnote w:type="continuationSeparator" w:id="0">
    <w:p w:rsidR="00E77E5D" w:rsidRDefault="00E77E5D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0138F9">
            <w:rPr>
              <w:noProof/>
              <w:spacing w:val="4"/>
              <w:sz w:val="18"/>
              <w:szCs w:val="18"/>
            </w:rPr>
            <w:t>9246_LS_JSAG_Boeglin_Rechnungen_20180418Beu.docx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0138F9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  <w:jc w:val="left"/>
          </w:pPr>
          <w:proofErr w:type="spellStart"/>
          <w:r w:rsidRPr="00A2079E">
            <w:t>Ingenieu</w:t>
          </w:r>
          <w:r w:rsidR="00673FB3">
            <w:t>r</w:t>
          </w:r>
          <w:r w:rsidRPr="00A2079E">
            <w:t>bureau</w:t>
          </w:r>
          <w:proofErr w:type="spellEnd"/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+41 61 361 07 94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Bahnhofstrasse 36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+41 61 851 38 71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5D" w:rsidRDefault="00E77E5D" w:rsidP="00833AD6">
      <w:pPr>
        <w:spacing w:line="240" w:lineRule="auto"/>
      </w:pPr>
      <w:r>
        <w:separator/>
      </w:r>
    </w:p>
  </w:footnote>
  <w:footnote w:type="continuationSeparator" w:id="0">
    <w:p w:rsidR="00E77E5D" w:rsidRDefault="00E77E5D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5D"/>
    <w:rsid w:val="000138F9"/>
    <w:rsid w:val="000150FE"/>
    <w:rsid w:val="000233D1"/>
    <w:rsid w:val="00051A14"/>
    <w:rsid w:val="00070F59"/>
    <w:rsid w:val="000F455F"/>
    <w:rsid w:val="00100D3C"/>
    <w:rsid w:val="00101672"/>
    <w:rsid w:val="001444E1"/>
    <w:rsid w:val="00155730"/>
    <w:rsid w:val="00157ED0"/>
    <w:rsid w:val="001801A4"/>
    <w:rsid w:val="001A7545"/>
    <w:rsid w:val="001D508A"/>
    <w:rsid w:val="00203766"/>
    <w:rsid w:val="0020449B"/>
    <w:rsid w:val="00247267"/>
    <w:rsid w:val="00247E69"/>
    <w:rsid w:val="0025585F"/>
    <w:rsid w:val="00272646"/>
    <w:rsid w:val="0029431A"/>
    <w:rsid w:val="002D5365"/>
    <w:rsid w:val="00353465"/>
    <w:rsid w:val="0037506D"/>
    <w:rsid w:val="003775C0"/>
    <w:rsid w:val="0038636E"/>
    <w:rsid w:val="00395345"/>
    <w:rsid w:val="003C3A3B"/>
    <w:rsid w:val="003F284B"/>
    <w:rsid w:val="003F3787"/>
    <w:rsid w:val="004007C5"/>
    <w:rsid w:val="00415FA1"/>
    <w:rsid w:val="00431A2F"/>
    <w:rsid w:val="00466D77"/>
    <w:rsid w:val="00477B4B"/>
    <w:rsid w:val="00492D2D"/>
    <w:rsid w:val="00495B6F"/>
    <w:rsid w:val="004A321C"/>
    <w:rsid w:val="004C5694"/>
    <w:rsid w:val="004D6ACA"/>
    <w:rsid w:val="004E27FD"/>
    <w:rsid w:val="004F22EB"/>
    <w:rsid w:val="00500C60"/>
    <w:rsid w:val="005058F2"/>
    <w:rsid w:val="00536B0A"/>
    <w:rsid w:val="00545D6B"/>
    <w:rsid w:val="00564542"/>
    <w:rsid w:val="00596734"/>
    <w:rsid w:val="005976A2"/>
    <w:rsid w:val="005A3F61"/>
    <w:rsid w:val="005C627E"/>
    <w:rsid w:val="005E28B1"/>
    <w:rsid w:val="005F6279"/>
    <w:rsid w:val="00616B7E"/>
    <w:rsid w:val="00620226"/>
    <w:rsid w:val="00643285"/>
    <w:rsid w:val="00673FB3"/>
    <w:rsid w:val="00676C4A"/>
    <w:rsid w:val="00682AD7"/>
    <w:rsid w:val="006C188D"/>
    <w:rsid w:val="006D658C"/>
    <w:rsid w:val="006E48A9"/>
    <w:rsid w:val="006E5E0B"/>
    <w:rsid w:val="00705AF9"/>
    <w:rsid w:val="00713864"/>
    <w:rsid w:val="00720BA1"/>
    <w:rsid w:val="007314BF"/>
    <w:rsid w:val="007370F2"/>
    <w:rsid w:val="00751B16"/>
    <w:rsid w:val="007D5EB3"/>
    <w:rsid w:val="007E208A"/>
    <w:rsid w:val="00803AF0"/>
    <w:rsid w:val="00812DC9"/>
    <w:rsid w:val="008230CF"/>
    <w:rsid w:val="00833AD6"/>
    <w:rsid w:val="00835FF2"/>
    <w:rsid w:val="00891DC4"/>
    <w:rsid w:val="00892EF0"/>
    <w:rsid w:val="008942CF"/>
    <w:rsid w:val="008951F9"/>
    <w:rsid w:val="008A1454"/>
    <w:rsid w:val="008B0BB8"/>
    <w:rsid w:val="008D4130"/>
    <w:rsid w:val="00911371"/>
    <w:rsid w:val="00911938"/>
    <w:rsid w:val="00925EC8"/>
    <w:rsid w:val="00927657"/>
    <w:rsid w:val="0093042B"/>
    <w:rsid w:val="009558B0"/>
    <w:rsid w:val="00984F2A"/>
    <w:rsid w:val="00986E0A"/>
    <w:rsid w:val="009967CB"/>
    <w:rsid w:val="009C2B53"/>
    <w:rsid w:val="009C3309"/>
    <w:rsid w:val="009C3855"/>
    <w:rsid w:val="00A2079E"/>
    <w:rsid w:val="00A845C3"/>
    <w:rsid w:val="00A902B7"/>
    <w:rsid w:val="00AC41E8"/>
    <w:rsid w:val="00AC639C"/>
    <w:rsid w:val="00AE7C4C"/>
    <w:rsid w:val="00B03F52"/>
    <w:rsid w:val="00B07804"/>
    <w:rsid w:val="00B140A3"/>
    <w:rsid w:val="00B142A8"/>
    <w:rsid w:val="00B20F44"/>
    <w:rsid w:val="00B23756"/>
    <w:rsid w:val="00B715FA"/>
    <w:rsid w:val="00BA2E65"/>
    <w:rsid w:val="00BD05A7"/>
    <w:rsid w:val="00BD16D4"/>
    <w:rsid w:val="00BE1C12"/>
    <w:rsid w:val="00C20993"/>
    <w:rsid w:val="00CA470A"/>
    <w:rsid w:val="00CD5ECA"/>
    <w:rsid w:val="00CF52D7"/>
    <w:rsid w:val="00D55B71"/>
    <w:rsid w:val="00D956A8"/>
    <w:rsid w:val="00DC410B"/>
    <w:rsid w:val="00E04C5D"/>
    <w:rsid w:val="00E256F7"/>
    <w:rsid w:val="00E67567"/>
    <w:rsid w:val="00E77214"/>
    <w:rsid w:val="00E77E5D"/>
    <w:rsid w:val="00EA237B"/>
    <w:rsid w:val="00EB5F2C"/>
    <w:rsid w:val="00F11049"/>
    <w:rsid w:val="00F17160"/>
    <w:rsid w:val="00F32A71"/>
    <w:rsid w:val="00F3483D"/>
    <w:rsid w:val="00F50126"/>
    <w:rsid w:val="00F575D2"/>
    <w:rsid w:val="00F72E9B"/>
    <w:rsid w:val="00F83949"/>
    <w:rsid w:val="00F959EF"/>
    <w:rsid w:val="00FB08A0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5A894DB79548CD8034718BB81AD7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B50118-D2F4-45C0-82D9-090C80180ED9}"/>
      </w:docPartPr>
      <w:docPartBody>
        <w:p w:rsidR="001C1D66" w:rsidRDefault="001C1D66">
          <w:pPr>
            <w:pStyle w:val="D15A894DB79548CD8034718BB81AD7FB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AC8AC132B9CA4D83AB2DEE75B3AC41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AE6F29-0207-42D5-BFEB-82C649531684}"/>
      </w:docPartPr>
      <w:docPartBody>
        <w:p w:rsidR="001C1D66" w:rsidRDefault="001C1D66">
          <w:pPr>
            <w:pStyle w:val="AC8AC132B9CA4D83AB2DEE75B3AC41EF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66"/>
    <w:rsid w:val="001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08618-8BCC-46E2-AB55-E6F6E369E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90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Beuret Agnès</cp:lastModifiedBy>
  <cp:revision>4</cp:revision>
  <cp:lastPrinted>2018-04-18T09:55:00Z</cp:lastPrinted>
  <dcterms:created xsi:type="dcterms:W3CDTF">2018-04-18T09:54:00Z</dcterms:created>
  <dcterms:modified xsi:type="dcterms:W3CDTF">2018-04-18T09:59:00Z</dcterms:modified>
</cp:coreProperties>
</file>