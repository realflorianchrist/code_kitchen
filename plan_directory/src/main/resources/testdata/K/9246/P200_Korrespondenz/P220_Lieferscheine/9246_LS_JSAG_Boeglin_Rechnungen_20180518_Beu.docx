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0F455F">
        <w:trPr>
          <w:trHeight w:hRule="exact" w:val="2552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31049D">
              <w:rPr>
                <w:noProof/>
              </w:rPr>
              <w:t>18. Mai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 xml:space="preserve">9246.220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31049D">
              <w:rPr>
                <w:noProof/>
                <w:sz w:val="12"/>
                <w:szCs w:val="12"/>
              </w:rPr>
              <w:t>9246_LS_JSAG_Boeglin_Rechnungen_20180518_Beu.docx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31049D" w:rsidP="00CF52D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B4C68">
        <w:trPr>
          <w:trHeight w:val="88"/>
        </w:trPr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466F68" w:rsidRPr="00466F68" w:rsidRDefault="00466F68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 w:rsidRPr="00466F68">
                  <w:t>2180726</w:t>
                </w:r>
                <w:r w:rsidRPr="00466F68">
                  <w:tab/>
                  <w:t>18.05.2018</w:t>
                </w:r>
                <w:r w:rsidRPr="00466F68">
                  <w:tab/>
                  <w:t>16‘089.85</w:t>
                </w:r>
              </w:p>
              <w:p w:rsidR="00466F68" w:rsidRPr="00466F68" w:rsidRDefault="00466F68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 w:rsidRPr="00466F68">
                  <w:t>2180727</w:t>
                </w:r>
                <w:r w:rsidRPr="00466F68">
                  <w:tab/>
                  <w:t>18.05.2018</w:t>
                </w:r>
                <w:r w:rsidRPr="00466F68">
                  <w:tab/>
                  <w:t>80.80</w:t>
                </w:r>
              </w:p>
              <w:p w:rsidR="00466F68" w:rsidRPr="00466F68" w:rsidRDefault="00466F68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 w:rsidRPr="00466F68">
                  <w:t>2180728</w:t>
                </w:r>
                <w:r w:rsidRPr="00466F68">
                  <w:tab/>
                  <w:t>18.05.2018</w:t>
                </w:r>
                <w:r w:rsidRPr="00466F68">
                  <w:tab/>
                  <w:t>1‘298.30</w:t>
                </w:r>
              </w:p>
              <w:p w:rsidR="00466F68" w:rsidRPr="00466F68" w:rsidRDefault="00466F68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 w:rsidRPr="00466F68">
                  <w:t>2180729</w:t>
                </w:r>
                <w:r w:rsidRPr="00466F68">
                  <w:tab/>
                  <w:t>18.05.2018</w:t>
                </w:r>
                <w:r w:rsidRPr="00466F68">
                  <w:tab/>
                  <w:t>564.10</w:t>
                </w:r>
              </w:p>
              <w:p w:rsidR="00FB4C32" w:rsidRDefault="00FB4C32" w:rsidP="00EB5F2C"/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  <w:bookmarkStart w:id="0" w:name="_GoBack"/>
      <w:bookmarkEnd w:id="0"/>
    </w:p>
    <w:sectPr w:rsidR="00570AEE" w:rsidSect="0071386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5" w:rsidRDefault="00441B75" w:rsidP="00833AD6">
      <w:pPr>
        <w:spacing w:line="240" w:lineRule="auto"/>
      </w:pPr>
      <w:r>
        <w:separator/>
      </w:r>
    </w:p>
  </w:endnote>
  <w:endnote w:type="continuationSeparator" w:id="0">
    <w:p w:rsidR="00441B75" w:rsidRDefault="00441B7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1049D">
            <w:rPr>
              <w:noProof/>
              <w:spacing w:val="4"/>
              <w:sz w:val="18"/>
              <w:szCs w:val="18"/>
            </w:rPr>
            <w:t>9246_LS_JSAG_Boeglin_Rechnungen_20180518_Beu.docx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1049D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5" w:rsidRDefault="00441B75" w:rsidP="00833AD6">
      <w:pPr>
        <w:spacing w:line="240" w:lineRule="auto"/>
      </w:pPr>
      <w:r>
        <w:separator/>
      </w:r>
    </w:p>
  </w:footnote>
  <w:footnote w:type="continuationSeparator" w:id="0">
    <w:p w:rsidR="00441B75" w:rsidRDefault="00441B7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1049D"/>
    <w:rsid w:val="0037506D"/>
    <w:rsid w:val="003F284B"/>
    <w:rsid w:val="004007C5"/>
    <w:rsid w:val="00415FA1"/>
    <w:rsid w:val="00441B75"/>
    <w:rsid w:val="00466D77"/>
    <w:rsid w:val="00466F68"/>
    <w:rsid w:val="00495B6F"/>
    <w:rsid w:val="004A321C"/>
    <w:rsid w:val="004E27FD"/>
    <w:rsid w:val="00536B0A"/>
    <w:rsid w:val="00564542"/>
    <w:rsid w:val="00570AEE"/>
    <w:rsid w:val="00596734"/>
    <w:rsid w:val="005A3F61"/>
    <w:rsid w:val="005E28B1"/>
    <w:rsid w:val="00673FB3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A470A"/>
    <w:rsid w:val="00CF52D7"/>
    <w:rsid w:val="00D2039F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3CA4D-4431-4932-BC36-494D141A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5</cp:revision>
  <cp:lastPrinted>2018-05-18T08:22:00Z</cp:lastPrinted>
  <dcterms:created xsi:type="dcterms:W3CDTF">2018-05-18T08:16:00Z</dcterms:created>
  <dcterms:modified xsi:type="dcterms:W3CDTF">2018-05-18T08:24:00Z</dcterms:modified>
</cp:coreProperties>
</file>