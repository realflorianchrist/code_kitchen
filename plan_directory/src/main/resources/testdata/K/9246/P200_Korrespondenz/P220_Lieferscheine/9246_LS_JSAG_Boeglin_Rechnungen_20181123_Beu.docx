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F72E0B">
              <w:rPr>
                <w:noProof/>
              </w:rPr>
              <w:t>23. November 2018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4D1006">
                  <w:t>220</w:t>
                </w:r>
                <w:r w:rsidR="00466F68">
                  <w:t xml:space="preserve"> / </w:t>
                </w:r>
                <w:proofErr w:type="spellStart"/>
                <w:r w:rsidR="00466F68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F72E0B">
              <w:rPr>
                <w:noProof/>
                <w:sz w:val="12"/>
                <w:szCs w:val="12"/>
              </w:rPr>
              <w:t>9246_LS_JSAG_Boeglin_Rechnungen_20181123_Beu.docx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F72E0B" w:rsidP="00CF52D7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CB4CC8" w:rsidRDefault="00CB4CC8" w:rsidP="00CB4CC8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2181752</w:t>
                </w:r>
                <w:r w:rsidR="006F6BEE">
                  <w:tab/>
                </w:r>
                <w:r>
                  <w:t>23</w:t>
                </w:r>
                <w:r w:rsidR="006F6BEE">
                  <w:t>.11.2018</w:t>
                </w:r>
                <w:r w:rsidR="00466F68" w:rsidRPr="00466F68">
                  <w:tab/>
                </w:r>
                <w:r>
                  <w:t>13‘170.10</w:t>
                </w:r>
                <w:r w:rsidR="006F6BEE">
                  <w:br/>
                  <w:t>2181</w:t>
                </w:r>
                <w:r>
                  <w:t>753</w:t>
                </w:r>
                <w:r w:rsidR="006F6BEE">
                  <w:tab/>
                </w:r>
                <w:r>
                  <w:t>23</w:t>
                </w:r>
                <w:r w:rsidR="006F6BEE">
                  <w:t>.11.2018</w:t>
                </w:r>
                <w:r w:rsidR="006F6BEE">
                  <w:tab/>
                </w:r>
                <w:r>
                  <w:t>24‘358.50</w:t>
                </w:r>
              </w:p>
              <w:p w:rsidR="00CB4CC8" w:rsidRDefault="00CB4CC8" w:rsidP="00CB4CC8">
                <w:pPr>
                  <w:tabs>
                    <w:tab w:val="left" w:pos="2865"/>
                    <w:tab w:val="right" w:pos="7395"/>
                  </w:tabs>
                  <w:jc w:val="both"/>
                </w:pPr>
              </w:p>
              <w:p w:rsidR="00FB4C32" w:rsidRDefault="00CB4CC8" w:rsidP="00244A2A">
                <w:pPr>
                  <w:tabs>
                    <w:tab w:val="left" w:pos="2865"/>
                    <w:tab w:val="right" w:pos="7395"/>
                  </w:tabs>
                </w:pPr>
                <w:r>
                  <w:t>Da die ich Sie telefonisch nicht erreichen konnte und ich die Aufteilung der 2 Stunden (PL</w:t>
                </w:r>
                <w:r w:rsidR="006A6907">
                  <w:t xml:space="preserve"> O</w:t>
                </w:r>
                <w:r w:rsidR="006A6907">
                  <w:t>k</w:t>
                </w:r>
                <w:r w:rsidR="006A6907">
                  <w:t>tober</w:t>
                </w:r>
                <w:bookmarkStart w:id="0" w:name="_GoBack"/>
                <w:bookmarkEnd w:id="0"/>
                <w:r>
                  <w:t xml:space="preserve">) von Herrn B. Schädler nicht </w:t>
                </w:r>
                <w:r w:rsidR="00244A2A">
                  <w:t>kenne</w:t>
                </w:r>
                <w:r>
                  <w:t>, werden wir diese beiden Stunden mit dem Nove</w:t>
                </w:r>
                <w:r>
                  <w:t>m</w:t>
                </w:r>
                <w:r>
                  <w:t>ber 2018 ve</w:t>
                </w:r>
                <w:r>
                  <w:t>r</w:t>
                </w:r>
                <w:r>
                  <w:t xml:space="preserve">rechnen. </w:t>
                </w:r>
                <w:r w:rsidR="006F6BEE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570AEE" w:rsidP="00570AEE">
      <w:pPr>
        <w:jc w:val="both"/>
      </w:pPr>
      <w:r w:rsidRPr="00570AEE"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5" w:rsidRDefault="00441B75" w:rsidP="00833AD6">
      <w:pPr>
        <w:spacing w:line="240" w:lineRule="auto"/>
      </w:pPr>
      <w:r>
        <w:separator/>
      </w:r>
    </w:p>
  </w:endnote>
  <w:endnote w:type="continuationSeparator" w:id="0">
    <w:p w:rsidR="00441B75" w:rsidRDefault="00441B7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72E0B">
            <w:rPr>
              <w:noProof/>
              <w:spacing w:val="4"/>
              <w:sz w:val="18"/>
              <w:szCs w:val="18"/>
            </w:rPr>
            <w:t>9246_LS_JSAG_Boeglin_Rechnungen_20181123_Beu.docx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72E0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5" w:rsidRDefault="00441B75" w:rsidP="00833AD6">
      <w:pPr>
        <w:spacing w:line="240" w:lineRule="auto"/>
      </w:pPr>
      <w:r>
        <w:separator/>
      </w:r>
    </w:p>
  </w:footnote>
  <w:footnote w:type="continuationSeparator" w:id="0">
    <w:p w:rsidR="00441B75" w:rsidRDefault="00441B7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51A14"/>
    <w:rsid w:val="000B4C68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D5365"/>
    <w:rsid w:val="0031049D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911371"/>
    <w:rsid w:val="00911938"/>
    <w:rsid w:val="00923431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85E77"/>
    <w:rsid w:val="00CA470A"/>
    <w:rsid w:val="00CB4CC8"/>
    <w:rsid w:val="00CF52D7"/>
    <w:rsid w:val="00D2039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46DE-E173-48FE-BED6-9B5EC86E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5</cp:revision>
  <cp:lastPrinted>2018-11-23T12:49:00Z</cp:lastPrinted>
  <dcterms:created xsi:type="dcterms:W3CDTF">2018-11-23T12:34:00Z</dcterms:created>
  <dcterms:modified xsi:type="dcterms:W3CDTF">2018-11-23T12:49:00Z</dcterms:modified>
</cp:coreProperties>
</file>