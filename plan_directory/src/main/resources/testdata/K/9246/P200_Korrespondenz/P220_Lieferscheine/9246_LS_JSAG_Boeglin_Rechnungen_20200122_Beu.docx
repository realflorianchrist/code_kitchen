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FB4C32" w:rsidTr="00CB4CC8">
        <w:trPr>
          <w:trHeight w:hRule="exact" w:val="2125"/>
        </w:trPr>
        <w:tc>
          <w:tcPr>
            <w:tcW w:w="9469" w:type="dxa"/>
            <w:gridSpan w:val="4"/>
          </w:tcPr>
          <w:p w:rsidR="00466F68" w:rsidRDefault="00466F68" w:rsidP="00466F68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466F68" w:rsidRDefault="00466F68" w:rsidP="00466F68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466F68" w:rsidRDefault="00466F68" w:rsidP="00466F68">
            <w:r>
              <w:t>Gartenstrasse 15</w:t>
            </w:r>
          </w:p>
          <w:p w:rsidR="00FB4C32" w:rsidRDefault="00466F68" w:rsidP="00466F68">
            <w:r>
              <w:t>4132 Muttenz</w:t>
            </w:r>
          </w:p>
        </w:tc>
      </w:tr>
      <w:tr w:rsidR="00FB4C32" w:rsidTr="000F455F">
        <w:trPr>
          <w:trHeight w:val="919"/>
        </w:trPr>
        <w:tc>
          <w:tcPr>
            <w:tcW w:w="9469" w:type="dxa"/>
            <w:gridSpan w:val="4"/>
          </w:tcPr>
          <w:p w:rsidR="00FB4C32" w:rsidRDefault="00FB4C32">
            <w:r>
              <w:t xml:space="preserve">Basel, </w:t>
            </w:r>
            <w:r>
              <w:fldChar w:fldCharType="begin"/>
            </w:r>
            <w:r>
              <w:instrText xml:space="preserve"> CREATEDATE  \@ "d. MMMM yyyy"  \* MERGEFORMAT </w:instrText>
            </w:r>
            <w:r>
              <w:fldChar w:fldCharType="separate"/>
            </w:r>
            <w:r w:rsidR="00041263">
              <w:rPr>
                <w:noProof/>
              </w:rPr>
              <w:t>22. Januar 2020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09589FCDFA4641E2B05367E57F8D4633"/>
                </w:placeholder>
                <w:text/>
              </w:sdtPr>
              <w:sdtContent>
                <w:r w:rsidR="00466F68">
                  <w:t>9246.</w:t>
                </w:r>
                <w:r w:rsidR="004D1006">
                  <w:t>220</w:t>
                </w:r>
                <w:r w:rsidR="00466F68">
                  <w:t xml:space="preserve"> / </w:t>
                </w:r>
                <w:proofErr w:type="spellStart"/>
                <w:r w:rsidR="00466F68">
                  <w:t>Beu</w:t>
                </w:r>
                <w:proofErr w:type="spellEnd"/>
              </w:sdtContent>
            </w:sdt>
          </w:p>
          <w:p w:rsidR="00FB4C32" w:rsidRPr="000233D1" w:rsidRDefault="00FB4C32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041263">
              <w:rPr>
                <w:noProof/>
                <w:sz w:val="12"/>
                <w:szCs w:val="12"/>
              </w:rPr>
              <w:t>9246_LS_JSAG_Boeglin_Rechnungen_20200122_Beu.docx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FB4C32" w:rsidTr="000B4C68">
        <w:trPr>
          <w:trHeight w:val="501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FB4C32" w:rsidRPr="005E28B1" w:rsidRDefault="00FB4C32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FB4C32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FB4C32" w:rsidRPr="005308C8" w:rsidRDefault="00041263" w:rsidP="00041263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BF83025770F1498B8596F8118FEE0A3A"/>
                </w:placeholder>
                <w:text w:multiLine="1"/>
              </w:sdtPr>
              <w:sdtContent>
                <w:r w:rsidR="00466F68">
                  <w:t xml:space="preserve">N02, EP Sissach – </w:t>
                </w:r>
                <w:proofErr w:type="spellStart"/>
                <w:r w:rsidR="00466F68">
                  <w:t>Eptingen</w:t>
                </w:r>
                <w:proofErr w:type="spellEnd"/>
                <w:r w:rsidR="00466F68">
                  <w:t xml:space="preserve"> / Rechnungen</w:t>
                </w:r>
                <w:r w:rsidR="008D221B">
                  <w:t xml:space="preserve"> (</w:t>
                </w:r>
                <w:r>
                  <w:t>März – September 2019</w:t>
                </w:r>
                <w:r w:rsidR="008D221B">
                  <w:t>)</w:t>
                </w:r>
              </w:sdtContent>
            </w:sdt>
          </w:p>
        </w:tc>
      </w:tr>
      <w:tr w:rsidR="00FB4C32" w:rsidTr="003F284B">
        <w:tc>
          <w:tcPr>
            <w:tcW w:w="9469" w:type="dxa"/>
            <w:gridSpan w:val="4"/>
            <w:tcMar>
              <w:top w:w="57" w:type="dxa"/>
            </w:tcMar>
          </w:tcPr>
          <w:p w:rsidR="00FB4C32" w:rsidRDefault="00FB4C32" w:rsidP="00F11049"/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FB4C32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gemäss telefonischer Besprechung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zur Unterschrift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570AEE" w:rsidP="00041263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 Ihren Akten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mit Dank zurück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 xml:space="preserve">auf Wunsch von </w:t>
            </w:r>
            <w:sdt>
              <w:sdtPr>
                <w:id w:val="-397204599"/>
              </w:sdtPr>
              <w:sdtContent>
                <w:r>
                  <w:t xml:space="preserve">    </w:t>
                </w:r>
              </w:sdtContent>
            </w:sdt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bitte zurückgeben</w:t>
            </w:r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Content>
            <w:tc>
              <w:tcPr>
                <w:tcW w:w="4255" w:type="dxa"/>
                <w:vAlign w:val="center"/>
              </w:tcPr>
              <w:p w:rsidR="00FB4C32" w:rsidRPr="000F455F" w:rsidRDefault="00FB4C32" w:rsidP="000F455F">
                <w:r>
                  <w:t xml:space="preserve">    </w:t>
                </w:r>
              </w:p>
            </w:tc>
          </w:sdtContent>
        </w:sdt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FB4C32" w:rsidRPr="000F455F" w:rsidRDefault="00FB4C32" w:rsidP="000F455F">
            <w:r>
              <w:t xml:space="preserve">zur Weiterleitung an </w:t>
            </w:r>
            <w:sdt>
              <w:sdtPr>
                <w:id w:val="-2123213951"/>
              </w:sdtPr>
              <w:sdtContent>
                <w:r>
                  <w:t xml:space="preserve">    </w:t>
                </w:r>
              </w:sdtContent>
            </w:sdt>
          </w:p>
        </w:tc>
      </w:tr>
      <w:tr w:rsidR="00FB4C32" w:rsidTr="000F455F">
        <w:tc>
          <w:tcPr>
            <w:tcW w:w="9469" w:type="dxa"/>
            <w:gridSpan w:val="4"/>
            <w:tcMar>
              <w:top w:w="113" w:type="dxa"/>
            </w:tcMar>
          </w:tcPr>
          <w:p w:rsidR="00FB4C32" w:rsidRDefault="00FB4C32" w:rsidP="00EB5F2C">
            <w:r>
              <w:t>Beilage / Bemerkungen:</w:t>
            </w:r>
          </w:p>
        </w:tc>
      </w:tr>
      <w:tr w:rsidR="00FB4C32" w:rsidTr="000F455F">
        <w:trPr>
          <w:trHeight w:val="1418"/>
        </w:trPr>
        <w:sdt>
          <w:sdtPr>
            <w:alias w:val="Beilage / Bemerkung"/>
            <w:tag w:val="Beilage_Bemerkung"/>
            <w:id w:val="-1180812000"/>
          </w:sdtPr>
          <w:sdtContent>
            <w:tc>
              <w:tcPr>
                <w:tcW w:w="9469" w:type="dxa"/>
                <w:gridSpan w:val="4"/>
                <w:tcMar>
                  <w:top w:w="113" w:type="dxa"/>
                </w:tcMar>
              </w:tcPr>
              <w:p w:rsidR="00466F68" w:rsidRDefault="000B4C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  <w:r>
                  <w:t>In der Beilage erhalten Sie folgende Rechnungen:</w:t>
                </w:r>
              </w:p>
              <w:p w:rsidR="000B4C68" w:rsidRDefault="000B4C68" w:rsidP="002A1DD4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160" w:lineRule="atLeast"/>
                </w:pPr>
              </w:p>
              <w:p w:rsidR="00466F68" w:rsidRPr="00466F68" w:rsidRDefault="00466F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466F68">
                  <w:rPr>
                    <w:i/>
                  </w:rPr>
                  <w:t>Rechnungs-Nr.</w:t>
                </w:r>
                <w:r w:rsidRPr="00466F68">
                  <w:rPr>
                    <w:i/>
                  </w:rPr>
                  <w:tab/>
                  <w:t>Datum</w:t>
                </w:r>
                <w:r w:rsidRPr="00466F68">
                  <w:rPr>
                    <w:i/>
                  </w:rPr>
                  <w:tab/>
                  <w:t>Betrag CHF</w:t>
                </w:r>
              </w:p>
              <w:p w:rsidR="00FB4C32" w:rsidRDefault="002A1DD4" w:rsidP="002A1DD4">
                <w:pPr>
                  <w:tabs>
                    <w:tab w:val="left" w:pos="2865"/>
                    <w:tab w:val="right" w:pos="7395"/>
                  </w:tabs>
                  <w:jc w:val="both"/>
                </w:pPr>
                <w:r>
                  <w:t>2200099</w:t>
                </w:r>
                <w:r>
                  <w:tab/>
                  <w:t>21.01.2020</w:t>
                </w:r>
                <w:r>
                  <w:tab/>
                  <w:t>75.40</w:t>
                </w:r>
                <w:r>
                  <w:br/>
                  <w:t>2200100</w:t>
                </w:r>
                <w:r>
                  <w:tab/>
                  <w:t>21.01.2020</w:t>
                </w:r>
                <w:r>
                  <w:tab/>
                  <w:t>603.10</w:t>
                </w:r>
                <w:r>
                  <w:br/>
                  <w:t>2200101</w:t>
                </w:r>
                <w:r>
                  <w:tab/>
                  <w:t>21.01.2020</w:t>
                </w:r>
                <w:r>
                  <w:tab/>
                  <w:t>2'302.10</w:t>
                </w:r>
                <w:r>
                  <w:br/>
                  <w:t>2200102</w:t>
                </w:r>
                <w:r>
                  <w:tab/>
                  <w:t>21.01.2020</w:t>
                </w:r>
                <w:r>
                  <w:tab/>
                  <w:t>9'767.85</w:t>
                </w:r>
                <w:r>
                  <w:br/>
                  <w:t>2200103</w:t>
                </w:r>
                <w:r>
                  <w:tab/>
                  <w:t>21.01.2020</w:t>
                </w:r>
                <w:r>
                  <w:tab/>
                  <w:t>2'708.65</w:t>
                </w:r>
                <w:r>
                  <w:br/>
                  <w:t>2200104</w:t>
                </w:r>
                <w:r>
                  <w:tab/>
                  <w:t>21.01.2020</w:t>
                </w:r>
                <w:r>
                  <w:tab/>
                  <w:t>215.40</w:t>
                </w:r>
                <w:r>
                  <w:br/>
                  <w:t>2200105</w:t>
                </w:r>
                <w:r>
                  <w:tab/>
                  <w:t>21.01.2020</w:t>
                </w:r>
                <w:r>
                  <w:tab/>
                  <w:t>226.15</w:t>
                </w:r>
                <w:r>
                  <w:br/>
                  <w:t>2200106</w:t>
                </w:r>
                <w:r>
                  <w:tab/>
                  <w:t>21.01.2020</w:t>
                </w:r>
                <w:r>
                  <w:tab/>
                  <w:t>269.25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</w:tbl>
    <w:p w:rsidR="006E48A9" w:rsidRDefault="006E48A9" w:rsidP="003F284B">
      <w:r>
        <w:t>Freundliche Grüsse</w:t>
      </w:r>
    </w:p>
    <w:p w:rsidR="00570AEE" w:rsidRDefault="00570AEE" w:rsidP="003F284B"/>
    <w:p w:rsidR="00570AEE" w:rsidRDefault="00570AEE" w:rsidP="003F284B"/>
    <w:p w:rsidR="00570AEE" w:rsidRPr="00570AEE" w:rsidRDefault="00570AEE" w:rsidP="00570AEE">
      <w:pPr>
        <w:jc w:val="both"/>
      </w:pPr>
      <w:r w:rsidRPr="00570AEE">
        <w:t>Agnès Beuret</w:t>
      </w:r>
    </w:p>
    <w:p w:rsidR="00570AEE" w:rsidRDefault="00570AEE" w:rsidP="00570AEE">
      <w:pPr>
        <w:jc w:val="both"/>
      </w:pPr>
      <w:r w:rsidRPr="00570AEE">
        <w:t>Projektassistenz</w:t>
      </w:r>
    </w:p>
    <w:sectPr w:rsidR="00570AEE" w:rsidSect="0071386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263" w:rsidRDefault="00041263" w:rsidP="00833AD6">
      <w:pPr>
        <w:spacing w:line="240" w:lineRule="auto"/>
      </w:pPr>
      <w:r>
        <w:separator/>
      </w:r>
    </w:p>
  </w:endnote>
  <w:endnote w:type="continuationSeparator" w:id="0">
    <w:p w:rsidR="00041263" w:rsidRDefault="00041263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041263" w:rsidRPr="00564542" w:rsidTr="009C3309">
      <w:tc>
        <w:tcPr>
          <w:tcW w:w="9457" w:type="dxa"/>
        </w:tcPr>
        <w:p w:rsidR="00041263" w:rsidRPr="00564542" w:rsidRDefault="00041263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9246_LS_JSAG_Boeglin_Rechnungen_20181123_Beu.docx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2A1DD4">
            <w:rPr>
              <w:noProof/>
              <w:spacing w:val="4"/>
              <w:sz w:val="18"/>
              <w:szCs w:val="18"/>
            </w:rPr>
            <w:t>2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041263" w:rsidRPr="00911938" w:rsidRDefault="00041263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041263" w:rsidRPr="00986E0A" w:rsidTr="009C3309">
      <w:trPr>
        <w:trHeight w:val="704"/>
      </w:trPr>
      <w:tc>
        <w:tcPr>
          <w:tcW w:w="3152" w:type="dxa"/>
        </w:tcPr>
        <w:p w:rsidR="00041263" w:rsidRPr="00A2079E" w:rsidRDefault="00041263" w:rsidP="007E208A">
          <w:pPr>
            <w:pStyle w:val="Fuzeile"/>
            <w:tabs>
              <w:tab w:val="clear" w:pos="4536"/>
              <w:tab w:val="clear" w:pos="9072"/>
            </w:tabs>
            <w:spacing w:before="120"/>
          </w:pPr>
          <w:r w:rsidRPr="00A2079E">
            <w:t>Ingenieu</w:t>
          </w:r>
          <w:r>
            <w:t>r</w:t>
          </w:r>
          <w:r w:rsidRPr="00A2079E">
            <w:t>bureau</w:t>
          </w:r>
        </w:p>
        <w:p w:rsidR="00041263" w:rsidRPr="00A2079E" w:rsidRDefault="00041263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A. Aegerter &amp; Dr. O. Bosshardt AG</w:t>
          </w:r>
        </w:p>
        <w:p w:rsidR="00041263" w:rsidRPr="00A2079E" w:rsidRDefault="00041263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041263" w:rsidRPr="00A2079E" w:rsidRDefault="00041263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041263" w:rsidRPr="00A2079E" w:rsidRDefault="00041263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041263" w:rsidRPr="00A2079E" w:rsidRDefault="00041263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041263" w:rsidRPr="00A2079E" w:rsidRDefault="00041263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041263" w:rsidRPr="00A2079E" w:rsidRDefault="00041263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041263" w:rsidRPr="00A2079E" w:rsidRDefault="00041263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041263" w:rsidRPr="00A2079E" w:rsidRDefault="00041263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53" w:type="dxa"/>
        </w:tcPr>
        <w:p w:rsidR="00041263" w:rsidRPr="00A2079E" w:rsidRDefault="00041263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041263" w:rsidRPr="00A2079E" w:rsidRDefault="00041263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Bahnhofstrasse 130</w:t>
          </w:r>
        </w:p>
        <w:p w:rsidR="00041263" w:rsidRPr="00A2079E" w:rsidRDefault="00041263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041263" w:rsidRPr="00A2079E" w:rsidRDefault="00041263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041263" w:rsidRPr="00A2079E" w:rsidRDefault="00041263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041263" w:rsidRPr="006E48A9" w:rsidRDefault="00041263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263" w:rsidRDefault="00041263" w:rsidP="00833AD6">
      <w:pPr>
        <w:spacing w:line="240" w:lineRule="auto"/>
      </w:pPr>
      <w:r>
        <w:separator/>
      </w:r>
    </w:p>
  </w:footnote>
  <w:footnote w:type="continuationSeparator" w:id="0">
    <w:p w:rsidR="00041263" w:rsidRDefault="00041263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263" w:rsidRPr="004A321C" w:rsidRDefault="00041263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263" w:rsidRPr="00FE2F7F" w:rsidRDefault="00041263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75"/>
    <w:rsid w:val="000150FE"/>
    <w:rsid w:val="000233D1"/>
    <w:rsid w:val="00041263"/>
    <w:rsid w:val="00051A14"/>
    <w:rsid w:val="000B4C68"/>
    <w:rsid w:val="000F455F"/>
    <w:rsid w:val="00101672"/>
    <w:rsid w:val="001444E1"/>
    <w:rsid w:val="00155730"/>
    <w:rsid w:val="00157ED0"/>
    <w:rsid w:val="001A7545"/>
    <w:rsid w:val="001D508A"/>
    <w:rsid w:val="00203766"/>
    <w:rsid w:val="00244A2A"/>
    <w:rsid w:val="00247267"/>
    <w:rsid w:val="00247E69"/>
    <w:rsid w:val="002A1DD4"/>
    <w:rsid w:val="002D5365"/>
    <w:rsid w:val="0031049D"/>
    <w:rsid w:val="0037506D"/>
    <w:rsid w:val="003F284B"/>
    <w:rsid w:val="004007C5"/>
    <w:rsid w:val="00415FA1"/>
    <w:rsid w:val="00441B75"/>
    <w:rsid w:val="004578B2"/>
    <w:rsid w:val="00466D77"/>
    <w:rsid w:val="00466F68"/>
    <w:rsid w:val="00495B6F"/>
    <w:rsid w:val="004A1852"/>
    <w:rsid w:val="004A321C"/>
    <w:rsid w:val="004D1006"/>
    <w:rsid w:val="004E27FD"/>
    <w:rsid w:val="00536B0A"/>
    <w:rsid w:val="00564542"/>
    <w:rsid w:val="00570AEE"/>
    <w:rsid w:val="00596734"/>
    <w:rsid w:val="005A3F61"/>
    <w:rsid w:val="005E1253"/>
    <w:rsid w:val="005E28B1"/>
    <w:rsid w:val="00673FB3"/>
    <w:rsid w:val="006A6907"/>
    <w:rsid w:val="006D658C"/>
    <w:rsid w:val="006E48A9"/>
    <w:rsid w:val="006F6BEE"/>
    <w:rsid w:val="00705AF9"/>
    <w:rsid w:val="00713864"/>
    <w:rsid w:val="007411B1"/>
    <w:rsid w:val="007D5EB3"/>
    <w:rsid w:val="007E208A"/>
    <w:rsid w:val="007E758D"/>
    <w:rsid w:val="00803AF0"/>
    <w:rsid w:val="00833AD6"/>
    <w:rsid w:val="00891DC4"/>
    <w:rsid w:val="00892EF0"/>
    <w:rsid w:val="008951F9"/>
    <w:rsid w:val="008B0BB8"/>
    <w:rsid w:val="008D221B"/>
    <w:rsid w:val="00911371"/>
    <w:rsid w:val="00911938"/>
    <w:rsid w:val="00923431"/>
    <w:rsid w:val="00925EC8"/>
    <w:rsid w:val="0093042B"/>
    <w:rsid w:val="00984F2A"/>
    <w:rsid w:val="00986E0A"/>
    <w:rsid w:val="009C3309"/>
    <w:rsid w:val="00A2079E"/>
    <w:rsid w:val="00A902B7"/>
    <w:rsid w:val="00AC41E8"/>
    <w:rsid w:val="00B03F52"/>
    <w:rsid w:val="00B07804"/>
    <w:rsid w:val="00B23756"/>
    <w:rsid w:val="00BA2E65"/>
    <w:rsid w:val="00BD05A7"/>
    <w:rsid w:val="00BE1612"/>
    <w:rsid w:val="00C85E77"/>
    <w:rsid w:val="00CA470A"/>
    <w:rsid w:val="00CB4CC8"/>
    <w:rsid w:val="00CF52D7"/>
    <w:rsid w:val="00D2039F"/>
    <w:rsid w:val="00E04C5D"/>
    <w:rsid w:val="00E16C3F"/>
    <w:rsid w:val="00E256F7"/>
    <w:rsid w:val="00E67567"/>
    <w:rsid w:val="00E77214"/>
    <w:rsid w:val="00EA237B"/>
    <w:rsid w:val="00EB5F2C"/>
    <w:rsid w:val="00F11049"/>
    <w:rsid w:val="00F17160"/>
    <w:rsid w:val="00F32A71"/>
    <w:rsid w:val="00F51ED4"/>
    <w:rsid w:val="00F72E0B"/>
    <w:rsid w:val="00FB4C3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0611A47C"/>
  <w15:docId w15:val="{1D2E9720-7359-4F8B-959F-89643525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589FCDFA4641E2B05367E57F8D4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B40E8E-FF7C-4E55-A7B1-B158DD298F09}"/>
      </w:docPartPr>
      <w:docPartBody>
        <w:p w:rsidR="008B29D5" w:rsidRDefault="008B29D5">
          <w:pPr>
            <w:pStyle w:val="09589FCDFA4641E2B05367E57F8D4633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BF83025770F1498B8596F8118FEE0A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AF4376-DE6A-4F59-9774-9D9C8A24D863}"/>
      </w:docPartPr>
      <w:docPartBody>
        <w:p w:rsidR="008B29D5" w:rsidRDefault="008B29D5">
          <w:pPr>
            <w:pStyle w:val="BF83025770F1498B8596F8118FEE0A3A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D5"/>
    <w:rsid w:val="006E3C9D"/>
    <w:rsid w:val="008B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DFB0379A7F44D0B7C73640EE6482EB">
    <w:name w:val="ACDFB0379A7F44D0B7C73640EE6482EB"/>
  </w:style>
  <w:style w:type="paragraph" w:customStyle="1" w:styleId="09589FCDFA4641E2B05367E57F8D4633">
    <w:name w:val="09589FCDFA4641E2B05367E57F8D4633"/>
  </w:style>
  <w:style w:type="paragraph" w:customStyle="1" w:styleId="BF83025770F1498B8596F8118FEE0A3A">
    <w:name w:val="BF83025770F1498B8596F8118FEE0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29AE6-CEE1-4CAF-94A5-BE871C608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137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Beuret Agnès</cp:lastModifiedBy>
  <cp:revision>3</cp:revision>
  <cp:lastPrinted>2018-11-23T12:49:00Z</cp:lastPrinted>
  <dcterms:created xsi:type="dcterms:W3CDTF">2020-01-22T09:50:00Z</dcterms:created>
  <dcterms:modified xsi:type="dcterms:W3CDTF">2020-01-22T10:00:00Z</dcterms:modified>
</cp:coreProperties>
</file>