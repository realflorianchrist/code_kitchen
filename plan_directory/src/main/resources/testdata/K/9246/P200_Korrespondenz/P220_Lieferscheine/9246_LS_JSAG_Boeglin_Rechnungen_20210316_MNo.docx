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Stebler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3D5945">
              <w:rPr>
                <w:noProof/>
              </w:rPr>
              <w:t>16. März 2021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>9246.</w:t>
                </w:r>
                <w:r w:rsidR="005C7CB2">
                  <w:t>10</w:t>
                </w:r>
                <w:r w:rsidR="004D1006">
                  <w:t>0</w:t>
                </w:r>
                <w:r w:rsidR="00314DE6">
                  <w:t xml:space="preserve"> / </w:t>
                </w:r>
                <w:proofErr w:type="spellStart"/>
                <w:r w:rsidR="00314DE6">
                  <w:t>MNo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EE5B25">
              <w:rPr>
                <w:noProof/>
                <w:sz w:val="12"/>
                <w:szCs w:val="12"/>
              </w:rPr>
              <w:t>9246_LS_JSAG_Boeglin_Rechnungen_20210315_MNo.docx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3D5945" w:rsidP="004A00A5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570AEE" w:rsidP="00041263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  <w:p w:rsidR="002570AA" w:rsidRDefault="002570AA" w:rsidP="00EB5F2C"/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2A1DD4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160" w:lineRule="atLeast"/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FB4C32" w:rsidRDefault="005C7CB2" w:rsidP="003D5945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</w:t>
                </w:r>
                <w:r w:rsidR="00972305">
                  <w:t>1</w:t>
                </w:r>
                <w:r w:rsidR="00EE5B25">
                  <w:t>031</w:t>
                </w:r>
                <w:r w:rsidR="003D5945">
                  <w:t>4</w:t>
                </w:r>
                <w:r w:rsidR="004A00A5">
                  <w:tab/>
                </w:r>
                <w:r w:rsidR="00EE5B25">
                  <w:t>1</w:t>
                </w:r>
                <w:r w:rsidR="003D5945">
                  <w:t>6</w:t>
                </w:r>
                <w:r w:rsidR="00972305">
                  <w:t>.0</w:t>
                </w:r>
                <w:r w:rsidR="00EE5B25">
                  <w:t>3</w:t>
                </w:r>
                <w:r w:rsidR="002A1DD4">
                  <w:t>.202</w:t>
                </w:r>
                <w:r w:rsidR="00972305">
                  <w:t>1</w:t>
                </w:r>
                <w:r w:rsidR="002A1DD4">
                  <w:tab/>
                </w:r>
                <w:r w:rsidR="003D5945">
                  <w:t>3</w:t>
                </w:r>
                <w:r>
                  <w:t>'</w:t>
                </w:r>
                <w:r w:rsidR="003D5945">
                  <w:t>601</w:t>
                </w:r>
                <w:r w:rsidR="00EE5B25">
                  <w:t>.</w:t>
                </w:r>
                <w:r w:rsidR="003D5945">
                  <w:t>80</w:t>
                </w:r>
                <w:bookmarkStart w:id="0" w:name="_GoBack"/>
                <w:bookmarkEnd w:id="0"/>
                <w:r w:rsidR="002A1DD4">
                  <w:br/>
                </w:r>
              </w:p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274DAB" w:rsidP="00570AEE">
      <w:pPr>
        <w:jc w:val="both"/>
      </w:pPr>
      <w:r>
        <w:t>Noëlle Martin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DAB" w:rsidRDefault="00274DAB" w:rsidP="00833AD6">
      <w:pPr>
        <w:spacing w:line="240" w:lineRule="auto"/>
      </w:pPr>
      <w:r>
        <w:separator/>
      </w:r>
    </w:p>
  </w:endnote>
  <w:endnote w:type="continuationSeparator" w:id="0">
    <w:p w:rsidR="00274DAB" w:rsidRDefault="00274DAB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274DAB" w:rsidRPr="00564542" w:rsidTr="009C3309">
      <w:tc>
        <w:tcPr>
          <w:tcW w:w="9457" w:type="dxa"/>
        </w:tcPr>
        <w:p w:rsidR="00274DAB" w:rsidRPr="00564542" w:rsidRDefault="00274DAB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EE5B25">
            <w:rPr>
              <w:noProof/>
              <w:spacing w:val="4"/>
              <w:sz w:val="18"/>
              <w:szCs w:val="18"/>
            </w:rPr>
            <w:t>9246_LS_JSAG_Boeglin_Rechnungen_20210315_MNo.docx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EE5B25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274DAB" w:rsidRPr="00911938" w:rsidRDefault="00274DAB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274DAB" w:rsidRPr="00986E0A" w:rsidTr="009C3309">
      <w:trPr>
        <w:trHeight w:val="704"/>
      </w:trPr>
      <w:tc>
        <w:tcPr>
          <w:tcW w:w="3152" w:type="dxa"/>
        </w:tcPr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274DAB" w:rsidRPr="006E48A9" w:rsidRDefault="00274DAB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DAB" w:rsidRDefault="00274DAB" w:rsidP="00833AD6">
      <w:pPr>
        <w:spacing w:line="240" w:lineRule="auto"/>
      </w:pPr>
      <w:r>
        <w:separator/>
      </w:r>
    </w:p>
  </w:footnote>
  <w:footnote w:type="continuationSeparator" w:id="0">
    <w:p w:rsidR="00274DAB" w:rsidRDefault="00274DAB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DAB" w:rsidRPr="004A321C" w:rsidRDefault="00274DAB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DAB" w:rsidRPr="00FE2F7F" w:rsidRDefault="00274DAB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41263"/>
    <w:rsid w:val="00051A14"/>
    <w:rsid w:val="0005614E"/>
    <w:rsid w:val="000B4C68"/>
    <w:rsid w:val="000D4ED4"/>
    <w:rsid w:val="000F207F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570AA"/>
    <w:rsid w:val="00274DAB"/>
    <w:rsid w:val="002A1DD4"/>
    <w:rsid w:val="002D5365"/>
    <w:rsid w:val="0031049D"/>
    <w:rsid w:val="00314DE6"/>
    <w:rsid w:val="003313E4"/>
    <w:rsid w:val="0037506D"/>
    <w:rsid w:val="003D5945"/>
    <w:rsid w:val="003F284B"/>
    <w:rsid w:val="004007C5"/>
    <w:rsid w:val="00415FA1"/>
    <w:rsid w:val="004320FB"/>
    <w:rsid w:val="00441B75"/>
    <w:rsid w:val="004578B2"/>
    <w:rsid w:val="00466D77"/>
    <w:rsid w:val="00466F68"/>
    <w:rsid w:val="00495B6F"/>
    <w:rsid w:val="004A00A5"/>
    <w:rsid w:val="004A1852"/>
    <w:rsid w:val="004A321C"/>
    <w:rsid w:val="004D1006"/>
    <w:rsid w:val="004E27FD"/>
    <w:rsid w:val="00536B0A"/>
    <w:rsid w:val="00564542"/>
    <w:rsid w:val="00566709"/>
    <w:rsid w:val="00570AEE"/>
    <w:rsid w:val="00575E1C"/>
    <w:rsid w:val="00596734"/>
    <w:rsid w:val="005A3F61"/>
    <w:rsid w:val="005C7CB2"/>
    <w:rsid w:val="005E1253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A3ADD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8D221B"/>
    <w:rsid w:val="00903130"/>
    <w:rsid w:val="009045CB"/>
    <w:rsid w:val="00911371"/>
    <w:rsid w:val="00911938"/>
    <w:rsid w:val="00923431"/>
    <w:rsid w:val="00925EC8"/>
    <w:rsid w:val="0093042B"/>
    <w:rsid w:val="0096621C"/>
    <w:rsid w:val="00972305"/>
    <w:rsid w:val="00984F2A"/>
    <w:rsid w:val="00986E0A"/>
    <w:rsid w:val="009C3309"/>
    <w:rsid w:val="009C6F0B"/>
    <w:rsid w:val="009E5C19"/>
    <w:rsid w:val="00A2079E"/>
    <w:rsid w:val="00A902B7"/>
    <w:rsid w:val="00AC41E8"/>
    <w:rsid w:val="00B03F52"/>
    <w:rsid w:val="00B07804"/>
    <w:rsid w:val="00B23756"/>
    <w:rsid w:val="00BA2E65"/>
    <w:rsid w:val="00BA7E77"/>
    <w:rsid w:val="00BD05A7"/>
    <w:rsid w:val="00BE1612"/>
    <w:rsid w:val="00C30FF0"/>
    <w:rsid w:val="00C85E77"/>
    <w:rsid w:val="00CA470A"/>
    <w:rsid w:val="00CB4CC8"/>
    <w:rsid w:val="00CF52D7"/>
    <w:rsid w:val="00D2039F"/>
    <w:rsid w:val="00D6300F"/>
    <w:rsid w:val="00D76215"/>
    <w:rsid w:val="00E04C5D"/>
    <w:rsid w:val="00E16C3F"/>
    <w:rsid w:val="00E256F7"/>
    <w:rsid w:val="00E67567"/>
    <w:rsid w:val="00E77214"/>
    <w:rsid w:val="00EA237B"/>
    <w:rsid w:val="00EB5F2C"/>
    <w:rsid w:val="00EE5B25"/>
    <w:rsid w:val="00F11049"/>
    <w:rsid w:val="00F17160"/>
    <w:rsid w:val="00F32A71"/>
    <w:rsid w:val="00F51ED4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4:docId w14:val="34D27C0F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1430C0"/>
    <w:rsid w:val="006E3C9D"/>
    <w:rsid w:val="0071647B"/>
    <w:rsid w:val="008B29D5"/>
    <w:rsid w:val="00DB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78970-153D-4516-ACB1-6FF6862F8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109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Weider Noelle</cp:lastModifiedBy>
  <cp:revision>3</cp:revision>
  <cp:lastPrinted>2021-03-15T10:41:00Z</cp:lastPrinted>
  <dcterms:created xsi:type="dcterms:W3CDTF">2021-03-16T11:19:00Z</dcterms:created>
  <dcterms:modified xsi:type="dcterms:W3CDTF">2021-03-16T11:19:00Z</dcterms:modified>
</cp:coreProperties>
</file>