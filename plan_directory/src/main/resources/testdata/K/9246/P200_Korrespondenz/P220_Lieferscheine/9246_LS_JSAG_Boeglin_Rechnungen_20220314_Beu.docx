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391DE4">
              <w:rPr>
                <w:noProof/>
              </w:rPr>
              <w:t>14. März 2022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4A229B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391DE4">
              <w:rPr>
                <w:noProof/>
                <w:sz w:val="12"/>
                <w:szCs w:val="12"/>
              </w:rPr>
              <w:t>9246_LS_JSAG_Boeglin_Rechnungen_20220314_Beu.docx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391DE4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391DE4" w:rsidP="00391DE4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2220313</w:t>
                </w:r>
                <w:r w:rsidR="004A00A5">
                  <w:tab/>
                </w:r>
                <w:r>
                  <w:t>14.03.2022</w:t>
                </w:r>
                <w:r w:rsidR="002A1DD4">
                  <w:tab/>
                </w:r>
                <w:r>
                  <w:t>29'929.30</w:t>
                </w:r>
                <w:r w:rsidR="004A229B">
                  <w:br/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4A229B" w:rsidRDefault="004A229B" w:rsidP="003F284B"/>
    <w:p w:rsidR="00570AEE" w:rsidRPr="00570AEE" w:rsidRDefault="004A229B" w:rsidP="00570AEE">
      <w:pPr>
        <w:jc w:val="both"/>
      </w:pPr>
      <w:r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AB" w:rsidRDefault="00274DAB" w:rsidP="00833AD6">
      <w:pPr>
        <w:spacing w:line="240" w:lineRule="auto"/>
      </w:pPr>
      <w:r>
        <w:separator/>
      </w:r>
    </w:p>
  </w:endnote>
  <w:endnote w:type="continuationSeparator" w:id="0">
    <w:p w:rsidR="00274DAB" w:rsidRDefault="00274DA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74DAB" w:rsidRPr="00564542" w:rsidTr="009C3309">
      <w:tc>
        <w:tcPr>
          <w:tcW w:w="9457" w:type="dxa"/>
        </w:tcPr>
        <w:p w:rsidR="00274DAB" w:rsidRPr="00564542" w:rsidRDefault="00274DAB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9246_LS_JSAG_Boeglin_Rechnungen_20210315_MNo.docx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74DAB" w:rsidRPr="00911938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74DAB" w:rsidRPr="00986E0A" w:rsidTr="009C3309">
      <w:trPr>
        <w:trHeight w:val="704"/>
      </w:trPr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74DAB" w:rsidRPr="006E48A9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AB" w:rsidRDefault="00274DAB" w:rsidP="00833AD6">
      <w:pPr>
        <w:spacing w:line="240" w:lineRule="auto"/>
      </w:pPr>
      <w:r>
        <w:separator/>
      </w:r>
    </w:p>
  </w:footnote>
  <w:footnote w:type="continuationSeparator" w:id="0">
    <w:p w:rsidR="00274DAB" w:rsidRDefault="00274DA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4A321C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FE2F7F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7506D"/>
    <w:rsid w:val="00391DE4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229B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A502B"/>
    <w:rsid w:val="007D5EB3"/>
    <w:rsid w:val="007E208A"/>
    <w:rsid w:val="007E758D"/>
    <w:rsid w:val="00803AF0"/>
    <w:rsid w:val="00814D03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21AEEE7E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B5D7-A785-4AA9-81C5-3B22BD68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2021-03-15T10:41:00Z</cp:lastPrinted>
  <dcterms:created xsi:type="dcterms:W3CDTF">2022-03-14T10:04:00Z</dcterms:created>
  <dcterms:modified xsi:type="dcterms:W3CDTF">2022-03-14T10:05:00Z</dcterms:modified>
</cp:coreProperties>
</file>