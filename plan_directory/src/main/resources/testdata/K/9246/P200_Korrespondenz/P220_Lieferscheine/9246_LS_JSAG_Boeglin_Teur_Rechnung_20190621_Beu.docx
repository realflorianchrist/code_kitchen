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AA7FE5">
              <w:rPr>
                <w:noProof/>
              </w:rPr>
              <w:t>21. Juni 2019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AA7FE5">
              <w:rPr>
                <w:noProof/>
                <w:sz w:val="12"/>
                <w:szCs w:val="12"/>
              </w:rPr>
              <w:t>9246_LS_JSAG_Boeglin_Teur_Rechnung_20190621_Beu.docx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AA7FE5" w:rsidP="00042BFA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</w:t>
                </w:r>
                <w:r w:rsidR="00042BFA">
                  <w:t>Teuerungsrechnung</w:t>
                </w:r>
                <w:r>
                  <w:t xml:space="preserve"> 2018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042BFA" w:rsidP="00042BFA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2190794</w:t>
                </w:r>
                <w:r w:rsidR="006F6BEE">
                  <w:tab/>
                </w:r>
                <w:r>
                  <w:t>21.06.2019</w:t>
                </w:r>
                <w:r w:rsidR="00466F68" w:rsidRPr="00466F68">
                  <w:tab/>
                </w:r>
                <w:r>
                  <w:t>3'988.55</w:t>
                </w:r>
                <w:r w:rsidR="006F6BEE">
                  <w:br/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AA7FE5" w:rsidRDefault="00AA7FE5" w:rsidP="003F284B"/>
    <w:p w:rsidR="00AA7FE5" w:rsidRDefault="00AA7FE5" w:rsidP="003F284B"/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A7FE5">
            <w:rPr>
              <w:noProof/>
              <w:spacing w:val="4"/>
              <w:sz w:val="18"/>
              <w:szCs w:val="18"/>
            </w:rPr>
            <w:t>9246_LS_JSAG_Boeglin_Teur_Rechnung_20190621_Beu.docx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AA7FE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2BFA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D5365"/>
    <w:rsid w:val="0031049D"/>
    <w:rsid w:val="00312E22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A7FE5"/>
    <w:rsid w:val="00AC41E8"/>
    <w:rsid w:val="00B03F52"/>
    <w:rsid w:val="00B07804"/>
    <w:rsid w:val="00B23756"/>
    <w:rsid w:val="00BA2E65"/>
    <w:rsid w:val="00BD05A7"/>
    <w:rsid w:val="00BE1612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7A830F2B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DD82F-4E02-49F0-804A-A86449B1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2019-06-21T10:57:00Z</cp:lastPrinted>
  <dcterms:created xsi:type="dcterms:W3CDTF">2019-06-21T10:56:00Z</dcterms:created>
  <dcterms:modified xsi:type="dcterms:W3CDTF">2019-06-21T10:59:00Z</dcterms:modified>
</cp:coreProperties>
</file>