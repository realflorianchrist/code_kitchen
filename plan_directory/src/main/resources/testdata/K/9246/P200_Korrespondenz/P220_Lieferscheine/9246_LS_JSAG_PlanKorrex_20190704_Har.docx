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46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FB4C32" w:rsidTr="00323514">
        <w:trPr>
          <w:trHeight w:hRule="exact" w:val="2552"/>
        </w:trPr>
        <w:tc>
          <w:tcPr>
            <w:tcW w:w="9469" w:type="dxa"/>
            <w:gridSpan w:val="4"/>
          </w:tcPr>
          <w:p w:rsidR="00FB4C32" w:rsidRDefault="00893BA9" w:rsidP="00893BA9">
            <w:proofErr w:type="spellStart"/>
            <w:r>
              <w:t>Jauslin</w:t>
            </w:r>
            <w:proofErr w:type="spellEnd"/>
            <w:r>
              <w:t xml:space="preserve"> &amp;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893BA9" w:rsidRDefault="00893BA9" w:rsidP="00893BA9">
            <w:r>
              <w:t xml:space="preserve">Z.Hd. Hr. S. </w:t>
            </w:r>
            <w:proofErr w:type="spellStart"/>
            <w:r>
              <w:t>Mollet</w:t>
            </w:r>
            <w:proofErr w:type="spellEnd"/>
          </w:p>
          <w:p w:rsidR="00893BA9" w:rsidRDefault="00893BA9" w:rsidP="00893BA9">
            <w:r>
              <w:t>Gartenstrasse 15</w:t>
            </w:r>
          </w:p>
          <w:p w:rsidR="00893BA9" w:rsidRDefault="00893BA9" w:rsidP="00893BA9">
            <w:r>
              <w:t>4132 Muttenz 1</w:t>
            </w:r>
          </w:p>
        </w:tc>
      </w:tr>
      <w:tr w:rsidR="00FB4C32" w:rsidTr="00323514">
        <w:trPr>
          <w:trHeight w:val="919"/>
        </w:trPr>
        <w:tc>
          <w:tcPr>
            <w:tcW w:w="9469" w:type="dxa"/>
            <w:gridSpan w:val="4"/>
          </w:tcPr>
          <w:p w:rsidR="00FB4C32" w:rsidRDefault="00FB4C32">
            <w:r>
              <w:t xml:space="preserve">Basel, </w:t>
            </w:r>
            <w:r>
              <w:fldChar w:fldCharType="begin"/>
            </w:r>
            <w:r>
              <w:instrText xml:space="preserve"> CREATEDATE  \@ "d. MMMM yyyy"  \* MERGEFORMAT </w:instrText>
            </w:r>
            <w:r>
              <w:fldChar w:fldCharType="separate"/>
            </w:r>
            <w:r w:rsidR="00893BA9">
              <w:rPr>
                <w:noProof/>
              </w:rPr>
              <w:t>4. Juli 2019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C62563F826F5470EA9530373BE888151"/>
                </w:placeholder>
                <w:text/>
              </w:sdtPr>
              <w:sdtEndPr/>
              <w:sdtContent>
                <w:r w:rsidR="00893BA9">
                  <w:t>9246 / Har</w:t>
                </w:r>
              </w:sdtContent>
            </w:sdt>
          </w:p>
          <w:p w:rsidR="00FB4C32" w:rsidRPr="000233D1" w:rsidRDefault="00FB4C32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893BA9">
              <w:rPr>
                <w:noProof/>
                <w:sz w:val="12"/>
                <w:szCs w:val="12"/>
              </w:rPr>
              <w:t>Dokument1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FB4C32" w:rsidTr="00323514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FB4C32" w:rsidRPr="005E28B1" w:rsidRDefault="00FB4C32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FB4C32" w:rsidTr="00323514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FB4C32" w:rsidRPr="005308C8" w:rsidRDefault="00893BA9" w:rsidP="00CF52D7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8287659116D54326A1857B27C8827BC3"/>
                </w:placeholder>
                <w:showingPlcHdr/>
                <w:text w:multiLine="1"/>
              </w:sdtPr>
              <w:sdtEndPr/>
              <w:sdtContent>
                <w:r w:rsidR="00FB4C32" w:rsidRPr="005308C8">
                  <w:rPr>
                    <w:rStyle w:val="Platzhaltertext"/>
                  </w:rPr>
                  <w:t xml:space="preserve">Klicken Sie hier, um </w:t>
                </w:r>
                <w:r w:rsidR="00FB4C32">
                  <w:rPr>
                    <w:rStyle w:val="Platzhaltertext"/>
                  </w:rPr>
                  <w:t>den Betreff</w:t>
                </w:r>
                <w:r w:rsidR="00FB4C32" w:rsidRPr="005308C8">
                  <w:rPr>
                    <w:rStyle w:val="Platzhaltertext"/>
                  </w:rPr>
                  <w:t xml:space="preserve"> einzugeben.</w:t>
                </w:r>
              </w:sdtContent>
            </w:sdt>
          </w:p>
        </w:tc>
      </w:tr>
      <w:tr w:rsidR="00FB4C32" w:rsidTr="00323514">
        <w:tc>
          <w:tcPr>
            <w:tcW w:w="9469" w:type="dxa"/>
            <w:gridSpan w:val="4"/>
            <w:tcMar>
              <w:top w:w="57" w:type="dxa"/>
            </w:tcMar>
          </w:tcPr>
          <w:p w:rsidR="00FB4C32" w:rsidRDefault="00FB4C32" w:rsidP="00F11049"/>
        </w:tc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gemäss telefonischer Besprechung</w:t>
            </w:r>
          </w:p>
        </w:tc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zur Unterschrift</w:t>
            </w:r>
          </w:p>
        </w:tc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893BA9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 Ihren Akten</w:t>
            </w:r>
          </w:p>
        </w:tc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893BA9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mit Dank zurück</w:t>
            </w:r>
          </w:p>
        </w:tc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 xml:space="preserve">auf Wunsch von </w:t>
            </w:r>
            <w:sdt>
              <w:sdtPr>
                <w:id w:val="-397204599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EndPr/>
          <w:sdtContent>
            <w:tc>
              <w:tcPr>
                <w:tcW w:w="4255" w:type="dxa"/>
                <w:vAlign w:val="center"/>
              </w:tcPr>
              <w:p w:rsidR="00FB4C32" w:rsidRPr="000F455F" w:rsidRDefault="00FB4C32" w:rsidP="000F455F">
                <w:r>
                  <w:t xml:space="preserve">    </w:t>
                </w:r>
              </w:p>
            </w:tc>
          </w:sdtContent>
        </w:sdt>
      </w:tr>
      <w:tr w:rsidR="00FB4C32" w:rsidRPr="000F455F" w:rsidTr="00323514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FB4C32" w:rsidRPr="000F455F" w:rsidRDefault="00FB4C32" w:rsidP="000F455F">
            <w:r>
              <w:t xml:space="preserve">zur Weiterleitung an </w:t>
            </w:r>
            <w:sdt>
              <w:sdtPr>
                <w:id w:val="-2123213951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Tr="00323514">
        <w:tc>
          <w:tcPr>
            <w:tcW w:w="9469" w:type="dxa"/>
            <w:gridSpan w:val="4"/>
            <w:tcMar>
              <w:top w:w="57" w:type="dxa"/>
            </w:tcMar>
            <w:vAlign w:val="center"/>
          </w:tcPr>
          <w:p w:rsidR="00FB4C32" w:rsidRDefault="00FB4C32" w:rsidP="003F284B"/>
        </w:tc>
      </w:tr>
      <w:tr w:rsidR="00FB4C32" w:rsidTr="00323514">
        <w:tc>
          <w:tcPr>
            <w:tcW w:w="9469" w:type="dxa"/>
            <w:gridSpan w:val="4"/>
            <w:tcMar>
              <w:top w:w="113" w:type="dxa"/>
            </w:tcMar>
          </w:tcPr>
          <w:p w:rsidR="00893BA9" w:rsidRDefault="00FB4C32" w:rsidP="00EB5F2C">
            <w:r>
              <w:t>Beilage / Bemerkungen:</w:t>
            </w:r>
            <w:r w:rsidR="00893BA9">
              <w:t xml:space="preserve"> Korrekturpläne EP </w:t>
            </w:r>
            <w:proofErr w:type="spellStart"/>
            <w:r w:rsidR="00893BA9">
              <w:t>SiEp</w:t>
            </w:r>
            <w:proofErr w:type="spellEnd"/>
            <w:r w:rsidR="00893BA9">
              <w:t xml:space="preserve">, Verkehrsführungen </w:t>
            </w:r>
          </w:p>
          <w:p w:rsidR="00FB4C32" w:rsidRDefault="00893BA9" w:rsidP="00893BA9">
            <w:r w:rsidRPr="00893BA9">
              <w:t>Pläne (</w:t>
            </w:r>
            <w:proofErr w:type="spellStart"/>
            <w:r w:rsidRPr="00893BA9">
              <w:t>Sit</w:t>
            </w:r>
            <w:proofErr w:type="spellEnd"/>
            <w:r w:rsidRPr="00893BA9">
              <w:t xml:space="preserve">.) 9246/231, /232, /233, /234 /1011, /1012 /1013, /1014 </w:t>
            </w:r>
            <w:r>
              <w:t>(</w:t>
            </w:r>
            <w:bookmarkStart w:id="0" w:name="_GoBack"/>
            <w:bookmarkEnd w:id="0"/>
            <w:r w:rsidRPr="00893BA9">
              <w:t>QPs) /250, /251.</w:t>
            </w:r>
          </w:p>
        </w:tc>
      </w:tr>
      <w:tr w:rsidR="00FB4C32" w:rsidTr="00323514">
        <w:trPr>
          <w:trHeight w:val="1418"/>
        </w:trPr>
        <w:sdt>
          <w:sdtPr>
            <w:alias w:val="Beilage / Bemerkung"/>
            <w:tag w:val="Beilage_Bemerkung"/>
            <w:id w:val="-1180812000"/>
            <w:showingPlcHdr/>
          </w:sdtPr>
          <w:sdtEndPr/>
          <w:sdtContent>
            <w:tc>
              <w:tcPr>
                <w:tcW w:w="9469" w:type="dxa"/>
                <w:gridSpan w:val="4"/>
                <w:tcMar>
                  <w:top w:w="113" w:type="dxa"/>
                </w:tcMar>
              </w:tcPr>
              <w:p w:rsidR="00FB4C32" w:rsidRDefault="00FB4C32" w:rsidP="00EB5F2C">
                <w:r>
                  <w:t xml:space="preserve">     </w:t>
                </w:r>
              </w:p>
            </w:tc>
          </w:sdtContent>
        </w:sdt>
      </w:tr>
    </w:tbl>
    <w:p w:rsidR="00466D77" w:rsidRDefault="00466D77" w:rsidP="003F284B"/>
    <w:p w:rsidR="006E48A9" w:rsidRDefault="006E48A9" w:rsidP="003F284B">
      <w:r>
        <w:t>Freundliche Grüsse</w:t>
      </w:r>
    </w:p>
    <w:p w:rsidR="00893BA9" w:rsidRDefault="00893BA9" w:rsidP="003F284B"/>
    <w:p w:rsidR="00893BA9" w:rsidRDefault="00893BA9" w:rsidP="003F284B"/>
    <w:p w:rsidR="00893BA9" w:rsidRDefault="00893BA9" w:rsidP="003F284B">
      <w:r>
        <w:t xml:space="preserve">i.A. </w:t>
      </w:r>
      <w:proofErr w:type="spellStart"/>
      <w:r>
        <w:t>Hardmeyer</w:t>
      </w:r>
      <w:proofErr w:type="spellEnd"/>
      <w:r>
        <w:t xml:space="preserve"> Christian</w:t>
      </w:r>
    </w:p>
    <w:sectPr w:rsidR="00893BA9" w:rsidSect="0071386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BA9" w:rsidRDefault="00893BA9" w:rsidP="00833AD6">
      <w:pPr>
        <w:spacing w:line="240" w:lineRule="auto"/>
      </w:pPr>
      <w:r>
        <w:separator/>
      </w:r>
    </w:p>
  </w:endnote>
  <w:endnote w:type="continuationSeparator" w:id="0">
    <w:p w:rsidR="00893BA9" w:rsidRDefault="00893BA9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893BA9">
            <w:rPr>
              <w:noProof/>
              <w:spacing w:val="4"/>
              <w:sz w:val="18"/>
              <w:szCs w:val="18"/>
            </w:rPr>
            <w:t>Dokument1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0F455F">
            <w:rPr>
              <w:noProof/>
              <w:spacing w:val="4"/>
              <w:sz w:val="18"/>
              <w:szCs w:val="18"/>
            </w:rPr>
            <w:t>2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</w:pPr>
          <w:r w:rsidRPr="00A2079E">
            <w:t>Ingenieu</w:t>
          </w:r>
          <w:r w:rsidR="00673FB3">
            <w:t>r</w:t>
          </w:r>
          <w:r w:rsidRPr="00A2079E">
            <w:t>bureau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A. Aegerter &amp; Dr. O. Bosshardt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D2039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BA9" w:rsidRDefault="00893BA9" w:rsidP="00833AD6">
      <w:pPr>
        <w:spacing w:line="240" w:lineRule="auto"/>
      </w:pPr>
      <w:r>
        <w:separator/>
      </w:r>
    </w:p>
  </w:footnote>
  <w:footnote w:type="continuationSeparator" w:id="0">
    <w:p w:rsidR="00893BA9" w:rsidRDefault="00893BA9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A9"/>
    <w:rsid w:val="000150FE"/>
    <w:rsid w:val="000233D1"/>
    <w:rsid w:val="00051A14"/>
    <w:rsid w:val="000F455F"/>
    <w:rsid w:val="00101672"/>
    <w:rsid w:val="001444E1"/>
    <w:rsid w:val="00155730"/>
    <w:rsid w:val="00157ED0"/>
    <w:rsid w:val="001A7545"/>
    <w:rsid w:val="001D508A"/>
    <w:rsid w:val="00203766"/>
    <w:rsid w:val="00247267"/>
    <w:rsid w:val="00247E69"/>
    <w:rsid w:val="002D5365"/>
    <w:rsid w:val="00323514"/>
    <w:rsid w:val="0037506D"/>
    <w:rsid w:val="003F284B"/>
    <w:rsid w:val="004007C5"/>
    <w:rsid w:val="00415FA1"/>
    <w:rsid w:val="00466D77"/>
    <w:rsid w:val="00495B6F"/>
    <w:rsid w:val="004A321C"/>
    <w:rsid w:val="004E27FD"/>
    <w:rsid w:val="00536B0A"/>
    <w:rsid w:val="00564542"/>
    <w:rsid w:val="00596734"/>
    <w:rsid w:val="005A3F61"/>
    <w:rsid w:val="005E28B1"/>
    <w:rsid w:val="00607032"/>
    <w:rsid w:val="00673FB3"/>
    <w:rsid w:val="006D658C"/>
    <w:rsid w:val="006E48A9"/>
    <w:rsid w:val="00705AF9"/>
    <w:rsid w:val="00713864"/>
    <w:rsid w:val="007D5EB3"/>
    <w:rsid w:val="007E208A"/>
    <w:rsid w:val="00803AF0"/>
    <w:rsid w:val="00833AD6"/>
    <w:rsid w:val="00891DC4"/>
    <w:rsid w:val="00892EF0"/>
    <w:rsid w:val="00893BA9"/>
    <w:rsid w:val="008951F9"/>
    <w:rsid w:val="008B0BB8"/>
    <w:rsid w:val="00911371"/>
    <w:rsid w:val="00911938"/>
    <w:rsid w:val="00925EC8"/>
    <w:rsid w:val="0093042B"/>
    <w:rsid w:val="00984F2A"/>
    <w:rsid w:val="00986E0A"/>
    <w:rsid w:val="009C3309"/>
    <w:rsid w:val="00A2079E"/>
    <w:rsid w:val="00A902B7"/>
    <w:rsid w:val="00AC41E8"/>
    <w:rsid w:val="00B03F52"/>
    <w:rsid w:val="00B07804"/>
    <w:rsid w:val="00B23756"/>
    <w:rsid w:val="00BA2E65"/>
    <w:rsid w:val="00BD05A7"/>
    <w:rsid w:val="00CA470A"/>
    <w:rsid w:val="00CF52D7"/>
    <w:rsid w:val="00D2039F"/>
    <w:rsid w:val="00E04C5D"/>
    <w:rsid w:val="00E256F7"/>
    <w:rsid w:val="00E67567"/>
    <w:rsid w:val="00E77214"/>
    <w:rsid w:val="00EA237B"/>
    <w:rsid w:val="00EB5F2C"/>
    <w:rsid w:val="00F11049"/>
    <w:rsid w:val="00F17160"/>
    <w:rsid w:val="00F32A71"/>
    <w:rsid w:val="00FB4C3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BC96D3"/>
  <w15:docId w15:val="{176A1392-8C8E-4F3D-8EE6-61E852CA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62563F826F5470EA9530373BE8881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892C69-D6A1-456D-A14B-92EEB9729DA0}"/>
      </w:docPartPr>
      <w:docPartBody>
        <w:p w:rsidR="00000000" w:rsidRDefault="00704FF0">
          <w:pPr>
            <w:pStyle w:val="C62563F826F5470EA9530373BE888151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8287659116D54326A1857B27C8827B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77E3ED-890F-41C6-ABC4-36BAF5D8B355}"/>
      </w:docPartPr>
      <w:docPartBody>
        <w:p w:rsidR="00000000" w:rsidRDefault="00704FF0">
          <w:pPr>
            <w:pStyle w:val="8287659116D54326A1857B27C8827BC3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8E60A90F4EE4762898A5609D70AA409">
    <w:name w:val="08E60A90F4EE4762898A5609D70AA409"/>
  </w:style>
  <w:style w:type="paragraph" w:customStyle="1" w:styleId="C62563F826F5470EA9530373BE888151">
    <w:name w:val="C62563F826F5470EA9530373BE888151"/>
  </w:style>
  <w:style w:type="paragraph" w:customStyle="1" w:styleId="8287659116D54326A1857B27C8827BC3">
    <w:name w:val="8287659116D54326A1857B27C8827B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4A98F-969A-4896-8EB4-1E491808F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106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subject/>
  <dc:creator>Hardmeyer Christian</dc:creator>
  <cp:keywords/>
  <dc:description>Version 2019-01</dc:description>
  <cp:lastModifiedBy>Hardmeyer Christian</cp:lastModifiedBy>
  <cp:revision>1</cp:revision>
  <cp:lastPrinted>2014-08-05T07:16:00Z</cp:lastPrinted>
  <dcterms:created xsi:type="dcterms:W3CDTF">2019-07-04T06:34:00Z</dcterms:created>
  <dcterms:modified xsi:type="dcterms:W3CDTF">2019-07-04T06:40:00Z</dcterms:modified>
</cp:coreProperties>
</file>