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660B5F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Jauslin</w:t>
            </w:r>
            <w:proofErr w:type="spellEnd"/>
            <w:r>
              <w:rPr>
                <w:szCs w:val="22"/>
              </w:rPr>
              <w:t xml:space="preserve"> + </w:t>
            </w:r>
            <w:proofErr w:type="spellStart"/>
            <w:r>
              <w:rPr>
                <w:szCs w:val="22"/>
              </w:rPr>
              <w:t>Stebler</w:t>
            </w:r>
            <w:proofErr w:type="spellEnd"/>
            <w:r>
              <w:rPr>
                <w:szCs w:val="22"/>
              </w:rPr>
              <w:t xml:space="preserve"> Ingenieure AG</w:t>
            </w:r>
          </w:p>
          <w:p w:rsidR="009E1A03" w:rsidRDefault="00D24AFA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z.Hd. </w:t>
            </w:r>
            <w:r w:rsidR="009E1A03">
              <w:rPr>
                <w:szCs w:val="22"/>
              </w:rPr>
              <w:t>Herr</w:t>
            </w:r>
            <w:r>
              <w:rPr>
                <w:szCs w:val="22"/>
              </w:rPr>
              <w:t>n</w:t>
            </w:r>
            <w:r w:rsidR="009E1A03">
              <w:rPr>
                <w:szCs w:val="22"/>
              </w:rPr>
              <w:t xml:space="preserve"> </w:t>
            </w:r>
            <w:r w:rsidR="00660B5F">
              <w:rPr>
                <w:szCs w:val="22"/>
              </w:rPr>
              <w:t>Stefan Roth</w:t>
            </w:r>
          </w:p>
          <w:p w:rsidR="009E1A03" w:rsidRDefault="00660B5F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9E1A03" w:rsidRDefault="00660B5F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4132 Muttenz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B07FD2">
        <w:rPr>
          <w:noProof/>
        </w:rPr>
        <w:t>11. März 2015</w:t>
      </w:r>
      <w:r w:rsidR="00E91A22">
        <w:fldChar w:fldCharType="end"/>
      </w:r>
      <w:r w:rsidR="00E91A22">
        <w:t xml:space="preserve"> / </w:t>
      </w:r>
      <w:proofErr w:type="spellStart"/>
      <w:r w:rsidR="00660B5F">
        <w:t>Shd</w:t>
      </w:r>
      <w:proofErr w:type="spellEnd"/>
      <w:r w:rsidR="009E1A03">
        <w:t>/</w:t>
      </w:r>
      <w:r w:rsidR="005A18AD">
        <w:t>MC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B07FD2">
        <w:rPr>
          <w:noProof/>
          <w:sz w:val="12"/>
          <w:szCs w:val="12"/>
        </w:rPr>
        <w:t>9246_LS_JSAG_Roth_Antrag_zur_Verteilung_finanz_Defizit_MC_20150311.docx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7F3EB1" w:rsidRDefault="005A18AD" w:rsidP="007F3EB1">
      <w:pPr>
        <w:spacing w:before="60" w:after="60"/>
        <w:rPr>
          <w:b/>
        </w:rPr>
      </w:pPr>
      <w:r>
        <w:rPr>
          <w:b/>
        </w:rPr>
        <w:t>Antrag zur Verteilung des finanziellen Defizits aus der Phase MK/AP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r w:rsidR="00660B5F">
        <w:rPr>
          <w:szCs w:val="22"/>
        </w:rPr>
        <w:t>Roth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660B5F" w:rsidRDefault="00A547F4" w:rsidP="008553C3">
      <w:r>
        <w:t xml:space="preserve">In der Beilage </w:t>
      </w:r>
      <w:r w:rsidR="009E1A03">
        <w:t xml:space="preserve">senden wir Ihnen </w:t>
      </w:r>
      <w:r w:rsidR="005A18AD">
        <w:t>den oben erwähnten Antrag von uns unterzeichnet in 4-facher Ausfertigung wieder retour</w:t>
      </w:r>
    </w:p>
    <w:p w:rsidR="00660B5F" w:rsidRDefault="00660B5F" w:rsidP="008553C3"/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A545A1">
              <w:rPr>
                <w:sz w:val="16"/>
              </w:rPr>
            </w:r>
            <w:r w:rsidR="00A54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545A1">
              <w:rPr>
                <w:sz w:val="16"/>
              </w:rPr>
            </w:r>
            <w:r w:rsidR="00A54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545A1">
              <w:rPr>
                <w:sz w:val="16"/>
              </w:rPr>
            </w:r>
            <w:r w:rsidR="00A54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545A1">
              <w:rPr>
                <w:sz w:val="16"/>
              </w:rPr>
            </w:r>
            <w:r w:rsidR="00A54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B84626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545A1">
              <w:rPr>
                <w:sz w:val="16"/>
              </w:rPr>
            </w:r>
            <w:r w:rsidR="00A54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545A1">
              <w:rPr>
                <w:sz w:val="16"/>
              </w:rPr>
            </w:r>
            <w:r w:rsidR="00A54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545A1">
              <w:rPr>
                <w:sz w:val="16"/>
              </w:rPr>
            </w:r>
            <w:r w:rsidR="00A54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D24AFA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545A1">
              <w:rPr>
                <w:sz w:val="16"/>
              </w:rPr>
            </w:r>
            <w:r w:rsidR="00A54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60C1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545A1">
              <w:rPr>
                <w:sz w:val="16"/>
              </w:rPr>
            </w:r>
            <w:r w:rsidR="00A54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545A1">
              <w:rPr>
                <w:sz w:val="16"/>
              </w:rPr>
            </w:r>
            <w:r w:rsidR="00A54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545A1">
              <w:rPr>
                <w:sz w:val="16"/>
              </w:rPr>
            </w:r>
            <w:r w:rsidR="00A54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545A1">
              <w:rPr>
                <w:sz w:val="16"/>
              </w:rPr>
            </w:r>
            <w:r w:rsidR="00A545A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B07FD2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5A18AD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bookmarkStart w:id="2" w:name="_GoBack"/>
      <w:bookmarkEnd w:id="2"/>
      <w:r>
        <w:rPr>
          <w:szCs w:val="22"/>
        </w:rPr>
        <w:t>Christine Meister</w:t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proofErr w:type="spellStart"/>
    <w:r>
      <w:rPr>
        <w:sz w:val="18"/>
      </w:rPr>
      <w:t>AeBo</w:t>
    </w:r>
    <w:proofErr w:type="spellEnd"/>
    <w:r>
      <w:rPr>
        <w:sz w:val="18"/>
      </w:rPr>
      <w:t xml:space="preserve">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B07FD2">
      <w:rPr>
        <w:noProof/>
        <w:sz w:val="16"/>
        <w:szCs w:val="16"/>
      </w:rPr>
      <w:t>9246_LS_JSAG_Roth_Antrag_zur_Verteilung_finanz_Defizit_MC_20150311.docx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</w:r>
    <w:proofErr w:type="spellStart"/>
    <w:r w:rsidR="00EE09E8">
      <w:rPr>
        <w:sz w:val="16"/>
        <w:szCs w:val="16"/>
      </w:rPr>
      <w:t>Aegerter</w:t>
    </w:r>
    <w:proofErr w:type="spellEnd"/>
    <w:r w:rsidR="00EE09E8">
      <w:rPr>
        <w:sz w:val="16"/>
        <w:szCs w:val="16"/>
      </w:rPr>
      <w:t xml:space="preserve"> &amp; </w:t>
    </w:r>
    <w:proofErr w:type="spellStart"/>
    <w:r w:rsidR="00EE09E8">
      <w:rPr>
        <w:sz w:val="16"/>
        <w:szCs w:val="16"/>
      </w:rPr>
      <w:t>Bosshardt</w:t>
    </w:r>
    <w:proofErr w:type="spellEnd"/>
    <w:r w:rsidR="00EE09E8">
      <w:rPr>
        <w:sz w:val="16"/>
        <w:szCs w:val="16"/>
      </w:rPr>
      <w:t xml:space="preserve">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B07FD2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proofErr w:type="spellStart"/>
    <w:r>
      <w:rPr>
        <w:sz w:val="16"/>
      </w:rPr>
      <w:t>Aegerter</w:t>
    </w:r>
    <w:proofErr w:type="spellEnd"/>
    <w:r>
      <w:rPr>
        <w:sz w:val="16"/>
      </w:rPr>
      <w:t xml:space="preserve"> &amp; </w:t>
    </w:r>
    <w:proofErr w:type="spellStart"/>
    <w:r>
      <w:rPr>
        <w:sz w:val="16"/>
      </w:rPr>
      <w:t>Bosshardt</w:t>
    </w:r>
    <w:proofErr w:type="spellEnd"/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5351D"/>
    <w:rsid w:val="00067012"/>
    <w:rsid w:val="000B4A9F"/>
    <w:rsid w:val="000D07A0"/>
    <w:rsid w:val="000E0315"/>
    <w:rsid w:val="000F19E2"/>
    <w:rsid w:val="000F7EEB"/>
    <w:rsid w:val="001052D6"/>
    <w:rsid w:val="00152FA2"/>
    <w:rsid w:val="0015484A"/>
    <w:rsid w:val="00160C1C"/>
    <w:rsid w:val="00175FFE"/>
    <w:rsid w:val="00180603"/>
    <w:rsid w:val="001972B8"/>
    <w:rsid w:val="001A0E36"/>
    <w:rsid w:val="001D232A"/>
    <w:rsid w:val="001D3B79"/>
    <w:rsid w:val="001E11A4"/>
    <w:rsid w:val="001F4142"/>
    <w:rsid w:val="00202487"/>
    <w:rsid w:val="00205C5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18AD"/>
    <w:rsid w:val="005A491E"/>
    <w:rsid w:val="005D63AC"/>
    <w:rsid w:val="006121DD"/>
    <w:rsid w:val="00612C40"/>
    <w:rsid w:val="00645BB6"/>
    <w:rsid w:val="00660B5F"/>
    <w:rsid w:val="00692122"/>
    <w:rsid w:val="00693BAF"/>
    <w:rsid w:val="006B0D04"/>
    <w:rsid w:val="006C4F15"/>
    <w:rsid w:val="007006EC"/>
    <w:rsid w:val="00711EA7"/>
    <w:rsid w:val="00717E07"/>
    <w:rsid w:val="00724605"/>
    <w:rsid w:val="007D4F03"/>
    <w:rsid w:val="007F3EB1"/>
    <w:rsid w:val="00825B34"/>
    <w:rsid w:val="0083379F"/>
    <w:rsid w:val="00835945"/>
    <w:rsid w:val="008553C3"/>
    <w:rsid w:val="00860A30"/>
    <w:rsid w:val="00867546"/>
    <w:rsid w:val="008925DB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9E1A03"/>
    <w:rsid w:val="00A159D1"/>
    <w:rsid w:val="00A41C04"/>
    <w:rsid w:val="00A545A1"/>
    <w:rsid w:val="00A547F4"/>
    <w:rsid w:val="00A83177"/>
    <w:rsid w:val="00AB1B86"/>
    <w:rsid w:val="00AB201C"/>
    <w:rsid w:val="00B07FD2"/>
    <w:rsid w:val="00B22C96"/>
    <w:rsid w:val="00B340AF"/>
    <w:rsid w:val="00B62903"/>
    <w:rsid w:val="00B63679"/>
    <w:rsid w:val="00B714AD"/>
    <w:rsid w:val="00B84626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24AFA"/>
    <w:rsid w:val="00D545D9"/>
    <w:rsid w:val="00DA105B"/>
    <w:rsid w:val="00DA234E"/>
    <w:rsid w:val="00DA3693"/>
    <w:rsid w:val="00DC0871"/>
    <w:rsid w:val="00DE433A"/>
    <w:rsid w:val="00E27689"/>
    <w:rsid w:val="00E30D18"/>
    <w:rsid w:val="00E363EE"/>
    <w:rsid w:val="00E411D5"/>
    <w:rsid w:val="00E446F7"/>
    <w:rsid w:val="00E57080"/>
    <w:rsid w:val="00E6374F"/>
    <w:rsid w:val="00E74669"/>
    <w:rsid w:val="00E91A22"/>
    <w:rsid w:val="00EA38A5"/>
    <w:rsid w:val="00ED1737"/>
    <w:rsid w:val="00ED5730"/>
    <w:rsid w:val="00EE09E8"/>
    <w:rsid w:val="00EE1B1D"/>
    <w:rsid w:val="00F03600"/>
    <w:rsid w:val="00F32453"/>
    <w:rsid w:val="00F43688"/>
    <w:rsid w:val="00F43C5E"/>
    <w:rsid w:val="00F43ED1"/>
    <w:rsid w:val="00F8359C"/>
    <w:rsid w:val="00FB533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C8850-2AE4-4B99-B11C-95A971B04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116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Meister Christine</cp:lastModifiedBy>
  <cp:revision>4</cp:revision>
  <cp:lastPrinted>2015-03-11T13:01:00Z</cp:lastPrinted>
  <dcterms:created xsi:type="dcterms:W3CDTF">2015-03-11T12:53:00Z</dcterms:created>
  <dcterms:modified xsi:type="dcterms:W3CDTF">2015-03-11T13:32:00Z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