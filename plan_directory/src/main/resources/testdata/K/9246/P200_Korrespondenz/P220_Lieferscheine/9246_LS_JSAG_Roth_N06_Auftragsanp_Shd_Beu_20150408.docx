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775E2">
        <w:rPr>
          <w:noProof/>
        </w:rPr>
        <w:t>8. April 2015</w:t>
      </w:r>
      <w:r w:rsidR="00E91A22">
        <w:fldChar w:fldCharType="end"/>
      </w:r>
      <w:r w:rsidR="00E91A22">
        <w:t xml:space="preserve"> / </w:t>
      </w:r>
      <w:proofErr w:type="spellStart"/>
      <w:r w:rsidR="00660B5F">
        <w:t>Shd</w:t>
      </w:r>
      <w:proofErr w:type="spellEnd"/>
      <w:r w:rsidR="009E1A03">
        <w:t>/</w:t>
      </w:r>
      <w:proofErr w:type="spellStart"/>
      <w:r w:rsidR="00185025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775E2">
        <w:rPr>
          <w:noProof/>
          <w:sz w:val="12"/>
          <w:szCs w:val="12"/>
        </w:rPr>
        <w:t>9246_LS_JSAG_Roth_N06_Auftragsanp_Shd_Beu_20150408.docx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7F3EB1" w:rsidRDefault="007F3EB1" w:rsidP="007F3EB1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185025" w:rsidRDefault="00185025" w:rsidP="007F3EB1">
      <w:pPr>
        <w:spacing w:before="60" w:after="60"/>
        <w:rPr>
          <w:b/>
        </w:rPr>
      </w:pPr>
      <w:r>
        <w:rPr>
          <w:b/>
        </w:rPr>
        <w:t>NO0</w:t>
      </w:r>
      <w:r w:rsidR="00084968">
        <w:rPr>
          <w:b/>
        </w:rPr>
        <w:t>6</w:t>
      </w:r>
      <w:r>
        <w:rPr>
          <w:b/>
        </w:rPr>
        <w:t>: Auftragsanpassung Phase M</w:t>
      </w:r>
      <w:r w:rsidR="00A64EA1">
        <w:rPr>
          <w:b/>
        </w:rPr>
        <w:t>K</w:t>
      </w:r>
      <w:r>
        <w:rPr>
          <w:b/>
        </w:rPr>
        <w:t>/AP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660B5F">
        <w:rPr>
          <w:szCs w:val="22"/>
        </w:rPr>
        <w:t>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A547F4" w:rsidP="008553C3">
      <w:r>
        <w:t xml:space="preserve">In der Beilage </w:t>
      </w:r>
      <w:r w:rsidR="009E1A03">
        <w:t xml:space="preserve">senden wir Ihnen </w:t>
      </w:r>
      <w:r w:rsidR="00660B5F">
        <w:t>folgende Unterlagen</w:t>
      </w:r>
      <w:r w:rsidR="00084968">
        <w:t>:</w:t>
      </w:r>
    </w:p>
    <w:p w:rsidR="00660B5F" w:rsidRDefault="00660B5F" w:rsidP="008553C3"/>
    <w:p w:rsidR="00660B5F" w:rsidRDefault="00660B5F" w:rsidP="008553C3">
      <w:r>
        <w:t xml:space="preserve">- </w:t>
      </w:r>
      <w:r w:rsidR="00084968">
        <w:t>3</w:t>
      </w:r>
      <w:r>
        <w:t xml:space="preserve"> Ex</w:t>
      </w:r>
      <w:r w:rsidR="00084968">
        <w:t xml:space="preserve">emplare </w:t>
      </w:r>
      <w:r w:rsidR="00185025">
        <w:t>NO 0</w:t>
      </w:r>
      <w:r w:rsidR="00CB2900">
        <w:t>6</w:t>
      </w:r>
      <w:bookmarkStart w:id="0" w:name="_GoBack"/>
      <w:bookmarkEnd w:id="0"/>
      <w:r w:rsidR="00185025">
        <w:t xml:space="preserve"> zur Unterschrift und Weiterleitung.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85025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775E2">
              <w:rPr>
                <w:sz w:val="16"/>
              </w:rPr>
            </w:r>
            <w:r w:rsidR="006775E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6775E2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85025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Danke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 xml:space="preserve">i.A. </w:t>
      </w:r>
      <w:r w:rsidR="00185025">
        <w:rPr>
          <w:szCs w:val="22"/>
        </w:rPr>
        <w:t>Agnès Beuret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6775E2">
      <w:rPr>
        <w:noProof/>
        <w:sz w:val="16"/>
        <w:szCs w:val="16"/>
      </w:rPr>
      <w:t>9246_LS_JSAG_Roth_N06_Auftragsanp_Shd_Beu_20150408.docx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</w:r>
    <w:proofErr w:type="spellStart"/>
    <w:r w:rsidR="00EE09E8">
      <w:rPr>
        <w:sz w:val="16"/>
        <w:szCs w:val="16"/>
      </w:rPr>
      <w:t>Aegerter</w:t>
    </w:r>
    <w:proofErr w:type="spellEnd"/>
    <w:r w:rsidR="00EE09E8">
      <w:rPr>
        <w:sz w:val="16"/>
        <w:szCs w:val="16"/>
      </w:rPr>
      <w:t xml:space="preserve"> &amp; </w:t>
    </w:r>
    <w:proofErr w:type="spellStart"/>
    <w:r w:rsidR="00EE09E8">
      <w:rPr>
        <w:sz w:val="16"/>
        <w:szCs w:val="16"/>
      </w:rPr>
      <w:t>Bosshardt</w:t>
    </w:r>
    <w:proofErr w:type="spellEnd"/>
    <w:r w:rsidR="00EE09E8">
      <w:rPr>
        <w:sz w:val="16"/>
        <w:szCs w:val="16"/>
      </w:rPr>
      <w:t xml:space="preserve">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775E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Aegerter</w:t>
    </w:r>
    <w:proofErr w:type="spellEnd"/>
    <w:r>
      <w:rPr>
        <w:sz w:val="16"/>
      </w:rPr>
      <w:t xml:space="preserve"> &amp; </w:t>
    </w:r>
    <w:proofErr w:type="spellStart"/>
    <w:r>
      <w:rPr>
        <w:sz w:val="16"/>
      </w:rPr>
      <w:t>Bosshardt</w:t>
    </w:r>
    <w:proofErr w:type="spellEnd"/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84968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85025"/>
    <w:rsid w:val="001972B8"/>
    <w:rsid w:val="001A0E36"/>
    <w:rsid w:val="001D232A"/>
    <w:rsid w:val="001D3B79"/>
    <w:rsid w:val="001E11A4"/>
    <w:rsid w:val="001E73B7"/>
    <w:rsid w:val="001F4142"/>
    <w:rsid w:val="00202487"/>
    <w:rsid w:val="00205C58"/>
    <w:rsid w:val="0025684A"/>
    <w:rsid w:val="00265616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60B5F"/>
    <w:rsid w:val="006775E2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7F3EB1"/>
    <w:rsid w:val="00825B34"/>
    <w:rsid w:val="0083379F"/>
    <w:rsid w:val="00835945"/>
    <w:rsid w:val="008553C3"/>
    <w:rsid w:val="00855E58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64EA1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B2900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45A56-CEB8-4F12-B15C-601FDC8A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4</cp:revision>
  <cp:lastPrinted>2015-04-08T09:40:00Z</cp:lastPrinted>
  <dcterms:created xsi:type="dcterms:W3CDTF">2015-04-08T09:17:00Z</dcterms:created>
  <dcterms:modified xsi:type="dcterms:W3CDTF">2015-04-08T09:45:00Z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