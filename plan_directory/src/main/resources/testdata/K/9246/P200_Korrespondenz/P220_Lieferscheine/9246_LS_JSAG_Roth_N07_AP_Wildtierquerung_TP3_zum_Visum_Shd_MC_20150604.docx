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Ingenieure AG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4132 Muttenz</w:t>
            </w:r>
          </w:p>
          <w:p w:rsidR="009C33BE" w:rsidRDefault="009C33BE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C16152">
        <w:rPr>
          <w:noProof/>
        </w:rPr>
        <w:t>4. Juni 2015</w:t>
      </w:r>
      <w:r w:rsidR="00E91A22">
        <w:fldChar w:fldCharType="end"/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MC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C16152">
        <w:rPr>
          <w:noProof/>
          <w:sz w:val="12"/>
          <w:szCs w:val="12"/>
        </w:rPr>
        <w:t>9246_LS_JSAG_Roth_N07_AP_Wildtierquerung_TP3_zum_Visum_Shd_MC_20150604.docx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 w:rsidRPr="00F84BBD">
        <w:rPr>
          <w:b/>
        </w:rPr>
        <w:t>TP3 Kunstbauten</w:t>
      </w:r>
    </w:p>
    <w:p w:rsidR="003F64D9" w:rsidRDefault="003F64D9" w:rsidP="00E27689">
      <w:pPr>
        <w:spacing w:before="60" w:after="60"/>
        <w:rPr>
          <w:b/>
        </w:rPr>
      </w:pPr>
      <w:r>
        <w:rPr>
          <w:b/>
        </w:rPr>
        <w:t>NO7: AP Wildtierquerung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3F64D9"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3F64D9" w:rsidP="008553C3">
      <w:r>
        <w:t>Beiliegend senden wir Ihnen die NO7 AP Wildtierq</w:t>
      </w:r>
      <w:r w:rsidR="001F4A31">
        <w:t>uerung</w:t>
      </w:r>
      <w:r w:rsidR="00134F34">
        <w:t xml:space="preserve"> vom 01.06.15</w:t>
      </w:r>
      <w:r w:rsidR="001F4A31">
        <w:t xml:space="preserve"> in </w:t>
      </w:r>
      <w:r w:rsidR="00C16152">
        <w:t>3</w:t>
      </w:r>
      <w:bookmarkStart w:id="0" w:name="_GoBack"/>
      <w:bookmarkEnd w:id="0"/>
      <w:r w:rsidR="001F4A31">
        <w:t>-facher Ausfertigung, mit der Bitte um</w:t>
      </w:r>
      <w:r>
        <w:t xml:space="preserve"> Unterschrift </w:t>
      </w:r>
      <w:r w:rsidR="00BF146A">
        <w:t xml:space="preserve">aller Exemplare </w:t>
      </w:r>
      <w:r>
        <w:t>und anschliessend 2 Exemplare an die Bauher</w:t>
      </w:r>
      <w:r>
        <w:t>r</w:t>
      </w:r>
      <w:r>
        <w:t>schaft weiterzule</w:t>
      </w:r>
      <w:r>
        <w:t>i</w:t>
      </w:r>
      <w:r>
        <w:t>ten und 1</w:t>
      </w:r>
      <w:r w:rsidR="00BB6E3C">
        <w:t> </w:t>
      </w:r>
      <w:r>
        <w:t>Exemplar an uns zurückzusenden.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3F64D9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152">
              <w:rPr>
                <w:sz w:val="16"/>
              </w:rPr>
            </w:r>
            <w:r w:rsidR="00C16152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3F64D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3F64D9">
              <w:rPr>
                <w:sz w:val="16"/>
              </w:rPr>
              <w:t xml:space="preserve">mit der Bitte </w:t>
            </w:r>
            <w:r w:rsidR="001F4A31">
              <w:rPr>
                <w:sz w:val="16"/>
              </w:rPr>
              <w:t>um 1 Exemplar visiert an uns retour</w:t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1F4A3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Christine Meister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DC77B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C16152">
      <w:rPr>
        <w:noProof/>
        <w:sz w:val="16"/>
        <w:szCs w:val="16"/>
      </w:rPr>
      <w:t>9246_LS_JSAG_Roth_N07_AP_Wildtierquerung_TP3_zum_Visum_Shd_MC_20150604.docx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B72B9A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C16152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DC77B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34F34"/>
    <w:rsid w:val="00152FA2"/>
    <w:rsid w:val="0015484A"/>
    <w:rsid w:val="00175FFE"/>
    <w:rsid w:val="001972B8"/>
    <w:rsid w:val="001D232A"/>
    <w:rsid w:val="001D3B79"/>
    <w:rsid w:val="001E11A4"/>
    <w:rsid w:val="001F4142"/>
    <w:rsid w:val="001F4A31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67540"/>
    <w:rsid w:val="003865FB"/>
    <w:rsid w:val="00386FA5"/>
    <w:rsid w:val="003F64D9"/>
    <w:rsid w:val="004044CC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33BE"/>
    <w:rsid w:val="009C6C8A"/>
    <w:rsid w:val="009F44F0"/>
    <w:rsid w:val="00A159D1"/>
    <w:rsid w:val="00A401DE"/>
    <w:rsid w:val="00A547F4"/>
    <w:rsid w:val="00AB1B86"/>
    <w:rsid w:val="00AB201C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6E3C"/>
    <w:rsid w:val="00BD5549"/>
    <w:rsid w:val="00BD6A87"/>
    <w:rsid w:val="00BF146A"/>
    <w:rsid w:val="00C16152"/>
    <w:rsid w:val="00C34EFE"/>
    <w:rsid w:val="00C55160"/>
    <w:rsid w:val="00C671C4"/>
    <w:rsid w:val="00C95661"/>
    <w:rsid w:val="00CC2108"/>
    <w:rsid w:val="00CF0429"/>
    <w:rsid w:val="00CF4907"/>
    <w:rsid w:val="00CF72AA"/>
    <w:rsid w:val="00D545D9"/>
    <w:rsid w:val="00DA105B"/>
    <w:rsid w:val="00DA234E"/>
    <w:rsid w:val="00DA3693"/>
    <w:rsid w:val="00DC77B1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691FB-85DF-4E56-B81B-4FE474EAE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138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Meister Christine</dc:creator>
  <cp:lastModifiedBy>Meister Christine</cp:lastModifiedBy>
  <cp:revision>4</cp:revision>
  <cp:lastPrinted>2015-06-04T07:37:00Z</cp:lastPrinted>
  <dcterms:created xsi:type="dcterms:W3CDTF">2015-06-04T07:16:00Z</dcterms:created>
  <dcterms:modified xsi:type="dcterms:W3CDTF">2015-06-04T07:45:00Z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