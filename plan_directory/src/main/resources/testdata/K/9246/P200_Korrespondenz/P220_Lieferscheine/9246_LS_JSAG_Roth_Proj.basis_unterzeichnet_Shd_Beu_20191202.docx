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Ingenieure AG</w:t>
            </w:r>
          </w:p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4132 Muttenz</w:t>
            </w:r>
          </w:p>
          <w:p w:rsidR="009C33BE" w:rsidRDefault="009C33BE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6039F3">
        <w:rPr>
          <w:noProof/>
        </w:rPr>
        <w:t>2. Dezember 2019</w:t>
      </w:r>
      <w:r w:rsidR="00E91A22">
        <w:fldChar w:fldCharType="end"/>
      </w:r>
      <w:r w:rsidR="00E91A22">
        <w:t xml:space="preserve"> / </w:t>
      </w:r>
      <w:proofErr w:type="spellStart"/>
      <w:r>
        <w:rPr>
          <w:szCs w:val="22"/>
        </w:rPr>
        <w:t>Shd</w:t>
      </w:r>
      <w:proofErr w:type="spellEnd"/>
      <w:r>
        <w:rPr>
          <w:szCs w:val="22"/>
        </w:rPr>
        <w:t xml:space="preserve"> / </w:t>
      </w:r>
      <w:proofErr w:type="spellStart"/>
      <w:r w:rsidR="00A16DAE">
        <w:rPr>
          <w:szCs w:val="22"/>
        </w:rPr>
        <w:t>Beu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A16DAE">
        <w:rPr>
          <w:noProof/>
          <w:sz w:val="12"/>
          <w:szCs w:val="12"/>
        </w:rPr>
        <w:t>9246_LS_JSAG_Roth_Nutz_vereinb_ Proj.basis_unterzeichnet_Shd_Beu_20191202.docx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65420D" w:rsidRDefault="0065420D" w:rsidP="0065420D">
      <w:pPr>
        <w:jc w:val="left"/>
        <w:rPr>
          <w:b/>
        </w:rPr>
      </w:pPr>
      <w:r w:rsidRPr="00F23453">
        <w:rPr>
          <w:b/>
        </w:rPr>
        <w:t xml:space="preserve">N02, EP Sissach – </w:t>
      </w:r>
      <w:proofErr w:type="spellStart"/>
      <w:r w:rsidRPr="00F23453">
        <w:rPr>
          <w:b/>
        </w:rPr>
        <w:t>Eptingen</w:t>
      </w:r>
      <w:proofErr w:type="spellEnd"/>
      <w:r w:rsidRPr="00F23453">
        <w:rPr>
          <w:b/>
        </w:rPr>
        <w:t xml:space="preserve"> (SIEP) </w:t>
      </w:r>
    </w:p>
    <w:p w:rsidR="00B37880" w:rsidRPr="00F23453" w:rsidRDefault="00B37880" w:rsidP="0065420D">
      <w:pPr>
        <w:jc w:val="left"/>
        <w:rPr>
          <w:b/>
        </w:rPr>
      </w:pPr>
      <w:r>
        <w:rPr>
          <w:b/>
        </w:rPr>
        <w:t>Massnahmenprojekt</w:t>
      </w:r>
    </w:p>
    <w:p w:rsidR="005728E8" w:rsidRDefault="005728E8" w:rsidP="005728E8">
      <w:pPr>
        <w:spacing w:before="60" w:after="60"/>
        <w:rPr>
          <w:b/>
        </w:rPr>
      </w:pPr>
    </w:p>
    <w:p w:rsidR="008553C3" w:rsidRDefault="008553C3" w:rsidP="005728E8">
      <w:pPr>
        <w:spacing w:before="60" w:after="60"/>
      </w:pPr>
      <w:r>
        <w:t>Sehr geehrte</w:t>
      </w:r>
      <w:r w:rsidR="003F64D9">
        <w:t>r Herr 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C25EB6" w:rsidRDefault="00C25EB6" w:rsidP="00B37880">
      <w:pPr>
        <w:pStyle w:val="Kopfzeile"/>
        <w:tabs>
          <w:tab w:val="clear" w:pos="9071"/>
        </w:tabs>
        <w:outlineLvl w:val="0"/>
      </w:pPr>
      <w:r>
        <w:t>Beiliegend</w:t>
      </w:r>
      <w:r w:rsidR="0065420D">
        <w:t xml:space="preserve"> erhalten </w:t>
      </w:r>
      <w:r w:rsidR="006039F3">
        <w:t xml:space="preserve">Sie </w:t>
      </w:r>
      <w:bookmarkStart w:id="0" w:name="_GoBack"/>
      <w:bookmarkEnd w:id="0"/>
      <w:r w:rsidR="00B37880">
        <w:t xml:space="preserve">eine Kopie der </w:t>
      </w:r>
      <w:r w:rsidR="00FB4E98">
        <w:t xml:space="preserve">Berichte </w:t>
      </w:r>
      <w:proofErr w:type="spellStart"/>
      <w:r w:rsidR="00B37880">
        <w:t>Projetkbasis</w:t>
      </w:r>
      <w:proofErr w:type="spellEnd"/>
      <w:r w:rsidR="00B37880">
        <w:t xml:space="preserve"> </w:t>
      </w:r>
      <w:r w:rsidR="006039F3">
        <w:t>(</w:t>
      </w:r>
      <w:r w:rsidR="00B37880">
        <w:t xml:space="preserve">4 Exemplare) von uns unterzeichnet 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3788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039F3">
              <w:rPr>
                <w:sz w:val="16"/>
              </w:rPr>
            </w:r>
            <w:r w:rsidR="006039F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039F3">
              <w:rPr>
                <w:sz w:val="16"/>
              </w:rPr>
            </w:r>
            <w:r w:rsidR="006039F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039F3">
              <w:rPr>
                <w:sz w:val="16"/>
              </w:rPr>
            </w:r>
            <w:r w:rsidR="006039F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039F3">
              <w:rPr>
                <w:sz w:val="16"/>
              </w:rPr>
            </w:r>
            <w:r w:rsidR="006039F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B3788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039F3">
              <w:rPr>
                <w:sz w:val="16"/>
              </w:rPr>
            </w:r>
            <w:r w:rsidR="006039F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039F3">
              <w:rPr>
                <w:sz w:val="16"/>
              </w:rPr>
            </w:r>
            <w:r w:rsidR="006039F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039F3">
              <w:rPr>
                <w:sz w:val="16"/>
              </w:rPr>
            </w:r>
            <w:r w:rsidR="006039F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B3788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039F3">
              <w:rPr>
                <w:sz w:val="16"/>
              </w:rPr>
            </w:r>
            <w:r w:rsidR="006039F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B3788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039F3">
              <w:rPr>
                <w:sz w:val="16"/>
              </w:rPr>
            </w:r>
            <w:r w:rsidR="006039F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039F3">
              <w:rPr>
                <w:sz w:val="16"/>
              </w:rPr>
            </w:r>
            <w:r w:rsidR="006039F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039F3">
              <w:rPr>
                <w:sz w:val="16"/>
              </w:rPr>
            </w:r>
            <w:r w:rsidR="006039F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65420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039F3">
              <w:rPr>
                <w:sz w:val="16"/>
              </w:rPr>
            </w:r>
            <w:r w:rsidR="006039F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3F64D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3F64D9">
              <w:rPr>
                <w:sz w:val="16"/>
              </w:rPr>
              <w:t xml:space="preserve">mit der Bitte </w:t>
            </w:r>
            <w:r w:rsidR="001F4A31">
              <w:rPr>
                <w:sz w:val="16"/>
              </w:rPr>
              <w:t>um 1 Exemplar visiert an uns retour</w:t>
            </w:r>
          </w:p>
        </w:tc>
      </w:tr>
    </w:tbl>
    <w:p w:rsidR="00AB201C" w:rsidRDefault="00AB201C"/>
    <w:p w:rsidR="00FB4E98" w:rsidRDefault="00FB4E98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B4E98" w:rsidRDefault="00FB4E98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</w:p>
    <w:p w:rsidR="00FB4E98" w:rsidRDefault="00FB4E98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</w:p>
    <w:p w:rsidR="00FB4E98" w:rsidRDefault="00FB4E98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</w:p>
    <w:p w:rsidR="00DE433A" w:rsidRDefault="00FB4E98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Agnès Beuret</w:t>
      </w:r>
    </w:p>
    <w:p w:rsidR="008A6F76" w:rsidRDefault="008A6F7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8A6F76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Projektassistenz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7B1" w:rsidRDefault="00DC77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142" w:rsidRDefault="00DC77B1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proofErr w:type="spellStart"/>
    <w:r>
      <w:rPr>
        <w:sz w:val="18"/>
      </w:rPr>
      <w:t>AeBo</w:t>
    </w:r>
    <w:proofErr w:type="spellEnd"/>
    <w:r>
      <w:rPr>
        <w:sz w:val="18"/>
      </w:rPr>
      <w:t xml:space="preserve">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A16DAE">
      <w:rPr>
        <w:noProof/>
        <w:sz w:val="16"/>
        <w:szCs w:val="16"/>
      </w:rPr>
      <w:t>9246_LS_JSAG_Roth_Nutz_vereinb_ Proj.basis_unterzeichnet_Shd_Beu_20191202.docx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</w:r>
    <w:proofErr w:type="spellStart"/>
    <w:r w:rsidR="00EE09E8">
      <w:rPr>
        <w:sz w:val="16"/>
        <w:szCs w:val="16"/>
      </w:rPr>
      <w:t>Aegerter</w:t>
    </w:r>
    <w:proofErr w:type="spellEnd"/>
    <w:r w:rsidR="00EE09E8">
      <w:rPr>
        <w:sz w:val="16"/>
        <w:szCs w:val="16"/>
      </w:rPr>
      <w:t xml:space="preserve"> &amp; </w:t>
    </w:r>
    <w:proofErr w:type="spellStart"/>
    <w:r w:rsidR="00EE09E8">
      <w:rPr>
        <w:sz w:val="16"/>
        <w:szCs w:val="16"/>
      </w:rPr>
      <w:t>Bosshardt</w:t>
    </w:r>
    <w:proofErr w:type="spellEnd"/>
    <w:r w:rsidR="00EE09E8">
      <w:rPr>
        <w:sz w:val="16"/>
        <w:szCs w:val="16"/>
      </w:rPr>
      <w:t xml:space="preserve">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B72B9A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7B1" w:rsidRDefault="00DC77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A16DAE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DC77B1">
    <w:pPr>
      <w:pStyle w:val="Kopfzeile"/>
      <w:pBdr>
        <w:bottom w:val="single" w:sz="6" w:space="6" w:color="auto"/>
      </w:pBdr>
      <w:rPr>
        <w:sz w:val="16"/>
      </w:rPr>
    </w:pPr>
    <w:proofErr w:type="spellStart"/>
    <w:r>
      <w:rPr>
        <w:sz w:val="16"/>
      </w:rPr>
      <w:t>Aegerter</w:t>
    </w:r>
    <w:proofErr w:type="spellEnd"/>
    <w:r>
      <w:rPr>
        <w:sz w:val="16"/>
      </w:rPr>
      <w:t xml:space="preserve"> &amp; </w:t>
    </w:r>
    <w:proofErr w:type="spellStart"/>
    <w:r>
      <w:rPr>
        <w:sz w:val="16"/>
      </w:rPr>
      <w:t>Bosshardt</w:t>
    </w:r>
    <w:proofErr w:type="spellEnd"/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34F34"/>
    <w:rsid w:val="00152FA2"/>
    <w:rsid w:val="0015484A"/>
    <w:rsid w:val="00175FFE"/>
    <w:rsid w:val="001972B8"/>
    <w:rsid w:val="001D232A"/>
    <w:rsid w:val="001D3B79"/>
    <w:rsid w:val="001E11A4"/>
    <w:rsid w:val="001F4142"/>
    <w:rsid w:val="001F4A31"/>
    <w:rsid w:val="00200EAF"/>
    <w:rsid w:val="00202487"/>
    <w:rsid w:val="0025684A"/>
    <w:rsid w:val="00265616"/>
    <w:rsid w:val="00276AEE"/>
    <w:rsid w:val="00282DE3"/>
    <w:rsid w:val="002A263D"/>
    <w:rsid w:val="002A488B"/>
    <w:rsid w:val="003111C3"/>
    <w:rsid w:val="00314ECD"/>
    <w:rsid w:val="00320701"/>
    <w:rsid w:val="00346470"/>
    <w:rsid w:val="00367540"/>
    <w:rsid w:val="003865FB"/>
    <w:rsid w:val="00386FA5"/>
    <w:rsid w:val="003F64D9"/>
    <w:rsid w:val="004044CC"/>
    <w:rsid w:val="00410FBE"/>
    <w:rsid w:val="004300D7"/>
    <w:rsid w:val="0044546D"/>
    <w:rsid w:val="00446138"/>
    <w:rsid w:val="00466241"/>
    <w:rsid w:val="00480E94"/>
    <w:rsid w:val="00494774"/>
    <w:rsid w:val="004A6F61"/>
    <w:rsid w:val="004B23F8"/>
    <w:rsid w:val="004C0AF6"/>
    <w:rsid w:val="004D7923"/>
    <w:rsid w:val="005268E2"/>
    <w:rsid w:val="00564857"/>
    <w:rsid w:val="00571561"/>
    <w:rsid w:val="005728E8"/>
    <w:rsid w:val="005A491E"/>
    <w:rsid w:val="005D63AC"/>
    <w:rsid w:val="006039F3"/>
    <w:rsid w:val="00612C40"/>
    <w:rsid w:val="00645BB6"/>
    <w:rsid w:val="0065420D"/>
    <w:rsid w:val="00693BAF"/>
    <w:rsid w:val="006B0D04"/>
    <w:rsid w:val="006C4F15"/>
    <w:rsid w:val="007006EC"/>
    <w:rsid w:val="00711EA7"/>
    <w:rsid w:val="00724605"/>
    <w:rsid w:val="007971FB"/>
    <w:rsid w:val="007A2C51"/>
    <w:rsid w:val="007D4F03"/>
    <w:rsid w:val="00825B34"/>
    <w:rsid w:val="00835945"/>
    <w:rsid w:val="008553C3"/>
    <w:rsid w:val="00860A30"/>
    <w:rsid w:val="00867546"/>
    <w:rsid w:val="008A6F7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33BE"/>
    <w:rsid w:val="009C6C8A"/>
    <w:rsid w:val="009F44F0"/>
    <w:rsid w:val="00A159D1"/>
    <w:rsid w:val="00A16DAE"/>
    <w:rsid w:val="00A401DE"/>
    <w:rsid w:val="00A547F4"/>
    <w:rsid w:val="00AB1B86"/>
    <w:rsid w:val="00AB201C"/>
    <w:rsid w:val="00B22C96"/>
    <w:rsid w:val="00B340AF"/>
    <w:rsid w:val="00B37880"/>
    <w:rsid w:val="00B62903"/>
    <w:rsid w:val="00B63679"/>
    <w:rsid w:val="00B714AD"/>
    <w:rsid w:val="00B72B9A"/>
    <w:rsid w:val="00B82041"/>
    <w:rsid w:val="00B907FA"/>
    <w:rsid w:val="00B91B9F"/>
    <w:rsid w:val="00B94C3B"/>
    <w:rsid w:val="00B9772F"/>
    <w:rsid w:val="00BB6E3C"/>
    <w:rsid w:val="00BD5549"/>
    <w:rsid w:val="00BD6A87"/>
    <w:rsid w:val="00BF146A"/>
    <w:rsid w:val="00C16152"/>
    <w:rsid w:val="00C25EB6"/>
    <w:rsid w:val="00C34EFE"/>
    <w:rsid w:val="00C55160"/>
    <w:rsid w:val="00C671C4"/>
    <w:rsid w:val="00C95661"/>
    <w:rsid w:val="00CC2108"/>
    <w:rsid w:val="00CF0429"/>
    <w:rsid w:val="00CF4907"/>
    <w:rsid w:val="00CF72AA"/>
    <w:rsid w:val="00D545D9"/>
    <w:rsid w:val="00DA105B"/>
    <w:rsid w:val="00DA234E"/>
    <w:rsid w:val="00DA3693"/>
    <w:rsid w:val="00DC77B1"/>
    <w:rsid w:val="00DE433A"/>
    <w:rsid w:val="00E27689"/>
    <w:rsid w:val="00E30D18"/>
    <w:rsid w:val="00E411D5"/>
    <w:rsid w:val="00E446F7"/>
    <w:rsid w:val="00E57080"/>
    <w:rsid w:val="00E65358"/>
    <w:rsid w:val="00E86CAA"/>
    <w:rsid w:val="00E91A22"/>
    <w:rsid w:val="00ED5730"/>
    <w:rsid w:val="00ED69C8"/>
    <w:rsid w:val="00EE09E8"/>
    <w:rsid w:val="00F32453"/>
    <w:rsid w:val="00F43688"/>
    <w:rsid w:val="00F43C5E"/>
    <w:rsid w:val="00F43ED1"/>
    <w:rsid w:val="00F45E66"/>
    <w:rsid w:val="00F8359C"/>
    <w:rsid w:val="00FB4E98"/>
    <w:rsid w:val="00FB5334"/>
    <w:rsid w:val="00FC1B47"/>
    <w:rsid w:val="00FC2B5E"/>
    <w:rsid w:val="00FE04C4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2DCB6878"/>
  <w15:docId w15:val="{2623E43B-1BD7-43E4-B2ED-97B92B5F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11BC8-464E-4428-80A4-93E65FDB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Meister Christine</dc:creator>
  <cp:lastModifiedBy>Beuret Agnès</cp:lastModifiedBy>
  <cp:revision>6</cp:revision>
  <cp:lastPrinted>2019-12-02T12:56:00Z</cp:lastPrinted>
  <dcterms:created xsi:type="dcterms:W3CDTF">2019-12-02T12:44:00Z</dcterms:created>
  <dcterms:modified xsi:type="dcterms:W3CDTF">2019-12-02T13:02:00Z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