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Jausling</w:t>
            </w:r>
            <w:proofErr w:type="spellEnd"/>
            <w:r>
              <w:rPr>
                <w:szCs w:val="22"/>
              </w:rPr>
              <w:t xml:space="preserve"> + Stebler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7F3EB1">
        <w:rPr>
          <w:noProof/>
        </w:rPr>
        <w:t>9. Juli 2013</w:t>
      </w:r>
      <w:r w:rsidR="00E91A22">
        <w:fldChar w:fldCharType="end"/>
      </w:r>
      <w:r w:rsidR="00E91A22">
        <w:t xml:space="preserve"> / </w:t>
      </w:r>
      <w:r w:rsidR="00660B5F">
        <w:t>Shd</w:t>
      </w:r>
      <w:r w:rsidR="009E1A03">
        <w:t>/WN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F3EB1">
        <w:rPr>
          <w:noProof/>
          <w:sz w:val="12"/>
          <w:szCs w:val="12"/>
        </w:rPr>
        <w:t>9246_LS_JSAG_Roth_Verträge_WN_20130709.docx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  <w:bookmarkStart w:id="0" w:name="_GoBack"/>
      <w:bookmarkEnd w:id="0"/>
    </w:p>
    <w:p w:rsidR="007F3EB1" w:rsidRDefault="007F3EB1" w:rsidP="007F3EB1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660B5F">
        <w:rPr>
          <w:szCs w:val="22"/>
        </w:rPr>
        <w:t>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A547F4" w:rsidP="008553C3">
      <w:r>
        <w:t xml:space="preserve">In der Beilage </w:t>
      </w:r>
      <w:r w:rsidR="009E1A03">
        <w:t xml:space="preserve">senden wir Ihnen </w:t>
      </w:r>
      <w:r w:rsidR="00660B5F">
        <w:t>folgende Unterlagen zu:</w:t>
      </w:r>
    </w:p>
    <w:p w:rsidR="00660B5F" w:rsidRDefault="00660B5F" w:rsidP="008553C3"/>
    <w:p w:rsidR="00660B5F" w:rsidRDefault="00660B5F" w:rsidP="008553C3">
      <w:r>
        <w:t>- 1 Ex. INGE-Vertrag</w:t>
      </w:r>
    </w:p>
    <w:p w:rsidR="008553C3" w:rsidRDefault="00660B5F" w:rsidP="008553C3">
      <w:r>
        <w:t>- 2 Ex. Sub-Planer-Vertrag zur Unterschrift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7F3EB1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 xml:space="preserve">i.A. </w:t>
      </w:r>
      <w:r w:rsidR="009E1A03">
        <w:rPr>
          <w:szCs w:val="22"/>
        </w:rPr>
        <w:t>Noëlle Weider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7F3EB1">
      <w:rPr>
        <w:noProof/>
        <w:sz w:val="16"/>
        <w:szCs w:val="16"/>
      </w:rPr>
      <w:t>9246_LS_JSAG_Roth_Verträge_WN_20130709.docx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7F3EB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17173-99B3-4674-B61D-2A83C329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2013-07-09T13:43:00Z</cp:lastPrinted>
  <dcterms:created xsi:type="dcterms:W3CDTF">2013-07-09T13:39:00Z</dcterms:created>
  <dcterms:modified xsi:type="dcterms:W3CDTF">2013-07-09T14:15:00Z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