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9C33BE" w:rsidRDefault="00D42C64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Franz Schöpfer</w:t>
            </w:r>
          </w:p>
          <w:p w:rsidR="00D42C64" w:rsidRDefault="00D42C64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Polizei Basel-Landschaft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F47E3E">
        <w:rPr>
          <w:noProof/>
        </w:rPr>
        <w:t>8. Februar 2022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096F84">
        <w:rPr>
          <w:noProof/>
          <w:sz w:val="12"/>
          <w:szCs w:val="12"/>
        </w:rPr>
        <w:t>9246_LS_KAPO BL_Schöpfer_NMB 2022_MeM_20220208.docx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Schöpfer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F47E3E">
        <w:t xml:space="preserve">alten Sie </w:t>
      </w:r>
      <w:r>
        <w:t>de</w:t>
      </w:r>
      <w:r w:rsidR="00F47E3E">
        <w:t>n</w:t>
      </w:r>
      <w:r>
        <w:t xml:space="preserve"> NMB-Ordner </w:t>
      </w:r>
      <w:r w:rsidR="00F47E3E">
        <w:t>(«roter Ordner»)</w:t>
      </w:r>
      <w:r w:rsidR="00AF55D5">
        <w:t>: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8553C3" w:rsidRDefault="009D733F" w:rsidP="009D733F">
      <w:pPr>
        <w:pStyle w:val="Kopfzeile"/>
        <w:tabs>
          <w:tab w:val="clear" w:pos="9071"/>
        </w:tabs>
        <w:spacing w:before="120"/>
        <w:outlineLvl w:val="0"/>
      </w:pPr>
      <w:r>
        <w:t xml:space="preserve">Polizei Basel-Landschaft (Hauptabteilung </w:t>
      </w:r>
      <w:r w:rsidRPr="009D733F">
        <w:t>Verkehrssicherheit</w:t>
      </w:r>
      <w:r>
        <w:t>)</w:t>
      </w:r>
      <w:r>
        <w:tab/>
      </w:r>
      <w:r>
        <w:tab/>
      </w:r>
      <w:r>
        <w:tab/>
        <w:t>1 Ex.</w:t>
      </w:r>
    </w:p>
    <w:p w:rsidR="009D733F" w:rsidRDefault="009D733F" w:rsidP="009D733F">
      <w:pPr>
        <w:pStyle w:val="Kopfzeile"/>
        <w:tabs>
          <w:tab w:val="clear" w:pos="9071"/>
        </w:tabs>
        <w:spacing w:before="120"/>
        <w:outlineLvl w:val="0"/>
      </w:pPr>
      <w:r>
        <w:t>Polizei Basel-Landschaft (</w:t>
      </w:r>
      <w:r w:rsidRPr="009D733F">
        <w:t>Einsatzleitzentrale Gutsmatte</w:t>
      </w:r>
      <w:r>
        <w:t>)</w:t>
      </w:r>
      <w:r>
        <w:tab/>
      </w:r>
      <w:r>
        <w:tab/>
      </w:r>
      <w:r>
        <w:tab/>
      </w:r>
      <w:r>
        <w:tab/>
        <w:t>2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F47E3E">
              <w:rPr>
                <w:sz w:val="16"/>
              </w:rPr>
            </w:r>
            <w:r w:rsidR="00F47E3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47E3E">
              <w:rPr>
                <w:sz w:val="16"/>
              </w:rPr>
            </w:r>
            <w:r w:rsidR="00F47E3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47E3E">
              <w:rPr>
                <w:sz w:val="16"/>
              </w:rPr>
            </w:r>
            <w:r w:rsidR="00F47E3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47E3E">
              <w:rPr>
                <w:sz w:val="16"/>
              </w:rPr>
            </w:r>
            <w:r w:rsidR="00F47E3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47E3E">
              <w:rPr>
                <w:sz w:val="16"/>
              </w:rPr>
            </w:r>
            <w:r w:rsidR="00F47E3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47E3E">
              <w:rPr>
                <w:sz w:val="16"/>
              </w:rPr>
            </w:r>
            <w:r w:rsidR="00F47E3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47E3E">
              <w:rPr>
                <w:sz w:val="16"/>
              </w:rPr>
            </w:r>
            <w:r w:rsidR="00F47E3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47E3E">
              <w:rPr>
                <w:sz w:val="16"/>
              </w:rPr>
            </w:r>
            <w:r w:rsidR="00F47E3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47E3E">
              <w:rPr>
                <w:sz w:val="16"/>
              </w:rPr>
            </w:r>
            <w:r w:rsidR="00F47E3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47E3E">
              <w:rPr>
                <w:sz w:val="16"/>
              </w:rPr>
            </w:r>
            <w:r w:rsidR="00F47E3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47E3E">
              <w:rPr>
                <w:sz w:val="16"/>
              </w:rPr>
            </w:r>
            <w:r w:rsidR="00F47E3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AF55D5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bookmarkStart w:id="2" w:name="_GoBack"/>
      <w:bookmarkEnd w:id="2"/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00_VORLAGE_INGE-Lieferschein_angepasst_für_AeBo.docx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96F84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50B8A76D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3A593-D926-4B16-AD0B-F89AC8448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4</cp:revision>
  <cp:lastPrinted>2013-04-03T14:59:00Z</cp:lastPrinted>
  <dcterms:created xsi:type="dcterms:W3CDTF">2022-02-08T09:26:00Z</dcterms:created>
  <dcterms:modified xsi:type="dcterms:W3CDTF">2022-02-08T09:34:00Z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