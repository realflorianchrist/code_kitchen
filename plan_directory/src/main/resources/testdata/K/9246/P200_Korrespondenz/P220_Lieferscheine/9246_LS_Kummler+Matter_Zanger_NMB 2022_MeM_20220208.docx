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:rsidTr="006D4154">
        <w:trPr>
          <w:trHeight w:hRule="exact" w:val="1926"/>
        </w:trPr>
        <w:tc>
          <w:tcPr>
            <w:tcW w:w="4820" w:type="dxa"/>
          </w:tcPr>
          <w:p w:rsidR="00895CCA" w:rsidRDefault="00895CCA" w:rsidP="0090003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 w:rsidRPr="00895CCA">
              <w:rPr>
                <w:szCs w:val="22"/>
              </w:rPr>
              <w:t>Kummler</w:t>
            </w:r>
            <w:proofErr w:type="spellEnd"/>
            <w:r w:rsidRPr="00895CCA">
              <w:rPr>
                <w:szCs w:val="22"/>
              </w:rPr>
              <w:t xml:space="preserve"> + Matter EVT AG</w:t>
            </w:r>
          </w:p>
          <w:p w:rsidR="00D43B54" w:rsidRDefault="00D43B54" w:rsidP="0090003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bookmarkStart w:id="0" w:name="_GoBack"/>
            <w:bookmarkEnd w:id="0"/>
            <w:r w:rsidRPr="00D43B54">
              <w:rPr>
                <w:szCs w:val="22"/>
              </w:rPr>
              <w:t xml:space="preserve">Karsten </w:t>
            </w:r>
            <w:proofErr w:type="spellStart"/>
            <w:r w:rsidRPr="00D43B54">
              <w:rPr>
                <w:szCs w:val="22"/>
              </w:rPr>
              <w:t>Zanger</w:t>
            </w:r>
            <w:proofErr w:type="spellEnd"/>
          </w:p>
          <w:p w:rsidR="00D43B54" w:rsidRDefault="00D43B54" w:rsidP="0090003B">
            <w:pPr>
              <w:tabs>
                <w:tab w:val="center" w:pos="4819"/>
                <w:tab w:val="right" w:pos="9071"/>
              </w:tabs>
              <w:jc w:val="left"/>
            </w:pPr>
            <w:r w:rsidRPr="00D43B54">
              <w:t>Weidenring 32</w:t>
            </w:r>
          </w:p>
          <w:p w:rsidR="0090003B" w:rsidRDefault="00D43B54" w:rsidP="0090003B">
            <w:pPr>
              <w:tabs>
                <w:tab w:val="center" w:pos="4819"/>
                <w:tab w:val="right" w:pos="9071"/>
              </w:tabs>
              <w:jc w:val="left"/>
            </w:pPr>
            <w:r w:rsidRPr="00D43B54">
              <w:t>4147 Aesch</w:t>
            </w:r>
          </w:p>
        </w:tc>
        <w:tc>
          <w:tcPr>
            <w:tcW w:w="4820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895CCA">
        <w:rPr>
          <w:noProof/>
        </w:rPr>
        <w:t>8. Februar 2022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725782">
        <w:rPr>
          <w:noProof/>
          <w:sz w:val="12"/>
          <w:szCs w:val="12"/>
        </w:rPr>
        <w:t>9246_LS_Kummler+Matter_Zanger_NMB 2022_MeM_20220208.docx</w:t>
      </w:r>
      <w:r>
        <w:rPr>
          <w:sz w:val="12"/>
          <w:szCs w:val="12"/>
        </w:rPr>
        <w:fldChar w:fldCharType="end"/>
      </w:r>
    </w:p>
    <w:p w:rsidR="00970E1F" w:rsidRPr="00382C74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2022</w:t>
      </w:r>
    </w:p>
    <w:p w:rsidR="00E27689" w:rsidRDefault="00E27689" w:rsidP="00E27689">
      <w:pPr>
        <w:spacing w:before="60" w:after="60"/>
      </w:pPr>
    </w:p>
    <w:p w:rsidR="009D733F" w:rsidRDefault="001F3A4B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proofErr w:type="spellStart"/>
      <w:r w:rsidR="00D43B54">
        <w:t>Zanger</w:t>
      </w:r>
      <w:proofErr w:type="spellEnd"/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382C74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1F3A4B">
        <w:t>alten Sie</w:t>
      </w:r>
      <w:r w:rsidR="004446EB">
        <w:t>:</w:t>
      </w:r>
    </w:p>
    <w:p w:rsidR="00ED2112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 xml:space="preserve">NMB-Ordner </w:t>
      </w:r>
      <w:r w:rsidR="00F47E3E">
        <w:t>(«roter Ordner»)</w:t>
      </w:r>
      <w:r w:rsidR="00ED2112">
        <w:tab/>
      </w:r>
      <w:r w:rsidR="00ED2112">
        <w:tab/>
      </w:r>
      <w:r w:rsidR="00ED2112">
        <w:tab/>
      </w:r>
      <w:r w:rsidR="00ED2112">
        <w:tab/>
      </w:r>
      <w:r w:rsidR="004446EB">
        <w:tab/>
      </w:r>
      <w:r w:rsidR="004446EB">
        <w:tab/>
      </w:r>
      <w:r w:rsidR="00ED2112">
        <w:t>1</w:t>
      </w:r>
      <w:r w:rsidR="00382C74">
        <w:t xml:space="preserve"> </w:t>
      </w:r>
      <w:r w:rsidR="00ED2112">
        <w:t>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895CCA">
              <w:rPr>
                <w:sz w:val="16"/>
              </w:rPr>
            </w:r>
            <w:r w:rsidR="00895CC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95CCA">
              <w:rPr>
                <w:sz w:val="16"/>
              </w:rPr>
            </w:r>
            <w:r w:rsidR="00895CC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95CCA">
              <w:rPr>
                <w:sz w:val="16"/>
              </w:rPr>
            </w:r>
            <w:r w:rsidR="00895CC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95CCA">
              <w:rPr>
                <w:sz w:val="16"/>
              </w:rPr>
            </w:r>
            <w:r w:rsidR="00895CC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95CCA">
              <w:rPr>
                <w:sz w:val="16"/>
              </w:rPr>
            </w:r>
            <w:r w:rsidR="00895CC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95CCA">
              <w:rPr>
                <w:sz w:val="16"/>
              </w:rPr>
            </w:r>
            <w:r w:rsidR="00895CC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95CCA">
              <w:rPr>
                <w:sz w:val="16"/>
              </w:rPr>
            </w:r>
            <w:r w:rsidR="00895CC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95CCA">
              <w:rPr>
                <w:sz w:val="16"/>
              </w:rPr>
            </w:r>
            <w:r w:rsidR="00895CC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95CCA">
              <w:rPr>
                <w:sz w:val="16"/>
              </w:rPr>
            </w:r>
            <w:r w:rsidR="00895CC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95CCA">
              <w:rPr>
                <w:sz w:val="16"/>
              </w:rPr>
            </w:r>
            <w:r w:rsidR="00895CC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95CCA">
              <w:rPr>
                <w:sz w:val="16"/>
              </w:rPr>
            </w:r>
            <w:r w:rsidR="00895CC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95CCA">
              <w:rPr>
                <w:sz w:val="16"/>
              </w:rPr>
            </w:r>
            <w:r w:rsidR="00895CC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D43B54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782" w:rsidRDefault="00725782">
      <w:r>
        <w:separator/>
      </w:r>
    </w:p>
  </w:endnote>
  <w:endnote w:type="continuationSeparator" w:id="0">
    <w:p w:rsidR="00725782" w:rsidRDefault="00725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782" w:rsidRDefault="0072578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782" w:rsidRDefault="00725782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9246_LS_Yaver I&amp;S_Sekinger_NMB 2022_MeM_20220208.docx</w:t>
    </w:r>
    <w:r w:rsidRPr="00B72B9A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782" w:rsidRDefault="00725782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725782" w:rsidRPr="00645BB6" w:rsidRDefault="00725782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725782" w:rsidRDefault="00725782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  <w:t>Hochstrasse 48, 4002 Basel</w:t>
    </w:r>
  </w:p>
  <w:p w:rsidR="00725782" w:rsidRPr="00645BB6" w:rsidRDefault="00725782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725782" w:rsidRDefault="00725782">
    <w:pPr>
      <w:pStyle w:val="Fuzeile"/>
      <w:rPr>
        <w:rFonts w:cs="Arial"/>
        <w:sz w:val="2"/>
        <w:lang w:val="de-DE"/>
      </w:rPr>
    </w:pPr>
  </w:p>
  <w:p w:rsidR="00725782" w:rsidRDefault="0072578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782" w:rsidRDefault="00725782">
      <w:r>
        <w:separator/>
      </w:r>
    </w:p>
  </w:footnote>
  <w:footnote w:type="continuationSeparator" w:id="0">
    <w:p w:rsidR="00725782" w:rsidRDefault="00725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782" w:rsidRDefault="0072578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782" w:rsidRDefault="0072578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725782" w:rsidRDefault="00725782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725782" w:rsidRDefault="00725782">
    <w:pPr>
      <w:pStyle w:val="Kopfzeile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782" w:rsidRDefault="00725782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25782" w:rsidRDefault="00725782" w:rsidP="00E91A22">
    <w:pPr>
      <w:pStyle w:val="Kopfzeile"/>
      <w:jc w:val="center"/>
      <w:rPr>
        <w:b/>
      </w:rPr>
    </w:pPr>
  </w:p>
  <w:p w:rsidR="00725782" w:rsidRDefault="0072578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725782" w:rsidRPr="00544441" w:rsidRDefault="0072578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725782" w:rsidRDefault="0072578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3A4B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D592E"/>
    <w:rsid w:val="00410FBE"/>
    <w:rsid w:val="004300D7"/>
    <w:rsid w:val="004446EB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B53AE"/>
    <w:rsid w:val="005D63AC"/>
    <w:rsid w:val="00612C40"/>
    <w:rsid w:val="00645BB6"/>
    <w:rsid w:val="00693BAF"/>
    <w:rsid w:val="006B0D04"/>
    <w:rsid w:val="006C4F15"/>
    <w:rsid w:val="006D4154"/>
    <w:rsid w:val="007006EC"/>
    <w:rsid w:val="00711EA7"/>
    <w:rsid w:val="00723A66"/>
    <w:rsid w:val="00724605"/>
    <w:rsid w:val="00725782"/>
    <w:rsid w:val="007D4F03"/>
    <w:rsid w:val="00825B34"/>
    <w:rsid w:val="00835945"/>
    <w:rsid w:val="008553C3"/>
    <w:rsid w:val="00860A30"/>
    <w:rsid w:val="00867546"/>
    <w:rsid w:val="00895CCA"/>
    <w:rsid w:val="008C35D5"/>
    <w:rsid w:val="008E137A"/>
    <w:rsid w:val="008E53AE"/>
    <w:rsid w:val="0090003B"/>
    <w:rsid w:val="0090502A"/>
    <w:rsid w:val="009116F0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5775"/>
    <w:rsid w:val="00A159D1"/>
    <w:rsid w:val="00A401DE"/>
    <w:rsid w:val="00A547F4"/>
    <w:rsid w:val="00A739D2"/>
    <w:rsid w:val="00AB1B86"/>
    <w:rsid w:val="00AB201C"/>
    <w:rsid w:val="00AF55D5"/>
    <w:rsid w:val="00AF673B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43B5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DF70B8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6E15B048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2AB6A-7BF8-4634-B01C-3EA70FE1B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140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4</cp:revision>
  <cp:lastPrinted>2022-02-08T10:37:00Z</cp:lastPrinted>
  <dcterms:created xsi:type="dcterms:W3CDTF">2022-02-08T10:40:00Z</dcterms:created>
  <dcterms:modified xsi:type="dcterms:W3CDTF">2022-02-08T10:53:00Z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