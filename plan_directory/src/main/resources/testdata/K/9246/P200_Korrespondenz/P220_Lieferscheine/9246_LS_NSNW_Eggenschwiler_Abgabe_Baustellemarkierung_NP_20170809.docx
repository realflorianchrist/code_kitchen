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B74C77" w:rsidRPr="00B74C77" w:rsidRDefault="006316EF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NSNW</w:t>
            </w:r>
          </w:p>
          <w:p w:rsidR="009E1A03" w:rsidRDefault="006316EF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Thomas Eggenschwiler</w:t>
            </w:r>
          </w:p>
          <w:p w:rsidR="00B74C77" w:rsidRDefault="006316EF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Netzenstrasse</w:t>
            </w:r>
            <w:proofErr w:type="spellEnd"/>
            <w:r w:rsidR="00B74C77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</w:p>
          <w:p w:rsidR="009E1A03" w:rsidRDefault="006316EF" w:rsidP="00B74C77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4450 Sissach</w:t>
            </w:r>
            <w:r w:rsidR="00B74C77" w:rsidRPr="00B74C77">
              <w:rPr>
                <w:szCs w:val="22"/>
              </w:rPr>
              <w:t xml:space="preserve"> 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02B03">
        <w:rPr>
          <w:noProof/>
        </w:rPr>
        <w:t>9. August 2017</w:t>
      </w:r>
      <w:r w:rsidR="00E91A22">
        <w:fldChar w:fldCharType="end"/>
      </w:r>
      <w:r w:rsidR="00E91A22">
        <w:t xml:space="preserve"> / </w:t>
      </w:r>
      <w:r w:rsidR="009B5BDF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02B03">
        <w:rPr>
          <w:noProof/>
          <w:sz w:val="12"/>
          <w:szCs w:val="12"/>
        </w:rPr>
        <w:t>9246_LS_NSNW_Eggenschwiler_Abgabe_Baustellemarkierung_NP_20170809.docx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85025" w:rsidRDefault="00493EB1" w:rsidP="007F3EB1">
      <w:pPr>
        <w:spacing w:before="60" w:after="60"/>
        <w:rPr>
          <w:b/>
        </w:rPr>
      </w:pPr>
      <w:bookmarkStart w:id="0" w:name="_GoBack"/>
      <w:r>
        <w:rPr>
          <w:b/>
        </w:rPr>
        <w:t xml:space="preserve">Abgabe </w:t>
      </w:r>
      <w:r w:rsidR="006316EF">
        <w:rPr>
          <w:b/>
        </w:rPr>
        <w:t>Baustellenmarkierungs-/</w:t>
      </w:r>
      <w:proofErr w:type="spellStart"/>
      <w:r w:rsidR="006316EF">
        <w:rPr>
          <w:b/>
        </w:rPr>
        <w:t>signalisationspläne</w:t>
      </w:r>
      <w:proofErr w:type="spellEnd"/>
      <w:r w:rsidR="006316EF">
        <w:rPr>
          <w:b/>
        </w:rPr>
        <w:t xml:space="preserve"> Tunnel Ebenrain</w:t>
      </w:r>
    </w:p>
    <w:bookmarkEnd w:id="0"/>
    <w:p w:rsidR="00E27689" w:rsidRDefault="00E27689" w:rsidP="00E27689">
      <w:pPr>
        <w:spacing w:before="60" w:after="60"/>
      </w:pPr>
    </w:p>
    <w:p w:rsidR="008553C3" w:rsidRDefault="00B74C77" w:rsidP="00493EB1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6316EF">
        <w:t>Eggenschwilier</w:t>
      </w:r>
      <w:proofErr w:type="spellEnd"/>
      <w:r w:rsidR="00493EB1">
        <w:t>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p w:rsidR="00660B5F" w:rsidRDefault="00B74C77" w:rsidP="008553C3">
      <w:r>
        <w:t xml:space="preserve">hiermit </w:t>
      </w:r>
      <w:r w:rsidRPr="00B74C77">
        <w:t>schicke ich Ihnen die Baustellenmarkierungs-/</w:t>
      </w:r>
      <w:proofErr w:type="spellStart"/>
      <w:r w:rsidRPr="00B74C77">
        <w:t>signalisationspläne</w:t>
      </w:r>
      <w:proofErr w:type="spellEnd"/>
      <w:r w:rsidRPr="00B74C77">
        <w:t xml:space="preserve"> für den Tunnel Ebenrain (EPSI) zur </w:t>
      </w:r>
      <w:proofErr w:type="gramStart"/>
      <w:r w:rsidRPr="00B74C77">
        <w:t>Genehmigung.</w:t>
      </w:r>
      <w:r w:rsidR="00660B5F">
        <w:t>:</w:t>
      </w:r>
      <w:proofErr w:type="gramEnd"/>
    </w:p>
    <w:p w:rsidR="00B74C77" w:rsidRDefault="00660B5F" w:rsidP="00E41C97">
      <w:r>
        <w:t xml:space="preserve">- </w:t>
      </w:r>
      <w:r w:rsidR="00B74C77" w:rsidRPr="00B74C77">
        <w:t>Baustellenmarkierung Weströhre 1/3</w:t>
      </w:r>
    </w:p>
    <w:p w:rsidR="00493EB1" w:rsidRDefault="00493EB1" w:rsidP="00E41C97">
      <w:r>
        <w:t xml:space="preserve">- </w:t>
      </w:r>
      <w:r w:rsidR="00B74C77" w:rsidRPr="00B74C77">
        <w:t>Baustellenmarkierung Weströhre 2/3</w:t>
      </w:r>
    </w:p>
    <w:p w:rsidR="00B74C77" w:rsidRDefault="00493EB1" w:rsidP="00493EB1">
      <w:r>
        <w:t xml:space="preserve">- </w:t>
      </w:r>
      <w:r w:rsidR="00B74C77" w:rsidRPr="00B74C77">
        <w:t>Baustellenmarkierung Weströhre 3/3</w:t>
      </w:r>
    </w:p>
    <w:p w:rsidR="00493EB1" w:rsidRDefault="00493EB1" w:rsidP="00493EB1">
      <w:r>
        <w:t xml:space="preserve">- </w:t>
      </w:r>
      <w:r w:rsidR="00B74C77" w:rsidRPr="00B74C77">
        <w:t>Baustellenmarkierung Oströhre 1/3</w:t>
      </w:r>
    </w:p>
    <w:p w:rsidR="00493EB1" w:rsidRDefault="00493EB1" w:rsidP="00493EB1">
      <w:r>
        <w:t xml:space="preserve">- </w:t>
      </w:r>
      <w:r w:rsidR="00B74C77" w:rsidRPr="00B74C77">
        <w:t xml:space="preserve">Baustellenmarkierung Oströhre </w:t>
      </w:r>
      <w:r w:rsidR="00B74C77">
        <w:t>2</w:t>
      </w:r>
      <w:r w:rsidR="00B74C77" w:rsidRPr="00B74C77">
        <w:t>/3</w:t>
      </w:r>
    </w:p>
    <w:p w:rsidR="00B74C77" w:rsidRDefault="00B74C77" w:rsidP="00493EB1">
      <w:r>
        <w:t>-</w:t>
      </w:r>
      <w:r>
        <w:t xml:space="preserve"> </w:t>
      </w:r>
      <w:r w:rsidRPr="00B74C77">
        <w:t xml:space="preserve">Baustellenmarkierung Oströhre </w:t>
      </w:r>
      <w:r>
        <w:t>3</w:t>
      </w:r>
      <w:r w:rsidRPr="00B74C77">
        <w:t>/3</w:t>
      </w:r>
    </w:p>
    <w:p w:rsidR="00B74C77" w:rsidRPr="00B74C77" w:rsidRDefault="00B74C77" w:rsidP="00B74C77">
      <w:r>
        <w:t xml:space="preserve">- </w:t>
      </w:r>
      <w:proofErr w:type="spellStart"/>
      <w:r w:rsidRPr="00B74C77">
        <w:t>Baustellensignalisation</w:t>
      </w:r>
      <w:proofErr w:type="spellEnd"/>
      <w:r w:rsidRPr="00B74C77">
        <w:t xml:space="preserve"> Weströhre Bankett Ost</w:t>
      </w:r>
    </w:p>
    <w:p w:rsidR="00B74C77" w:rsidRPr="00B74C77" w:rsidRDefault="00B74C77" w:rsidP="00B74C77">
      <w:r>
        <w:t xml:space="preserve">- </w:t>
      </w:r>
      <w:proofErr w:type="spellStart"/>
      <w:r w:rsidRPr="00B74C77">
        <w:t>Baustellensignalisation</w:t>
      </w:r>
      <w:proofErr w:type="spellEnd"/>
      <w:r w:rsidRPr="00B74C77">
        <w:t xml:space="preserve"> Weströhre Bankett West</w:t>
      </w:r>
    </w:p>
    <w:p w:rsidR="00B74C77" w:rsidRPr="00B74C77" w:rsidRDefault="00B74C77" w:rsidP="00B74C77">
      <w:r>
        <w:t>-</w:t>
      </w:r>
      <w:r w:rsidR="009B4680">
        <w:t xml:space="preserve"> </w:t>
      </w:r>
      <w:proofErr w:type="spellStart"/>
      <w:r w:rsidRPr="00B74C77">
        <w:t>Baustellensignalisation</w:t>
      </w:r>
      <w:proofErr w:type="spellEnd"/>
      <w:r w:rsidRPr="00B74C77">
        <w:t xml:space="preserve"> Oströhre Bankett West</w:t>
      </w:r>
    </w:p>
    <w:p w:rsidR="00B74C77" w:rsidRPr="00B74C77" w:rsidRDefault="00B74C77" w:rsidP="00B74C77">
      <w:r>
        <w:t>-</w:t>
      </w:r>
      <w:r w:rsidR="009B4680">
        <w:t xml:space="preserve"> </w:t>
      </w:r>
      <w:proofErr w:type="spellStart"/>
      <w:r w:rsidRPr="00B74C77">
        <w:t>Baustellensignalisation</w:t>
      </w:r>
      <w:proofErr w:type="spellEnd"/>
      <w:r w:rsidRPr="00B74C77">
        <w:t xml:space="preserve"> Oströhre Bankett Ost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02B03">
              <w:rPr>
                <w:sz w:val="16"/>
              </w:rPr>
            </w:r>
            <w:r w:rsidR="00C02B0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6316EF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9B4680">
              <w:rPr>
                <w:sz w:val="16"/>
              </w:rPr>
              <w:t xml:space="preserve">Kopie an </w:t>
            </w:r>
            <w:r w:rsidR="006316EF">
              <w:rPr>
                <w:sz w:val="16"/>
              </w:rPr>
              <w:t xml:space="preserve">R. Brunner </w:t>
            </w:r>
            <w:r w:rsidR="009B4680">
              <w:rPr>
                <w:sz w:val="16"/>
              </w:rPr>
              <w:t>(</w:t>
            </w:r>
            <w:r w:rsidR="006316EF">
              <w:rPr>
                <w:sz w:val="16"/>
              </w:rPr>
              <w:t>ASTRA</w:t>
            </w:r>
            <w:r w:rsidR="009B4680">
              <w:rPr>
                <w:sz w:val="16"/>
              </w:rPr>
              <w:t>)</w:t>
            </w:r>
          </w:p>
        </w:tc>
      </w:tr>
    </w:tbl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F43688" w:rsidRDefault="00493E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Philipp Noordam</w:t>
      </w: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C02B03">
      <w:rPr>
        <w:noProof/>
        <w:sz w:val="16"/>
        <w:szCs w:val="16"/>
      </w:rPr>
      <w:t>9246_LS_NSNW_Eggenschwiler_Abgabe_Baustellemarkierung_NP_20170809.docx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02B0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316EF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025C"/>
    <w:rsid w:val="009B4680"/>
    <w:rsid w:val="009B5BDF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74C77"/>
    <w:rsid w:val="00B907FA"/>
    <w:rsid w:val="00B91B9F"/>
    <w:rsid w:val="00B94C3B"/>
    <w:rsid w:val="00B9772F"/>
    <w:rsid w:val="00BD5549"/>
    <w:rsid w:val="00BD6A87"/>
    <w:rsid w:val="00C02B03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1C97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71AD-A894-476B-A008-2D697300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148</Words>
  <Characters>1348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4</cp:revision>
  <cp:lastPrinted>2017-08-09T12:35:00Z</cp:lastPrinted>
  <dcterms:created xsi:type="dcterms:W3CDTF">2017-08-09T12:33:00Z</dcterms:created>
  <dcterms:modified xsi:type="dcterms:W3CDTF">2017-08-09T12:36:00Z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