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:rsidTr="00172846">
        <w:trPr>
          <w:trHeight w:hRule="exact" w:val="1926"/>
        </w:trPr>
        <w:tc>
          <w:tcPr>
            <w:tcW w:w="4768" w:type="dxa"/>
          </w:tcPr>
          <w:p w:rsidR="005A401C" w:rsidRPr="00B74C77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NSNW</w:t>
            </w:r>
          </w:p>
          <w:p w:rsidR="005A401C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Thomas Eggenschwiler</w:t>
            </w:r>
          </w:p>
          <w:p w:rsidR="005A401C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Netzenstrasse</w:t>
            </w:r>
            <w:proofErr w:type="spellEnd"/>
            <w:r>
              <w:rPr>
                <w:szCs w:val="22"/>
              </w:rPr>
              <w:t xml:space="preserve"> 1</w:t>
            </w:r>
          </w:p>
          <w:p w:rsidR="006D4154" w:rsidRDefault="005A401C" w:rsidP="005A401C">
            <w:pPr>
              <w:tabs>
                <w:tab w:val="center" w:pos="4819"/>
                <w:tab w:val="right" w:pos="9071"/>
              </w:tabs>
            </w:pPr>
            <w:r>
              <w:rPr>
                <w:szCs w:val="22"/>
              </w:rPr>
              <w:t>4450 Sissach</w:t>
            </w:r>
            <w:r w:rsidR="00B33817" w:rsidRPr="00B74C77">
              <w:t xml:space="preserve"> </w:t>
            </w:r>
          </w:p>
        </w:tc>
        <w:tc>
          <w:tcPr>
            <w:tcW w:w="4758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E11D6">
        <w:rPr>
          <w:noProof/>
        </w:rPr>
        <w:t>19. Dezember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45F06">
        <w:rPr>
          <w:noProof/>
          <w:sz w:val="12"/>
          <w:szCs w:val="12"/>
        </w:rPr>
        <w:t>9246_LS_NSNW_Eggenschwiler_TESI Bauphase 1, 2024_MeM_20231219.docx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 xml:space="preserve">TESI Pläne Abschnitt </w:t>
      </w:r>
      <w:r w:rsidR="009C4ECF">
        <w:rPr>
          <w:b/>
        </w:rPr>
        <w:t>1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9C4ECF">
        <w:rPr>
          <w:b/>
        </w:rPr>
        <w:t>1</w:t>
      </w:r>
    </w:p>
    <w:p w:rsidR="001F2231" w:rsidRDefault="001F2231" w:rsidP="00E27689">
      <w:pPr>
        <w:spacing w:before="60" w:after="60"/>
      </w:pPr>
    </w:p>
    <w:p w:rsidR="00F52A55" w:rsidRDefault="00F52A55" w:rsidP="00F52A55">
      <w:r>
        <w:t>Hallo Roland,</w:t>
      </w:r>
    </w:p>
    <w:p w:rsidR="00F52A55" w:rsidRDefault="00F52A55" w:rsidP="00F52A55"/>
    <w:p w:rsidR="00B33817" w:rsidRDefault="00F52A55" w:rsidP="00F52A55">
      <w:r>
        <w:t xml:space="preserve">hiermit erhältst du folgende TESI-Pläne mit der Bitte um Prüfung und </w:t>
      </w:r>
      <w:r>
        <w:t>Stellungnahme</w:t>
      </w:r>
      <w:r>
        <w:t>:</w:t>
      </w:r>
    </w:p>
    <w:p w:rsidR="00F52A55" w:rsidRDefault="00F52A55" w:rsidP="00F52A55"/>
    <w:p w:rsidR="00F52A55" w:rsidRDefault="00F52A55" w:rsidP="00F52A55">
      <w:pPr>
        <w:spacing w:after="60"/>
        <w:rPr>
          <w:lang w:val="fr-CH"/>
        </w:rPr>
      </w:pPr>
      <w:r w:rsidRPr="009C4ECF">
        <w:rPr>
          <w:lang w:val="fr-CH"/>
        </w:rPr>
        <w:t>2023</w:t>
      </w:r>
      <w:r>
        <w:rPr>
          <w:lang w:val="fr-CH"/>
        </w:rPr>
        <w:t>1212</w:t>
      </w:r>
      <w:r w:rsidRPr="009C4ECF">
        <w:rPr>
          <w:lang w:val="fr-CH"/>
        </w:rPr>
        <w:t>-070017-EP SIEP-TP0-01057-00-F_-TESI BP1 1/5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F52A55" w:rsidRDefault="00F52A55" w:rsidP="00F52A55">
      <w:pPr>
        <w:spacing w:after="60"/>
        <w:rPr>
          <w:lang w:val="fr-CH"/>
        </w:rPr>
      </w:pPr>
      <w:r w:rsidRPr="009C4ECF">
        <w:rPr>
          <w:lang w:val="fr-CH"/>
        </w:rPr>
        <w:t>20231</w:t>
      </w:r>
      <w:r>
        <w:rPr>
          <w:lang w:val="fr-CH"/>
        </w:rPr>
        <w:t>2</w:t>
      </w:r>
      <w:r w:rsidRPr="009C4ECF">
        <w:rPr>
          <w:lang w:val="fr-CH"/>
        </w:rPr>
        <w:t>12-070017-EP SIEP-TP0-01058-00-F_-TESI BP1 2/5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F52A55" w:rsidRDefault="00F52A55" w:rsidP="00F52A55">
      <w:pPr>
        <w:spacing w:after="60"/>
        <w:rPr>
          <w:lang w:val="fr-CH"/>
        </w:rPr>
      </w:pPr>
      <w:r w:rsidRPr="0063190B">
        <w:rPr>
          <w:lang w:val="fr-CH"/>
        </w:rPr>
        <w:t>20231</w:t>
      </w:r>
      <w:r>
        <w:rPr>
          <w:lang w:val="fr-CH"/>
        </w:rPr>
        <w:t>2</w:t>
      </w:r>
      <w:r w:rsidRPr="0063190B">
        <w:rPr>
          <w:lang w:val="fr-CH"/>
        </w:rPr>
        <w:t>12-070017-EP SIEP-TP0-01059-00-F_-TESI BP1 3/5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F52A55" w:rsidRDefault="00F52A55" w:rsidP="00F52A55">
      <w:pPr>
        <w:spacing w:after="60"/>
        <w:rPr>
          <w:lang w:val="fr-CH"/>
        </w:rPr>
      </w:pPr>
      <w:r w:rsidRPr="00206141">
        <w:rPr>
          <w:lang w:val="fr-CH"/>
        </w:rPr>
        <w:t>20231</w:t>
      </w:r>
      <w:r>
        <w:rPr>
          <w:lang w:val="fr-CH"/>
        </w:rPr>
        <w:t>2</w:t>
      </w:r>
      <w:r w:rsidRPr="00206141">
        <w:rPr>
          <w:lang w:val="fr-CH"/>
        </w:rPr>
        <w:t>12-070017-EP SIEP-TP0-01060-00-F_-TESI BP1 4/5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F52A55" w:rsidRDefault="00F52A55" w:rsidP="00F52A55">
      <w:pPr>
        <w:spacing w:after="60"/>
        <w:rPr>
          <w:lang w:val="fr-CH"/>
        </w:rPr>
      </w:pPr>
      <w:r w:rsidRPr="00206141">
        <w:rPr>
          <w:lang w:val="fr-CH"/>
        </w:rPr>
        <w:t>20231</w:t>
      </w:r>
      <w:r>
        <w:rPr>
          <w:lang w:val="fr-CH"/>
        </w:rPr>
        <w:t>2</w:t>
      </w:r>
      <w:r w:rsidRPr="00206141">
        <w:rPr>
          <w:lang w:val="fr-CH"/>
        </w:rPr>
        <w:t>12-070017-EP SIEP-TP0-01061-00-F_-TESI BP1 5/5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172846" w:rsidRPr="00172846" w:rsidRDefault="00172846" w:rsidP="00172846">
      <w:pPr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5F06">
              <w:rPr>
                <w:sz w:val="16"/>
              </w:rPr>
            </w:r>
            <w:r w:rsidR="00545F0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E11D6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B33817" w:rsidRDefault="00F52A55" w:rsidP="00B33817">
      <w:r>
        <w:t>Maria Mendoza</w:t>
      </w:r>
    </w:p>
    <w:p w:rsidR="00F52A55" w:rsidRDefault="00F52A55" w:rsidP="00B33817"/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6E11D6">
      <w:rPr>
        <w:noProof/>
        <w:sz w:val="16"/>
        <w:szCs w:val="16"/>
      </w:rPr>
      <w:t>9246_LS_NSNW_Eggenschwiler_TESI Bauphase 1, 2024_MeM_20231124.docx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E11D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SpellingErrors/>
  <w:hideGrammaticalErrors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1613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86C1D"/>
    <w:rsid w:val="001972B8"/>
    <w:rsid w:val="001D232A"/>
    <w:rsid w:val="001D3B79"/>
    <w:rsid w:val="001E11A4"/>
    <w:rsid w:val="001F2231"/>
    <w:rsid w:val="001F4142"/>
    <w:rsid w:val="00202487"/>
    <w:rsid w:val="00206141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45F06"/>
    <w:rsid w:val="00564857"/>
    <w:rsid w:val="00571561"/>
    <w:rsid w:val="005A401C"/>
    <w:rsid w:val="005A491E"/>
    <w:rsid w:val="005B53AE"/>
    <w:rsid w:val="005D63AC"/>
    <w:rsid w:val="00612C40"/>
    <w:rsid w:val="0063190B"/>
    <w:rsid w:val="00645BB6"/>
    <w:rsid w:val="00693BAF"/>
    <w:rsid w:val="006B0D04"/>
    <w:rsid w:val="006C4F15"/>
    <w:rsid w:val="006D4154"/>
    <w:rsid w:val="006E11D6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76F39"/>
    <w:rsid w:val="00992217"/>
    <w:rsid w:val="00995830"/>
    <w:rsid w:val="009B4979"/>
    <w:rsid w:val="009C33BE"/>
    <w:rsid w:val="009C4ECF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2A55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2294B29F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4842-5408-4358-9CC3-A0E3125B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2023-12-19T12:04:00Z</cp:lastPrinted>
  <dcterms:created xsi:type="dcterms:W3CDTF">2023-12-19T12:05:00Z</dcterms:created>
  <dcterms:modified xsi:type="dcterms:W3CDTF">2023-12-19T12:05:00Z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