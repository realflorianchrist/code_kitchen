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2758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68"/>
        <w:gridCol w:w="4758"/>
      </w:tblGrid>
      <w:tr w:rsidR="006D4154" w14:paraId="7B3B867F" w14:textId="77777777" w:rsidTr="00172846">
        <w:trPr>
          <w:trHeight w:hRule="exact" w:val="1926"/>
        </w:trPr>
        <w:tc>
          <w:tcPr>
            <w:tcW w:w="4768" w:type="dxa"/>
          </w:tcPr>
          <w:p w14:paraId="42F21D0E" w14:textId="44313393" w:rsidR="005A401C" w:rsidRPr="00B74C77" w:rsidRDefault="005A401C" w:rsidP="005A40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NSNW</w:t>
            </w:r>
            <w:r w:rsidR="00A70E4F">
              <w:rPr>
                <w:szCs w:val="22"/>
              </w:rPr>
              <w:t xml:space="preserve"> AG</w:t>
            </w:r>
          </w:p>
          <w:p w14:paraId="5D5183DE" w14:textId="77777777" w:rsidR="005A401C" w:rsidRDefault="005A401C" w:rsidP="005A40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 Thomas Eggenschwiler</w:t>
            </w:r>
          </w:p>
          <w:p w14:paraId="1B3CB710" w14:textId="77777777" w:rsidR="005A401C" w:rsidRDefault="005A401C" w:rsidP="005A401C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Netzenstrasse</w:t>
            </w:r>
            <w:proofErr w:type="spellEnd"/>
            <w:r>
              <w:rPr>
                <w:szCs w:val="22"/>
              </w:rPr>
              <w:t xml:space="preserve"> 1</w:t>
            </w:r>
          </w:p>
          <w:p w14:paraId="0347AB5F" w14:textId="77777777" w:rsidR="006D4154" w:rsidRDefault="005A401C" w:rsidP="005A401C">
            <w:pPr>
              <w:tabs>
                <w:tab w:val="center" w:pos="4819"/>
                <w:tab w:val="right" w:pos="9071"/>
              </w:tabs>
            </w:pPr>
            <w:r>
              <w:rPr>
                <w:szCs w:val="22"/>
              </w:rPr>
              <w:t>4450 Sissach</w:t>
            </w:r>
            <w:r w:rsidR="00B33817" w:rsidRPr="00B74C77">
              <w:t xml:space="preserve"> </w:t>
            </w:r>
          </w:p>
        </w:tc>
        <w:tc>
          <w:tcPr>
            <w:tcW w:w="4758" w:type="dxa"/>
          </w:tcPr>
          <w:p w14:paraId="6F8604B8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0370034E" w14:textId="77777777"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14:paraId="35A3BB0F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654C1147" w14:textId="77777777" w:rsidR="00DE433A" w:rsidRDefault="00DE433A">
      <w:pPr>
        <w:tabs>
          <w:tab w:val="center" w:pos="4819"/>
          <w:tab w:val="right" w:pos="9071"/>
        </w:tabs>
        <w:jc w:val="left"/>
      </w:pPr>
    </w:p>
    <w:p w14:paraId="323FC109" w14:textId="77777777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624B9D">
        <w:rPr>
          <w:noProof/>
        </w:rPr>
        <w:t>6.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52DD53DB" w14:textId="5ECA3E0A"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A70E4F">
        <w:rPr>
          <w:noProof/>
          <w:sz w:val="12"/>
          <w:szCs w:val="12"/>
        </w:rPr>
        <w:t>9246_LS_NSNW_Eggenschwiler_TESI Bauphase 2, 2024_MeM_20240206.docx</w:t>
      </w:r>
      <w:r>
        <w:rPr>
          <w:sz w:val="12"/>
          <w:szCs w:val="12"/>
        </w:rPr>
        <w:fldChar w:fldCharType="end"/>
      </w:r>
    </w:p>
    <w:p w14:paraId="0FE6CD61" w14:textId="77777777" w:rsidR="00970E1F" w:rsidRPr="00382C74" w:rsidRDefault="00970E1F">
      <w:pPr>
        <w:spacing w:before="60" w:after="60"/>
      </w:pPr>
    </w:p>
    <w:p w14:paraId="2461CD65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57115649" w14:textId="32544038" w:rsidR="00E27689" w:rsidRDefault="001F2231" w:rsidP="00E27689">
      <w:pPr>
        <w:spacing w:before="60" w:after="60"/>
        <w:rPr>
          <w:b/>
        </w:rPr>
      </w:pPr>
      <w:r w:rsidRPr="001F2231">
        <w:rPr>
          <w:b/>
        </w:rPr>
        <w:t xml:space="preserve">TESI Pläne Abschnitt </w:t>
      </w:r>
      <w:r w:rsidR="009C4ECF">
        <w:rPr>
          <w:b/>
        </w:rPr>
        <w:t>1</w:t>
      </w:r>
      <w:r>
        <w:rPr>
          <w:b/>
        </w:rPr>
        <w:t xml:space="preserve">, </w:t>
      </w:r>
      <w:r w:rsidRPr="001F2231">
        <w:rPr>
          <w:b/>
        </w:rPr>
        <w:t xml:space="preserve">Bauphase </w:t>
      </w:r>
      <w:r w:rsidR="00624B9D">
        <w:rPr>
          <w:b/>
        </w:rPr>
        <w:t>2</w:t>
      </w:r>
    </w:p>
    <w:p w14:paraId="4F280A02" w14:textId="77777777" w:rsidR="001F2231" w:rsidRDefault="001F2231" w:rsidP="00E27689">
      <w:pPr>
        <w:spacing w:before="60" w:after="60"/>
      </w:pPr>
    </w:p>
    <w:p w14:paraId="4E14C03F" w14:textId="3A077D10" w:rsidR="00F52A55" w:rsidRDefault="00F52A55" w:rsidP="00F52A55">
      <w:r>
        <w:t xml:space="preserve">Hallo </w:t>
      </w:r>
      <w:r w:rsidR="00624B9D">
        <w:t>Thomas</w:t>
      </w:r>
      <w:r>
        <w:t>,</w:t>
      </w:r>
    </w:p>
    <w:p w14:paraId="0D2022B5" w14:textId="77777777" w:rsidR="00F52A55" w:rsidRDefault="00F52A55" w:rsidP="00F52A55"/>
    <w:p w14:paraId="24E029DC" w14:textId="77777777" w:rsidR="00B33817" w:rsidRDefault="00F52A55" w:rsidP="00F52A55">
      <w:r>
        <w:t>hiermit erhältst du folgende TESI-Pläne mit der Bitte um Prüfung und Stellungnahme:</w:t>
      </w:r>
    </w:p>
    <w:p w14:paraId="46B2A7ED" w14:textId="77777777" w:rsidR="00F52A55" w:rsidRDefault="00F52A55" w:rsidP="00F52A55"/>
    <w:p w14:paraId="4EE1021E" w14:textId="1F13743D" w:rsidR="005C767A" w:rsidRDefault="005C767A" w:rsidP="005C767A">
      <w:pPr>
        <w:spacing w:after="60"/>
        <w:rPr>
          <w:lang w:val="fr-CH"/>
        </w:rPr>
      </w:pPr>
      <w:bookmarkStart w:id="0" w:name="_Hlk158110801"/>
      <w:r w:rsidRPr="009C4ECF">
        <w:rPr>
          <w:lang w:val="fr-CH"/>
        </w:rPr>
        <w:t>202</w:t>
      </w:r>
      <w:r w:rsidR="00624B9D">
        <w:rPr>
          <w:lang w:val="fr-CH"/>
        </w:rPr>
        <w:t>40</w:t>
      </w:r>
      <w:r w:rsidRPr="009C4ECF">
        <w:rPr>
          <w:lang w:val="fr-CH"/>
        </w:rPr>
        <w:t>1</w:t>
      </w:r>
      <w:r w:rsidR="00624B9D">
        <w:rPr>
          <w:lang w:val="fr-CH"/>
        </w:rPr>
        <w:t>30</w:t>
      </w:r>
      <w:r w:rsidRPr="009C4ECF">
        <w:rPr>
          <w:lang w:val="fr-CH"/>
        </w:rPr>
        <w:t>-070017-EP SIEP-TP0-010</w:t>
      </w:r>
      <w:r w:rsidR="00624B9D">
        <w:rPr>
          <w:lang w:val="fr-CH"/>
        </w:rPr>
        <w:t>62</w:t>
      </w:r>
      <w:r w:rsidRPr="009C4ECF">
        <w:rPr>
          <w:lang w:val="fr-CH"/>
        </w:rPr>
        <w:t>-00-F_-TESI BP</w:t>
      </w:r>
      <w:r w:rsidR="00624B9D">
        <w:rPr>
          <w:lang w:val="fr-CH"/>
        </w:rPr>
        <w:t>2</w:t>
      </w:r>
      <w:r w:rsidRPr="009C4ECF">
        <w:rPr>
          <w:lang w:val="fr-CH"/>
        </w:rPr>
        <w:t xml:space="preserve"> 1/5</w:t>
      </w:r>
      <w:proofErr w:type="gramStart"/>
      <w:r w:rsidR="00624B9D">
        <w:rPr>
          <w:lang w:val="fr-CH"/>
        </w:rPr>
        <w:t xml:space="preserve">   (</w:t>
      </w:r>
      <w:proofErr w:type="gramEnd"/>
      <w:r w:rsidR="00624B9D">
        <w:rPr>
          <w:lang w:val="fr-CH"/>
        </w:rPr>
        <w:t>9246/4318)</w:t>
      </w:r>
      <w:r>
        <w:rPr>
          <w:lang w:val="fr-CH"/>
        </w:rPr>
        <w:tab/>
        <w:t>1 Ex.</w:t>
      </w:r>
    </w:p>
    <w:p w14:paraId="291B1CA1" w14:textId="7E6713B4" w:rsidR="005C767A" w:rsidRDefault="00624B9D" w:rsidP="005C767A">
      <w:pPr>
        <w:spacing w:after="60"/>
        <w:rPr>
          <w:lang w:val="fr-CH"/>
        </w:rPr>
      </w:pPr>
      <w:r w:rsidRPr="009C4ECF">
        <w:rPr>
          <w:lang w:val="fr-CH"/>
        </w:rPr>
        <w:t>202</w:t>
      </w:r>
      <w:r>
        <w:rPr>
          <w:lang w:val="fr-CH"/>
        </w:rPr>
        <w:t>40</w:t>
      </w:r>
      <w:r w:rsidRPr="009C4ECF">
        <w:rPr>
          <w:lang w:val="fr-CH"/>
        </w:rPr>
        <w:t>1</w:t>
      </w:r>
      <w:r>
        <w:rPr>
          <w:lang w:val="fr-CH"/>
        </w:rPr>
        <w:t>30</w:t>
      </w:r>
      <w:r w:rsidR="005C767A" w:rsidRPr="009C4ECF">
        <w:rPr>
          <w:lang w:val="fr-CH"/>
        </w:rPr>
        <w:t>-070017-EP SIEP-TP0-010</w:t>
      </w:r>
      <w:r>
        <w:rPr>
          <w:lang w:val="fr-CH"/>
        </w:rPr>
        <w:t>63</w:t>
      </w:r>
      <w:r w:rsidR="005C767A" w:rsidRPr="009C4ECF">
        <w:rPr>
          <w:lang w:val="fr-CH"/>
        </w:rPr>
        <w:t>-00-F_-TESI BP</w:t>
      </w:r>
      <w:r>
        <w:rPr>
          <w:lang w:val="fr-CH"/>
        </w:rPr>
        <w:t>2</w:t>
      </w:r>
      <w:r w:rsidR="005C767A" w:rsidRPr="009C4ECF">
        <w:rPr>
          <w:lang w:val="fr-CH"/>
        </w:rPr>
        <w:t xml:space="preserve"> 2/5</w:t>
      </w:r>
      <w:proofErr w:type="gramStart"/>
      <w:r>
        <w:rPr>
          <w:lang w:val="fr-CH"/>
        </w:rPr>
        <w:t xml:space="preserve">   </w:t>
      </w:r>
      <w:r>
        <w:rPr>
          <w:lang w:val="fr-CH"/>
        </w:rPr>
        <w:t>(</w:t>
      </w:r>
      <w:proofErr w:type="gramEnd"/>
      <w:r>
        <w:rPr>
          <w:lang w:val="fr-CH"/>
        </w:rPr>
        <w:t>9246/431</w:t>
      </w:r>
      <w:r>
        <w:rPr>
          <w:lang w:val="fr-CH"/>
        </w:rPr>
        <w:t>9</w:t>
      </w:r>
      <w:r>
        <w:rPr>
          <w:lang w:val="fr-CH"/>
        </w:rPr>
        <w:t>)</w:t>
      </w:r>
      <w:r w:rsidR="005C767A">
        <w:rPr>
          <w:lang w:val="fr-CH"/>
        </w:rPr>
        <w:tab/>
        <w:t>1 Ex.</w:t>
      </w:r>
    </w:p>
    <w:p w14:paraId="10261D44" w14:textId="30AD8D05" w:rsidR="005C767A" w:rsidRDefault="00624B9D" w:rsidP="005C767A">
      <w:pPr>
        <w:spacing w:after="60"/>
        <w:rPr>
          <w:lang w:val="fr-CH"/>
        </w:rPr>
      </w:pPr>
      <w:r w:rsidRPr="009C4ECF">
        <w:rPr>
          <w:lang w:val="fr-CH"/>
        </w:rPr>
        <w:t>202</w:t>
      </w:r>
      <w:r>
        <w:rPr>
          <w:lang w:val="fr-CH"/>
        </w:rPr>
        <w:t>40</w:t>
      </w:r>
      <w:r w:rsidRPr="009C4ECF">
        <w:rPr>
          <w:lang w:val="fr-CH"/>
        </w:rPr>
        <w:t>1</w:t>
      </w:r>
      <w:r>
        <w:rPr>
          <w:lang w:val="fr-CH"/>
        </w:rPr>
        <w:t>30</w:t>
      </w:r>
      <w:r w:rsidR="005C767A" w:rsidRPr="0063190B">
        <w:rPr>
          <w:lang w:val="fr-CH"/>
        </w:rPr>
        <w:t>-070017-EP SIEP-TP0-010</w:t>
      </w:r>
      <w:r>
        <w:rPr>
          <w:lang w:val="fr-CH"/>
        </w:rPr>
        <w:t>64</w:t>
      </w:r>
      <w:r w:rsidR="005C767A" w:rsidRPr="0063190B">
        <w:rPr>
          <w:lang w:val="fr-CH"/>
        </w:rPr>
        <w:t>-00-F_-TESI BP</w:t>
      </w:r>
      <w:r>
        <w:rPr>
          <w:lang w:val="fr-CH"/>
        </w:rPr>
        <w:t>2</w:t>
      </w:r>
      <w:r w:rsidR="005C767A" w:rsidRPr="0063190B">
        <w:rPr>
          <w:lang w:val="fr-CH"/>
        </w:rPr>
        <w:t xml:space="preserve"> 3/5</w:t>
      </w:r>
      <w:proofErr w:type="gramStart"/>
      <w:r>
        <w:rPr>
          <w:lang w:val="fr-CH"/>
        </w:rPr>
        <w:t xml:space="preserve">   </w:t>
      </w:r>
      <w:r>
        <w:rPr>
          <w:lang w:val="fr-CH"/>
        </w:rPr>
        <w:t>(</w:t>
      </w:r>
      <w:proofErr w:type="gramEnd"/>
      <w:r>
        <w:rPr>
          <w:lang w:val="fr-CH"/>
        </w:rPr>
        <w:t>9246/43</w:t>
      </w:r>
      <w:r>
        <w:rPr>
          <w:lang w:val="fr-CH"/>
        </w:rPr>
        <w:t>20</w:t>
      </w:r>
      <w:r>
        <w:rPr>
          <w:lang w:val="fr-CH"/>
        </w:rPr>
        <w:t>)</w:t>
      </w:r>
      <w:r w:rsidR="005C767A">
        <w:rPr>
          <w:lang w:val="fr-CH"/>
        </w:rPr>
        <w:tab/>
        <w:t>1 Ex.</w:t>
      </w:r>
    </w:p>
    <w:p w14:paraId="213D65D7" w14:textId="7EC7B89B" w:rsidR="005C767A" w:rsidRDefault="00624B9D" w:rsidP="005C767A">
      <w:pPr>
        <w:spacing w:after="60"/>
        <w:rPr>
          <w:lang w:val="fr-CH"/>
        </w:rPr>
      </w:pPr>
      <w:r w:rsidRPr="009C4ECF">
        <w:rPr>
          <w:lang w:val="fr-CH"/>
        </w:rPr>
        <w:t>202</w:t>
      </w:r>
      <w:r>
        <w:rPr>
          <w:lang w:val="fr-CH"/>
        </w:rPr>
        <w:t>40</w:t>
      </w:r>
      <w:r w:rsidRPr="009C4ECF">
        <w:rPr>
          <w:lang w:val="fr-CH"/>
        </w:rPr>
        <w:t>1</w:t>
      </w:r>
      <w:r>
        <w:rPr>
          <w:lang w:val="fr-CH"/>
        </w:rPr>
        <w:t>30</w:t>
      </w:r>
      <w:r w:rsidR="005C767A" w:rsidRPr="00206141">
        <w:rPr>
          <w:lang w:val="fr-CH"/>
        </w:rPr>
        <w:t>-070017-EP SIEP-TP0-0106</w:t>
      </w:r>
      <w:r>
        <w:rPr>
          <w:lang w:val="fr-CH"/>
        </w:rPr>
        <w:t>5</w:t>
      </w:r>
      <w:r w:rsidR="005C767A" w:rsidRPr="00206141">
        <w:rPr>
          <w:lang w:val="fr-CH"/>
        </w:rPr>
        <w:t>-00-F_-TESI BP</w:t>
      </w:r>
      <w:r>
        <w:rPr>
          <w:lang w:val="fr-CH"/>
        </w:rPr>
        <w:t>2</w:t>
      </w:r>
      <w:r w:rsidR="005C767A" w:rsidRPr="00206141">
        <w:rPr>
          <w:lang w:val="fr-CH"/>
        </w:rPr>
        <w:t xml:space="preserve"> 4/5</w:t>
      </w:r>
      <w:proofErr w:type="gramStart"/>
      <w:r>
        <w:rPr>
          <w:lang w:val="fr-CH"/>
        </w:rPr>
        <w:t xml:space="preserve">   </w:t>
      </w:r>
      <w:r>
        <w:rPr>
          <w:lang w:val="fr-CH"/>
        </w:rPr>
        <w:t>(</w:t>
      </w:r>
      <w:proofErr w:type="gramEnd"/>
      <w:r>
        <w:rPr>
          <w:lang w:val="fr-CH"/>
        </w:rPr>
        <w:t>9246/43</w:t>
      </w:r>
      <w:r>
        <w:rPr>
          <w:lang w:val="fr-CH"/>
        </w:rPr>
        <w:t>2</w:t>
      </w:r>
      <w:r>
        <w:rPr>
          <w:lang w:val="fr-CH"/>
        </w:rPr>
        <w:t>1)</w:t>
      </w:r>
      <w:r w:rsidR="005C767A">
        <w:rPr>
          <w:lang w:val="fr-CH"/>
        </w:rPr>
        <w:tab/>
        <w:t>1 Ex.</w:t>
      </w:r>
    </w:p>
    <w:p w14:paraId="4B789C0E" w14:textId="1EB51018" w:rsidR="005C767A" w:rsidRDefault="00624B9D" w:rsidP="005C767A">
      <w:pPr>
        <w:spacing w:after="60"/>
        <w:rPr>
          <w:lang w:val="fr-CH"/>
        </w:rPr>
      </w:pPr>
      <w:r w:rsidRPr="009C4ECF">
        <w:rPr>
          <w:lang w:val="fr-CH"/>
        </w:rPr>
        <w:t>202</w:t>
      </w:r>
      <w:r>
        <w:rPr>
          <w:lang w:val="fr-CH"/>
        </w:rPr>
        <w:t>40</w:t>
      </w:r>
      <w:r w:rsidRPr="009C4ECF">
        <w:rPr>
          <w:lang w:val="fr-CH"/>
        </w:rPr>
        <w:t>1</w:t>
      </w:r>
      <w:r>
        <w:rPr>
          <w:lang w:val="fr-CH"/>
        </w:rPr>
        <w:t>30</w:t>
      </w:r>
      <w:r w:rsidR="005C767A" w:rsidRPr="00206141">
        <w:rPr>
          <w:lang w:val="fr-CH"/>
        </w:rPr>
        <w:t>-070017-EP SIEP-TP0-0106</w:t>
      </w:r>
      <w:r>
        <w:rPr>
          <w:lang w:val="fr-CH"/>
        </w:rPr>
        <w:t>6</w:t>
      </w:r>
      <w:r w:rsidR="005C767A" w:rsidRPr="00206141">
        <w:rPr>
          <w:lang w:val="fr-CH"/>
        </w:rPr>
        <w:t>-00-F_-TESI BP</w:t>
      </w:r>
      <w:r>
        <w:rPr>
          <w:lang w:val="fr-CH"/>
        </w:rPr>
        <w:t>2</w:t>
      </w:r>
      <w:r w:rsidR="005C767A" w:rsidRPr="00206141">
        <w:rPr>
          <w:lang w:val="fr-CH"/>
        </w:rPr>
        <w:t xml:space="preserve"> 5/5</w:t>
      </w:r>
      <w:proofErr w:type="gramStart"/>
      <w:r>
        <w:rPr>
          <w:lang w:val="fr-CH"/>
        </w:rPr>
        <w:t xml:space="preserve">   </w:t>
      </w:r>
      <w:r>
        <w:rPr>
          <w:lang w:val="fr-CH"/>
        </w:rPr>
        <w:t>(</w:t>
      </w:r>
      <w:proofErr w:type="gramEnd"/>
      <w:r>
        <w:rPr>
          <w:lang w:val="fr-CH"/>
        </w:rPr>
        <w:t>9246/43</w:t>
      </w:r>
      <w:r>
        <w:rPr>
          <w:lang w:val="fr-CH"/>
        </w:rPr>
        <w:t>22</w:t>
      </w:r>
      <w:r>
        <w:rPr>
          <w:lang w:val="fr-CH"/>
        </w:rPr>
        <w:t>)</w:t>
      </w:r>
      <w:r w:rsidR="005C767A">
        <w:rPr>
          <w:lang w:val="fr-CH"/>
        </w:rPr>
        <w:tab/>
        <w:t>1 Ex.</w:t>
      </w:r>
    </w:p>
    <w:bookmarkEnd w:id="0"/>
    <w:p w14:paraId="6D07B2B4" w14:textId="77777777" w:rsidR="00172846" w:rsidRPr="00172846" w:rsidRDefault="00172846" w:rsidP="00172846">
      <w:pPr>
        <w:rPr>
          <w:lang w:val="fr-CH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7EF41D86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5B5F99A0" w14:textId="77777777"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A70E4F">
              <w:rPr>
                <w:sz w:val="16"/>
              </w:rPr>
            </w:r>
            <w:r w:rsidR="00A70E4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14:paraId="7D95813D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6B8BF380" w14:textId="77777777"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70E4F">
              <w:rPr>
                <w:sz w:val="16"/>
              </w:rPr>
            </w:r>
            <w:r w:rsidR="00A70E4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73095688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484981F0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70E4F">
              <w:rPr>
                <w:sz w:val="16"/>
              </w:rPr>
            </w:r>
            <w:r w:rsidR="00A70E4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470AA8A2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6CED97A8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761D933D" w14:textId="77777777" w:rsidR="008553C3" w:rsidRDefault="0003161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70E4F">
              <w:rPr>
                <w:sz w:val="16"/>
              </w:rPr>
            </w:r>
            <w:r w:rsidR="00A70E4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67A68B36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7B3780CA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70E4F">
              <w:rPr>
                <w:sz w:val="16"/>
              </w:rPr>
            </w:r>
            <w:r w:rsidR="00A70E4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1B54ADFC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1AA365E7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70E4F">
              <w:rPr>
                <w:sz w:val="16"/>
              </w:rPr>
            </w:r>
            <w:r w:rsidR="00A70E4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09892218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3C04DDBA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71DFF6EC" w14:textId="77777777" w:rsidR="008553C3" w:rsidRDefault="0003161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70E4F">
              <w:rPr>
                <w:sz w:val="16"/>
              </w:rPr>
            </w:r>
            <w:r w:rsidR="00A70E4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3810B558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7409C350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70E4F">
              <w:rPr>
                <w:sz w:val="16"/>
              </w:rPr>
            </w:r>
            <w:r w:rsidR="00A70E4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3596C5CE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742F3F7B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70E4F">
              <w:rPr>
                <w:sz w:val="16"/>
              </w:rPr>
            </w:r>
            <w:r w:rsidR="00A70E4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53A3551B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777DBF56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21BAF825" w14:textId="77777777" w:rsidR="008553C3" w:rsidRDefault="0003161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70E4F">
              <w:rPr>
                <w:sz w:val="16"/>
              </w:rPr>
            </w:r>
            <w:r w:rsidR="00A70E4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1CCE7989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38194B4C" w14:textId="77777777" w:rsidR="008553C3" w:rsidRDefault="00B33817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70E4F">
              <w:rPr>
                <w:sz w:val="16"/>
              </w:rPr>
            </w:r>
            <w:r w:rsidR="00A70E4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3D6A63DF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358643DE" w14:textId="77777777"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A70E4F">
              <w:rPr>
                <w:sz w:val="16"/>
              </w:rPr>
            </w:r>
            <w:r w:rsidR="00A70E4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7AE67E07" w14:textId="77777777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BB0C7E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2E223C8E" w14:textId="77777777" w:rsidR="00AB201C" w:rsidRDefault="00AB201C"/>
    <w:p w14:paraId="7279E63B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49824CAF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26C4BB1B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644AB301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20C2100C" w14:textId="77777777" w:rsidR="00B33817" w:rsidRDefault="00F52A55" w:rsidP="00B33817">
      <w:r>
        <w:t>Maria Mendoza</w:t>
      </w:r>
    </w:p>
    <w:p w14:paraId="4FEE584D" w14:textId="77777777" w:rsidR="00F52A55" w:rsidRDefault="00F52A55" w:rsidP="00B33817"/>
    <w:p w14:paraId="05BE67CE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74A0F78A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5E4561B1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2B068" w14:textId="77777777" w:rsidR="00382C74" w:rsidRDefault="00382C74">
      <w:r>
        <w:separator/>
      </w:r>
    </w:p>
  </w:endnote>
  <w:endnote w:type="continuationSeparator" w:id="0">
    <w:p w14:paraId="084585AA" w14:textId="77777777" w:rsidR="00382C74" w:rsidRDefault="0038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FCDF9" w14:textId="77777777" w:rsidR="00382C74" w:rsidRDefault="00382C74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>
      <w:rPr>
        <w:noProof/>
        <w:sz w:val="16"/>
        <w:szCs w:val="16"/>
      </w:rPr>
      <w:t>9246_LS_ASTRA_Arnet_NMB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A807" w14:textId="77777777" w:rsidR="00382C74" w:rsidRDefault="00382C74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70BCC9D0" w14:textId="77777777"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15973663" w14:textId="77777777" w:rsidR="00382C74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95830">
      <w:rPr>
        <w:sz w:val="16"/>
        <w:szCs w:val="16"/>
      </w:rPr>
      <w:t>Lautengartenstrasse 6</w:t>
    </w:r>
    <w:r>
      <w:rPr>
        <w:sz w:val="16"/>
        <w:szCs w:val="16"/>
      </w:rPr>
      <w:t>, 40</w:t>
    </w:r>
    <w:r w:rsidR="00995830">
      <w:rPr>
        <w:sz w:val="16"/>
        <w:szCs w:val="16"/>
      </w:rPr>
      <w:t>5</w:t>
    </w:r>
    <w:r>
      <w:rPr>
        <w:sz w:val="16"/>
        <w:szCs w:val="16"/>
      </w:rPr>
      <w:t>2 Basel</w:t>
    </w:r>
  </w:p>
  <w:p w14:paraId="650E3753" w14:textId="77777777" w:rsidR="00382C74" w:rsidRPr="00645BB6" w:rsidRDefault="00382C74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6D6D504E" w14:textId="77777777" w:rsidR="00382C74" w:rsidRDefault="00382C74">
    <w:pPr>
      <w:pStyle w:val="Fuzeile"/>
      <w:rPr>
        <w:rFonts w:cs="Arial"/>
        <w:sz w:val="2"/>
        <w:lang w:val="de-DE"/>
      </w:rPr>
    </w:pPr>
  </w:p>
  <w:p w14:paraId="15AEA26C" w14:textId="77777777" w:rsidR="00382C74" w:rsidRDefault="00382C74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1A72F" w14:textId="77777777" w:rsidR="00382C74" w:rsidRDefault="00382C74">
      <w:r>
        <w:separator/>
      </w:r>
    </w:p>
  </w:footnote>
  <w:footnote w:type="continuationSeparator" w:id="0">
    <w:p w14:paraId="5F93EF7D" w14:textId="77777777" w:rsidR="00382C74" w:rsidRDefault="00382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F83E2" w14:textId="77777777" w:rsidR="00382C74" w:rsidRDefault="00382C74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B33817">
      <w:rPr>
        <w:rStyle w:val="Seitenzahl"/>
        <w:noProof/>
        <w:sz w:val="16"/>
      </w:rPr>
      <w:t>2</w:t>
    </w:r>
    <w:r>
      <w:rPr>
        <w:rStyle w:val="Seitenzahl"/>
        <w:sz w:val="16"/>
      </w:rPr>
      <w:fldChar w:fldCharType="end"/>
    </w:r>
  </w:p>
  <w:p w14:paraId="6FA33743" w14:textId="77777777" w:rsidR="00382C74" w:rsidRDefault="00382C74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638BEE16" w14:textId="77777777" w:rsidR="00382C74" w:rsidRDefault="00382C74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11017" w14:textId="77777777" w:rsidR="00382C74" w:rsidRDefault="00382C74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333146AD" wp14:editId="0471233B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036153BF" wp14:editId="47D67A89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C30BB5" w14:textId="77777777" w:rsidR="00382C74" w:rsidRDefault="00382C74" w:rsidP="00E91A22">
    <w:pPr>
      <w:pStyle w:val="Kopfzeile"/>
      <w:jc w:val="center"/>
      <w:rPr>
        <w:b/>
      </w:rPr>
    </w:pPr>
  </w:p>
  <w:p w14:paraId="62A51849" w14:textId="77777777" w:rsidR="00382C74" w:rsidRDefault="00382C74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72A19A55" w14:textId="77777777" w:rsidR="00382C74" w:rsidRPr="00544441" w:rsidRDefault="00382C74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3CAAABB6" w14:textId="77777777" w:rsidR="00382C74" w:rsidRDefault="00382C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7664298">
    <w:abstractNumId w:val="2"/>
  </w:num>
  <w:num w:numId="2" w16cid:durableId="2018194798">
    <w:abstractNumId w:val="6"/>
  </w:num>
  <w:num w:numId="3" w16cid:durableId="72630444">
    <w:abstractNumId w:val="4"/>
  </w:num>
  <w:num w:numId="4" w16cid:durableId="1956130563">
    <w:abstractNumId w:val="7"/>
  </w:num>
  <w:num w:numId="5" w16cid:durableId="2134790221">
    <w:abstractNumId w:val="8"/>
  </w:num>
  <w:num w:numId="6" w16cid:durableId="1464812608">
    <w:abstractNumId w:val="11"/>
  </w:num>
  <w:num w:numId="7" w16cid:durableId="1961494747">
    <w:abstractNumId w:val="8"/>
  </w:num>
  <w:num w:numId="8" w16cid:durableId="1772436249">
    <w:abstractNumId w:val="10"/>
  </w:num>
  <w:num w:numId="9" w16cid:durableId="924803510">
    <w:abstractNumId w:val="9"/>
  </w:num>
  <w:num w:numId="10" w16cid:durableId="699477530">
    <w:abstractNumId w:val="3"/>
  </w:num>
  <w:num w:numId="11" w16cid:durableId="125590997">
    <w:abstractNumId w:val="5"/>
  </w:num>
  <w:num w:numId="12" w16cid:durableId="1557470939">
    <w:abstractNumId w:val="1"/>
  </w:num>
  <w:num w:numId="13" w16cid:durableId="889263517">
    <w:abstractNumId w:val="0"/>
  </w:num>
  <w:num w:numId="14" w16cid:durableId="1601178887">
    <w:abstractNumId w:val="9"/>
  </w:num>
  <w:num w:numId="15" w16cid:durableId="579405631">
    <w:abstractNumId w:val="1"/>
  </w:num>
  <w:num w:numId="16" w16cid:durableId="549074964">
    <w:abstractNumId w:val="0"/>
  </w:num>
  <w:num w:numId="17" w16cid:durableId="899749766">
    <w:abstractNumId w:val="9"/>
  </w:num>
  <w:num w:numId="18" w16cid:durableId="252668799">
    <w:abstractNumId w:val="1"/>
  </w:num>
  <w:num w:numId="19" w16cid:durableId="679625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0" w:nlCheck="1" w:checkStyle="0"/>
  <w:activeWritingStyle w:appName="MSWord" w:lang="fr-CH" w:vendorID="64" w:dllVersion="0" w:nlCheck="1" w:checkStyle="0"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31613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2846"/>
    <w:rsid w:val="00175FFE"/>
    <w:rsid w:val="00186C1D"/>
    <w:rsid w:val="001972B8"/>
    <w:rsid w:val="001D232A"/>
    <w:rsid w:val="001D3B79"/>
    <w:rsid w:val="001E11A4"/>
    <w:rsid w:val="001F2231"/>
    <w:rsid w:val="001F4142"/>
    <w:rsid w:val="00202487"/>
    <w:rsid w:val="00206141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66241"/>
    <w:rsid w:val="00494774"/>
    <w:rsid w:val="004A6F61"/>
    <w:rsid w:val="004B23F8"/>
    <w:rsid w:val="004C0AF6"/>
    <w:rsid w:val="004D7923"/>
    <w:rsid w:val="004E39CB"/>
    <w:rsid w:val="005268E2"/>
    <w:rsid w:val="00564857"/>
    <w:rsid w:val="00571561"/>
    <w:rsid w:val="005A401C"/>
    <w:rsid w:val="005A491E"/>
    <w:rsid w:val="005B53AE"/>
    <w:rsid w:val="005C767A"/>
    <w:rsid w:val="005D63AC"/>
    <w:rsid w:val="00612C40"/>
    <w:rsid w:val="00624B9D"/>
    <w:rsid w:val="0063190B"/>
    <w:rsid w:val="00645BB6"/>
    <w:rsid w:val="00693BAF"/>
    <w:rsid w:val="006B0D04"/>
    <w:rsid w:val="006C4F15"/>
    <w:rsid w:val="006D4154"/>
    <w:rsid w:val="007006EC"/>
    <w:rsid w:val="0071020C"/>
    <w:rsid w:val="00711EA7"/>
    <w:rsid w:val="00723A66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76F39"/>
    <w:rsid w:val="00992217"/>
    <w:rsid w:val="00995830"/>
    <w:rsid w:val="009B4979"/>
    <w:rsid w:val="009C33BE"/>
    <w:rsid w:val="009C4ECF"/>
    <w:rsid w:val="009C6C8A"/>
    <w:rsid w:val="009D733F"/>
    <w:rsid w:val="00A159D1"/>
    <w:rsid w:val="00A401DE"/>
    <w:rsid w:val="00A547F4"/>
    <w:rsid w:val="00A70E4F"/>
    <w:rsid w:val="00A739D2"/>
    <w:rsid w:val="00AB1B86"/>
    <w:rsid w:val="00AB201C"/>
    <w:rsid w:val="00AF55D5"/>
    <w:rsid w:val="00B22C96"/>
    <w:rsid w:val="00B33817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52A55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;"/>
  <w14:docId w14:val="328F1D69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4E39CB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Theme="minorHAnsi" w:hAnsi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3DFC4-C57B-4B5B-BAD1-B9D7D6DA1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142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2022-02-08T10:26:00Z</cp:lastPrinted>
  <dcterms:created xsi:type="dcterms:W3CDTF">2024-02-06T10:19:00Z</dcterms:created>
  <dcterms:modified xsi:type="dcterms:W3CDTF">2024-02-06T10:21:00Z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