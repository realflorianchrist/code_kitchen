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2F78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4280C956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164B6AFD" w14:textId="77777777" w:rsidTr="00A159D1">
        <w:trPr>
          <w:trHeight w:hRule="exact" w:val="1926"/>
        </w:trPr>
        <w:tc>
          <w:tcPr>
            <w:tcW w:w="4820" w:type="dxa"/>
          </w:tcPr>
          <w:p w14:paraId="61B8D1AA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0A505668" w14:textId="77777777" w:rsidR="00AF55D5" w:rsidRDefault="00AF55D5" w:rsidP="00AF55D5">
            <w:r>
              <w:t>NSNW AG</w:t>
            </w:r>
          </w:p>
          <w:p w14:paraId="470F799F" w14:textId="77777777" w:rsidR="00AF55D5" w:rsidRDefault="00AF55D5" w:rsidP="00AF55D5">
            <w:r>
              <w:t xml:space="preserve">Herr </w:t>
            </w:r>
            <w:r w:rsidR="00E120C6">
              <w:t>Andreas Regli</w:t>
            </w:r>
          </w:p>
          <w:p w14:paraId="37B99830" w14:textId="77777777"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14:paraId="66103197" w14:textId="77777777"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14:paraId="66542C6C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46391422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16C64195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3291D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4ECEB3D1" w14:textId="137970F9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21986">
        <w:rPr>
          <w:noProof/>
          <w:sz w:val="12"/>
          <w:szCs w:val="12"/>
        </w:rPr>
        <w:t>9246_LS_NSNW_Regli_NMB 2024_MeM_20240206.docx</w:t>
      </w:r>
      <w:r>
        <w:rPr>
          <w:sz w:val="12"/>
          <w:szCs w:val="12"/>
        </w:rPr>
        <w:fldChar w:fldCharType="end"/>
      </w:r>
    </w:p>
    <w:p w14:paraId="6AD525BA" w14:textId="77777777" w:rsidR="00970E1F" w:rsidRDefault="00970E1F">
      <w:pPr>
        <w:spacing w:before="60" w:after="60"/>
      </w:pPr>
    </w:p>
    <w:p w14:paraId="0E153162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5E1423CA" w14:textId="77777777"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E120C6">
        <w:rPr>
          <w:b/>
        </w:rPr>
        <w:t>3</w:t>
      </w:r>
    </w:p>
    <w:p w14:paraId="45ADD626" w14:textId="77777777" w:rsidR="00E27689" w:rsidRDefault="00E27689" w:rsidP="00E27689">
      <w:pPr>
        <w:spacing w:before="60" w:after="60"/>
      </w:pPr>
    </w:p>
    <w:p w14:paraId="38FD3A82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</w:t>
      </w:r>
      <w:r w:rsidR="00175FF0">
        <w:t>Andreas</w:t>
      </w:r>
    </w:p>
    <w:p w14:paraId="65BA6ABC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3B9DA283" w14:textId="77777777" w:rsidR="00D6799A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</w:t>
      </w:r>
      <w:r w:rsidR="00D6799A">
        <w:t>:</w:t>
      </w:r>
    </w:p>
    <w:p w14:paraId="53F4E0DE" w14:textId="375CB21B" w:rsid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66746">
        <w:t xml:space="preserve">zum </w:t>
      </w:r>
      <w:proofErr w:type="spellStart"/>
      <w:r w:rsidR="00266746">
        <w:t>Austauch</w:t>
      </w:r>
      <w:proofErr w:type="spellEnd"/>
      <w:r w:rsidR="00266746">
        <w:t xml:space="preserve"> </w:t>
      </w:r>
      <w:r w:rsidR="00B72F21">
        <w:t xml:space="preserve">bzw. Einfügen im </w:t>
      </w:r>
      <w:r w:rsidR="009D733F">
        <w:t>NMB-Ordner</w:t>
      </w:r>
      <w:r w:rsidR="00D6799A">
        <w:t xml:space="preserve"> </w:t>
      </w:r>
      <w:r w:rsidR="00B72F21">
        <w:t xml:space="preserve">(roter Ordner) </w:t>
      </w:r>
      <w:r w:rsidR="00D6799A">
        <w:t xml:space="preserve">für die </w:t>
      </w:r>
      <w:r w:rsidR="00AF55D5" w:rsidRPr="00D6799A">
        <w:t xml:space="preserve">NSNW </w:t>
      </w:r>
      <w:r w:rsidR="00266746">
        <w:br/>
        <w:t>(</w:t>
      </w:r>
      <w:r w:rsidR="00AF55D5" w:rsidRPr="00D6799A">
        <w:t xml:space="preserve">dein Exemplar + 1 </w:t>
      </w:r>
      <w:r w:rsidR="00C3291D">
        <w:t>Ex. für die Betriebsleitzentrale</w:t>
      </w:r>
      <w:r w:rsidR="00AF55D5" w:rsidRPr="00D6799A">
        <w:t>)</w:t>
      </w:r>
      <w:r w:rsidR="00AF55D5" w:rsidRPr="00D6799A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r w:rsidR="00B72F21">
        <w:tab/>
      </w:r>
      <w:r w:rsidR="00AF55D5" w:rsidRPr="00D6799A">
        <w:t>2 Ex.</w:t>
      </w:r>
    </w:p>
    <w:p w14:paraId="746383A8" w14:textId="25F49670" w:rsidR="00175FF0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Anweisung </w:t>
      </w:r>
      <w:r w:rsidR="002664CD">
        <w:t xml:space="preserve">für </w:t>
      </w:r>
      <w:r>
        <w:t>Mutation NMB</w:t>
      </w:r>
      <w:r w:rsidR="002664CD">
        <w:t>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2F21">
        <w:tab/>
      </w:r>
      <w:r w:rsidR="00C3291D">
        <w:t>2</w:t>
      </w:r>
      <w:r>
        <w:t xml:space="preserve"> Ex.</w:t>
      </w:r>
    </w:p>
    <w:p w14:paraId="28BEAA29" w14:textId="77777777" w:rsidR="00175FF0" w:rsidRP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</w:p>
    <w:p w14:paraId="3592B08D" w14:textId="77777777" w:rsidR="009D733F" w:rsidRPr="00D6799A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578BD9E7" w14:textId="77777777" w:rsidR="00835945" w:rsidRPr="00D6799A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2C3B0688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2B33541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14:paraId="6B2E3379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6679947A" w14:textId="77777777" w:rsidR="008553C3" w:rsidRDefault="00175FF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141FF5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3BED591D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B808355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47D9E9AB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6F766127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2B79F58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00CD064D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4776BA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046A8C11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68C1A4F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6306C809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0DE61BF7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4FCB9A3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50E7EE65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CB17E4B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7046E8C5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6B5CD290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02E42555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634E680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067B7F3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4ACB213D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DC701F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06A354A6" w14:textId="77777777" w:rsidR="008553C3" w:rsidRDefault="004A67D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21986">
              <w:rPr>
                <w:sz w:val="16"/>
              </w:rPr>
            </w:r>
            <w:r w:rsidR="0042198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2F317C8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664CD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0578E0E9" w14:textId="77777777" w:rsidR="00AB201C" w:rsidRDefault="00AB201C"/>
    <w:p w14:paraId="0958F283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345C47F9" w14:textId="77777777"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341F579" w14:textId="77777777"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47309FC" w14:textId="77777777"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C52D904" w14:textId="77777777"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415C71CD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1286AF59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5401B60F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7C97" w14:textId="77777777" w:rsidR="00AF55D5" w:rsidRDefault="00AF55D5">
      <w:r>
        <w:separator/>
      </w:r>
    </w:p>
  </w:endnote>
  <w:endnote w:type="continuationSeparator" w:id="0">
    <w:p w14:paraId="34E4F65E" w14:textId="77777777"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A000" w14:textId="77777777"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664CD">
      <w:rPr>
        <w:noProof/>
        <w:sz w:val="16"/>
        <w:szCs w:val="16"/>
      </w:rPr>
      <w:t>9246_LS_NSNW_Regli_NMB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1264" w14:textId="77777777"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8686170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076F0119" w14:textId="77777777"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351FB">
      <w:rPr>
        <w:sz w:val="16"/>
        <w:szCs w:val="16"/>
      </w:rPr>
      <w:t>Lautengartenstrasse 6, 4052 Basel</w:t>
    </w:r>
  </w:p>
  <w:p w14:paraId="4889D5C7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6ADB07E2" w14:textId="77777777" w:rsidR="00AF55D5" w:rsidRDefault="00AF55D5">
    <w:pPr>
      <w:pStyle w:val="Fuzeile"/>
      <w:rPr>
        <w:rFonts w:cs="Arial"/>
        <w:sz w:val="2"/>
        <w:lang w:val="de-DE"/>
      </w:rPr>
    </w:pPr>
  </w:p>
  <w:p w14:paraId="6FCA6C13" w14:textId="77777777"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E38E" w14:textId="77777777" w:rsidR="00AF55D5" w:rsidRDefault="00AF55D5">
      <w:r>
        <w:separator/>
      </w:r>
    </w:p>
  </w:footnote>
  <w:footnote w:type="continuationSeparator" w:id="0">
    <w:p w14:paraId="7ED8200B" w14:textId="77777777"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1B2E" w14:textId="77777777"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664C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328D7918" w14:textId="77777777"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786B6F33" w14:textId="77777777"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3314" w14:textId="77777777"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14BAB180" wp14:editId="593833EB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5C2CB5F5" wp14:editId="3A4D4DF3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C880EC" w14:textId="77777777" w:rsidR="00AF55D5" w:rsidRDefault="00AF55D5" w:rsidP="00E91A22">
    <w:pPr>
      <w:pStyle w:val="Kopfzeile"/>
      <w:jc w:val="center"/>
      <w:rPr>
        <w:b/>
      </w:rPr>
    </w:pPr>
  </w:p>
  <w:p w14:paraId="7E06C4E8" w14:textId="77777777"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4BCFD0D" w14:textId="77777777"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4144D6D5" w14:textId="77777777"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5473901">
    <w:abstractNumId w:val="2"/>
  </w:num>
  <w:num w:numId="2" w16cid:durableId="1596666429">
    <w:abstractNumId w:val="6"/>
  </w:num>
  <w:num w:numId="3" w16cid:durableId="850800677">
    <w:abstractNumId w:val="4"/>
  </w:num>
  <w:num w:numId="4" w16cid:durableId="1023090986">
    <w:abstractNumId w:val="7"/>
  </w:num>
  <w:num w:numId="5" w16cid:durableId="2078674121">
    <w:abstractNumId w:val="8"/>
  </w:num>
  <w:num w:numId="6" w16cid:durableId="143007454">
    <w:abstractNumId w:val="11"/>
  </w:num>
  <w:num w:numId="7" w16cid:durableId="1064793816">
    <w:abstractNumId w:val="8"/>
  </w:num>
  <w:num w:numId="8" w16cid:durableId="261382126">
    <w:abstractNumId w:val="10"/>
  </w:num>
  <w:num w:numId="9" w16cid:durableId="2118022375">
    <w:abstractNumId w:val="9"/>
  </w:num>
  <w:num w:numId="10" w16cid:durableId="2057771135">
    <w:abstractNumId w:val="3"/>
  </w:num>
  <w:num w:numId="11" w16cid:durableId="1542328132">
    <w:abstractNumId w:val="5"/>
  </w:num>
  <w:num w:numId="12" w16cid:durableId="1492671120">
    <w:abstractNumId w:val="1"/>
  </w:num>
  <w:num w:numId="13" w16cid:durableId="1409183716">
    <w:abstractNumId w:val="0"/>
  </w:num>
  <w:num w:numId="14" w16cid:durableId="2084376045">
    <w:abstractNumId w:val="9"/>
  </w:num>
  <w:num w:numId="15" w16cid:durableId="1817456118">
    <w:abstractNumId w:val="1"/>
  </w:num>
  <w:num w:numId="16" w16cid:durableId="64689226">
    <w:abstractNumId w:val="0"/>
  </w:num>
  <w:num w:numId="17" w16cid:durableId="1464082434">
    <w:abstractNumId w:val="9"/>
  </w:num>
  <w:num w:numId="18" w16cid:durableId="1053697868">
    <w:abstractNumId w:val="1"/>
  </w:num>
  <w:num w:numId="19" w16cid:durableId="120397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0"/>
    <w:rsid w:val="00175FFE"/>
    <w:rsid w:val="001972B8"/>
    <w:rsid w:val="001D232A"/>
    <w:rsid w:val="001D3B79"/>
    <w:rsid w:val="001E11A4"/>
    <w:rsid w:val="001F4142"/>
    <w:rsid w:val="00202487"/>
    <w:rsid w:val="002351FB"/>
    <w:rsid w:val="00251257"/>
    <w:rsid w:val="0025684A"/>
    <w:rsid w:val="00265616"/>
    <w:rsid w:val="002664CD"/>
    <w:rsid w:val="0026674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166E0"/>
    <w:rsid w:val="00421986"/>
    <w:rsid w:val="004300D7"/>
    <w:rsid w:val="004315D6"/>
    <w:rsid w:val="0044546D"/>
    <w:rsid w:val="00446138"/>
    <w:rsid w:val="00466241"/>
    <w:rsid w:val="00494774"/>
    <w:rsid w:val="004A67DE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B555C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43B8"/>
    <w:rsid w:val="00AF55D5"/>
    <w:rsid w:val="00B22C96"/>
    <w:rsid w:val="00B340AF"/>
    <w:rsid w:val="00B62903"/>
    <w:rsid w:val="00B63679"/>
    <w:rsid w:val="00B714AD"/>
    <w:rsid w:val="00B72B9A"/>
    <w:rsid w:val="00B72F21"/>
    <w:rsid w:val="00B907FA"/>
    <w:rsid w:val="00B91B9F"/>
    <w:rsid w:val="00B94C3B"/>
    <w:rsid w:val="00B9772F"/>
    <w:rsid w:val="00BD5549"/>
    <w:rsid w:val="00BD6A87"/>
    <w:rsid w:val="00C3291D"/>
    <w:rsid w:val="00C34EFE"/>
    <w:rsid w:val="00C55160"/>
    <w:rsid w:val="00C95661"/>
    <w:rsid w:val="00CC2108"/>
    <w:rsid w:val="00CF0429"/>
    <w:rsid w:val="00CF4907"/>
    <w:rsid w:val="00D545D9"/>
    <w:rsid w:val="00D6799A"/>
    <w:rsid w:val="00DA105B"/>
    <w:rsid w:val="00DA234E"/>
    <w:rsid w:val="00DA3693"/>
    <w:rsid w:val="00DC77B1"/>
    <w:rsid w:val="00DD5346"/>
    <w:rsid w:val="00DE433A"/>
    <w:rsid w:val="00E120C6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13D0C52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3A061-7168-45D6-B226-2D09E41A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2023-01-19T17:39:00Z</cp:lastPrinted>
  <dcterms:created xsi:type="dcterms:W3CDTF">2024-02-06T16:30:00Z</dcterms:created>
  <dcterms:modified xsi:type="dcterms:W3CDTF">2024-02-06T16:30:00Z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