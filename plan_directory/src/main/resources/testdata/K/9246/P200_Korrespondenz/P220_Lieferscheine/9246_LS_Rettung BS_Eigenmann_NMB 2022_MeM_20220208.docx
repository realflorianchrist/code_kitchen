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DA18C1" w:rsidP="00AF55D5">
            <w:pPr>
              <w:tabs>
                <w:tab w:val="center" w:pos="4819"/>
                <w:tab w:val="right" w:pos="9071"/>
              </w:tabs>
              <w:jc w:val="left"/>
            </w:pPr>
            <w:r w:rsidRPr="00DA18C1">
              <w:t>Michel Eigenmann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Justiz- und Sicherheitsdepartement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des Kantons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Rettung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Hebelstrasse 51</w:t>
            </w:r>
          </w:p>
          <w:p w:rsidR="00D42C64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CH-4056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F75B3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24638">
        <w:rPr>
          <w:noProof/>
          <w:sz w:val="12"/>
          <w:szCs w:val="12"/>
        </w:rPr>
        <w:t>9246_LS_Rettung BS_Eigenmann_NMB 2022_MeM_20220208.docx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2F75B3">
        <w:t>Eigenmann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ED2112" w:rsidRPr="009B4979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>
        <w:t>de</w:t>
      </w:r>
      <w:r w:rsidR="00F47E3E">
        <w:t>n</w:t>
      </w:r>
      <w:r>
        <w:t xml:space="preserve"> 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  <w:t>1Ex.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F75B3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9246_LS_AUE_Bänninger_NMB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58A694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22269-640D-44EE-B912-F1A91BC1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2022-02-08T09:42:00Z</cp:lastPrinted>
  <dcterms:created xsi:type="dcterms:W3CDTF">2022-02-08T10:10:00Z</dcterms:created>
  <dcterms:modified xsi:type="dcterms:W3CDTF">2022-02-08T10:10:00Z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