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5A3F61" w:rsidTr="000F455F">
        <w:trPr>
          <w:trHeight w:hRule="exact" w:val="2552"/>
        </w:trPr>
        <w:tc>
          <w:tcPr>
            <w:tcW w:w="9469" w:type="dxa"/>
            <w:gridSpan w:val="4"/>
          </w:tcPr>
          <w:p w:rsidR="005A3F61" w:rsidRDefault="00F45763">
            <w:r>
              <w:t>Schmidt + Partner</w:t>
            </w:r>
          </w:p>
          <w:p w:rsidR="00F45763" w:rsidRDefault="00F45763">
            <w:r>
              <w:t>z.Hd. A. Walz</w:t>
            </w:r>
          </w:p>
          <w:p w:rsidR="00F45763" w:rsidRDefault="00F45763">
            <w:proofErr w:type="spellStart"/>
            <w:r>
              <w:t>Bachlettenstrasse</w:t>
            </w:r>
            <w:proofErr w:type="spellEnd"/>
            <w:r>
              <w:t xml:space="preserve"> 52</w:t>
            </w:r>
          </w:p>
          <w:p w:rsidR="00F45763" w:rsidRDefault="00F45763">
            <w:r>
              <w:t>4054 Basel</w:t>
            </w:r>
          </w:p>
        </w:tc>
      </w:tr>
      <w:tr w:rsidR="005A3F61" w:rsidTr="000F455F">
        <w:trPr>
          <w:trHeight w:val="919"/>
        </w:trPr>
        <w:tc>
          <w:tcPr>
            <w:tcW w:w="9469" w:type="dxa"/>
            <w:gridSpan w:val="4"/>
          </w:tcPr>
          <w:p w:rsidR="005A3F61" w:rsidRDefault="00911371">
            <w:r>
              <w:t xml:space="preserve">Basel, </w:t>
            </w:r>
            <w:r>
              <w:fldChar w:fldCharType="begin"/>
            </w:r>
            <w:r>
              <w:instrText xml:space="preserve"> CREATEDATE  \@ "d. MMM</w:instrText>
            </w:r>
            <w:r w:rsidR="00E67567">
              <w:instrText>M</w:instrText>
            </w:r>
            <w:r>
              <w:instrText xml:space="preserve"> yyyy"  \* MERGEFORMAT </w:instrText>
            </w:r>
            <w:r>
              <w:fldChar w:fldCharType="separate"/>
            </w:r>
            <w:r w:rsidR="00CA1994">
              <w:rPr>
                <w:noProof/>
              </w:rPr>
              <w:t>19. Juli 2016</w:t>
            </w:r>
            <w:r>
              <w:fldChar w:fldCharType="end"/>
            </w:r>
            <w:r>
              <w:t xml:space="preserve"> /</w:t>
            </w:r>
            <w:sdt>
              <w:sdtPr>
                <w:id w:val="188960219"/>
                <w:placeholder>
                  <w:docPart w:val="A5787811E5A44AFDA81B1E6ACD6194EF"/>
                </w:placeholder>
                <w:text/>
              </w:sdtPr>
              <w:sdtEndPr/>
              <w:sdtContent>
                <w:r w:rsidR="00F45763">
                  <w:t>9246</w:t>
                </w:r>
              </w:sdtContent>
            </w:sdt>
            <w:r w:rsidR="00E0687D">
              <w:t xml:space="preserve"> / </w:t>
            </w:r>
            <w:fldSimple w:instr=" USERINITIALS   \* MERGEFORMAT ">
              <w:r w:rsidR="00CA1994">
                <w:rPr>
                  <w:noProof/>
                </w:rPr>
                <w:t>FL</w:t>
              </w:r>
            </w:fldSimple>
          </w:p>
          <w:p w:rsidR="000233D1" w:rsidRPr="000233D1" w:rsidRDefault="000233D1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 w:rsidR="004007C5"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CA1994">
              <w:rPr>
                <w:noProof/>
                <w:sz w:val="12"/>
                <w:szCs w:val="12"/>
              </w:rPr>
              <w:t>9246_LS_SP_Originalstatik_AS_Diegten_FL_20160719.docx</w:t>
            </w:r>
            <w:r w:rsidRPr="000233D1">
              <w:rPr>
                <w:sz w:val="12"/>
                <w:szCs w:val="12"/>
              </w:rPr>
              <w:fldChar w:fldCharType="end"/>
            </w:r>
            <w:bookmarkStart w:id="0" w:name="_GoBack"/>
            <w:bookmarkEnd w:id="0"/>
          </w:p>
        </w:tc>
      </w:tr>
      <w:tr w:rsidR="005A3F61" w:rsidTr="000F455F">
        <w:trPr>
          <w:trHeight w:val="567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5A3F61" w:rsidRPr="005E28B1" w:rsidRDefault="005E28B1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466D77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466D77" w:rsidRPr="005308C8" w:rsidRDefault="00CA1994" w:rsidP="00F45763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BF2EEDC7A71845B597F717DEC2AE901C"/>
                </w:placeholder>
                <w:text w:multiLine="1"/>
              </w:sdtPr>
              <w:sdtEndPr/>
              <w:sdtContent>
                <w:r w:rsidR="00F45763">
                  <w:t xml:space="preserve">UNF AS </w:t>
                </w:r>
                <w:proofErr w:type="spellStart"/>
                <w:r w:rsidR="00F45763">
                  <w:t>Diegten</w:t>
                </w:r>
                <w:proofErr w:type="spellEnd"/>
                <w:r w:rsidR="00F45763">
                  <w:t xml:space="preserve"> 1.683</w:t>
                </w:r>
              </w:sdtContent>
            </w:sdt>
          </w:p>
        </w:tc>
      </w:tr>
      <w:tr w:rsidR="00B07804" w:rsidTr="003F284B">
        <w:tc>
          <w:tcPr>
            <w:tcW w:w="9469" w:type="dxa"/>
            <w:gridSpan w:val="4"/>
            <w:tcMar>
              <w:top w:w="57" w:type="dxa"/>
            </w:tcMar>
          </w:tcPr>
          <w:p w:rsidR="00F11049" w:rsidRDefault="00F11049" w:rsidP="00F11049"/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gemäss telefonischer Besprechung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zur Unterschrift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 Ihren Akten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056738016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0F455F">
            <w:r>
              <w:t>zur Stellungnahme</w:t>
            </w:r>
          </w:p>
        </w:tc>
        <w:sdt>
          <w:sdtPr>
            <w:rPr>
              <w:rFonts w:ascii="Meiryo" w:eastAsia="Meiryo" w:hAnsi="Meiryo" w:cs="Meiryo"/>
            </w:rPr>
            <w:id w:val="1914739143"/>
            <w14:checkbox>
              <w14:checked w14:val="1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F45763" w:rsidP="003301A9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mit Dank zurück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7781879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0F455F">
            <w:r>
              <w:t>zur Kontrolle</w:t>
            </w:r>
          </w:p>
        </w:tc>
        <w:sdt>
          <w:sdtPr>
            <w:rPr>
              <w:rFonts w:ascii="Meiryo" w:eastAsia="Meiryo" w:hAnsi="Meiryo" w:cs="Meiryo"/>
            </w:rPr>
            <w:id w:val="-30516805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664E87">
            <w:r>
              <w:t xml:space="preserve">auf Wunsch von </w:t>
            </w:r>
            <w:sdt>
              <w:sdtPr>
                <w:id w:val="-397204599"/>
              </w:sdtPr>
              <w:sdtEndPr/>
              <w:sdtContent>
                <w:r w:rsidR="00664E87">
                  <w:t xml:space="preserve">    </w:t>
                </w:r>
              </w:sdtContent>
            </w:sdt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76719981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0F455F">
            <w:r>
              <w:t>bitte zurückgeben</w:t>
            </w:r>
          </w:p>
        </w:tc>
        <w:sdt>
          <w:sdtPr>
            <w:rPr>
              <w:rFonts w:ascii="Meiryo" w:eastAsia="Meiryo" w:hAnsi="Meiryo" w:cs="Meiryo"/>
            </w:rPr>
            <w:id w:val="429402510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sdt>
          <w:sdtPr>
            <w:id w:val="1563751445"/>
          </w:sdtPr>
          <w:sdtEndPr/>
          <w:sdtContent>
            <w:tc>
              <w:tcPr>
                <w:tcW w:w="4255" w:type="dxa"/>
                <w:vAlign w:val="center"/>
              </w:tcPr>
              <w:p w:rsidR="000F455F" w:rsidRPr="000F455F" w:rsidRDefault="00664E87" w:rsidP="00664E87">
                <w:r>
                  <w:t xml:space="preserve">    </w:t>
                </w:r>
              </w:p>
            </w:tc>
          </w:sdtContent>
        </w:sdt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661841382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9062" w:type="dxa"/>
            <w:gridSpan w:val="3"/>
            <w:vAlign w:val="center"/>
          </w:tcPr>
          <w:p w:rsidR="000F455F" w:rsidRPr="000F455F" w:rsidRDefault="000F455F" w:rsidP="00664E87">
            <w:r>
              <w:t xml:space="preserve">zur Weiterleitung an </w:t>
            </w:r>
            <w:sdt>
              <w:sdtPr>
                <w:id w:val="-2123213951"/>
              </w:sdtPr>
              <w:sdtEndPr/>
              <w:sdtContent>
                <w:r w:rsidR="00664E87">
                  <w:t xml:space="preserve">    </w:t>
                </w:r>
              </w:sdtContent>
            </w:sdt>
          </w:p>
        </w:tc>
      </w:tr>
      <w:tr w:rsidR="00F11049" w:rsidTr="003F284B">
        <w:tc>
          <w:tcPr>
            <w:tcW w:w="9469" w:type="dxa"/>
            <w:gridSpan w:val="4"/>
            <w:tcMar>
              <w:top w:w="57" w:type="dxa"/>
            </w:tcMar>
            <w:vAlign w:val="center"/>
          </w:tcPr>
          <w:p w:rsidR="00F11049" w:rsidRDefault="00F11049" w:rsidP="003F284B"/>
        </w:tc>
      </w:tr>
      <w:tr w:rsidR="00EB5F2C" w:rsidTr="000F455F">
        <w:tc>
          <w:tcPr>
            <w:tcW w:w="9469" w:type="dxa"/>
            <w:gridSpan w:val="4"/>
            <w:tcMar>
              <w:top w:w="113" w:type="dxa"/>
            </w:tcMar>
          </w:tcPr>
          <w:p w:rsidR="00EB5F2C" w:rsidRDefault="00EB5F2C" w:rsidP="00EB5F2C">
            <w:r>
              <w:t>Beilage / Bemerkungen:</w:t>
            </w:r>
          </w:p>
        </w:tc>
      </w:tr>
      <w:tr w:rsidR="00EB5F2C" w:rsidTr="000F455F">
        <w:trPr>
          <w:trHeight w:val="1418"/>
        </w:trPr>
        <w:sdt>
          <w:sdtPr>
            <w:alias w:val="Beilage / Bemerkung"/>
            <w:tag w:val="Beilage_Bemerkung"/>
            <w:id w:val="-1180812000"/>
          </w:sdtPr>
          <w:sdtEndPr/>
          <w:sdtContent>
            <w:tc>
              <w:tcPr>
                <w:tcW w:w="9469" w:type="dxa"/>
                <w:gridSpan w:val="4"/>
                <w:tcMar>
                  <w:top w:w="113" w:type="dxa"/>
                </w:tcMar>
              </w:tcPr>
              <w:p w:rsidR="00F45763" w:rsidRDefault="00F45763" w:rsidP="00F45763">
                <w:r>
                  <w:t>Hallo Andreas</w:t>
                </w:r>
              </w:p>
              <w:p w:rsidR="00F45763" w:rsidRDefault="00F45763" w:rsidP="00F45763"/>
              <w:p w:rsidR="00EB5F2C" w:rsidRDefault="00F45763" w:rsidP="00F45763">
                <w:r>
                  <w:t>Originalstatik mit besten Danken zurück!</w:t>
                </w:r>
              </w:p>
            </w:tc>
          </w:sdtContent>
        </w:sdt>
      </w:tr>
    </w:tbl>
    <w:p w:rsidR="00466D77" w:rsidRDefault="00466D77" w:rsidP="003F284B"/>
    <w:p w:rsidR="006E48A9" w:rsidRDefault="00F45763" w:rsidP="003F284B">
      <w:r>
        <w:t>Gruss</w:t>
      </w:r>
    </w:p>
    <w:p w:rsidR="00E0687D" w:rsidRDefault="00E0687D" w:rsidP="003F284B"/>
    <w:p w:rsidR="00E0687D" w:rsidRDefault="00184555" w:rsidP="003F284B">
      <w:fldSimple w:instr=" USERNAME   \* MERGEFORMAT ">
        <w:r w:rsidR="00CA1994">
          <w:rPr>
            <w:noProof/>
          </w:rPr>
          <w:t>Falzone Lorenzo</w:t>
        </w:r>
      </w:fldSimple>
    </w:p>
    <w:sectPr w:rsidR="00E0687D" w:rsidSect="007138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763" w:rsidRDefault="00F45763" w:rsidP="00833AD6">
      <w:pPr>
        <w:spacing w:line="240" w:lineRule="auto"/>
      </w:pPr>
      <w:r>
        <w:separator/>
      </w:r>
    </w:p>
  </w:endnote>
  <w:endnote w:type="continuationSeparator" w:id="0">
    <w:p w:rsidR="00F45763" w:rsidRDefault="00F45763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08A" w:rsidRDefault="001F408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04C5D" w:rsidRPr="00564542" w:rsidTr="009C3309">
      <w:tc>
        <w:tcPr>
          <w:tcW w:w="9457" w:type="dxa"/>
        </w:tcPr>
        <w:p w:rsidR="00E04C5D" w:rsidRPr="00564542" w:rsidRDefault="00E04C5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CA1994">
            <w:rPr>
              <w:noProof/>
              <w:spacing w:val="4"/>
              <w:sz w:val="18"/>
              <w:szCs w:val="18"/>
            </w:rPr>
            <w:t>9246_LS_SP_Originalstatik_AS_Diegten_FL_20160719.docx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CA1994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911938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FE2F7F" w:rsidRPr="00986E0A" w:rsidTr="009C3309">
      <w:trPr>
        <w:trHeight w:val="704"/>
      </w:trPr>
      <w:tc>
        <w:tcPr>
          <w:tcW w:w="3152" w:type="dxa"/>
        </w:tcPr>
        <w:p w:rsidR="00FE2F7F" w:rsidRPr="00A2079E" w:rsidRDefault="00FE2F7F" w:rsidP="001F408A">
          <w:pPr>
            <w:pStyle w:val="Fuzeile"/>
            <w:tabs>
              <w:tab w:val="clear" w:pos="4536"/>
              <w:tab w:val="clear" w:pos="9072"/>
              <w:tab w:val="center" w:pos="1576"/>
            </w:tabs>
            <w:spacing w:before="120"/>
            <w:jc w:val="left"/>
          </w:pPr>
          <w:proofErr w:type="spellStart"/>
          <w:r w:rsidRPr="00A2079E">
            <w:t>Ingenieu</w:t>
          </w:r>
          <w:r w:rsidR="00673FB3">
            <w:t>r</w:t>
          </w:r>
          <w:r w:rsidRPr="00A2079E">
            <w:t>bureau</w:t>
          </w:r>
          <w:proofErr w:type="spellEnd"/>
        </w:p>
        <w:p w:rsidR="00FE2F7F" w:rsidRPr="00A2079E" w:rsidRDefault="00FE2F7F" w:rsidP="001F4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>A. Aegerter &amp; Dr. O. Bosshardt AG</w:t>
          </w:r>
        </w:p>
        <w:p w:rsidR="00FE2F7F" w:rsidRPr="00A2079E" w:rsidRDefault="00FE2F7F" w:rsidP="001F4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1F4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1F4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1F4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>www.aebo.ch</w:t>
          </w:r>
        </w:p>
      </w:tc>
      <w:tc>
        <w:tcPr>
          <w:tcW w:w="3152" w:type="dxa"/>
        </w:tcPr>
        <w:p w:rsidR="00FE2F7F" w:rsidRPr="00A2079E" w:rsidRDefault="00FE2F7F" w:rsidP="001F4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Hauptsitz Basel</w:t>
          </w:r>
        </w:p>
        <w:p w:rsidR="00FE2F7F" w:rsidRPr="00A2079E" w:rsidRDefault="00FE2F7F" w:rsidP="001F4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Hochstrasse 48</w:t>
          </w:r>
        </w:p>
        <w:p w:rsidR="00FE2F7F" w:rsidRPr="00A2079E" w:rsidRDefault="00FE2F7F" w:rsidP="001F4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CH-4002 Basel, Postfach</w:t>
          </w:r>
        </w:p>
        <w:p w:rsidR="00FE2F7F" w:rsidRPr="00A2079E" w:rsidRDefault="00FE2F7F" w:rsidP="001F4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+41 61 365 22 22</w:t>
          </w:r>
        </w:p>
        <w:p w:rsidR="00FE2F7F" w:rsidRPr="00A2079E" w:rsidRDefault="00FE2F7F" w:rsidP="001F4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+41 61 361 07 94</w:t>
          </w:r>
        </w:p>
        <w:p w:rsidR="00FE2F7F" w:rsidRPr="00A2079E" w:rsidRDefault="00FE2F7F" w:rsidP="001F4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basel@aebo.ch</w:t>
          </w:r>
        </w:p>
      </w:tc>
      <w:tc>
        <w:tcPr>
          <w:tcW w:w="3153" w:type="dxa"/>
        </w:tcPr>
        <w:p w:rsidR="00FE2F7F" w:rsidRPr="00A2079E" w:rsidRDefault="00FE2F7F" w:rsidP="001F4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FE2F7F" w:rsidRPr="00A2079E" w:rsidRDefault="00FE2F7F" w:rsidP="001F4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Bahnhofstrasse 36</w:t>
          </w:r>
        </w:p>
        <w:p w:rsidR="00FE2F7F" w:rsidRPr="00A2079E" w:rsidRDefault="00FE2F7F" w:rsidP="001F4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CH-4313 Möhlin</w:t>
          </w:r>
        </w:p>
        <w:p w:rsidR="00FE2F7F" w:rsidRPr="00A2079E" w:rsidRDefault="00FE2F7F" w:rsidP="001F4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+41 61 851 37 75</w:t>
          </w:r>
        </w:p>
        <w:p w:rsidR="00FE2F7F" w:rsidRPr="00A2079E" w:rsidRDefault="00FE2F7F" w:rsidP="001F4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+41 61 851 38 71</w:t>
          </w:r>
        </w:p>
        <w:p w:rsidR="00FE2F7F" w:rsidRPr="00A2079E" w:rsidRDefault="00FE2F7F" w:rsidP="001F4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moehlin@aebo.ch</w:t>
          </w:r>
        </w:p>
      </w:tc>
    </w:tr>
  </w:tbl>
  <w:p w:rsidR="00E04C5D" w:rsidRPr="006E48A9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763" w:rsidRDefault="00F45763" w:rsidP="00833AD6">
      <w:pPr>
        <w:spacing w:line="240" w:lineRule="auto"/>
      </w:pPr>
      <w:r>
        <w:separator/>
      </w:r>
    </w:p>
  </w:footnote>
  <w:footnote w:type="continuationSeparator" w:id="0">
    <w:p w:rsidR="00F45763" w:rsidRDefault="00F45763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08A" w:rsidRDefault="001F408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4A321C" w:rsidRDefault="004E27FD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FE2F7F" w:rsidRDefault="00FE2F7F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FE72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DD24C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55A28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8CCE2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9EEC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6A20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5845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DD233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6AEA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B8407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12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13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763"/>
    <w:rsid w:val="000150FE"/>
    <w:rsid w:val="000233D1"/>
    <w:rsid w:val="00051A14"/>
    <w:rsid w:val="000F455F"/>
    <w:rsid w:val="00101672"/>
    <w:rsid w:val="001444E1"/>
    <w:rsid w:val="00155730"/>
    <w:rsid w:val="00157ED0"/>
    <w:rsid w:val="00184555"/>
    <w:rsid w:val="001A7545"/>
    <w:rsid w:val="001D508A"/>
    <w:rsid w:val="001F408A"/>
    <w:rsid w:val="00203766"/>
    <w:rsid w:val="00247267"/>
    <w:rsid w:val="00247E69"/>
    <w:rsid w:val="002D5365"/>
    <w:rsid w:val="0037506D"/>
    <w:rsid w:val="003F284B"/>
    <w:rsid w:val="004007C5"/>
    <w:rsid w:val="00415FA1"/>
    <w:rsid w:val="00466D77"/>
    <w:rsid w:val="00495B6F"/>
    <w:rsid w:val="004A321C"/>
    <w:rsid w:val="004E27FD"/>
    <w:rsid w:val="00536B0A"/>
    <w:rsid w:val="00564542"/>
    <w:rsid w:val="005A3F61"/>
    <w:rsid w:val="005E28B1"/>
    <w:rsid w:val="00664E87"/>
    <w:rsid w:val="00673FB3"/>
    <w:rsid w:val="006D658C"/>
    <w:rsid w:val="006E48A9"/>
    <w:rsid w:val="00705AF9"/>
    <w:rsid w:val="00713864"/>
    <w:rsid w:val="007D5EB3"/>
    <w:rsid w:val="00803AF0"/>
    <w:rsid w:val="00833AD6"/>
    <w:rsid w:val="00891DC4"/>
    <w:rsid w:val="00892EF0"/>
    <w:rsid w:val="008951F9"/>
    <w:rsid w:val="008B0BB8"/>
    <w:rsid w:val="00911371"/>
    <w:rsid w:val="00911938"/>
    <w:rsid w:val="00925EC8"/>
    <w:rsid w:val="0093042B"/>
    <w:rsid w:val="00984F2A"/>
    <w:rsid w:val="00986E0A"/>
    <w:rsid w:val="009C3309"/>
    <w:rsid w:val="00A2079E"/>
    <w:rsid w:val="00A902B7"/>
    <w:rsid w:val="00AC41E8"/>
    <w:rsid w:val="00AF648E"/>
    <w:rsid w:val="00B03F52"/>
    <w:rsid w:val="00B07804"/>
    <w:rsid w:val="00B23756"/>
    <w:rsid w:val="00BA2E65"/>
    <w:rsid w:val="00BD05A7"/>
    <w:rsid w:val="00C2008C"/>
    <w:rsid w:val="00CA1994"/>
    <w:rsid w:val="00CA470A"/>
    <w:rsid w:val="00E04C5D"/>
    <w:rsid w:val="00E0687D"/>
    <w:rsid w:val="00E256F7"/>
    <w:rsid w:val="00E67567"/>
    <w:rsid w:val="00E77214"/>
    <w:rsid w:val="00E9516E"/>
    <w:rsid w:val="00EA237B"/>
    <w:rsid w:val="00EB5F2C"/>
    <w:rsid w:val="00F11049"/>
    <w:rsid w:val="00F17160"/>
    <w:rsid w:val="00F32A71"/>
    <w:rsid w:val="00F45763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AF648E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AF648E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Pers_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787811E5A44AFDA81B1E6ACD6194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FD3CA99-401A-4D4B-A133-A4240D7C56DC}"/>
      </w:docPartPr>
      <w:docPartBody>
        <w:p w:rsidR="00000000" w:rsidRDefault="00470EC0">
          <w:pPr>
            <w:pStyle w:val="A5787811E5A44AFDA81B1E6ACD6194EF"/>
          </w:pPr>
          <w:r>
            <w:rPr>
              <w:rStyle w:val="Platzhaltertext"/>
            </w:rPr>
            <w:t>Projektnummer</w:t>
          </w:r>
        </w:p>
      </w:docPartBody>
    </w:docPart>
    <w:docPart>
      <w:docPartPr>
        <w:name w:val="BF2EEDC7A71845B597F717DEC2AE90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929EDA-38D4-4430-9625-D80E539CDD2F}"/>
      </w:docPartPr>
      <w:docPartBody>
        <w:p w:rsidR="00000000" w:rsidRDefault="00470EC0">
          <w:pPr>
            <w:pStyle w:val="BF2EEDC7A71845B597F717DEC2AE901C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 xml:space="preserve">den Betreff </w:t>
          </w:r>
          <w:r w:rsidRPr="005308C8">
            <w:rPr>
              <w:rStyle w:val="Platzhaltertext"/>
            </w:rPr>
            <w:t>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5787811E5A44AFDA81B1E6ACD6194EF">
    <w:name w:val="A5787811E5A44AFDA81B1E6ACD6194EF"/>
  </w:style>
  <w:style w:type="paragraph" w:customStyle="1" w:styleId="BF2EEDC7A71845B597F717DEC2AE901C">
    <w:name w:val="BF2EEDC7A71845B597F717DEC2AE901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5787811E5A44AFDA81B1E6ACD6194EF">
    <w:name w:val="A5787811E5A44AFDA81B1E6ACD6194EF"/>
  </w:style>
  <w:style w:type="paragraph" w:customStyle="1" w:styleId="BF2EEDC7A71845B597F717DEC2AE901C">
    <w:name w:val="BF2EEDC7A71845B597F717DEC2AE90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03ED4-E89F-41A7-9D8A-649443990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06-Pers_Lieferschein.dotx</Template>
  <TotalTime>0</TotalTime>
  <Pages>1</Pages>
  <Words>102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06-Pers_Lieferschein</vt:lpstr>
    </vt:vector>
  </TitlesOfParts>
  <Company>Aegerter &amp; Bosshardt AG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06-Pers_Lieferschein</dc:title>
  <dc:creator>Falzone Lorenzo</dc:creator>
  <dc:description>Version 2014-01</dc:description>
  <cp:lastModifiedBy>Falzone Lorenzo</cp:lastModifiedBy>
  <cp:revision>2</cp:revision>
  <cp:lastPrinted>2016-07-19T09:01:00Z</cp:lastPrinted>
  <dcterms:created xsi:type="dcterms:W3CDTF">2016-07-19T08:58:00Z</dcterms:created>
  <dcterms:modified xsi:type="dcterms:W3CDTF">2016-07-19T09:02:00Z</dcterms:modified>
</cp:coreProperties>
</file>