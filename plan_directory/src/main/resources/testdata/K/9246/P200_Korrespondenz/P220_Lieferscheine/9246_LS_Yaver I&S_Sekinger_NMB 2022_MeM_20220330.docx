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913DF4" w:rsidRDefault="00913DF4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913DF4">
              <w:rPr>
                <w:szCs w:val="22"/>
              </w:rPr>
              <w:t>Yaver</w:t>
            </w:r>
            <w:proofErr w:type="spellEnd"/>
            <w:r w:rsidRPr="00913DF4">
              <w:rPr>
                <w:szCs w:val="22"/>
              </w:rPr>
              <w:t xml:space="preserve"> I&amp;S GmbH</w:t>
            </w:r>
          </w:p>
          <w:p w:rsidR="001F3A4B" w:rsidRDefault="001F3A4B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1F3A4B">
              <w:rPr>
                <w:szCs w:val="22"/>
              </w:rPr>
              <w:t xml:space="preserve">Heinz </w:t>
            </w:r>
            <w:proofErr w:type="spellStart"/>
            <w:r w:rsidRPr="001F3A4B">
              <w:rPr>
                <w:szCs w:val="22"/>
              </w:rPr>
              <w:t>Sekinger</w:t>
            </w:r>
            <w:proofErr w:type="spellEnd"/>
          </w:p>
          <w:p w:rsidR="00230D92" w:rsidRPr="00230D92" w:rsidRDefault="00230D92" w:rsidP="00230D92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30D92">
              <w:rPr>
                <w:szCs w:val="22"/>
              </w:rPr>
              <w:t>Freilagerstrasse 32</w:t>
            </w:r>
          </w:p>
          <w:p w:rsidR="0090003B" w:rsidRDefault="001F3A4B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1F3A4B">
              <w:t>8047 Zürich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230D92">
        <w:rPr>
          <w:noProof/>
        </w:rPr>
        <w:t>30. März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734194">
        <w:rPr>
          <w:noProof/>
          <w:sz w:val="12"/>
          <w:szCs w:val="12"/>
        </w:rPr>
        <w:t>9246_LS_Yaver I&amp;S_Sekinger_NMB 2022_MeM_20220330.docx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>
        <w:t>Sekinger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:rsidR="00ED2112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NMB-Ordner </w:t>
      </w:r>
      <w:r w:rsidR="00F47E3E">
        <w:t>(«roter Ordner»)</w:t>
      </w:r>
      <w:r w:rsidR="00ED2112">
        <w:tab/>
      </w:r>
      <w:r w:rsidR="00ED2112">
        <w:tab/>
      </w:r>
      <w:r w:rsidR="00ED2112">
        <w:tab/>
      </w:r>
      <w:r w:rsidR="00ED2112">
        <w:tab/>
      </w:r>
      <w:r w:rsidR="004446EB">
        <w:tab/>
      </w:r>
      <w:r w:rsidR="004446EB">
        <w:tab/>
      </w:r>
      <w:r w:rsidR="00ED2112">
        <w:t>1</w:t>
      </w:r>
      <w:r w:rsidR="00382C74">
        <w:t xml:space="preserve"> </w:t>
      </w:r>
      <w:r w:rsidR="00ED2112">
        <w:t>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734194">
              <w:rPr>
                <w:sz w:val="16"/>
              </w:rPr>
            </w:r>
            <w:r w:rsidR="007341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34194">
              <w:rPr>
                <w:sz w:val="16"/>
              </w:rPr>
            </w:r>
            <w:r w:rsidR="007341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34194">
              <w:rPr>
                <w:sz w:val="16"/>
              </w:rPr>
            </w:r>
            <w:r w:rsidR="007341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34194">
              <w:rPr>
                <w:sz w:val="16"/>
              </w:rPr>
            </w:r>
            <w:r w:rsidR="007341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34194">
              <w:rPr>
                <w:sz w:val="16"/>
              </w:rPr>
            </w:r>
            <w:r w:rsidR="007341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34194">
              <w:rPr>
                <w:sz w:val="16"/>
              </w:rPr>
            </w:r>
            <w:r w:rsidR="007341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34194">
              <w:rPr>
                <w:sz w:val="16"/>
              </w:rPr>
            </w:r>
            <w:r w:rsidR="007341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34194">
              <w:rPr>
                <w:sz w:val="16"/>
              </w:rPr>
            </w:r>
            <w:r w:rsidR="007341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34194">
              <w:rPr>
                <w:sz w:val="16"/>
              </w:rPr>
            </w:r>
            <w:r w:rsidR="007341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34194">
              <w:rPr>
                <w:sz w:val="16"/>
              </w:rPr>
            </w:r>
            <w:r w:rsidR="007341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34194">
              <w:rPr>
                <w:sz w:val="16"/>
              </w:rPr>
            </w:r>
            <w:r w:rsidR="007341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34194">
              <w:rPr>
                <w:sz w:val="16"/>
              </w:rPr>
            </w:r>
            <w:r w:rsidR="007341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1F3A4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1F3A4B">
      <w:rPr>
        <w:noProof/>
        <w:sz w:val="16"/>
        <w:szCs w:val="16"/>
      </w:rPr>
      <w:t>9246_LS_JSAG_Palumbo_NMB 2022_MeM_20220208.docx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F3A4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24638"/>
    <w:rsid w:val="00230D92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34194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003B"/>
    <w:rsid w:val="0090502A"/>
    <w:rsid w:val="009116F0"/>
    <w:rsid w:val="00913DF4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AF673B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94AF6-0D9B-47C1-8363-154DE816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2022-02-08T10:34:00Z</cp:lastPrinted>
  <dcterms:created xsi:type="dcterms:W3CDTF">2022-03-30T11:02:00Z</dcterms:created>
  <dcterms:modified xsi:type="dcterms:W3CDTF">2022-03-30T11:04:00Z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