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FB4C32" w:rsidTr="000F455F">
        <w:trPr>
          <w:trHeight w:hRule="exact" w:val="2552"/>
        </w:trPr>
        <w:tc>
          <w:tcPr>
            <w:tcW w:w="9469" w:type="dxa"/>
            <w:gridSpan w:val="4"/>
          </w:tcPr>
          <w:p w:rsidR="00FB4C32" w:rsidRDefault="00CA1BA7" w:rsidP="00CA1BA7">
            <w:r>
              <w:t xml:space="preserve">Rapp </w:t>
            </w:r>
            <w:proofErr w:type="spellStart"/>
            <w:r>
              <w:t>Infra</w:t>
            </w:r>
            <w:proofErr w:type="spellEnd"/>
            <w:r>
              <w:t xml:space="preserve"> AG</w:t>
            </w:r>
          </w:p>
          <w:p w:rsidR="00CA1BA7" w:rsidRDefault="00CA1BA7" w:rsidP="00CA1BA7">
            <w:r>
              <w:t xml:space="preserve">Herr Ronnie </w:t>
            </w:r>
            <w:proofErr w:type="spellStart"/>
            <w:r>
              <w:t>Rotzler</w:t>
            </w:r>
            <w:proofErr w:type="spellEnd"/>
          </w:p>
          <w:p w:rsidR="00CA1BA7" w:rsidRDefault="000B2A07" w:rsidP="00CA1BA7">
            <w:r>
              <w:t>Hoch</w:t>
            </w:r>
            <w:r w:rsidR="006C2F59">
              <w:t>s</w:t>
            </w:r>
            <w:r w:rsidR="00CA1BA7">
              <w:t>trasse 100</w:t>
            </w:r>
          </w:p>
          <w:p w:rsidR="00CA1BA7" w:rsidRDefault="00CA1BA7" w:rsidP="00CA1BA7">
            <w:r>
              <w:t>4018 Basel</w:t>
            </w:r>
          </w:p>
        </w:tc>
      </w:tr>
      <w:tr w:rsidR="00FB4C32" w:rsidTr="000F455F">
        <w:trPr>
          <w:trHeight w:val="919"/>
        </w:trPr>
        <w:tc>
          <w:tcPr>
            <w:tcW w:w="9469" w:type="dxa"/>
            <w:gridSpan w:val="4"/>
          </w:tcPr>
          <w:p w:rsidR="00FB4C32" w:rsidRDefault="00FB4C32">
            <w:r>
              <w:t xml:space="preserve">Basel, </w:t>
            </w:r>
            <w:r>
              <w:fldChar w:fldCharType="begin"/>
            </w:r>
            <w:r>
              <w:instrText xml:space="preserve"> CREATEDATE  \@ "d. MMMM yyyy"  \* MERGEFORMAT </w:instrText>
            </w:r>
            <w:r>
              <w:fldChar w:fldCharType="separate"/>
            </w:r>
            <w:r w:rsidR="00914DC1">
              <w:rPr>
                <w:noProof/>
              </w:rPr>
              <w:t>11. Mai 2015</w:t>
            </w:r>
            <w:r>
              <w:fldChar w:fldCharType="end"/>
            </w:r>
            <w:bookmarkStart w:id="0" w:name="_GoBack"/>
            <w:bookmarkEnd w:id="0"/>
            <w:r>
              <w:t xml:space="preserve"> / </w:t>
            </w:r>
            <w:sdt>
              <w:sdtPr>
                <w:id w:val="188960219"/>
                <w:placeholder>
                  <w:docPart w:val="394103DEB5504AB08872C3350207ADCF"/>
                </w:placeholder>
                <w:text/>
              </w:sdtPr>
              <w:sdtEndPr/>
              <w:sdtContent>
                <w:r w:rsidR="00CA1BA7">
                  <w:t xml:space="preserve">9246 / </w:t>
                </w:r>
                <w:r w:rsidR="000B2A07">
                  <w:t>WN</w:t>
                </w:r>
              </w:sdtContent>
            </w:sdt>
          </w:p>
          <w:p w:rsidR="00FB4C32" w:rsidRPr="000233D1" w:rsidRDefault="00FB4C32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914DC1">
              <w:rPr>
                <w:noProof/>
                <w:sz w:val="12"/>
                <w:szCs w:val="12"/>
              </w:rPr>
              <w:t>9246_LS_korr Rapporte_EP SiEP_Shd_WN_20150511.docx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FB4C32" w:rsidTr="000F455F">
        <w:trPr>
          <w:trHeight w:val="567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FB4C32" w:rsidRPr="005E28B1" w:rsidRDefault="00FB4C32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FB4C32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FB4C32" w:rsidRPr="005308C8" w:rsidRDefault="00914DC1" w:rsidP="006C2F59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E22E8EEA18814FAA9814D1749DFFF814"/>
                </w:placeholder>
                <w:text w:multiLine="1"/>
              </w:sdtPr>
              <w:sdtEndPr/>
              <w:sdtContent>
                <w:r w:rsidR="00503ADF">
                  <w:t xml:space="preserve">EP Sissach </w:t>
                </w:r>
                <w:r w:rsidR="000B2A07">
                  <w:t>–</w:t>
                </w:r>
                <w:proofErr w:type="spellStart"/>
                <w:r w:rsidR="00503ADF">
                  <w:t>Eptingen</w:t>
                </w:r>
                <w:proofErr w:type="spellEnd"/>
                <w:r w:rsidR="000B2A07">
                  <w:t xml:space="preserve">, </w:t>
                </w:r>
                <w:r w:rsidR="006C2F59">
                  <w:t>korr.</w:t>
                </w:r>
                <w:r w:rsidR="000B2A07">
                  <w:t xml:space="preserve"> Rapporte Leistungen Februar und März 2015</w:t>
                </w:r>
              </w:sdtContent>
            </w:sdt>
          </w:p>
        </w:tc>
      </w:tr>
      <w:tr w:rsidR="00FB4C32" w:rsidTr="003F284B">
        <w:tc>
          <w:tcPr>
            <w:tcW w:w="9469" w:type="dxa"/>
            <w:gridSpan w:val="4"/>
            <w:tcMar>
              <w:top w:w="57" w:type="dxa"/>
            </w:tcMar>
          </w:tcPr>
          <w:p w:rsidR="00FB4C32" w:rsidRDefault="00FB4C32" w:rsidP="00F11049"/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gemäss telefonischer Besprechung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zur Unterschrift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0B2A07" w:rsidP="003301A9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 Ihren Akten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056738016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Stellungnahme</w:t>
            </w:r>
          </w:p>
        </w:tc>
        <w:sdt>
          <w:sdtPr>
            <w:rPr>
              <w:rFonts w:ascii="Meiryo" w:eastAsia="Meiryo" w:hAnsi="Meiryo" w:cs="Meiryo"/>
            </w:rPr>
            <w:id w:val="191473914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mit Dank zurück</w:t>
            </w:r>
          </w:p>
        </w:tc>
      </w:tr>
      <w:tr w:rsidR="00FB4C32" w:rsidRPr="000F455F" w:rsidTr="00D32D6E">
        <w:trPr>
          <w:trHeight w:hRule="exact" w:val="640"/>
        </w:trPr>
        <w:tc>
          <w:tcPr>
            <w:tcW w:w="407" w:type="dxa"/>
          </w:tcPr>
          <w:p w:rsidR="00FB4C32" w:rsidRPr="000F455F" w:rsidRDefault="00FB4C32" w:rsidP="003301A9"/>
        </w:tc>
        <w:tc>
          <w:tcPr>
            <w:tcW w:w="4399" w:type="dxa"/>
            <w:vAlign w:val="center"/>
          </w:tcPr>
          <w:p w:rsidR="00FB4C32" w:rsidRPr="000F455F" w:rsidRDefault="00FB4C32" w:rsidP="000F455F"/>
        </w:tc>
        <w:sdt>
          <w:sdtPr>
            <w:rPr>
              <w:rFonts w:ascii="Meiryo" w:eastAsia="Meiryo" w:hAnsi="Meiryo" w:cs="Meiryo"/>
            </w:rPr>
            <w:id w:val="429402510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sdt>
          <w:sdtPr>
            <w:id w:val="1563751445"/>
          </w:sdtPr>
          <w:sdtEndPr/>
          <w:sdtContent>
            <w:tc>
              <w:tcPr>
                <w:tcW w:w="4255" w:type="dxa"/>
                <w:vAlign w:val="center"/>
              </w:tcPr>
              <w:p w:rsidR="00D32D6E" w:rsidRDefault="00FB4C32" w:rsidP="00D32D6E">
                <w:pPr>
                  <w:tabs>
                    <w:tab w:val="left" w:pos="1165"/>
                  </w:tabs>
                </w:pPr>
                <w:r>
                  <w:t xml:space="preserve"> </w:t>
                </w:r>
                <w:r w:rsidR="006C2F59">
                  <w:t xml:space="preserve">Kopie an: </w:t>
                </w:r>
                <w:r w:rsidR="00D32D6E">
                  <w:tab/>
                  <w:t xml:space="preserve">- </w:t>
                </w:r>
                <w:r w:rsidR="006C2F59">
                  <w:t xml:space="preserve">J+S, Hr. </w:t>
                </w:r>
                <w:r w:rsidR="00D32D6E">
                  <w:t xml:space="preserve">S. </w:t>
                </w:r>
                <w:r w:rsidR="006C2F59">
                  <w:t xml:space="preserve">Roth, </w:t>
                </w:r>
              </w:p>
              <w:p w:rsidR="00D32D6E" w:rsidRDefault="00D32D6E" w:rsidP="00D32D6E">
                <w:pPr>
                  <w:tabs>
                    <w:tab w:val="left" w:pos="1165"/>
                  </w:tabs>
                </w:pPr>
                <w:r>
                  <w:tab/>
                  <w:t>- A</w:t>
                </w:r>
                <w:r w:rsidR="006C2F59">
                  <w:t>STRA</w:t>
                </w:r>
                <w:r>
                  <w:t>, Hr. HP. Hofmann</w:t>
                </w:r>
              </w:p>
              <w:p w:rsidR="00FB4C32" w:rsidRPr="000F455F" w:rsidRDefault="00FB4C32" w:rsidP="00D32D6E">
                <w:pPr>
                  <w:tabs>
                    <w:tab w:val="left" w:pos="1165"/>
                  </w:tabs>
                </w:pPr>
              </w:p>
            </w:tc>
          </w:sdtContent>
        </w:sdt>
      </w:tr>
      <w:tr w:rsidR="00FB4C32" w:rsidTr="003F284B">
        <w:tc>
          <w:tcPr>
            <w:tcW w:w="9469" w:type="dxa"/>
            <w:gridSpan w:val="4"/>
            <w:tcMar>
              <w:top w:w="57" w:type="dxa"/>
            </w:tcMar>
            <w:vAlign w:val="center"/>
          </w:tcPr>
          <w:p w:rsidR="00D32D6E" w:rsidRDefault="00D32D6E" w:rsidP="003F284B"/>
        </w:tc>
      </w:tr>
      <w:tr w:rsidR="00FB4C32" w:rsidTr="000F455F">
        <w:tc>
          <w:tcPr>
            <w:tcW w:w="9469" w:type="dxa"/>
            <w:gridSpan w:val="4"/>
            <w:tcMar>
              <w:top w:w="113" w:type="dxa"/>
            </w:tcMar>
          </w:tcPr>
          <w:p w:rsidR="00FB4C32" w:rsidRDefault="00FB4C32" w:rsidP="00EB5F2C">
            <w:r>
              <w:t>Beilage / Bemerkungen:</w:t>
            </w:r>
          </w:p>
        </w:tc>
      </w:tr>
      <w:tr w:rsidR="00FB4C32" w:rsidTr="000F455F">
        <w:trPr>
          <w:trHeight w:val="1418"/>
        </w:trPr>
        <w:sdt>
          <w:sdtPr>
            <w:alias w:val="Beilage / Bemerkung"/>
            <w:tag w:val="Beilage_Bemerkung"/>
            <w:id w:val="-1180812000"/>
          </w:sdtPr>
          <w:sdtEndPr/>
          <w:sdtContent>
            <w:tc>
              <w:tcPr>
                <w:tcW w:w="9469" w:type="dxa"/>
                <w:gridSpan w:val="4"/>
                <w:tcMar>
                  <w:top w:w="113" w:type="dxa"/>
                </w:tcMar>
              </w:tcPr>
              <w:p w:rsidR="00CA1BA7" w:rsidRDefault="00CA1BA7" w:rsidP="00CA1BA7">
                <w:r>
                  <w:t xml:space="preserve">Sehr geehrter Herr </w:t>
                </w:r>
                <w:proofErr w:type="spellStart"/>
                <w:r>
                  <w:t>Rotzler</w:t>
                </w:r>
                <w:proofErr w:type="spellEnd"/>
                <w:r>
                  <w:t xml:space="preserve"> </w:t>
                </w:r>
              </w:p>
              <w:p w:rsidR="00CA1BA7" w:rsidRDefault="00CA1BA7" w:rsidP="00CA1BA7"/>
              <w:p w:rsidR="006C2F59" w:rsidRDefault="00CA1BA7" w:rsidP="006C2F59">
                <w:r>
                  <w:t xml:space="preserve">Beiliegend erhalten Sie </w:t>
                </w:r>
                <w:r w:rsidR="000B2A07">
                  <w:t xml:space="preserve">die </w:t>
                </w:r>
                <w:r w:rsidR="00D32D6E">
                  <w:t>korrigierte</w:t>
                </w:r>
                <w:r w:rsidR="005E37A9">
                  <w:t>n</w:t>
                </w:r>
                <w:r w:rsidR="000B2A07">
                  <w:t xml:space="preserve"> Leistungsrapporte Februar und März 2015</w:t>
                </w:r>
                <w:r w:rsidR="00C815FB">
                  <w:t xml:space="preserve"> mit der Bitte um Genehmigung und Rücksendung.</w:t>
                </w:r>
              </w:p>
              <w:p w:rsidR="006C2F59" w:rsidRDefault="006C2F59" w:rsidP="006C2F59"/>
              <w:p w:rsidR="00FB4C32" w:rsidRDefault="006C2F59" w:rsidP="006C2F59">
                <w:r>
                  <w:t>Besten Dank.</w:t>
                </w:r>
              </w:p>
            </w:tc>
          </w:sdtContent>
        </w:sdt>
      </w:tr>
    </w:tbl>
    <w:p w:rsidR="00466D77" w:rsidRDefault="00466D77" w:rsidP="003F284B"/>
    <w:p w:rsidR="006E48A9" w:rsidRDefault="006E48A9" w:rsidP="003F284B">
      <w:r>
        <w:t>Freundliche Grüsse</w:t>
      </w:r>
    </w:p>
    <w:p w:rsidR="006C2CA9" w:rsidRDefault="006C2CA9" w:rsidP="003F284B"/>
    <w:p w:rsidR="006C2CA9" w:rsidRDefault="006C2CA9" w:rsidP="003F284B"/>
    <w:p w:rsidR="006C2CA9" w:rsidRDefault="00C815FB" w:rsidP="003F284B">
      <w:r>
        <w:t>Noëlle Weider</w:t>
      </w:r>
    </w:p>
    <w:p w:rsidR="00C815FB" w:rsidRDefault="00C815FB" w:rsidP="003F284B">
      <w:r>
        <w:t>Projektassistenz</w:t>
      </w:r>
    </w:p>
    <w:sectPr w:rsidR="00C815FB" w:rsidSect="007138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BA7" w:rsidRDefault="00CA1BA7" w:rsidP="00833AD6">
      <w:pPr>
        <w:spacing w:line="240" w:lineRule="auto"/>
      </w:pPr>
      <w:r>
        <w:separator/>
      </w:r>
    </w:p>
  </w:endnote>
  <w:endnote w:type="continuationSeparator" w:id="0">
    <w:p w:rsidR="00CA1BA7" w:rsidRDefault="00CA1BA7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04C5D" w:rsidRPr="00564542" w:rsidTr="009C3309">
      <w:tc>
        <w:tcPr>
          <w:tcW w:w="9457" w:type="dxa"/>
        </w:tcPr>
        <w:p w:rsidR="00E04C5D" w:rsidRPr="00564542" w:rsidRDefault="00E04C5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914DC1">
            <w:rPr>
              <w:noProof/>
              <w:spacing w:val="4"/>
              <w:sz w:val="18"/>
              <w:szCs w:val="18"/>
            </w:rPr>
            <w:t>9246_LS_korr Rapporte_EP SiEP_Shd_WN_20150511.docx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914DC1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911938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FE2F7F" w:rsidRPr="00986E0A" w:rsidTr="009C3309">
      <w:trPr>
        <w:trHeight w:val="704"/>
      </w:trPr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spacing w:before="120"/>
            <w:jc w:val="left"/>
          </w:pPr>
          <w:proofErr w:type="spellStart"/>
          <w:r w:rsidRPr="00A2079E">
            <w:t>Ingenieu</w:t>
          </w:r>
          <w:r w:rsidR="00673FB3">
            <w:t>r</w:t>
          </w:r>
          <w:r w:rsidRPr="00A2079E">
            <w:t>bureau</w:t>
          </w:r>
          <w:proofErr w:type="spellEnd"/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 xml:space="preserve">A. </w:t>
          </w:r>
          <w:proofErr w:type="spellStart"/>
          <w:r w:rsidRPr="00A2079E">
            <w:t>Aegerter</w:t>
          </w:r>
          <w:proofErr w:type="spellEnd"/>
          <w:r w:rsidRPr="00A2079E">
            <w:t xml:space="preserve"> &amp; Dr. O. </w:t>
          </w:r>
          <w:proofErr w:type="spellStart"/>
          <w:r w:rsidRPr="00A2079E">
            <w:t>Bosshardt</w:t>
          </w:r>
          <w:proofErr w:type="spellEnd"/>
          <w:r w:rsidRPr="00A2079E">
            <w:t xml:space="preserve"> AG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>www.aebo.ch</w:t>
          </w:r>
        </w:p>
      </w:tc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Hauptsitz Basel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Hochstrasse 48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CH-4002 Basel, Postfach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+41 61 365 22 22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+41 61 361 07 94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basel@aebo.ch</w:t>
          </w:r>
        </w:p>
      </w:tc>
      <w:tc>
        <w:tcPr>
          <w:tcW w:w="3153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Bahnhofstrasse 36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CH-4313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+41 61 851 37 75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+41 61 851 38 71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moehlin@aebo.ch</w:t>
          </w:r>
        </w:p>
      </w:tc>
    </w:tr>
  </w:tbl>
  <w:p w:rsidR="00E04C5D" w:rsidRPr="006E48A9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BA7" w:rsidRDefault="00CA1BA7" w:rsidP="00833AD6">
      <w:pPr>
        <w:spacing w:line="240" w:lineRule="auto"/>
      </w:pPr>
      <w:r>
        <w:separator/>
      </w:r>
    </w:p>
  </w:footnote>
  <w:footnote w:type="continuationSeparator" w:id="0">
    <w:p w:rsidR="00CA1BA7" w:rsidRDefault="00CA1BA7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4A321C" w:rsidRDefault="004E27FD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FE2F7F" w:rsidRDefault="00FE2F7F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BA7"/>
    <w:rsid w:val="000150FE"/>
    <w:rsid w:val="000233D1"/>
    <w:rsid w:val="00051A14"/>
    <w:rsid w:val="000B2A07"/>
    <w:rsid w:val="000F455F"/>
    <w:rsid w:val="00101672"/>
    <w:rsid w:val="001444E1"/>
    <w:rsid w:val="00155730"/>
    <w:rsid w:val="00157ED0"/>
    <w:rsid w:val="001A7545"/>
    <w:rsid w:val="001D508A"/>
    <w:rsid w:val="00203766"/>
    <w:rsid w:val="00247267"/>
    <w:rsid w:val="00247E69"/>
    <w:rsid w:val="002D5365"/>
    <w:rsid w:val="0037506D"/>
    <w:rsid w:val="003F284B"/>
    <w:rsid w:val="004007C5"/>
    <w:rsid w:val="00415FA1"/>
    <w:rsid w:val="00466D77"/>
    <w:rsid w:val="00495B6F"/>
    <w:rsid w:val="004A321C"/>
    <w:rsid w:val="004E27FD"/>
    <w:rsid w:val="00503ADF"/>
    <w:rsid w:val="00511B35"/>
    <w:rsid w:val="00536B0A"/>
    <w:rsid w:val="00564542"/>
    <w:rsid w:val="00596734"/>
    <w:rsid w:val="005A3F61"/>
    <w:rsid w:val="005E28B1"/>
    <w:rsid w:val="005E37A9"/>
    <w:rsid w:val="00673FB3"/>
    <w:rsid w:val="006C2CA9"/>
    <w:rsid w:val="006C2F59"/>
    <w:rsid w:val="006D658C"/>
    <w:rsid w:val="006E48A9"/>
    <w:rsid w:val="00705AF9"/>
    <w:rsid w:val="00713864"/>
    <w:rsid w:val="007D5EB3"/>
    <w:rsid w:val="007E208A"/>
    <w:rsid w:val="00803AF0"/>
    <w:rsid w:val="00833AD6"/>
    <w:rsid w:val="00891DC4"/>
    <w:rsid w:val="00892EF0"/>
    <w:rsid w:val="008951F9"/>
    <w:rsid w:val="008B0BB8"/>
    <w:rsid w:val="00911371"/>
    <w:rsid w:val="00911938"/>
    <w:rsid w:val="00914DC1"/>
    <w:rsid w:val="00925EC8"/>
    <w:rsid w:val="0093042B"/>
    <w:rsid w:val="00984F2A"/>
    <w:rsid w:val="00986E0A"/>
    <w:rsid w:val="009C3309"/>
    <w:rsid w:val="00A2079E"/>
    <w:rsid w:val="00A31749"/>
    <w:rsid w:val="00A902B7"/>
    <w:rsid w:val="00AC41E8"/>
    <w:rsid w:val="00B03F52"/>
    <w:rsid w:val="00B07804"/>
    <w:rsid w:val="00B23756"/>
    <w:rsid w:val="00BA2E65"/>
    <w:rsid w:val="00BD05A7"/>
    <w:rsid w:val="00C815FB"/>
    <w:rsid w:val="00CA1BA7"/>
    <w:rsid w:val="00CA470A"/>
    <w:rsid w:val="00CF52D7"/>
    <w:rsid w:val="00D32D6E"/>
    <w:rsid w:val="00D46704"/>
    <w:rsid w:val="00E04C5D"/>
    <w:rsid w:val="00E256F7"/>
    <w:rsid w:val="00E67567"/>
    <w:rsid w:val="00E77214"/>
    <w:rsid w:val="00EA237B"/>
    <w:rsid w:val="00EB5F2C"/>
    <w:rsid w:val="00F11049"/>
    <w:rsid w:val="00F17160"/>
    <w:rsid w:val="00F32A71"/>
    <w:rsid w:val="00FB4C32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94103DEB5504AB08872C3350207AD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553D01B-4B1F-4210-B2EB-9046EF200997}"/>
      </w:docPartPr>
      <w:docPartBody>
        <w:p w:rsidR="003650E8" w:rsidRDefault="003650E8">
          <w:pPr>
            <w:pStyle w:val="394103DEB5504AB08872C3350207ADCF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E22E8EEA18814FAA9814D1749DFFF8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A61006-82B8-4F2E-BCFF-72C4CE983E2A}"/>
      </w:docPartPr>
      <w:docPartBody>
        <w:p w:rsidR="003650E8" w:rsidRDefault="003650E8">
          <w:pPr>
            <w:pStyle w:val="E22E8EEA18814FAA9814D1749DFFF814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0E8"/>
    <w:rsid w:val="0036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A0D2B7C942048578A7219034CB1FB73">
    <w:name w:val="AA0D2B7C942048578A7219034CB1FB73"/>
  </w:style>
  <w:style w:type="paragraph" w:customStyle="1" w:styleId="394103DEB5504AB08872C3350207ADCF">
    <w:name w:val="394103DEB5504AB08872C3350207ADCF"/>
  </w:style>
  <w:style w:type="paragraph" w:customStyle="1" w:styleId="E22E8EEA18814FAA9814D1749DFFF814">
    <w:name w:val="E22E8EEA18814FAA9814D1749DFFF81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A0D2B7C942048578A7219034CB1FB73">
    <w:name w:val="AA0D2B7C942048578A7219034CB1FB73"/>
  </w:style>
  <w:style w:type="paragraph" w:customStyle="1" w:styleId="394103DEB5504AB08872C3350207ADCF">
    <w:name w:val="394103DEB5504AB08872C3350207ADCF"/>
  </w:style>
  <w:style w:type="paragraph" w:customStyle="1" w:styleId="E22E8EEA18814FAA9814D1749DFFF814">
    <w:name w:val="E22E8EEA18814FAA9814D1749DFFF8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A4DAC-0266-4669-ADDA-C59A133B1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113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Boschung Brigitte</dc:creator>
  <dc:description>Version 2014-01</dc:description>
  <cp:lastModifiedBy>Weider Noelle</cp:lastModifiedBy>
  <cp:revision>5</cp:revision>
  <cp:lastPrinted>2015-05-12T15:29:00Z</cp:lastPrinted>
  <dcterms:created xsi:type="dcterms:W3CDTF">2015-05-11T14:44:00Z</dcterms:created>
  <dcterms:modified xsi:type="dcterms:W3CDTF">2015-05-12T15:38:00Z</dcterms:modified>
</cp:coreProperties>
</file>