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5A3F61" w14:paraId="00022907" w14:textId="77777777" w:rsidTr="00E26A03">
        <w:trPr>
          <w:trHeight w:hRule="exact" w:val="2552"/>
        </w:trPr>
        <w:tc>
          <w:tcPr>
            <w:tcW w:w="9494" w:type="dxa"/>
          </w:tcPr>
          <w:p w14:paraId="3D89503F" w14:textId="0CFE0FD0" w:rsidR="008350AA" w:rsidRDefault="005A5ED7" w:rsidP="008350AA">
            <w:r>
              <w:t>Bau- und Verkehrsdepartement Basel-Stadt</w:t>
            </w:r>
          </w:p>
          <w:p w14:paraId="57D85C4C" w14:textId="570D93BE" w:rsidR="008350AA" w:rsidRDefault="005A5ED7" w:rsidP="008350AA">
            <w:r>
              <w:t>Tiefbauamt</w:t>
            </w:r>
          </w:p>
          <w:p w14:paraId="3EE9C39B" w14:textId="7082F7AC" w:rsidR="005A5ED7" w:rsidRDefault="005A5ED7" w:rsidP="008350AA">
            <w:r>
              <w:t>Herr Markus Werder</w:t>
            </w:r>
          </w:p>
          <w:p w14:paraId="2259C087" w14:textId="2FD78793" w:rsidR="008350AA" w:rsidRDefault="005A5ED7" w:rsidP="008350AA">
            <w:proofErr w:type="spellStart"/>
            <w:r>
              <w:t>Dufourstrasse</w:t>
            </w:r>
            <w:proofErr w:type="spellEnd"/>
            <w:r>
              <w:t xml:space="preserve"> 40/50</w:t>
            </w:r>
          </w:p>
          <w:p w14:paraId="511DD1B0" w14:textId="34FAA926" w:rsidR="005A3F61" w:rsidRDefault="008350AA" w:rsidP="005A5ED7">
            <w:r>
              <w:t>400</w:t>
            </w:r>
            <w:r w:rsidR="005A5ED7">
              <w:t>1</w:t>
            </w:r>
            <w:r>
              <w:t xml:space="preserve"> Basel </w:t>
            </w:r>
          </w:p>
        </w:tc>
      </w:tr>
      <w:tr w:rsidR="005A3F61" w14:paraId="3179E96F" w14:textId="77777777" w:rsidTr="00E26A03">
        <w:trPr>
          <w:trHeight w:val="919"/>
        </w:trPr>
        <w:tc>
          <w:tcPr>
            <w:tcW w:w="9494" w:type="dxa"/>
          </w:tcPr>
          <w:p w14:paraId="6DECAE15" w14:textId="2C91B3C2" w:rsidR="005A3F61" w:rsidRDefault="00911371" w:rsidP="0087667A">
            <w:r w:rsidRPr="0087667A">
              <w:t xml:space="preserve">Basel, </w:t>
            </w:r>
            <w:r w:rsidR="00D315F7">
              <w:t>10</w:t>
            </w:r>
            <w:r w:rsidR="005A5ED7">
              <w:t>.11</w:t>
            </w:r>
            <w:r w:rsidR="00C6620B">
              <w:t>.2022</w:t>
            </w:r>
            <w:r w:rsidRPr="0087667A">
              <w:t xml:space="preserve"> / </w:t>
            </w:r>
            <w:sdt>
              <w:sdtPr>
                <w:id w:val="188960219"/>
                <w:placeholder>
                  <w:docPart w:val="5AA1CBC7EB4945EB92883DCC89D9BAFE"/>
                </w:placeholder>
                <w:text/>
              </w:sdtPr>
              <w:sdtEndPr/>
              <w:sdtContent>
                <w:r w:rsidR="006E00D8">
                  <w:t>7991/</w:t>
                </w:r>
                <w:proofErr w:type="spellStart"/>
                <w:r w:rsidR="006E00D8">
                  <w:t>IMa</w:t>
                </w:r>
                <w:proofErr w:type="spellEnd"/>
              </w:sdtContent>
            </w:sdt>
          </w:p>
          <w:p w14:paraId="2BDF52D8" w14:textId="01DA5DE0" w:rsidR="000233D1" w:rsidRPr="000233D1" w:rsidRDefault="000233D1" w:rsidP="0087667A">
            <w:pPr>
              <w:rPr>
                <w:sz w:val="12"/>
                <w:szCs w:val="12"/>
              </w:rPr>
            </w:pPr>
            <w:r w:rsidRPr="000233D1">
              <w:rPr>
                <w:sz w:val="12"/>
                <w:szCs w:val="12"/>
              </w:rPr>
              <w:fldChar w:fldCharType="begin"/>
            </w:r>
            <w:r w:rsidR="004007C5">
              <w:rPr>
                <w:sz w:val="12"/>
                <w:szCs w:val="12"/>
              </w:rPr>
              <w:instrText xml:space="preserve"> FILENAME   \* CHAR</w:instrText>
            </w:r>
            <w:r w:rsidRPr="000233D1">
              <w:rPr>
                <w:sz w:val="12"/>
                <w:szCs w:val="12"/>
              </w:rPr>
              <w:instrText xml:space="preserve">FORMAT </w:instrText>
            </w:r>
            <w:r w:rsidRPr="000233D1">
              <w:rPr>
                <w:sz w:val="12"/>
                <w:szCs w:val="12"/>
              </w:rPr>
              <w:fldChar w:fldCharType="separate"/>
            </w:r>
            <w:r w:rsidR="00760978">
              <w:rPr>
                <w:noProof/>
                <w:sz w:val="12"/>
                <w:szCs w:val="12"/>
              </w:rPr>
              <w:t>7991_NO_TBAbs_thannerst_IMa_20221104.docx</w:t>
            </w:r>
            <w:r w:rsidRPr="000233D1">
              <w:rPr>
                <w:sz w:val="12"/>
                <w:szCs w:val="12"/>
              </w:rPr>
              <w:fldChar w:fldCharType="end"/>
            </w:r>
            <w:r w:rsidR="00F520BF">
              <w:rPr>
                <w:sz w:val="12"/>
                <w:szCs w:val="12"/>
              </w:rPr>
              <w:t xml:space="preserve"> </w:t>
            </w:r>
            <w:r w:rsidR="00F520BF" w:rsidRPr="0087667A">
              <w:rPr>
                <w:vanish/>
                <w:color w:val="FF0000"/>
              </w:rPr>
              <w:t>Bitte einen Dokumentennamen wählen, der sich auf das Projekt bezieht!!</w:t>
            </w:r>
          </w:p>
        </w:tc>
      </w:tr>
      <w:tr w:rsidR="005A3F61" w14:paraId="5CA6ABB0" w14:textId="77777777" w:rsidTr="00E26A03">
        <w:tc>
          <w:tcPr>
            <w:tcW w:w="9494" w:type="dxa"/>
          </w:tcPr>
          <w:p w14:paraId="2CFD0D4F" w14:textId="4A31897B" w:rsidR="006E00D8" w:rsidRPr="000A0C11" w:rsidRDefault="005A5ED7" w:rsidP="006E00D8">
            <w:pPr>
              <w:pStyle w:val="Betreff"/>
            </w:pPr>
            <w:r>
              <w:t xml:space="preserve">Kanalsanierung </w:t>
            </w:r>
            <w:proofErr w:type="spellStart"/>
            <w:r>
              <w:t>Thannerstrasse</w:t>
            </w:r>
            <w:proofErr w:type="spellEnd"/>
            <w:r>
              <w:t>, Basel</w:t>
            </w:r>
          </w:p>
          <w:p w14:paraId="02F45C34" w14:textId="7FC5E608" w:rsidR="006E00D8" w:rsidRPr="000A0C11" w:rsidRDefault="005A5ED7" w:rsidP="006E00D8">
            <w:pPr>
              <w:pStyle w:val="Betreff"/>
            </w:pPr>
            <w:r>
              <w:t>Nachtrags</w:t>
            </w:r>
            <w:r w:rsidR="006E00D8" w:rsidRPr="000A0C11">
              <w:t>offerte für Ingenieurleistungen</w:t>
            </w:r>
          </w:p>
          <w:p w14:paraId="7381FBD2" w14:textId="7837AB08" w:rsidR="005A3F61" w:rsidRPr="00911371" w:rsidRDefault="006E00D8" w:rsidP="0053210C">
            <w:pPr>
              <w:pStyle w:val="Betreff"/>
            </w:pPr>
            <w:r w:rsidRPr="000A0C11">
              <w:t xml:space="preserve">Projektphase </w:t>
            </w:r>
            <w:r w:rsidR="00C6620B">
              <w:t>Submission</w:t>
            </w:r>
          </w:p>
        </w:tc>
      </w:tr>
    </w:tbl>
    <w:p w14:paraId="01156E36" w14:textId="074848CA" w:rsidR="00B23756" w:rsidRDefault="000150FE" w:rsidP="000233D1">
      <w:pPr>
        <w:pStyle w:val="Anrede"/>
      </w:pPr>
      <w:r w:rsidRPr="000233D1">
        <w:t>Sehr geehrte</w:t>
      </w:r>
      <w:r w:rsidR="006E00D8">
        <w:t xml:space="preserve">r </w:t>
      </w:r>
      <w:r w:rsidR="005A5ED7">
        <w:t>Herr Werder</w:t>
      </w:r>
    </w:p>
    <w:p w14:paraId="2E31B6FB" w14:textId="3585CD1A" w:rsidR="006E00D8" w:rsidRDefault="006E00D8" w:rsidP="006E00D8">
      <w:r w:rsidRPr="00F520BF">
        <w:t>Bezugn</w:t>
      </w:r>
      <w:r>
        <w:t>ehmend</w:t>
      </w:r>
      <w:r w:rsidRPr="00F520BF">
        <w:t xml:space="preserve"> auf</w:t>
      </w:r>
      <w:r>
        <w:t xml:space="preserve"> </w:t>
      </w:r>
      <w:r w:rsidR="005A5ED7">
        <w:t>unsere</w:t>
      </w:r>
      <w:r w:rsidR="008350AA">
        <w:t xml:space="preserve"> Besprechung vom </w:t>
      </w:r>
      <w:r w:rsidR="005A5ED7">
        <w:t>4.11</w:t>
      </w:r>
      <w:r w:rsidR="00C6620B">
        <w:t>.2022</w:t>
      </w:r>
      <w:r w:rsidR="008350AA">
        <w:t xml:space="preserve"> </w:t>
      </w:r>
      <w:r w:rsidRPr="00F520BF">
        <w:t>unterbreiten wir Ihnen gerne unser Angebot wie folgt.</w:t>
      </w:r>
    </w:p>
    <w:p w14:paraId="444578DA" w14:textId="77777777" w:rsidR="00BD05A7" w:rsidRDefault="00BD05A7" w:rsidP="00E04C5D"/>
    <w:p w14:paraId="383A14FB" w14:textId="77777777" w:rsidR="004A321C" w:rsidRDefault="00F520BF" w:rsidP="00F520BF">
      <w:pPr>
        <w:pStyle w:val="berschrift1"/>
      </w:pPr>
      <w:r>
        <w:t>Grundlagen</w:t>
      </w:r>
    </w:p>
    <w:p w14:paraId="72EEDE53" w14:textId="4BE12535" w:rsidR="008350AA" w:rsidRDefault="005A5ED7" w:rsidP="008350AA">
      <w:pPr>
        <w:pStyle w:val="AufzhlungFliesst"/>
        <w:ind w:left="1106" w:hanging="426"/>
      </w:pPr>
      <w:proofErr w:type="spellStart"/>
      <w:r>
        <w:t>Planervertrag</w:t>
      </w:r>
      <w:proofErr w:type="spellEnd"/>
      <w:r>
        <w:t xml:space="preserve"> TBA Projektnummer MP1823</w:t>
      </w:r>
    </w:p>
    <w:p w14:paraId="50D40100" w14:textId="30557568" w:rsidR="008350AA" w:rsidRDefault="005A5ED7" w:rsidP="008350AA">
      <w:pPr>
        <w:pStyle w:val="AufzhlungFliesst"/>
        <w:ind w:left="1106" w:hanging="426"/>
      </w:pPr>
      <w:r>
        <w:t>Bestehendes Projekt AeBo</w:t>
      </w:r>
    </w:p>
    <w:p w14:paraId="02B9CFF8" w14:textId="7C174C23" w:rsidR="00BC1F5B" w:rsidRDefault="00BC1F5B" w:rsidP="005F7F85">
      <w:pPr>
        <w:pStyle w:val="AufzhlungFliesst"/>
        <w:numPr>
          <w:ilvl w:val="0"/>
          <w:numId w:val="0"/>
        </w:numPr>
        <w:ind w:left="680"/>
      </w:pPr>
    </w:p>
    <w:p w14:paraId="335DADF4" w14:textId="77777777" w:rsidR="00F520BF" w:rsidRDefault="00F520BF" w:rsidP="00F520BF">
      <w:pPr>
        <w:pStyle w:val="Fliesstext"/>
      </w:pPr>
    </w:p>
    <w:p w14:paraId="2BE72FDA" w14:textId="77777777" w:rsidR="00FC7352" w:rsidRDefault="00FC7352" w:rsidP="00FC7352">
      <w:pPr>
        <w:pStyle w:val="berschrift1"/>
      </w:pPr>
      <w:r>
        <w:t>Ausgangslage</w:t>
      </w:r>
    </w:p>
    <w:p w14:paraId="244E9BAD" w14:textId="242F9A4A" w:rsidR="00BC1F5B" w:rsidRDefault="005A5ED7" w:rsidP="00BC1F5B">
      <w:pPr>
        <w:pStyle w:val="AufzhlungStrich"/>
      </w:pPr>
      <w:r>
        <w:t xml:space="preserve">Die Submission vom Datum </w:t>
      </w:r>
      <w:r w:rsidR="00D315F7">
        <w:t>2019</w:t>
      </w:r>
      <w:r>
        <w:t xml:space="preserve"> wurde mangels Eingaben oder Unternehmer ohne </w:t>
      </w:r>
      <w:r w:rsidR="00D315F7">
        <w:t>Zertifikat</w:t>
      </w:r>
      <w:r>
        <w:t xml:space="preserve"> abgebrochen.</w:t>
      </w:r>
    </w:p>
    <w:p w14:paraId="766A4606" w14:textId="630CE9DC" w:rsidR="005A5ED7" w:rsidRDefault="005A5ED7" w:rsidP="00BC1F5B">
      <w:pPr>
        <w:pStyle w:val="AufzhlungStrich"/>
      </w:pPr>
      <w:r>
        <w:t xml:space="preserve">In der Zwischenzeit wurden die Tiefbauarbeiten an der </w:t>
      </w:r>
      <w:proofErr w:type="spellStart"/>
      <w:r>
        <w:t>Thannerstrasse</w:t>
      </w:r>
      <w:proofErr w:type="spellEnd"/>
      <w:r>
        <w:t xml:space="preserve"> </w:t>
      </w:r>
      <w:r w:rsidR="00D315F7">
        <w:t>durchgeführt</w:t>
      </w:r>
    </w:p>
    <w:p w14:paraId="28CCFF17" w14:textId="54C6AB4B" w:rsidR="005A5ED7" w:rsidRDefault="005A5ED7" w:rsidP="00BC1F5B">
      <w:pPr>
        <w:pStyle w:val="AufzhlungStrich"/>
      </w:pPr>
      <w:r>
        <w:t>Das Projekt soll nun nochmals ausgeschrieben werden</w:t>
      </w:r>
    </w:p>
    <w:p w14:paraId="390BBEB6" w14:textId="533D083C" w:rsidR="00BC1F5B" w:rsidRDefault="00D315F7" w:rsidP="000C628C">
      <w:pPr>
        <w:pStyle w:val="AufzhlungStrich"/>
        <w:numPr>
          <w:ilvl w:val="0"/>
          <w:numId w:val="0"/>
        </w:numPr>
        <w:ind w:left="992"/>
      </w:pPr>
      <w:r>
        <w:t>Die Inliner mit Bögen sollen separat ausgeschrieben werden</w:t>
      </w:r>
    </w:p>
    <w:p w14:paraId="181B439D" w14:textId="6362A0AE" w:rsidR="00F520BF" w:rsidRDefault="00F520BF" w:rsidP="00F520BF">
      <w:pPr>
        <w:pStyle w:val="berschrift2"/>
      </w:pPr>
      <w:r>
        <w:t>Von uns zu erbringende Leistungen</w:t>
      </w:r>
      <w:r w:rsidR="00FC7352">
        <w:t xml:space="preserve"> </w:t>
      </w:r>
      <w:r w:rsidR="005F7F85">
        <w:t>Submission (Phase 41)</w:t>
      </w:r>
    </w:p>
    <w:p w14:paraId="1E52A930" w14:textId="39E888B9" w:rsidR="00760978" w:rsidRDefault="00760978" w:rsidP="00760978">
      <w:pPr>
        <w:pStyle w:val="AufzhlungFliesst"/>
      </w:pPr>
      <w:r>
        <w:t>Koordination</w:t>
      </w:r>
      <w:r>
        <w:t xml:space="preserve"> und Besprechungen</w:t>
      </w:r>
      <w:r>
        <w:t xml:space="preserve"> mit TBA </w:t>
      </w:r>
      <w:r>
        <w:t xml:space="preserve">BS </w:t>
      </w:r>
      <w:r>
        <w:t>für die Submission</w:t>
      </w:r>
    </w:p>
    <w:p w14:paraId="44F69AFF" w14:textId="32D47CAA" w:rsidR="005F7F85" w:rsidRDefault="005F7F85" w:rsidP="005F7F85">
      <w:pPr>
        <w:pStyle w:val="AufzhlungFliesst"/>
        <w:ind w:left="1106" w:hanging="426"/>
      </w:pPr>
      <w:r>
        <w:t xml:space="preserve">Erstellung Devis </w:t>
      </w:r>
      <w:r w:rsidR="005A5ED7">
        <w:t>Kanalsanierung auf die Version MLV2022</w:t>
      </w:r>
    </w:p>
    <w:p w14:paraId="1CBF4167" w14:textId="0F14CA74" w:rsidR="005A5ED7" w:rsidRDefault="005A5ED7" w:rsidP="005F7F85">
      <w:pPr>
        <w:pStyle w:val="AufzhlungFliesst"/>
        <w:ind w:left="1106" w:hanging="426"/>
      </w:pPr>
      <w:r>
        <w:t>Anpassung der Submissionsunterlagen</w:t>
      </w:r>
    </w:p>
    <w:p w14:paraId="2BA77B24" w14:textId="34B5BD30" w:rsidR="005A5ED7" w:rsidRDefault="005A5ED7" w:rsidP="005F7F85">
      <w:pPr>
        <w:pStyle w:val="AufzhlungFliesst"/>
        <w:ind w:left="1106" w:hanging="426"/>
      </w:pPr>
      <w:r>
        <w:t>Anpassung Terminprogramm</w:t>
      </w:r>
    </w:p>
    <w:p w14:paraId="29AAF308" w14:textId="32E99204" w:rsidR="005F7F85" w:rsidRDefault="005F7F85" w:rsidP="005F7F85">
      <w:pPr>
        <w:pStyle w:val="AufzhlungFliesst"/>
      </w:pPr>
      <w:r>
        <w:t xml:space="preserve">Auswertung </w:t>
      </w:r>
      <w:r w:rsidR="005A5ED7">
        <w:t>der Offerten</w:t>
      </w:r>
    </w:p>
    <w:p w14:paraId="1E3A4AE8" w14:textId="2EBE8BC7" w:rsidR="005F7F85" w:rsidRDefault="005F7F85" w:rsidP="005F7F85">
      <w:pPr>
        <w:pStyle w:val="AufzhlungFliesst"/>
      </w:pPr>
      <w:r>
        <w:t xml:space="preserve">Vergabeantrag </w:t>
      </w:r>
    </w:p>
    <w:p w14:paraId="090E3103" w14:textId="77777777" w:rsidR="00F520BF" w:rsidRDefault="00F520BF" w:rsidP="00F520BF">
      <w:pPr>
        <w:pStyle w:val="berschrift2"/>
      </w:pPr>
      <w:r>
        <w:lastRenderedPageBreak/>
        <w:t>In der Offerte nicht enthaltene Leistungen</w:t>
      </w:r>
    </w:p>
    <w:p w14:paraId="6208CF66" w14:textId="57941B9C" w:rsidR="0053210C" w:rsidRDefault="0053210C" w:rsidP="005F7F85">
      <w:pPr>
        <w:pStyle w:val="AufzhlungFliesst"/>
      </w:pPr>
      <w:r>
        <w:t>Ausführungsphase 51-53</w:t>
      </w:r>
      <w:r w:rsidR="005A5ED7">
        <w:t xml:space="preserve"> (bereits im Grundauftrag enthalten)</w:t>
      </w:r>
    </w:p>
    <w:p w14:paraId="08523D68" w14:textId="77777777" w:rsidR="00147FE2" w:rsidRDefault="00147FE2" w:rsidP="00F520BF">
      <w:pPr>
        <w:pStyle w:val="Fliesstext"/>
      </w:pPr>
    </w:p>
    <w:p w14:paraId="560A75A1" w14:textId="77777777" w:rsidR="00F520BF" w:rsidRDefault="00F520BF" w:rsidP="00F520BF">
      <w:pPr>
        <w:pStyle w:val="berschrift1"/>
      </w:pPr>
      <w:r>
        <w:t>Projektorganisation</w:t>
      </w:r>
      <w:r w:rsidR="00D96FBE">
        <w:t xml:space="preserve"> AeBo</w:t>
      </w:r>
    </w:p>
    <w:p w14:paraId="6A4F79D4" w14:textId="44406548" w:rsidR="00FC7352" w:rsidRDefault="00B55B24" w:rsidP="00FC7352">
      <w:pPr>
        <w:pStyle w:val="Fliesstext"/>
        <w:tabs>
          <w:tab w:val="left" w:pos="4253"/>
          <w:tab w:val="right" w:pos="9356"/>
        </w:tabs>
      </w:pPr>
      <w:r>
        <w:t>Projektleiter</w:t>
      </w:r>
      <w:r w:rsidR="00FC7352">
        <w:tab/>
        <w:t>Martin Indermitte</w:t>
      </w:r>
      <w:r w:rsidR="00FC7352">
        <w:tab/>
        <w:t>SIA-Kat. C</w:t>
      </w:r>
    </w:p>
    <w:p w14:paraId="6E84B020" w14:textId="445ED812" w:rsidR="007E2C7D" w:rsidRDefault="00907794" w:rsidP="00FC7352">
      <w:pPr>
        <w:pStyle w:val="Fliesstext"/>
        <w:tabs>
          <w:tab w:val="left" w:pos="4253"/>
          <w:tab w:val="right" w:pos="9356"/>
        </w:tabs>
      </w:pPr>
      <w:r>
        <w:t>Bauleitung</w:t>
      </w:r>
      <w:r w:rsidR="005A5ED7">
        <w:t xml:space="preserve"> &amp; Ingenieur Tiefbau</w:t>
      </w:r>
      <w:r w:rsidR="006B09D1">
        <w:tab/>
      </w:r>
      <w:r w:rsidR="005A5ED7">
        <w:t>Andrin Leimgruber</w:t>
      </w:r>
      <w:r w:rsidR="006B09D1">
        <w:tab/>
        <w:t xml:space="preserve">SIA-Kat. </w:t>
      </w:r>
      <w:r w:rsidR="005A5ED7">
        <w:t>D</w:t>
      </w:r>
    </w:p>
    <w:p w14:paraId="7A97732E" w14:textId="77777777" w:rsidR="00575CE7" w:rsidRDefault="00575CE7" w:rsidP="00F520BF">
      <w:pPr>
        <w:pStyle w:val="Fliesstext"/>
      </w:pPr>
      <w:bookmarkStart w:id="0" w:name="_GoBack"/>
      <w:bookmarkEnd w:id="0"/>
    </w:p>
    <w:p w14:paraId="1F2AA852" w14:textId="77777777" w:rsidR="00F520BF" w:rsidRDefault="00F520BF" w:rsidP="00F520BF">
      <w:pPr>
        <w:pStyle w:val="berschrift1"/>
      </w:pPr>
      <w:r>
        <w:t>Aufwandschätzung und Honorar</w:t>
      </w:r>
    </w:p>
    <w:p w14:paraId="428807F6" w14:textId="77777777" w:rsidR="00F520BF" w:rsidRPr="00F520BF" w:rsidRDefault="00F520BF" w:rsidP="00575CE7">
      <w:pPr>
        <w:pStyle w:val="Fliesstext"/>
        <w:ind w:left="0"/>
        <w:rPr>
          <w:i/>
          <w:vanish/>
          <w:color w:val="FF0000"/>
        </w:rPr>
      </w:pPr>
      <w:r w:rsidRPr="00F520BF">
        <w:rPr>
          <w:i/>
          <w:vanish/>
          <w:color w:val="FF0000"/>
        </w:rPr>
        <w:t>Öffnen der Excel-Tabelle:</w:t>
      </w:r>
    </w:p>
    <w:p w14:paraId="77A64EB7" w14:textId="77777777" w:rsidR="00F520BF" w:rsidRPr="00F520BF" w:rsidRDefault="00F520BF" w:rsidP="00F520BF">
      <w:pPr>
        <w:pStyle w:val="Fliesstext"/>
        <w:rPr>
          <w:i/>
          <w:vanish/>
          <w:color w:val="FF0000"/>
        </w:rPr>
      </w:pPr>
      <w:r w:rsidRPr="00F520BF">
        <w:rPr>
          <w:i/>
          <w:vanish/>
          <w:color w:val="FF0000"/>
        </w:rPr>
        <w:t>Mit rechter Maustaste einmal drauf klicken, dann „Arbeitsblatt-Objekt =&gt; öffnen“, damit Excel aufgeht.</w:t>
      </w:r>
    </w:p>
    <w:p w14:paraId="4226C754" w14:textId="77777777" w:rsidR="00F520BF" w:rsidRPr="00F520BF" w:rsidRDefault="00F520BF" w:rsidP="00F520BF">
      <w:pPr>
        <w:pStyle w:val="Fliesstext"/>
        <w:rPr>
          <w:i/>
          <w:vanish/>
          <w:color w:val="FF0000"/>
        </w:rPr>
      </w:pPr>
      <w:r w:rsidRPr="00F520BF">
        <w:rPr>
          <w:i/>
          <w:vanish/>
          <w:color w:val="FF0000"/>
        </w:rPr>
        <w:t>Nicht benötigte Zeilen löschen / ändern etc., speichern und schliessen.</w:t>
      </w:r>
    </w:p>
    <w:p w14:paraId="64B9BD4D" w14:textId="77777777" w:rsidR="00F520BF" w:rsidRPr="00F520BF" w:rsidRDefault="00F520BF" w:rsidP="00F520BF">
      <w:pPr>
        <w:pStyle w:val="Fliesstext"/>
        <w:rPr>
          <w:i/>
          <w:vanish/>
          <w:color w:val="FF0000"/>
        </w:rPr>
      </w:pPr>
      <w:r w:rsidRPr="00F520BF">
        <w:rPr>
          <w:i/>
          <w:vanish/>
          <w:color w:val="FF0000"/>
        </w:rPr>
        <w:t>Wenn Zeilen gelöscht werden, ist danach das Objektfeld grösser als nötig. Um es zu verkleinern, Doppelklick auf das Objekt und mit dem unteren, mittleren Punkt nach oben hin verkleinern.</w:t>
      </w:r>
    </w:p>
    <w:bookmarkStart w:id="1" w:name="_MON_1490095707"/>
    <w:bookmarkEnd w:id="1"/>
    <w:p w14:paraId="44A0205E" w14:textId="445588F9" w:rsidR="00F520BF" w:rsidRDefault="007A4BD4" w:rsidP="00F520BF">
      <w:pPr>
        <w:pStyle w:val="Fliesstext"/>
      </w:pPr>
      <w:r>
        <w:object w:dxaOrig="8764" w:dyaOrig="3755" w14:anchorId="2EB82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35pt;height:192.95pt" o:ole="">
            <v:imagedata r:id="rId8" o:title=""/>
          </v:shape>
          <o:OLEObject Type="Embed" ProgID="Excel.Sheet.12" ShapeID="_x0000_i1025" DrawAspect="Content" ObjectID="_1729601214" r:id="rId9"/>
        </w:object>
      </w:r>
    </w:p>
    <w:p w14:paraId="36915DFB" w14:textId="3AA5F49E" w:rsidR="004E2A29" w:rsidRDefault="004E2A29" w:rsidP="00F520BF">
      <w:pPr>
        <w:pStyle w:val="Fliesstext"/>
      </w:pPr>
    </w:p>
    <w:p w14:paraId="78537114" w14:textId="14E616F0" w:rsidR="009B27BE" w:rsidRDefault="009B27BE" w:rsidP="009B27BE">
      <w:pPr>
        <w:pStyle w:val="Fliesstext"/>
      </w:pPr>
      <w:r w:rsidRPr="005A663F">
        <w:t>Wir schlagen eine</w:t>
      </w:r>
      <w:r>
        <w:t xml:space="preserve"> </w:t>
      </w:r>
      <w:r w:rsidR="005A5ED7">
        <w:t xml:space="preserve">pauschale </w:t>
      </w:r>
      <w:r>
        <w:t xml:space="preserve">Abrechnung </w:t>
      </w:r>
      <w:r w:rsidR="00EE65BE">
        <w:t xml:space="preserve">vor. </w:t>
      </w:r>
    </w:p>
    <w:p w14:paraId="24F14372" w14:textId="77777777" w:rsidR="0055329E" w:rsidRDefault="0055329E" w:rsidP="00FC7352">
      <w:pPr>
        <w:pStyle w:val="Fliesstext"/>
      </w:pPr>
    </w:p>
    <w:p w14:paraId="4DF481A7" w14:textId="77777777" w:rsidR="00F520BF" w:rsidRDefault="0087667A" w:rsidP="0087667A">
      <w:pPr>
        <w:pStyle w:val="berschrift1"/>
      </w:pPr>
      <w:r>
        <w:t>Termine</w:t>
      </w:r>
    </w:p>
    <w:p w14:paraId="381ECCDE" w14:textId="77777777" w:rsidR="006E3C33" w:rsidRPr="00AC1F13" w:rsidRDefault="006E3C33" w:rsidP="006E3C33">
      <w:pPr>
        <w:pStyle w:val="AufzhlungFliesst"/>
        <w:numPr>
          <w:ilvl w:val="0"/>
          <w:numId w:val="0"/>
        </w:numPr>
        <w:tabs>
          <w:tab w:val="right" w:pos="9072"/>
        </w:tabs>
        <w:ind w:left="1105"/>
      </w:pPr>
    </w:p>
    <w:p w14:paraId="6116B8B4" w14:textId="4E341628" w:rsidR="00FC1EB7" w:rsidRPr="00907794" w:rsidRDefault="00FC1EB7" w:rsidP="00FC7352">
      <w:pPr>
        <w:pStyle w:val="AufzhlungFliesst"/>
        <w:tabs>
          <w:tab w:val="right" w:pos="9072"/>
        </w:tabs>
      </w:pPr>
      <w:r w:rsidRPr="00907794">
        <w:t>Ausschreibung</w:t>
      </w:r>
      <w:r w:rsidR="00C50E8C" w:rsidRPr="00907794">
        <w:t xml:space="preserve">, </w:t>
      </w:r>
      <w:proofErr w:type="spellStart"/>
      <w:r w:rsidR="00C50E8C" w:rsidRPr="00907794">
        <w:t>Offertvergleich</w:t>
      </w:r>
      <w:proofErr w:type="spellEnd"/>
      <w:r w:rsidR="00C50E8C" w:rsidRPr="00907794">
        <w:t>, Vergabe</w:t>
      </w:r>
      <w:r w:rsidRPr="00907794">
        <w:t xml:space="preserve"> </w:t>
      </w:r>
      <w:r w:rsidRPr="00907794">
        <w:tab/>
      </w:r>
      <w:r w:rsidR="00EE65BE">
        <w:t>Dez.</w:t>
      </w:r>
      <w:r w:rsidR="00970EA1" w:rsidRPr="00907794">
        <w:t xml:space="preserve"> 202</w:t>
      </w:r>
      <w:r w:rsidR="00BC1F5B" w:rsidRPr="00907794">
        <w:t>2</w:t>
      </w:r>
      <w:r w:rsidR="00EE65BE">
        <w:t xml:space="preserve"> – Feb. 2023</w:t>
      </w:r>
    </w:p>
    <w:p w14:paraId="2F3C722E" w14:textId="417FD151" w:rsidR="00FC1EB7" w:rsidRPr="00907794" w:rsidRDefault="00FC1EB7" w:rsidP="00FC7352">
      <w:pPr>
        <w:pStyle w:val="AufzhlungFliesst"/>
        <w:tabs>
          <w:tab w:val="right" w:pos="9072"/>
        </w:tabs>
      </w:pPr>
      <w:r w:rsidRPr="00907794">
        <w:t xml:space="preserve">Ziel Ausführungsarbeiten </w:t>
      </w:r>
      <w:r w:rsidRPr="00907794">
        <w:tab/>
      </w:r>
      <w:r w:rsidR="00EE65BE">
        <w:t>Frühjahr</w:t>
      </w:r>
      <w:r w:rsidR="00BC1F5B" w:rsidRPr="00907794">
        <w:t xml:space="preserve"> 202</w:t>
      </w:r>
      <w:r w:rsidR="00EE65BE">
        <w:t>3</w:t>
      </w:r>
    </w:p>
    <w:p w14:paraId="3CF5099B" w14:textId="03610BEE" w:rsidR="00970EA1" w:rsidRPr="00907794" w:rsidRDefault="00907794" w:rsidP="00FC7352">
      <w:pPr>
        <w:pStyle w:val="AufzhlungFliesst"/>
        <w:tabs>
          <w:tab w:val="right" w:pos="9072"/>
        </w:tabs>
      </w:pPr>
      <w:r>
        <w:t xml:space="preserve">Abschluss aller Arbeiten </w:t>
      </w:r>
      <w:r w:rsidR="00970EA1" w:rsidRPr="00907794">
        <w:tab/>
      </w:r>
      <w:r>
        <w:t xml:space="preserve">Sommer </w:t>
      </w:r>
      <w:r w:rsidR="00970EA1" w:rsidRPr="00907794">
        <w:t>202</w:t>
      </w:r>
      <w:r>
        <w:t>3</w:t>
      </w:r>
    </w:p>
    <w:p w14:paraId="1F7E504F" w14:textId="77777777" w:rsidR="00FC7352" w:rsidRDefault="00FC7352" w:rsidP="00FC7352">
      <w:pPr>
        <w:pStyle w:val="Fliesstext"/>
      </w:pPr>
    </w:p>
    <w:p w14:paraId="65F61B2E" w14:textId="77777777" w:rsidR="00FC7352" w:rsidRDefault="00FC7352" w:rsidP="00FC7352">
      <w:r>
        <w:t>Wir würden uns freuen, diesen Auftrag für Sie ausführen zu dürfen und sehen Ihrem Bescheid mit grossem Interesse entgegen. Für weitere Auskünfte steht Ihnen Herr Martin Indermitte (Tel. DW 061 365 25 10, E-Mail m.indermitte@aebo.ch) gerne zur Verfügung.</w:t>
      </w:r>
    </w:p>
    <w:p w14:paraId="2D7D8E3A" w14:textId="77777777" w:rsidR="00BD05A7" w:rsidRDefault="00BD05A7" w:rsidP="000233D1"/>
    <w:p w14:paraId="44C60ABB" w14:textId="77777777" w:rsidR="000233D1" w:rsidRDefault="000233D1" w:rsidP="000233D1">
      <w:r>
        <w:t>Freundliche Grüsse</w:t>
      </w:r>
    </w:p>
    <w:p w14:paraId="7C968298" w14:textId="77777777" w:rsidR="000233D1" w:rsidRDefault="000233D1" w:rsidP="000233D1"/>
    <w:p w14:paraId="351CF92E" w14:textId="77777777" w:rsidR="000233D1" w:rsidRDefault="00FE2F7F" w:rsidP="000233D1">
      <w:r>
        <w:t>Ingenieurbureau</w:t>
      </w:r>
    </w:p>
    <w:p w14:paraId="342CB882" w14:textId="6AE7FDA8" w:rsidR="00C50E8C" w:rsidRDefault="00FE2F7F" w:rsidP="000233D1">
      <w:r>
        <w:t>A. Aegerter &amp; Dr. O. Bosshardt AG</w:t>
      </w:r>
    </w:p>
    <w:sectPr w:rsidR="00C50E8C" w:rsidSect="0031311C">
      <w:headerReference w:type="default" r:id="rId10"/>
      <w:footerReference w:type="default" r:id="rId11"/>
      <w:headerReference w:type="first" r:id="rId12"/>
      <w:footerReference w:type="first" r:id="rId13"/>
      <w:pgSz w:w="11906" w:h="16838" w:code="9"/>
      <w:pgMar w:top="3119" w:right="1021" w:bottom="1418" w:left="1418" w:header="851"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68A76" w14:textId="77777777" w:rsidR="001B49AB" w:rsidRDefault="001B49AB" w:rsidP="00833AD6">
      <w:pPr>
        <w:spacing w:line="240" w:lineRule="auto"/>
      </w:pPr>
      <w:r>
        <w:separator/>
      </w:r>
    </w:p>
  </w:endnote>
  <w:endnote w:type="continuationSeparator" w:id="0">
    <w:p w14:paraId="1928FCF1" w14:textId="77777777" w:rsidR="001B49AB" w:rsidRDefault="001B49AB"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1B49AB" w:rsidRPr="00564542" w14:paraId="21990098" w14:textId="77777777" w:rsidTr="009C3309">
      <w:tc>
        <w:tcPr>
          <w:tcW w:w="9457" w:type="dxa"/>
        </w:tcPr>
        <w:p w14:paraId="7F560209" w14:textId="2A41E5E8" w:rsidR="001B49AB" w:rsidRPr="00564542" w:rsidRDefault="001B49AB"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sidR="00760978">
            <w:rPr>
              <w:noProof/>
              <w:spacing w:val="4"/>
              <w:sz w:val="18"/>
              <w:szCs w:val="18"/>
            </w:rPr>
            <w:t>7991_NO_TBAbs_thannerst_IMa_20221104.docx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760978">
            <w:rPr>
              <w:noProof/>
              <w:spacing w:val="4"/>
              <w:sz w:val="18"/>
              <w:szCs w:val="18"/>
            </w:rPr>
            <w:t>3</w:t>
          </w:r>
          <w:r w:rsidRPr="00564542">
            <w:rPr>
              <w:spacing w:val="4"/>
              <w:sz w:val="18"/>
              <w:szCs w:val="18"/>
            </w:rPr>
            <w:fldChar w:fldCharType="end"/>
          </w:r>
        </w:p>
      </w:tc>
    </w:tr>
  </w:tbl>
  <w:p w14:paraId="05B87B4C" w14:textId="77777777" w:rsidR="001B49AB" w:rsidRPr="00911938" w:rsidRDefault="001B49AB" w:rsidP="009C3309">
    <w:pPr>
      <w:pStyle w:val="Fuzeile"/>
      <w:spacing w:after="0"/>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456"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75"/>
      <w:gridCol w:w="3152"/>
      <w:gridCol w:w="3129"/>
    </w:tblGrid>
    <w:tr w:rsidR="001B49AB" w:rsidRPr="00986E0A" w14:paraId="3CABE20C" w14:textId="77777777" w:rsidTr="00E47899">
      <w:trPr>
        <w:trHeight w:val="704"/>
      </w:trPr>
      <w:tc>
        <w:tcPr>
          <w:tcW w:w="3175" w:type="dxa"/>
        </w:tcPr>
        <w:p w14:paraId="1994D2F9" w14:textId="77777777" w:rsidR="001B49AB" w:rsidRPr="00A2079E" w:rsidRDefault="001B49AB" w:rsidP="002731B0">
          <w:pPr>
            <w:pStyle w:val="Fuzeile"/>
            <w:tabs>
              <w:tab w:val="clear" w:pos="4536"/>
              <w:tab w:val="clear" w:pos="9072"/>
            </w:tabs>
            <w:spacing w:before="120"/>
          </w:pPr>
          <w:proofErr w:type="spellStart"/>
          <w:r w:rsidRPr="00A2079E">
            <w:t>Ingenieu</w:t>
          </w:r>
          <w:r>
            <w:t>r</w:t>
          </w:r>
          <w:r w:rsidRPr="00A2079E">
            <w:t>bureau</w:t>
          </w:r>
          <w:proofErr w:type="spellEnd"/>
        </w:p>
        <w:p w14:paraId="7D6E5B0B" w14:textId="77777777" w:rsidR="001B49AB" w:rsidRPr="00A2079E" w:rsidRDefault="001B49AB" w:rsidP="002731B0">
          <w:pPr>
            <w:pStyle w:val="Fuzeile"/>
            <w:tabs>
              <w:tab w:val="clear" w:pos="4536"/>
              <w:tab w:val="clear" w:pos="9072"/>
            </w:tabs>
          </w:pPr>
          <w:r w:rsidRPr="00A2079E">
            <w:t xml:space="preserve">A. </w:t>
          </w:r>
          <w:proofErr w:type="spellStart"/>
          <w:r w:rsidRPr="00A2079E">
            <w:t>Aegerter</w:t>
          </w:r>
          <w:proofErr w:type="spellEnd"/>
          <w:r w:rsidRPr="00A2079E">
            <w:t xml:space="preserve"> &amp; Dr. O. </w:t>
          </w:r>
          <w:proofErr w:type="spellStart"/>
          <w:r w:rsidRPr="00A2079E">
            <w:t>Bosshardt</w:t>
          </w:r>
          <w:proofErr w:type="spellEnd"/>
          <w:r w:rsidRPr="00A2079E">
            <w:t xml:space="preserve"> AG</w:t>
          </w:r>
        </w:p>
        <w:p w14:paraId="0DA7A4DE" w14:textId="77777777" w:rsidR="001B49AB" w:rsidRPr="00A2079E" w:rsidRDefault="001B49AB" w:rsidP="002731B0">
          <w:pPr>
            <w:pStyle w:val="Fuzeile"/>
            <w:tabs>
              <w:tab w:val="clear" w:pos="4536"/>
              <w:tab w:val="clear" w:pos="9072"/>
            </w:tabs>
          </w:pPr>
        </w:p>
        <w:p w14:paraId="736C9377" w14:textId="77777777" w:rsidR="001B49AB" w:rsidRPr="00A2079E" w:rsidRDefault="001B49AB" w:rsidP="002731B0">
          <w:pPr>
            <w:pStyle w:val="Fuzeile"/>
            <w:tabs>
              <w:tab w:val="clear" w:pos="4536"/>
              <w:tab w:val="clear" w:pos="9072"/>
            </w:tabs>
          </w:pPr>
        </w:p>
        <w:p w14:paraId="27622CA0" w14:textId="77777777" w:rsidR="001B49AB" w:rsidRPr="00A2079E" w:rsidRDefault="001B49AB" w:rsidP="002731B0">
          <w:pPr>
            <w:pStyle w:val="Fuzeile"/>
            <w:tabs>
              <w:tab w:val="clear" w:pos="4536"/>
              <w:tab w:val="clear" w:pos="9072"/>
            </w:tabs>
          </w:pPr>
          <w:r w:rsidRPr="00A2079E">
            <w:t>www.aebo.ch</w:t>
          </w:r>
        </w:p>
      </w:tc>
      <w:tc>
        <w:tcPr>
          <w:tcW w:w="3152" w:type="dxa"/>
        </w:tcPr>
        <w:p w14:paraId="7C56BB48" w14:textId="77777777" w:rsidR="001B49AB" w:rsidRPr="00A2079E" w:rsidRDefault="001B49AB" w:rsidP="002731B0">
          <w:pPr>
            <w:pStyle w:val="Fuzeile"/>
            <w:tabs>
              <w:tab w:val="clear" w:pos="4536"/>
              <w:tab w:val="clear" w:pos="9072"/>
              <w:tab w:val="left" w:pos="539"/>
            </w:tabs>
            <w:spacing w:before="120"/>
            <w:rPr>
              <w:b/>
            </w:rPr>
          </w:pPr>
          <w:r w:rsidRPr="00A2079E">
            <w:rPr>
              <w:b/>
            </w:rPr>
            <w:t>Hauptsitz Basel</w:t>
          </w:r>
        </w:p>
        <w:p w14:paraId="265BAC19" w14:textId="77777777" w:rsidR="001B49AB" w:rsidRPr="00A2079E" w:rsidRDefault="001B49AB" w:rsidP="002731B0">
          <w:pPr>
            <w:pStyle w:val="Fuzeile"/>
            <w:tabs>
              <w:tab w:val="clear" w:pos="4536"/>
              <w:tab w:val="clear" w:pos="9072"/>
              <w:tab w:val="left" w:pos="539"/>
            </w:tabs>
          </w:pPr>
          <w:r w:rsidRPr="00A2079E">
            <w:t>Hochstrasse 48</w:t>
          </w:r>
        </w:p>
        <w:p w14:paraId="25E60723" w14:textId="77777777" w:rsidR="001B49AB" w:rsidRPr="00A2079E" w:rsidRDefault="001B49AB" w:rsidP="002731B0">
          <w:pPr>
            <w:pStyle w:val="Fuzeile"/>
            <w:tabs>
              <w:tab w:val="clear" w:pos="4536"/>
              <w:tab w:val="clear" w:pos="9072"/>
              <w:tab w:val="left" w:pos="539"/>
            </w:tabs>
          </w:pPr>
          <w:r w:rsidRPr="00A2079E">
            <w:t>CH-4002 Basel, Postfach</w:t>
          </w:r>
        </w:p>
        <w:p w14:paraId="04AC8B35" w14:textId="77777777" w:rsidR="001B49AB" w:rsidRPr="00A2079E" w:rsidRDefault="001B49AB" w:rsidP="002731B0">
          <w:pPr>
            <w:pStyle w:val="Fuzeile"/>
            <w:tabs>
              <w:tab w:val="clear" w:pos="4536"/>
              <w:tab w:val="clear" w:pos="9072"/>
              <w:tab w:val="left" w:pos="539"/>
            </w:tabs>
          </w:pPr>
          <w:r w:rsidRPr="00A2079E">
            <w:t>Telefon</w:t>
          </w:r>
          <w:r w:rsidRPr="00A2079E">
            <w:tab/>
            <w:t>+41 61 365 22 22</w:t>
          </w:r>
        </w:p>
        <w:p w14:paraId="6A651A49" w14:textId="77777777" w:rsidR="001B49AB" w:rsidRPr="00A2079E" w:rsidRDefault="001B49AB" w:rsidP="002731B0">
          <w:pPr>
            <w:pStyle w:val="Fuzeile"/>
            <w:tabs>
              <w:tab w:val="clear" w:pos="4536"/>
              <w:tab w:val="clear" w:pos="9072"/>
              <w:tab w:val="left" w:pos="539"/>
            </w:tabs>
          </w:pPr>
          <w:r w:rsidRPr="00A2079E">
            <w:t>basel@aebo.ch</w:t>
          </w:r>
        </w:p>
      </w:tc>
      <w:tc>
        <w:tcPr>
          <w:tcW w:w="3129" w:type="dxa"/>
        </w:tcPr>
        <w:p w14:paraId="43AE5EE7" w14:textId="77777777" w:rsidR="001B49AB" w:rsidRPr="00A2079E" w:rsidRDefault="001B49AB" w:rsidP="002731B0">
          <w:pPr>
            <w:pStyle w:val="Fuzeile"/>
            <w:tabs>
              <w:tab w:val="clear" w:pos="4536"/>
              <w:tab w:val="clear" w:pos="9072"/>
              <w:tab w:val="left" w:pos="539"/>
            </w:tabs>
            <w:spacing w:before="120"/>
            <w:rPr>
              <w:b/>
            </w:rPr>
          </w:pPr>
          <w:r w:rsidRPr="00A2079E">
            <w:rPr>
              <w:b/>
            </w:rPr>
            <w:t>Niederlassung Möhlin</w:t>
          </w:r>
        </w:p>
        <w:p w14:paraId="137B8B7A" w14:textId="77777777" w:rsidR="001B49AB" w:rsidRPr="00A2079E" w:rsidRDefault="001B49AB" w:rsidP="002731B0">
          <w:pPr>
            <w:pStyle w:val="Fuzeile"/>
            <w:tabs>
              <w:tab w:val="clear" w:pos="4536"/>
              <w:tab w:val="clear" w:pos="9072"/>
              <w:tab w:val="left" w:pos="539"/>
            </w:tabs>
          </w:pPr>
          <w:r>
            <w:t>Bahnhofstrasse 130</w:t>
          </w:r>
        </w:p>
        <w:p w14:paraId="05A28CB5" w14:textId="77777777" w:rsidR="001B49AB" w:rsidRPr="00A2079E" w:rsidRDefault="001B49AB" w:rsidP="002731B0">
          <w:pPr>
            <w:pStyle w:val="Fuzeile"/>
            <w:tabs>
              <w:tab w:val="clear" w:pos="4536"/>
              <w:tab w:val="clear" w:pos="9072"/>
              <w:tab w:val="left" w:pos="539"/>
            </w:tabs>
          </w:pPr>
          <w:r w:rsidRPr="00A2079E">
            <w:t>CH-4313 Möhlin</w:t>
          </w:r>
        </w:p>
        <w:p w14:paraId="47FCB6DF" w14:textId="77777777" w:rsidR="001B49AB" w:rsidRPr="00A2079E" w:rsidRDefault="001B49AB" w:rsidP="002731B0">
          <w:pPr>
            <w:pStyle w:val="Fuzeile"/>
            <w:tabs>
              <w:tab w:val="clear" w:pos="4536"/>
              <w:tab w:val="clear" w:pos="9072"/>
              <w:tab w:val="left" w:pos="539"/>
            </w:tabs>
          </w:pPr>
          <w:r w:rsidRPr="00A2079E">
            <w:t>Telefon</w:t>
          </w:r>
          <w:r w:rsidRPr="00A2079E">
            <w:tab/>
            <w:t>+41 61 851 37 75</w:t>
          </w:r>
        </w:p>
        <w:p w14:paraId="45006EEA" w14:textId="77777777" w:rsidR="001B49AB" w:rsidRPr="00A2079E" w:rsidRDefault="001B49AB" w:rsidP="002731B0">
          <w:pPr>
            <w:pStyle w:val="Fuzeile"/>
            <w:tabs>
              <w:tab w:val="clear" w:pos="4536"/>
              <w:tab w:val="clear" w:pos="9072"/>
              <w:tab w:val="left" w:pos="539"/>
            </w:tabs>
          </w:pPr>
          <w:r w:rsidRPr="00A2079E">
            <w:t>moehlin@aebo.ch</w:t>
          </w:r>
        </w:p>
      </w:tc>
    </w:tr>
  </w:tbl>
  <w:p w14:paraId="290BB470" w14:textId="77777777" w:rsidR="001B49AB" w:rsidRPr="00E47899" w:rsidRDefault="001B49AB" w:rsidP="009C3309">
    <w:pPr>
      <w:pStyle w:val="Fuzeile"/>
      <w:spacing w:after="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DFFFD" w14:textId="77777777" w:rsidR="001B49AB" w:rsidRDefault="001B49AB" w:rsidP="00833AD6">
      <w:pPr>
        <w:spacing w:line="240" w:lineRule="auto"/>
      </w:pPr>
      <w:r>
        <w:separator/>
      </w:r>
    </w:p>
  </w:footnote>
  <w:footnote w:type="continuationSeparator" w:id="0">
    <w:p w14:paraId="7B11875C" w14:textId="77777777" w:rsidR="001B49AB" w:rsidRDefault="001B49AB"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7F0D" w14:textId="77777777" w:rsidR="001B49AB" w:rsidRPr="004A321C" w:rsidRDefault="001B49AB" w:rsidP="004E27FD">
    <w:pPr>
      <w:pStyle w:val="Kopfzeile"/>
      <w:tabs>
        <w:tab w:val="clear" w:pos="4536"/>
        <w:tab w:val="clear" w:pos="9072"/>
      </w:tabs>
    </w:pPr>
    <w:r>
      <w:rPr>
        <w:noProof/>
        <w:lang w:eastAsia="de-CH"/>
      </w:rPr>
      <w:drawing>
        <wp:anchor distT="0" distB="0" distL="114300" distR="114300" simplePos="0" relativeHeight="251661312" behindDoc="0" locked="1" layoutInCell="1" allowOverlap="1" wp14:anchorId="19CBA4C4" wp14:editId="347CA868">
          <wp:simplePos x="0" y="0"/>
          <wp:positionH relativeFrom="rightMargin">
            <wp:posOffset>-1746250</wp:posOffset>
          </wp:positionH>
          <wp:positionV relativeFrom="page">
            <wp:posOffset>1011555</wp:posOffset>
          </wp:positionV>
          <wp:extent cx="1746000" cy="298800"/>
          <wp:effectExtent l="0" t="0" r="6985"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eBo Office klei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000" cy="298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39BC1" w14:textId="77777777" w:rsidR="001B49AB" w:rsidRPr="00FE2F7F" w:rsidRDefault="001B49AB" w:rsidP="004E27FD">
    <w:pPr>
      <w:pStyle w:val="Kopfzeile"/>
      <w:tabs>
        <w:tab w:val="clear" w:pos="4536"/>
        <w:tab w:val="clear" w:pos="9072"/>
      </w:tabs>
    </w:pPr>
    <w:r>
      <w:rPr>
        <w:noProof/>
        <w:lang w:eastAsia="de-CH"/>
      </w:rPr>
      <w:drawing>
        <wp:anchor distT="0" distB="0" distL="114300" distR="114300" simplePos="0" relativeHeight="251660288" behindDoc="0" locked="1" layoutInCell="1" allowOverlap="1" wp14:anchorId="2D555B69" wp14:editId="3EA0A120">
          <wp:simplePos x="0" y="0"/>
          <wp:positionH relativeFrom="column">
            <wp:posOffset>3691094</wp:posOffset>
          </wp:positionH>
          <wp:positionV relativeFrom="page">
            <wp:posOffset>1011555</wp:posOffset>
          </wp:positionV>
          <wp:extent cx="2318400" cy="388800"/>
          <wp:effectExtent l="0" t="0" r="571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eBo Office gro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8400" cy="38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2" w15:restartNumberingAfterBreak="0">
    <w:nsid w:val="345B4443"/>
    <w:multiLevelType w:val="multilevel"/>
    <w:tmpl w:val="AF88785A"/>
    <w:lvl w:ilvl="0">
      <w:start w:val="1"/>
      <w:numFmt w:val="bullet"/>
      <w:pStyle w:val="AufzhlungStrich"/>
      <w:lvlText w:val=""/>
      <w:lvlJc w:val="left"/>
      <w:pPr>
        <w:tabs>
          <w:tab w:val="num" w:pos="425"/>
        </w:tabs>
        <w:ind w:left="992" w:hanging="425"/>
      </w:pPr>
      <w:rPr>
        <w:rFonts w:ascii="Symbol" w:hAnsi="Symbol" w:hint="default"/>
      </w:rPr>
    </w:lvl>
    <w:lvl w:ilvl="1">
      <w:start w:val="1"/>
      <w:numFmt w:val="bullet"/>
      <w:lvlText w:val=""/>
      <w:lvlJc w:val="left"/>
      <w:pPr>
        <w:tabs>
          <w:tab w:val="num" w:pos="850"/>
        </w:tabs>
        <w:ind w:left="1417" w:hanging="425"/>
      </w:pPr>
      <w:rPr>
        <w:rFonts w:ascii="Wingdings" w:hAnsi="Wingdings" w:hint="default"/>
      </w:rPr>
    </w:lvl>
    <w:lvl w:ilvl="2">
      <w:start w:val="1"/>
      <w:numFmt w:val="bullet"/>
      <w:lvlText w:val="o"/>
      <w:lvlJc w:val="left"/>
      <w:pPr>
        <w:tabs>
          <w:tab w:val="num" w:pos="1275"/>
        </w:tabs>
        <w:ind w:left="1842" w:hanging="425"/>
      </w:pPr>
      <w:rPr>
        <w:rFonts w:ascii="Courier New" w:hAnsi="Courier New" w:hint="default"/>
      </w:rPr>
    </w:lvl>
    <w:lvl w:ilvl="3">
      <w:start w:val="1"/>
      <w:numFmt w:val="bullet"/>
      <w:lvlText w:val=""/>
      <w:lvlJc w:val="left"/>
      <w:pPr>
        <w:tabs>
          <w:tab w:val="num" w:pos="1700"/>
        </w:tabs>
        <w:ind w:left="2267" w:hanging="425"/>
      </w:pPr>
      <w:rPr>
        <w:rFonts w:ascii="Symbol" w:hAnsi="Symbol" w:hint="default"/>
      </w:rPr>
    </w:lvl>
    <w:lvl w:ilvl="4">
      <w:start w:val="1"/>
      <w:numFmt w:val="bullet"/>
      <w:lvlText w:val=""/>
      <w:lvlJc w:val="left"/>
      <w:pPr>
        <w:tabs>
          <w:tab w:val="num" w:pos="2125"/>
        </w:tabs>
        <w:ind w:left="2692" w:hanging="425"/>
      </w:pPr>
      <w:rPr>
        <w:rFonts w:ascii="Symbol" w:hAnsi="Symbol" w:hint="default"/>
      </w:rPr>
    </w:lvl>
    <w:lvl w:ilvl="5">
      <w:start w:val="1"/>
      <w:numFmt w:val="bullet"/>
      <w:lvlText w:val=""/>
      <w:lvlJc w:val="left"/>
      <w:pPr>
        <w:tabs>
          <w:tab w:val="num" w:pos="2550"/>
        </w:tabs>
        <w:ind w:left="3117" w:hanging="425"/>
      </w:pPr>
      <w:rPr>
        <w:rFonts w:ascii="Wingdings" w:hAnsi="Wingdings" w:hint="default"/>
      </w:rPr>
    </w:lvl>
    <w:lvl w:ilvl="6">
      <w:start w:val="1"/>
      <w:numFmt w:val="bullet"/>
      <w:lvlText w:val=""/>
      <w:lvlJc w:val="left"/>
      <w:pPr>
        <w:tabs>
          <w:tab w:val="num" w:pos="2975"/>
        </w:tabs>
        <w:ind w:left="3542" w:hanging="425"/>
      </w:pPr>
      <w:rPr>
        <w:rFonts w:ascii="Wingdings" w:hAnsi="Wingdings" w:hint="default"/>
      </w:rPr>
    </w:lvl>
    <w:lvl w:ilvl="7">
      <w:start w:val="1"/>
      <w:numFmt w:val="bullet"/>
      <w:lvlText w:val=""/>
      <w:lvlJc w:val="left"/>
      <w:pPr>
        <w:tabs>
          <w:tab w:val="num" w:pos="3400"/>
        </w:tabs>
        <w:ind w:left="3967" w:hanging="425"/>
      </w:pPr>
      <w:rPr>
        <w:rFonts w:ascii="Symbol" w:hAnsi="Symbol" w:hint="default"/>
      </w:rPr>
    </w:lvl>
    <w:lvl w:ilvl="8">
      <w:start w:val="1"/>
      <w:numFmt w:val="bullet"/>
      <w:lvlText w:val=""/>
      <w:lvlJc w:val="left"/>
      <w:pPr>
        <w:tabs>
          <w:tab w:val="num" w:pos="3825"/>
        </w:tabs>
        <w:ind w:left="4392" w:hanging="425"/>
      </w:pPr>
      <w:rPr>
        <w:rFonts w:ascii="Symbol" w:hAnsi="Symbol" w:hint="default"/>
      </w:rPr>
    </w:lvl>
  </w:abstractNum>
  <w:abstractNum w:abstractNumId="3"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54C14068"/>
    <w:multiLevelType w:val="hybridMultilevel"/>
    <w:tmpl w:val="362CC67A"/>
    <w:lvl w:ilvl="0" w:tplc="4FC6E5B6">
      <w:start w:val="19"/>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9576EF4"/>
    <w:multiLevelType w:val="multilevel"/>
    <w:tmpl w:val="D2AC944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B33268C"/>
    <w:multiLevelType w:val="hybridMultilevel"/>
    <w:tmpl w:val="613E0F04"/>
    <w:lvl w:ilvl="0" w:tplc="DF46FFD6">
      <w:start w:val="7"/>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1"/>
  </w:num>
  <w:num w:numId="6">
    <w:abstractNumId w:val="7"/>
  </w:num>
  <w:num w:numId="7">
    <w:abstractNumId w:val="2"/>
  </w:num>
  <w:num w:numId="8">
    <w:abstractNumId w:val="4"/>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3F"/>
    <w:rsid w:val="000150FE"/>
    <w:rsid w:val="000233D1"/>
    <w:rsid w:val="00027C47"/>
    <w:rsid w:val="000504A5"/>
    <w:rsid w:val="00051A14"/>
    <w:rsid w:val="000A0C11"/>
    <w:rsid w:val="000B706E"/>
    <w:rsid w:val="000D2844"/>
    <w:rsid w:val="00101672"/>
    <w:rsid w:val="00110BE1"/>
    <w:rsid w:val="00120541"/>
    <w:rsid w:val="00147FE2"/>
    <w:rsid w:val="00157ED0"/>
    <w:rsid w:val="001B49AB"/>
    <w:rsid w:val="001C4EC5"/>
    <w:rsid w:val="001D508A"/>
    <w:rsid w:val="0020183F"/>
    <w:rsid w:val="00203766"/>
    <w:rsid w:val="00242DDF"/>
    <w:rsid w:val="00247267"/>
    <w:rsid w:val="00247E69"/>
    <w:rsid w:val="002731B0"/>
    <w:rsid w:val="002A1E44"/>
    <w:rsid w:val="002D5365"/>
    <w:rsid w:val="002E2DFD"/>
    <w:rsid w:val="0031311C"/>
    <w:rsid w:val="00354F6F"/>
    <w:rsid w:val="0037506D"/>
    <w:rsid w:val="003764BC"/>
    <w:rsid w:val="003B2A99"/>
    <w:rsid w:val="003B2C56"/>
    <w:rsid w:val="004007C5"/>
    <w:rsid w:val="00415FA1"/>
    <w:rsid w:val="0044444C"/>
    <w:rsid w:val="00497925"/>
    <w:rsid w:val="004A1F88"/>
    <w:rsid w:val="004A321C"/>
    <w:rsid w:val="004C1162"/>
    <w:rsid w:val="004C43ED"/>
    <w:rsid w:val="004E27FD"/>
    <w:rsid w:val="004E2A29"/>
    <w:rsid w:val="00506C85"/>
    <w:rsid w:val="00531641"/>
    <w:rsid w:val="0053210C"/>
    <w:rsid w:val="005453E1"/>
    <w:rsid w:val="0055329E"/>
    <w:rsid w:val="00564542"/>
    <w:rsid w:val="00575CE7"/>
    <w:rsid w:val="005A3F61"/>
    <w:rsid w:val="005A5ED7"/>
    <w:rsid w:val="005A6162"/>
    <w:rsid w:val="005A663F"/>
    <w:rsid w:val="005E3C61"/>
    <w:rsid w:val="005F7F85"/>
    <w:rsid w:val="00673FB3"/>
    <w:rsid w:val="00694E1A"/>
    <w:rsid w:val="006A3935"/>
    <w:rsid w:val="006B09D1"/>
    <w:rsid w:val="006B701C"/>
    <w:rsid w:val="006D658C"/>
    <w:rsid w:val="006E00D8"/>
    <w:rsid w:val="006E3C33"/>
    <w:rsid w:val="00705AF9"/>
    <w:rsid w:val="00760978"/>
    <w:rsid w:val="007A1D26"/>
    <w:rsid w:val="007A4BD4"/>
    <w:rsid w:val="007C023C"/>
    <w:rsid w:val="007D3757"/>
    <w:rsid w:val="007D5EB3"/>
    <w:rsid w:val="007E2C7D"/>
    <w:rsid w:val="00833AD6"/>
    <w:rsid w:val="008350AA"/>
    <w:rsid w:val="0087667A"/>
    <w:rsid w:val="00891DC4"/>
    <w:rsid w:val="008951F9"/>
    <w:rsid w:val="008B0BB8"/>
    <w:rsid w:val="008B57BE"/>
    <w:rsid w:val="008C02C9"/>
    <w:rsid w:val="008F668C"/>
    <w:rsid w:val="008F76DF"/>
    <w:rsid w:val="00906900"/>
    <w:rsid w:val="00907794"/>
    <w:rsid w:val="00911371"/>
    <w:rsid w:val="00911938"/>
    <w:rsid w:val="00925197"/>
    <w:rsid w:val="00925EC8"/>
    <w:rsid w:val="0093042B"/>
    <w:rsid w:val="00970EA1"/>
    <w:rsid w:val="00984F2A"/>
    <w:rsid w:val="00986E0A"/>
    <w:rsid w:val="009B27BE"/>
    <w:rsid w:val="009C3309"/>
    <w:rsid w:val="009C7F65"/>
    <w:rsid w:val="009F1E92"/>
    <w:rsid w:val="00A00B76"/>
    <w:rsid w:val="00A1636C"/>
    <w:rsid w:val="00A206F3"/>
    <w:rsid w:val="00A2079E"/>
    <w:rsid w:val="00A56073"/>
    <w:rsid w:val="00A71858"/>
    <w:rsid w:val="00A76A5E"/>
    <w:rsid w:val="00A84D19"/>
    <w:rsid w:val="00A84DF0"/>
    <w:rsid w:val="00A902B7"/>
    <w:rsid w:val="00AA40FE"/>
    <w:rsid w:val="00AC1F13"/>
    <w:rsid w:val="00AF6FE6"/>
    <w:rsid w:val="00B02C45"/>
    <w:rsid w:val="00B03F52"/>
    <w:rsid w:val="00B05063"/>
    <w:rsid w:val="00B208FD"/>
    <w:rsid w:val="00B23756"/>
    <w:rsid w:val="00B41C85"/>
    <w:rsid w:val="00B555F7"/>
    <w:rsid w:val="00B55B24"/>
    <w:rsid w:val="00B71877"/>
    <w:rsid w:val="00B76AD8"/>
    <w:rsid w:val="00BA2407"/>
    <w:rsid w:val="00BC1F5B"/>
    <w:rsid w:val="00BD05A7"/>
    <w:rsid w:val="00BF182A"/>
    <w:rsid w:val="00BF6CCF"/>
    <w:rsid w:val="00C023A0"/>
    <w:rsid w:val="00C311F0"/>
    <w:rsid w:val="00C36582"/>
    <w:rsid w:val="00C50E8C"/>
    <w:rsid w:val="00C55781"/>
    <w:rsid w:val="00C6620B"/>
    <w:rsid w:val="00C75466"/>
    <w:rsid w:val="00CC0051"/>
    <w:rsid w:val="00CC0B25"/>
    <w:rsid w:val="00CD29B3"/>
    <w:rsid w:val="00D10F6C"/>
    <w:rsid w:val="00D315F7"/>
    <w:rsid w:val="00D4332C"/>
    <w:rsid w:val="00D94EC3"/>
    <w:rsid w:val="00D96FBE"/>
    <w:rsid w:val="00DB6C36"/>
    <w:rsid w:val="00DC3C04"/>
    <w:rsid w:val="00DD42B0"/>
    <w:rsid w:val="00E04C5D"/>
    <w:rsid w:val="00E256F7"/>
    <w:rsid w:val="00E26A03"/>
    <w:rsid w:val="00E44201"/>
    <w:rsid w:val="00E45529"/>
    <w:rsid w:val="00E47899"/>
    <w:rsid w:val="00E6108B"/>
    <w:rsid w:val="00E67567"/>
    <w:rsid w:val="00E77214"/>
    <w:rsid w:val="00EE65BE"/>
    <w:rsid w:val="00F17160"/>
    <w:rsid w:val="00F32A71"/>
    <w:rsid w:val="00F47CE8"/>
    <w:rsid w:val="00F47ECC"/>
    <w:rsid w:val="00F520BF"/>
    <w:rsid w:val="00FA492A"/>
    <w:rsid w:val="00FB30EE"/>
    <w:rsid w:val="00FC1EB7"/>
    <w:rsid w:val="00FC4F99"/>
    <w:rsid w:val="00FC7352"/>
    <w:rsid w:val="00FE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709DD566"/>
  <w15:docId w15:val="{86A04A0C-DA39-408D-8783-4D300276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64BC"/>
    <w:pPr>
      <w:ind w:right="57"/>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ind w:left="680" w:hanging="68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ind w:left="680" w:hanging="68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A902B7"/>
    <w:pPr>
      <w:spacing w:before="240" w:after="240"/>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qFormat/>
    <w:rsid w:val="0087667A"/>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87667A"/>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customStyle="1" w:styleId="FliesstextGrafik">
    <w:name w:val="Fliesstext_Grafik"/>
    <w:basedOn w:val="Fliesstext"/>
    <w:qFormat/>
    <w:rsid w:val="00F520BF"/>
    <w:pPr>
      <w:spacing w:line="240" w:lineRule="auto"/>
    </w:pPr>
  </w:style>
  <w:style w:type="paragraph" w:styleId="Inhaltsverzeichnisberschrift">
    <w:name w:val="TOC Heading"/>
    <w:basedOn w:val="berschrift1"/>
    <w:next w:val="Standard"/>
    <w:uiPriority w:val="39"/>
    <w:semiHidden/>
    <w:unhideWhenUsed/>
    <w:qFormat/>
    <w:rsid w:val="00970EA1"/>
    <w:pPr>
      <w:keepNext w:val="0"/>
      <w:framePr w:wrap="notBeside" w:hAnchor="text"/>
      <w:numPr>
        <w:numId w:val="0"/>
      </w:numPr>
      <w:spacing w:before="240" w:after="60" w:line="240" w:lineRule="auto"/>
      <w:ind w:right="0"/>
      <w:outlineLvl w:val="9"/>
    </w:pPr>
    <w:rPr>
      <w:rFonts w:cstheme="majorBidi"/>
      <w:sz w:val="24"/>
      <w:szCs w:val="28"/>
      <w:lang w:eastAsia="de-CH"/>
    </w:rPr>
  </w:style>
  <w:style w:type="character" w:styleId="Kommentarzeichen">
    <w:name w:val="annotation reference"/>
    <w:basedOn w:val="Absatz-Standardschriftart"/>
    <w:uiPriority w:val="99"/>
    <w:semiHidden/>
    <w:unhideWhenUsed/>
    <w:rsid w:val="008F668C"/>
    <w:rPr>
      <w:sz w:val="16"/>
      <w:szCs w:val="16"/>
    </w:rPr>
  </w:style>
  <w:style w:type="paragraph" w:styleId="Kommentartext">
    <w:name w:val="annotation text"/>
    <w:basedOn w:val="Standard"/>
    <w:link w:val="KommentartextZchn"/>
    <w:uiPriority w:val="99"/>
    <w:semiHidden/>
    <w:unhideWhenUsed/>
    <w:rsid w:val="008F66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668C"/>
    <w:rPr>
      <w:sz w:val="20"/>
      <w:szCs w:val="20"/>
    </w:rPr>
  </w:style>
  <w:style w:type="paragraph" w:styleId="Kommentarthema">
    <w:name w:val="annotation subject"/>
    <w:basedOn w:val="Kommentartext"/>
    <w:next w:val="Kommentartext"/>
    <w:link w:val="KommentarthemaZchn"/>
    <w:uiPriority w:val="99"/>
    <w:semiHidden/>
    <w:unhideWhenUsed/>
    <w:rsid w:val="008F668C"/>
    <w:rPr>
      <w:b/>
      <w:bCs/>
    </w:rPr>
  </w:style>
  <w:style w:type="character" w:customStyle="1" w:styleId="KommentarthemaZchn">
    <w:name w:val="Kommentarthema Zchn"/>
    <w:basedOn w:val="KommentartextZchn"/>
    <w:link w:val="Kommentarthema"/>
    <w:uiPriority w:val="99"/>
    <w:semiHidden/>
    <w:rsid w:val="008F668C"/>
    <w:rPr>
      <w:b/>
      <w:bCs/>
      <w:sz w:val="20"/>
      <w:szCs w:val="20"/>
    </w:rPr>
  </w:style>
  <w:style w:type="character" w:customStyle="1" w:styleId="Projekt">
    <w:name w:val="Projekt"/>
    <w:basedOn w:val="Absatz-Standardschriftart"/>
    <w:uiPriority w:val="1"/>
    <w:rsid w:val="00BC1F5B"/>
    <w:rPr>
      <w:rFonts w:ascii="Arial" w:hAnsi="Arial"/>
      <w:b/>
      <w:i w:val="0"/>
      <w:sz w:val="20"/>
    </w:rPr>
  </w:style>
  <w:style w:type="paragraph" w:customStyle="1" w:styleId="AufzhlungStrich">
    <w:name w:val="Aufzählung_Strich"/>
    <w:basedOn w:val="Standard"/>
    <w:qFormat/>
    <w:rsid w:val="00BC1F5B"/>
    <w:pPr>
      <w:numPr>
        <w:numId w:val="7"/>
      </w:numPr>
      <w:tabs>
        <w:tab w:val="left" w:pos="567"/>
        <w:tab w:val="left" w:pos="992"/>
        <w:tab w:val="left" w:pos="2268"/>
        <w:tab w:val="right" w:pos="9356"/>
      </w:tabs>
      <w:spacing w:after="40"/>
      <w:ind w:right="0"/>
    </w:pPr>
    <w:rPr>
      <w:rFonts w:eastAsia="Times New Roman" w:cs="Times New Roman"/>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1762">
      <w:bodyDiv w:val="1"/>
      <w:marLeft w:val="0"/>
      <w:marRight w:val="0"/>
      <w:marTop w:val="0"/>
      <w:marBottom w:val="0"/>
      <w:divBdr>
        <w:top w:val="none" w:sz="0" w:space="0" w:color="auto"/>
        <w:left w:val="none" w:sz="0" w:space="0" w:color="auto"/>
        <w:bottom w:val="none" w:sz="0" w:space="0" w:color="auto"/>
        <w:right w:val="none" w:sz="0" w:space="0" w:color="auto"/>
      </w:divBdr>
    </w:div>
    <w:div w:id="51342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Arbeitsblatt.xls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I:\Info\Musterbuch_frei\AeBo%20Basel\14-Honoraroffer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A1CBC7EB4945EB92883DCC89D9BAFE"/>
        <w:category>
          <w:name w:val="Allgemein"/>
          <w:gallery w:val="placeholder"/>
        </w:category>
        <w:types>
          <w:type w:val="bbPlcHdr"/>
        </w:types>
        <w:behaviors>
          <w:behavior w:val="content"/>
        </w:behaviors>
        <w:guid w:val="{03AF0B63-6586-4874-BBEF-035DA2212D2E}"/>
      </w:docPartPr>
      <w:docPartBody>
        <w:p w:rsidR="004316B0" w:rsidRDefault="004316B0">
          <w:pPr>
            <w:pStyle w:val="5AA1CBC7EB4945EB92883DCC89D9BAFE"/>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6B0"/>
    <w:rsid w:val="003A1C6F"/>
    <w:rsid w:val="004316B0"/>
    <w:rsid w:val="0062791F"/>
    <w:rsid w:val="00AD0F0A"/>
    <w:rsid w:val="00B17E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4A613FF28D554237AE793B870688603C">
    <w:name w:val="4A613FF28D554237AE793B870688603C"/>
  </w:style>
  <w:style w:type="paragraph" w:customStyle="1" w:styleId="5AA1CBC7EB4945EB92883DCC89D9BAFE">
    <w:name w:val="5AA1CBC7EB4945EB92883DCC89D9B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7FA42-D4D7-4836-AC79-C874B5FA6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14-Honorarofferte.dotx</Template>
  <TotalTime>0</TotalTime>
  <Pages>3</Pages>
  <Words>324</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14-Honorarofferte</vt:lpstr>
    </vt:vector>
  </TitlesOfParts>
  <Company>Aegerter &amp; Bosshardt AG</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14-Honorarofferte</dc:title>
  <dc:subject/>
  <dc:creator>Indermitte Martin</dc:creator>
  <cp:keywords/>
  <dc:description>Version 2019-01</dc:description>
  <cp:lastModifiedBy>Indermitte Martin</cp:lastModifiedBy>
  <cp:revision>7</cp:revision>
  <cp:lastPrinted>2022-11-10T14:58:00Z</cp:lastPrinted>
  <dcterms:created xsi:type="dcterms:W3CDTF">2022-08-25T09:30:00Z</dcterms:created>
  <dcterms:modified xsi:type="dcterms:W3CDTF">2022-11-10T15:01:00Z</dcterms:modified>
</cp:coreProperties>
</file>