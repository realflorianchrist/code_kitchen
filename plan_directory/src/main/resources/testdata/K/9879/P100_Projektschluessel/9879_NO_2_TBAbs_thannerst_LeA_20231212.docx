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4"/>
      </w:tblGrid>
      <w:tr w:rsidR="005A3F61" w14:paraId="00022907" w14:textId="77777777" w:rsidTr="00E26A03">
        <w:trPr>
          <w:trHeight w:hRule="exact" w:val="2552"/>
        </w:trPr>
        <w:tc>
          <w:tcPr>
            <w:tcW w:w="9494" w:type="dxa"/>
          </w:tcPr>
          <w:p w14:paraId="3D89503F" w14:textId="0CFE0FD0" w:rsidR="008350AA" w:rsidRDefault="005A5ED7" w:rsidP="008350AA">
            <w:r>
              <w:t>Bau- und Verkehrsdepartement Basel-Stadt</w:t>
            </w:r>
          </w:p>
          <w:p w14:paraId="57D85C4C" w14:textId="570D93BE" w:rsidR="008350AA" w:rsidRDefault="005A5ED7" w:rsidP="008350AA">
            <w:r>
              <w:t>Tiefbauamt</w:t>
            </w:r>
          </w:p>
          <w:p w14:paraId="3EE9C39B" w14:textId="7082F7AC" w:rsidR="005A5ED7" w:rsidRDefault="005A5ED7" w:rsidP="008350AA">
            <w:r>
              <w:t>Herr Markus Werder</w:t>
            </w:r>
          </w:p>
          <w:p w14:paraId="2259C087" w14:textId="2FD78793" w:rsidR="008350AA" w:rsidRDefault="005A5ED7" w:rsidP="008350AA">
            <w:r>
              <w:t>Dufourstrasse 40/50</w:t>
            </w:r>
          </w:p>
          <w:p w14:paraId="511DD1B0" w14:textId="34FAA926" w:rsidR="005A3F61" w:rsidRDefault="008350AA" w:rsidP="005A5ED7">
            <w:r>
              <w:t>400</w:t>
            </w:r>
            <w:r w:rsidR="005A5ED7">
              <w:t>1</w:t>
            </w:r>
            <w:r>
              <w:t xml:space="preserve"> Basel </w:t>
            </w:r>
          </w:p>
        </w:tc>
      </w:tr>
      <w:tr w:rsidR="005A3F61" w14:paraId="3179E96F" w14:textId="77777777" w:rsidTr="00E26A03">
        <w:trPr>
          <w:trHeight w:val="919"/>
        </w:trPr>
        <w:tc>
          <w:tcPr>
            <w:tcW w:w="9494" w:type="dxa"/>
          </w:tcPr>
          <w:p w14:paraId="6DECAE15" w14:textId="7014202D" w:rsidR="005A3F61" w:rsidRDefault="00911371" w:rsidP="0087667A">
            <w:r w:rsidRPr="0087667A">
              <w:t xml:space="preserve">Basel, </w:t>
            </w:r>
            <w:r w:rsidR="009C5043">
              <w:t>14</w:t>
            </w:r>
            <w:r w:rsidR="00FB5B11">
              <w:t>.12.2023</w:t>
            </w:r>
            <w:r w:rsidRPr="0087667A">
              <w:t xml:space="preserve"> / </w:t>
            </w:r>
            <w:sdt>
              <w:sdtPr>
                <w:id w:val="188960219"/>
                <w:placeholder>
                  <w:docPart w:val="5AA1CBC7EB4945EB92883DCC89D9BAFE"/>
                </w:placeholder>
                <w:text/>
              </w:sdtPr>
              <w:sdtEndPr/>
              <w:sdtContent>
                <w:r w:rsidR="00FB5B11">
                  <w:t xml:space="preserve">9879 </w:t>
                </w:r>
                <w:r w:rsidR="006E00D8">
                  <w:t>/</w:t>
                </w:r>
                <w:r w:rsidR="00FB5B11">
                  <w:t xml:space="preserve"> </w:t>
                </w:r>
                <w:proofErr w:type="spellStart"/>
                <w:r w:rsidR="006E00D8">
                  <w:t>IMa</w:t>
                </w:r>
                <w:proofErr w:type="spellEnd"/>
              </w:sdtContent>
            </w:sdt>
          </w:p>
          <w:p w14:paraId="2BDF52D8" w14:textId="282B35E5" w:rsidR="000233D1" w:rsidRPr="000233D1" w:rsidRDefault="000233D1" w:rsidP="00FB5B11">
            <w:pPr>
              <w:rPr>
                <w:sz w:val="12"/>
                <w:szCs w:val="12"/>
              </w:rPr>
            </w:pPr>
            <w:r w:rsidRPr="000233D1">
              <w:rPr>
                <w:sz w:val="12"/>
                <w:szCs w:val="12"/>
              </w:rPr>
              <w:fldChar w:fldCharType="begin"/>
            </w:r>
            <w:r w:rsidR="004007C5">
              <w:rPr>
                <w:sz w:val="12"/>
                <w:szCs w:val="12"/>
              </w:rPr>
              <w:instrText xml:space="preserve"> FILENAME   \* CHAR</w:instrText>
            </w:r>
            <w:r w:rsidRPr="000233D1">
              <w:rPr>
                <w:sz w:val="12"/>
                <w:szCs w:val="12"/>
              </w:rPr>
              <w:instrText xml:space="preserve">FORMAT </w:instrText>
            </w:r>
            <w:r w:rsidRPr="000233D1">
              <w:rPr>
                <w:sz w:val="12"/>
                <w:szCs w:val="12"/>
              </w:rPr>
              <w:fldChar w:fldCharType="separate"/>
            </w:r>
            <w:r w:rsidR="008A3299">
              <w:rPr>
                <w:noProof/>
                <w:sz w:val="12"/>
                <w:szCs w:val="12"/>
              </w:rPr>
              <w:t>9879_NO_2_TBAbs_thannerst_LeA_20231212.docx</w:t>
            </w:r>
            <w:r w:rsidRPr="000233D1">
              <w:rPr>
                <w:sz w:val="12"/>
                <w:szCs w:val="12"/>
              </w:rPr>
              <w:fldChar w:fldCharType="end"/>
            </w:r>
            <w:r w:rsidR="00F520BF">
              <w:rPr>
                <w:sz w:val="12"/>
                <w:szCs w:val="12"/>
              </w:rPr>
              <w:t xml:space="preserve"> </w:t>
            </w:r>
          </w:p>
        </w:tc>
      </w:tr>
      <w:tr w:rsidR="005A3F61" w14:paraId="5CA6ABB0" w14:textId="77777777" w:rsidTr="00E26A03">
        <w:tc>
          <w:tcPr>
            <w:tcW w:w="9494" w:type="dxa"/>
          </w:tcPr>
          <w:p w14:paraId="2CFD0D4F" w14:textId="4A31897B" w:rsidR="006E00D8" w:rsidRPr="000A0C11" w:rsidRDefault="005A5ED7" w:rsidP="006E00D8">
            <w:pPr>
              <w:pStyle w:val="Betreff"/>
            </w:pPr>
            <w:r>
              <w:t>Kanalsanierung Thannerstrasse, Basel</w:t>
            </w:r>
          </w:p>
          <w:p w14:paraId="02F45C34" w14:textId="7FC5E608" w:rsidR="006E00D8" w:rsidRPr="000A0C11" w:rsidRDefault="005A5ED7" w:rsidP="006E00D8">
            <w:pPr>
              <w:pStyle w:val="Betreff"/>
            </w:pPr>
            <w:r>
              <w:t>Nachtrags</w:t>
            </w:r>
            <w:r w:rsidR="006E00D8" w:rsidRPr="000A0C11">
              <w:t>offerte für Ingenieurleistungen</w:t>
            </w:r>
          </w:p>
          <w:p w14:paraId="7381FBD2" w14:textId="2C41CE7D" w:rsidR="005A3F61" w:rsidRPr="00911371" w:rsidRDefault="006E00D8" w:rsidP="0053210C">
            <w:pPr>
              <w:pStyle w:val="Betreff"/>
            </w:pPr>
            <w:r w:rsidRPr="000A0C11">
              <w:t xml:space="preserve">Projektphase </w:t>
            </w:r>
            <w:r w:rsidR="00FB5B11">
              <w:t>Ausführung</w:t>
            </w:r>
          </w:p>
        </w:tc>
      </w:tr>
    </w:tbl>
    <w:p w14:paraId="01156E36" w14:textId="074848CA" w:rsidR="00B23756" w:rsidRDefault="000150FE" w:rsidP="000233D1">
      <w:pPr>
        <w:pStyle w:val="Anrede"/>
      </w:pPr>
      <w:r w:rsidRPr="000233D1">
        <w:t>Sehr geehrte</w:t>
      </w:r>
      <w:r w:rsidR="006E00D8">
        <w:t xml:space="preserve">r </w:t>
      </w:r>
      <w:r w:rsidR="005A5ED7">
        <w:t>Herr Werder</w:t>
      </w:r>
    </w:p>
    <w:p w14:paraId="2E31B6FB" w14:textId="1F83D112" w:rsidR="006E00D8" w:rsidRDefault="006E00D8" w:rsidP="006E00D8">
      <w:r w:rsidRPr="00F520BF">
        <w:t>Bezugn</w:t>
      </w:r>
      <w:r>
        <w:t>ehmend</w:t>
      </w:r>
      <w:r w:rsidRPr="00F520BF">
        <w:t xml:space="preserve"> auf</w:t>
      </w:r>
      <w:r>
        <w:t xml:space="preserve"> </w:t>
      </w:r>
      <w:r w:rsidR="005A5ED7">
        <w:t>unsere</w:t>
      </w:r>
      <w:r w:rsidR="008350AA">
        <w:t xml:space="preserve"> Besprechung vom </w:t>
      </w:r>
      <w:r w:rsidR="00FB5B11">
        <w:t>05.12.2023</w:t>
      </w:r>
      <w:r w:rsidR="008350AA">
        <w:t xml:space="preserve"> </w:t>
      </w:r>
      <w:r w:rsidRPr="00F520BF">
        <w:t>unterbreiten wir Ihnen gerne unser Angebot wie folgt.</w:t>
      </w:r>
    </w:p>
    <w:p w14:paraId="444578DA" w14:textId="77777777" w:rsidR="00BD05A7" w:rsidRDefault="00BD05A7" w:rsidP="00E04C5D"/>
    <w:p w14:paraId="383A14FB" w14:textId="77777777" w:rsidR="004A321C" w:rsidRDefault="00F520BF" w:rsidP="00F520BF">
      <w:pPr>
        <w:pStyle w:val="berschrift1"/>
      </w:pPr>
      <w:r>
        <w:t>Grundlagen</w:t>
      </w:r>
    </w:p>
    <w:p w14:paraId="72EEDE53" w14:textId="4BE12535" w:rsidR="008350AA" w:rsidRDefault="005A5ED7" w:rsidP="008350AA">
      <w:pPr>
        <w:pStyle w:val="AufzhlungFliesst"/>
        <w:ind w:left="1106" w:hanging="426"/>
      </w:pPr>
      <w:proofErr w:type="spellStart"/>
      <w:r>
        <w:t>Planervertrag</w:t>
      </w:r>
      <w:proofErr w:type="spellEnd"/>
      <w:r>
        <w:t xml:space="preserve"> TBA Projektnummer MP1823</w:t>
      </w:r>
    </w:p>
    <w:p w14:paraId="02B9CFF8" w14:textId="1321B050" w:rsidR="00BC1F5B" w:rsidRDefault="005A5ED7" w:rsidP="00FB5B11">
      <w:pPr>
        <w:pStyle w:val="AufzhlungFliesst"/>
        <w:ind w:left="1106" w:hanging="426"/>
      </w:pPr>
      <w:r>
        <w:t>Bestehendes Projekt AeBo</w:t>
      </w:r>
    </w:p>
    <w:p w14:paraId="335DADF4" w14:textId="77777777" w:rsidR="00F520BF" w:rsidRDefault="00F520BF" w:rsidP="00F520BF">
      <w:pPr>
        <w:pStyle w:val="Fliesstext"/>
      </w:pPr>
    </w:p>
    <w:p w14:paraId="2BE72FDA" w14:textId="77777777" w:rsidR="00FC7352" w:rsidRDefault="00FC7352" w:rsidP="00FC7352">
      <w:pPr>
        <w:pStyle w:val="berschrift1"/>
      </w:pPr>
      <w:r>
        <w:t>Ausgangslage</w:t>
      </w:r>
    </w:p>
    <w:p w14:paraId="244E9BAD" w14:textId="397683D2" w:rsidR="00BC1F5B" w:rsidRDefault="005A5ED7" w:rsidP="00BC1F5B">
      <w:pPr>
        <w:pStyle w:val="AufzhlungStrich"/>
      </w:pPr>
      <w:r>
        <w:t xml:space="preserve">Die Submission vom Datum </w:t>
      </w:r>
      <w:r w:rsidR="00D315F7">
        <w:t>2019</w:t>
      </w:r>
      <w:r>
        <w:t xml:space="preserve"> wurde mangels Eingaben oder Unternehmer ohne </w:t>
      </w:r>
      <w:r w:rsidR="00D315F7">
        <w:t>Zertifikat</w:t>
      </w:r>
      <w:r w:rsidR="00FB5B11">
        <w:t xml:space="preserve"> abgebrochen und das Projekt Anfang 2023 neu ausgeschrieben.</w:t>
      </w:r>
    </w:p>
    <w:p w14:paraId="189873B2" w14:textId="6A55820D" w:rsidR="00FB5B11" w:rsidRDefault="00FB5B11" w:rsidP="00FB5B11">
      <w:pPr>
        <w:pStyle w:val="AufzhlungStrich"/>
        <w:numPr>
          <w:ilvl w:val="0"/>
          <w:numId w:val="0"/>
        </w:numPr>
        <w:ind w:left="992"/>
      </w:pPr>
      <w:r>
        <w:t>Die Inliner mit Bögen wurden separat ausgeschrieben.</w:t>
      </w:r>
    </w:p>
    <w:p w14:paraId="766A4606" w14:textId="5ED7A3F8" w:rsidR="005A5ED7" w:rsidRDefault="008B1C74" w:rsidP="00BC1F5B">
      <w:pPr>
        <w:pStyle w:val="AufzhlungStrich"/>
      </w:pPr>
      <w:r>
        <w:t>D</w:t>
      </w:r>
      <w:r w:rsidR="00D74894">
        <w:t>ie beiden</w:t>
      </w:r>
      <w:r>
        <w:t xml:space="preserve"> Abschnitt</w:t>
      </w:r>
      <w:r w:rsidR="00D74894">
        <w:t>e (g</w:t>
      </w:r>
      <w:r>
        <w:t>e</w:t>
      </w:r>
      <w:r w:rsidR="00D74894">
        <w:t xml:space="preserve">raden Haltungen </w:t>
      </w:r>
      <w:r>
        <w:t>inkl. GAL</w:t>
      </w:r>
      <w:r w:rsidR="00D74894">
        <w:t xml:space="preserve"> und </w:t>
      </w:r>
      <w:r>
        <w:t>Haltungen mit Bögen</w:t>
      </w:r>
      <w:r w:rsidR="00D74894">
        <w:t>)</w:t>
      </w:r>
      <w:r>
        <w:t xml:space="preserve"> werden von zwei unterschiedlichen Unternehmer ausgeführt.</w:t>
      </w:r>
    </w:p>
    <w:p w14:paraId="181B439D" w14:textId="3A38C37C" w:rsidR="00F520BF" w:rsidRDefault="00F520BF" w:rsidP="00F520BF">
      <w:pPr>
        <w:pStyle w:val="berschrift2"/>
      </w:pPr>
      <w:r>
        <w:t>Von uns zu erbringende Leistungen</w:t>
      </w:r>
      <w:r w:rsidR="00FC7352">
        <w:t xml:space="preserve"> </w:t>
      </w:r>
      <w:r w:rsidR="008B1C74">
        <w:t>Ausführung (Phase 52</w:t>
      </w:r>
      <w:r w:rsidR="005F7F85">
        <w:t>)</w:t>
      </w:r>
    </w:p>
    <w:p w14:paraId="1E52A930" w14:textId="666C5DE4" w:rsidR="00760978" w:rsidRDefault="00D064E8" w:rsidP="00760978">
      <w:pPr>
        <w:pStyle w:val="AufzhlungFliesst"/>
      </w:pPr>
      <w:r>
        <w:t>Koordinatio</w:t>
      </w:r>
      <w:r w:rsidR="00490C7B">
        <w:t xml:space="preserve">n </w:t>
      </w:r>
      <w:r w:rsidR="009C5043">
        <w:t xml:space="preserve">der </w:t>
      </w:r>
      <w:r w:rsidR="003A179D">
        <w:t xml:space="preserve">Arbeitsschritte der beiden </w:t>
      </w:r>
      <w:r w:rsidR="00D74894">
        <w:t>Unternehmer</w:t>
      </w:r>
    </w:p>
    <w:p w14:paraId="6A563F37" w14:textId="2A2A527C" w:rsidR="00D74894" w:rsidRDefault="00C2164C" w:rsidP="00760978">
      <w:pPr>
        <w:pStyle w:val="AufzhlungFliesst"/>
      </w:pPr>
      <w:r>
        <w:t xml:space="preserve">Neu Organisation der </w:t>
      </w:r>
      <w:r w:rsidR="000712FC">
        <w:t>Zugänglichkeit der Liegenschaften</w:t>
      </w:r>
      <w:r w:rsidR="007E045F">
        <w:t xml:space="preserve"> (Eigentümerwechsel im Vergleich zur Erstellung ES)</w:t>
      </w:r>
    </w:p>
    <w:p w14:paraId="06931762" w14:textId="270722F4" w:rsidR="00C2164C" w:rsidRDefault="003A179D" w:rsidP="00760978">
      <w:pPr>
        <w:pStyle w:val="AufzhlungFliesst"/>
      </w:pPr>
      <w:r>
        <w:t>Mehraufwand</w:t>
      </w:r>
      <w:r w:rsidR="00C2164C">
        <w:t xml:space="preserve"> durch Rechnungskontrolle von zwei unterschiedlichen Unternehmern</w:t>
      </w:r>
    </w:p>
    <w:p w14:paraId="4737F8A7" w14:textId="519907FB" w:rsidR="003A179D" w:rsidRDefault="003A179D" w:rsidP="003A179D">
      <w:pPr>
        <w:pStyle w:val="AufzhlungFliesst"/>
      </w:pPr>
      <w:r>
        <w:t>Mehraufwand</w:t>
      </w:r>
      <w:r w:rsidR="00C2164C">
        <w:t xml:space="preserve"> </w:t>
      </w:r>
      <w:r w:rsidR="000712FC">
        <w:t>durch grössere Anzahl an Sanierungsetappen</w:t>
      </w:r>
    </w:p>
    <w:p w14:paraId="1E6318C4" w14:textId="00062BA5" w:rsidR="000712FC" w:rsidRDefault="000712FC" w:rsidP="00760978">
      <w:pPr>
        <w:pStyle w:val="AufzhlungFliesst"/>
      </w:pPr>
      <w:r>
        <w:t>Mehraufwand durch Bauleitung</w:t>
      </w:r>
      <w:r w:rsidR="003A179D">
        <w:t>saufgaben</w:t>
      </w:r>
      <w:r>
        <w:t xml:space="preserve"> bei zwei Unternehmen</w:t>
      </w:r>
      <w:bookmarkStart w:id="0" w:name="_GoBack"/>
      <w:bookmarkEnd w:id="0"/>
    </w:p>
    <w:p w14:paraId="08523D68" w14:textId="74226D9C" w:rsidR="00147FE2" w:rsidRDefault="00147FE2" w:rsidP="007E045F">
      <w:pPr>
        <w:pStyle w:val="AufzhlungFliesst"/>
        <w:numPr>
          <w:ilvl w:val="0"/>
          <w:numId w:val="0"/>
        </w:numPr>
      </w:pPr>
    </w:p>
    <w:p w14:paraId="67D3EFE8" w14:textId="77777777" w:rsidR="007E045F" w:rsidRDefault="007E045F" w:rsidP="007E045F">
      <w:pPr>
        <w:pStyle w:val="AufzhlungFliesst"/>
        <w:numPr>
          <w:ilvl w:val="0"/>
          <w:numId w:val="0"/>
        </w:numPr>
      </w:pPr>
    </w:p>
    <w:p w14:paraId="560A75A1" w14:textId="77777777" w:rsidR="00F520BF" w:rsidRDefault="00F520BF" w:rsidP="00F520BF">
      <w:pPr>
        <w:pStyle w:val="berschrift1"/>
      </w:pPr>
      <w:r>
        <w:lastRenderedPageBreak/>
        <w:t>Projektorganisation</w:t>
      </w:r>
      <w:r w:rsidR="00D96FBE">
        <w:t xml:space="preserve"> AeBo</w:t>
      </w:r>
    </w:p>
    <w:p w14:paraId="6A4F79D4" w14:textId="44406548" w:rsidR="00FC7352" w:rsidRDefault="00B55B24" w:rsidP="00FC7352">
      <w:pPr>
        <w:pStyle w:val="Fliesstext"/>
        <w:tabs>
          <w:tab w:val="left" w:pos="4253"/>
          <w:tab w:val="right" w:pos="9356"/>
        </w:tabs>
      </w:pPr>
      <w:r>
        <w:t>Projektleiter</w:t>
      </w:r>
      <w:r w:rsidR="00FC7352">
        <w:tab/>
        <w:t>Martin Indermitte</w:t>
      </w:r>
      <w:r w:rsidR="00FC7352">
        <w:tab/>
        <w:t>SIA-Kat. C</w:t>
      </w:r>
    </w:p>
    <w:p w14:paraId="6E84B020" w14:textId="757E540D" w:rsidR="007E2C7D" w:rsidRDefault="00907794" w:rsidP="00FC7352">
      <w:pPr>
        <w:pStyle w:val="Fliesstext"/>
        <w:tabs>
          <w:tab w:val="left" w:pos="4253"/>
          <w:tab w:val="right" w:pos="9356"/>
        </w:tabs>
      </w:pPr>
      <w:r>
        <w:t>Bauleitung</w:t>
      </w:r>
      <w:r w:rsidR="005A5ED7">
        <w:t xml:space="preserve"> &amp; Ingenieur Tiefbau</w:t>
      </w:r>
      <w:r w:rsidR="006B09D1">
        <w:tab/>
      </w:r>
      <w:r w:rsidR="005A5ED7">
        <w:t>Andrin Leimgruber</w:t>
      </w:r>
      <w:r w:rsidR="00FB5B11">
        <w:t xml:space="preserve"> </w:t>
      </w:r>
      <w:r w:rsidR="006B09D1">
        <w:tab/>
        <w:t xml:space="preserve">SIA-Kat. </w:t>
      </w:r>
      <w:r w:rsidR="005A5ED7">
        <w:t>D</w:t>
      </w:r>
    </w:p>
    <w:p w14:paraId="7A97732E" w14:textId="0888EE91" w:rsidR="00575CE7" w:rsidRDefault="00FB5B11" w:rsidP="008B1C74">
      <w:pPr>
        <w:pStyle w:val="Fliesstext"/>
        <w:tabs>
          <w:tab w:val="left" w:pos="4253"/>
          <w:tab w:val="right" w:pos="9356"/>
        </w:tabs>
      </w:pPr>
      <w:r>
        <w:t>Bauleitung Stv.</w:t>
      </w:r>
      <w:r>
        <w:tab/>
        <w:t>Julian Schmidlin</w:t>
      </w:r>
      <w:r>
        <w:tab/>
        <w:t>SIA-Kat. D</w:t>
      </w:r>
    </w:p>
    <w:p w14:paraId="180E4F44" w14:textId="77777777" w:rsidR="00FB5B11" w:rsidRDefault="00FB5B11" w:rsidP="00F520BF">
      <w:pPr>
        <w:pStyle w:val="Fliesstext"/>
      </w:pPr>
    </w:p>
    <w:p w14:paraId="1F2AA852" w14:textId="77777777" w:rsidR="00F520BF" w:rsidRDefault="00F520BF" w:rsidP="00F520BF">
      <w:pPr>
        <w:pStyle w:val="berschrift1"/>
      </w:pPr>
      <w:r>
        <w:t>Aufwandschätzung und Honorar</w:t>
      </w:r>
    </w:p>
    <w:bookmarkStart w:id="1" w:name="_MON_1490095707"/>
    <w:bookmarkEnd w:id="1"/>
    <w:p w14:paraId="44A0205E" w14:textId="7DD10FC0" w:rsidR="00F520BF" w:rsidRDefault="009C5043" w:rsidP="00F520BF">
      <w:pPr>
        <w:pStyle w:val="Fliesstext"/>
      </w:pPr>
      <w:r>
        <w:object w:dxaOrig="9171" w:dyaOrig="3339" w14:anchorId="2EB821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171.75pt" o:ole="">
            <v:imagedata r:id="rId8" o:title=""/>
          </v:shape>
          <o:OLEObject Type="Embed" ProgID="Excel.Sheet.12" ShapeID="_x0000_i1025" DrawAspect="Content" ObjectID="_1764064814" r:id="rId9"/>
        </w:object>
      </w:r>
    </w:p>
    <w:p w14:paraId="24F14372" w14:textId="77777777" w:rsidR="0055329E" w:rsidRDefault="0055329E" w:rsidP="00FC7352">
      <w:pPr>
        <w:pStyle w:val="Fliesstext"/>
      </w:pPr>
    </w:p>
    <w:p w14:paraId="4DF481A7" w14:textId="77777777" w:rsidR="00F520BF" w:rsidRDefault="0087667A" w:rsidP="0087667A">
      <w:pPr>
        <w:pStyle w:val="berschrift1"/>
      </w:pPr>
      <w:r>
        <w:t>Termine</w:t>
      </w:r>
    </w:p>
    <w:p w14:paraId="6116B8B4" w14:textId="35EC5CC8" w:rsidR="00FC1EB7" w:rsidRPr="00907794" w:rsidRDefault="000712FC" w:rsidP="00FC7352">
      <w:pPr>
        <w:pStyle w:val="AufzhlungFliesst"/>
        <w:tabs>
          <w:tab w:val="right" w:pos="9072"/>
        </w:tabs>
      </w:pPr>
      <w:r>
        <w:t>Abschluss der Arbeiten</w:t>
      </w:r>
      <w:r w:rsidR="00FC1EB7" w:rsidRPr="00907794">
        <w:t xml:space="preserve"> </w:t>
      </w:r>
      <w:r w:rsidR="00FC1EB7" w:rsidRPr="00907794">
        <w:tab/>
      </w:r>
      <w:r>
        <w:t>Februar 2024</w:t>
      </w:r>
    </w:p>
    <w:p w14:paraId="1F7E504F" w14:textId="77777777" w:rsidR="00FC7352" w:rsidRDefault="00FC7352" w:rsidP="00FC7352">
      <w:pPr>
        <w:pStyle w:val="Fliesstext"/>
      </w:pPr>
    </w:p>
    <w:p w14:paraId="65F61B2E" w14:textId="77777777" w:rsidR="00FC7352" w:rsidRDefault="00FC7352" w:rsidP="00FC7352">
      <w:r>
        <w:t>Wir würden uns freuen, diesen Auftrag für Sie ausführen zu dürfen und sehen Ihrem Bescheid mit grossem Interesse entgegen. Für weitere Auskünfte steht Ihnen Herr Martin Indermitte (Tel. DW 061 365 25 10, E-Mail m.indermitte@aebo.ch) gerne zur Verfügung.</w:t>
      </w:r>
    </w:p>
    <w:p w14:paraId="2D7D8E3A" w14:textId="77777777" w:rsidR="00BD05A7" w:rsidRDefault="00BD05A7" w:rsidP="000233D1"/>
    <w:p w14:paraId="44C60ABB" w14:textId="77777777" w:rsidR="000233D1" w:rsidRDefault="000233D1" w:rsidP="000233D1">
      <w:r>
        <w:t>Freundliche Grüsse</w:t>
      </w:r>
    </w:p>
    <w:p w14:paraId="7C968298" w14:textId="77777777" w:rsidR="000233D1" w:rsidRDefault="000233D1" w:rsidP="000233D1"/>
    <w:p w14:paraId="351CF92E" w14:textId="77777777" w:rsidR="000233D1" w:rsidRDefault="00FE2F7F" w:rsidP="000233D1">
      <w:r>
        <w:t>Ingenieurbureau</w:t>
      </w:r>
    </w:p>
    <w:p w14:paraId="342CB882" w14:textId="6AE7FDA8" w:rsidR="00C50E8C" w:rsidRDefault="00FE2F7F" w:rsidP="000233D1">
      <w:r>
        <w:t>A. Aegerter &amp; Dr. O. Bosshardt AG</w:t>
      </w:r>
    </w:p>
    <w:sectPr w:rsidR="00C50E8C" w:rsidSect="0031311C">
      <w:headerReference w:type="default" r:id="rId10"/>
      <w:footerReference w:type="default" r:id="rId11"/>
      <w:headerReference w:type="first" r:id="rId12"/>
      <w:footerReference w:type="first" r:id="rId13"/>
      <w:pgSz w:w="11906" w:h="16838" w:code="9"/>
      <w:pgMar w:top="3119" w:right="1021" w:bottom="1418" w:left="1418" w:header="851"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D68A76" w14:textId="77777777" w:rsidR="001B49AB" w:rsidRDefault="001B49AB" w:rsidP="00833AD6">
      <w:pPr>
        <w:spacing w:line="240" w:lineRule="auto"/>
      </w:pPr>
      <w:r>
        <w:separator/>
      </w:r>
    </w:p>
  </w:endnote>
  <w:endnote w:type="continuationSeparator" w:id="0">
    <w:p w14:paraId="1928FCF1" w14:textId="77777777" w:rsidR="001B49AB" w:rsidRDefault="001B49AB" w:rsidP="00833A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single" w:sz="2"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457"/>
    </w:tblGrid>
    <w:tr w:rsidR="001B49AB" w:rsidRPr="00564542" w14:paraId="21990098" w14:textId="77777777" w:rsidTr="009C3309">
      <w:tc>
        <w:tcPr>
          <w:tcW w:w="9457" w:type="dxa"/>
        </w:tcPr>
        <w:p w14:paraId="7F560209" w14:textId="03111617" w:rsidR="001B49AB" w:rsidRPr="00564542" w:rsidRDefault="001B49AB" w:rsidP="00911938">
          <w:pPr>
            <w:pStyle w:val="Fuzeile"/>
            <w:tabs>
              <w:tab w:val="clear" w:pos="4536"/>
              <w:tab w:val="clear" w:pos="9072"/>
              <w:tab w:val="right" w:pos="9457"/>
            </w:tabs>
            <w:spacing w:before="140" w:after="0"/>
            <w:ind w:right="-57"/>
            <w:rPr>
              <w:spacing w:val="4"/>
              <w:sz w:val="18"/>
              <w:szCs w:val="18"/>
            </w:rPr>
          </w:pPr>
          <w:r w:rsidRPr="00564542">
            <w:rPr>
              <w:spacing w:val="4"/>
              <w:sz w:val="18"/>
              <w:szCs w:val="18"/>
            </w:rPr>
            <w:fldChar w:fldCharType="begin"/>
          </w:r>
          <w:r w:rsidRPr="00564542">
            <w:rPr>
              <w:spacing w:val="4"/>
              <w:sz w:val="18"/>
              <w:szCs w:val="18"/>
            </w:rPr>
            <w:instrText xml:space="preserve"> FILENAME   \* MERGEFORMAT </w:instrText>
          </w:r>
          <w:r w:rsidRPr="00564542">
            <w:rPr>
              <w:spacing w:val="4"/>
              <w:sz w:val="18"/>
              <w:szCs w:val="18"/>
            </w:rPr>
            <w:fldChar w:fldCharType="separate"/>
          </w:r>
          <w:r w:rsidR="008A3299">
            <w:rPr>
              <w:noProof/>
              <w:spacing w:val="4"/>
              <w:sz w:val="18"/>
              <w:szCs w:val="18"/>
            </w:rPr>
            <w:t>9879_NO_2_TBAbs_thannerst_LeA_20231212.docx</w:t>
          </w:r>
          <w:r w:rsidRPr="00564542">
            <w:rPr>
              <w:spacing w:val="4"/>
              <w:sz w:val="18"/>
              <w:szCs w:val="18"/>
            </w:rPr>
            <w:fldChar w:fldCharType="end"/>
          </w:r>
          <w:r w:rsidRPr="00564542">
            <w:rPr>
              <w:spacing w:val="4"/>
              <w:sz w:val="18"/>
              <w:szCs w:val="18"/>
            </w:rPr>
            <w:tab/>
            <w:t xml:space="preserve">Seite </w:t>
          </w:r>
          <w:r w:rsidRPr="00564542">
            <w:rPr>
              <w:spacing w:val="4"/>
              <w:sz w:val="18"/>
              <w:szCs w:val="18"/>
            </w:rPr>
            <w:fldChar w:fldCharType="begin"/>
          </w:r>
          <w:r w:rsidRPr="00564542">
            <w:rPr>
              <w:spacing w:val="4"/>
              <w:sz w:val="18"/>
              <w:szCs w:val="18"/>
            </w:rPr>
            <w:instrText xml:space="preserve"> PAGE   \* MERGEFORMAT </w:instrText>
          </w:r>
          <w:r w:rsidRPr="00564542">
            <w:rPr>
              <w:spacing w:val="4"/>
              <w:sz w:val="18"/>
              <w:szCs w:val="18"/>
            </w:rPr>
            <w:fldChar w:fldCharType="separate"/>
          </w:r>
          <w:r w:rsidR="008A3299">
            <w:rPr>
              <w:noProof/>
              <w:spacing w:val="4"/>
              <w:sz w:val="18"/>
              <w:szCs w:val="18"/>
            </w:rPr>
            <w:t>2</w:t>
          </w:r>
          <w:r w:rsidRPr="00564542">
            <w:rPr>
              <w:spacing w:val="4"/>
              <w:sz w:val="18"/>
              <w:szCs w:val="18"/>
            </w:rPr>
            <w:fldChar w:fldCharType="end"/>
          </w:r>
        </w:p>
      </w:tc>
    </w:tr>
  </w:tbl>
  <w:p w14:paraId="05B87B4C" w14:textId="77777777" w:rsidR="001B49AB" w:rsidRPr="00911938" w:rsidRDefault="001B49AB" w:rsidP="009C3309">
    <w:pPr>
      <w:pStyle w:val="Fuzeile"/>
      <w:spacing w:after="0"/>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456" w:type="dxa"/>
      <w:tblBorders>
        <w:top w:val="single" w:sz="2"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75"/>
      <w:gridCol w:w="3152"/>
      <w:gridCol w:w="3129"/>
    </w:tblGrid>
    <w:tr w:rsidR="001B49AB" w:rsidRPr="00986E0A" w14:paraId="3CABE20C" w14:textId="77777777" w:rsidTr="00E47899">
      <w:trPr>
        <w:trHeight w:val="704"/>
      </w:trPr>
      <w:tc>
        <w:tcPr>
          <w:tcW w:w="3175" w:type="dxa"/>
        </w:tcPr>
        <w:p w14:paraId="1994D2F9" w14:textId="77777777" w:rsidR="001B49AB" w:rsidRPr="00A2079E" w:rsidRDefault="001B49AB" w:rsidP="002731B0">
          <w:pPr>
            <w:pStyle w:val="Fuzeile"/>
            <w:tabs>
              <w:tab w:val="clear" w:pos="4536"/>
              <w:tab w:val="clear" w:pos="9072"/>
            </w:tabs>
            <w:spacing w:before="120"/>
          </w:pPr>
          <w:proofErr w:type="spellStart"/>
          <w:r w:rsidRPr="00A2079E">
            <w:t>Ingenieu</w:t>
          </w:r>
          <w:r>
            <w:t>r</w:t>
          </w:r>
          <w:r w:rsidRPr="00A2079E">
            <w:t>bureau</w:t>
          </w:r>
          <w:proofErr w:type="spellEnd"/>
        </w:p>
        <w:p w14:paraId="7D6E5B0B" w14:textId="77777777" w:rsidR="001B49AB" w:rsidRPr="00A2079E" w:rsidRDefault="001B49AB" w:rsidP="002731B0">
          <w:pPr>
            <w:pStyle w:val="Fuzeile"/>
            <w:tabs>
              <w:tab w:val="clear" w:pos="4536"/>
              <w:tab w:val="clear" w:pos="9072"/>
            </w:tabs>
          </w:pPr>
          <w:r w:rsidRPr="00A2079E">
            <w:t>A. Aegerter &amp; Dr. O. Bosshardt AG</w:t>
          </w:r>
        </w:p>
        <w:p w14:paraId="0DA7A4DE" w14:textId="77777777" w:rsidR="001B49AB" w:rsidRPr="00A2079E" w:rsidRDefault="001B49AB" w:rsidP="002731B0">
          <w:pPr>
            <w:pStyle w:val="Fuzeile"/>
            <w:tabs>
              <w:tab w:val="clear" w:pos="4536"/>
              <w:tab w:val="clear" w:pos="9072"/>
            </w:tabs>
          </w:pPr>
        </w:p>
        <w:p w14:paraId="736C9377" w14:textId="77777777" w:rsidR="001B49AB" w:rsidRPr="00A2079E" w:rsidRDefault="001B49AB" w:rsidP="002731B0">
          <w:pPr>
            <w:pStyle w:val="Fuzeile"/>
            <w:tabs>
              <w:tab w:val="clear" w:pos="4536"/>
              <w:tab w:val="clear" w:pos="9072"/>
            </w:tabs>
          </w:pPr>
        </w:p>
        <w:p w14:paraId="27622CA0" w14:textId="77777777" w:rsidR="001B49AB" w:rsidRPr="00A2079E" w:rsidRDefault="001B49AB" w:rsidP="002731B0">
          <w:pPr>
            <w:pStyle w:val="Fuzeile"/>
            <w:tabs>
              <w:tab w:val="clear" w:pos="4536"/>
              <w:tab w:val="clear" w:pos="9072"/>
            </w:tabs>
          </w:pPr>
          <w:r w:rsidRPr="00A2079E">
            <w:t>www.aebo.ch</w:t>
          </w:r>
        </w:p>
      </w:tc>
      <w:tc>
        <w:tcPr>
          <w:tcW w:w="3152" w:type="dxa"/>
        </w:tcPr>
        <w:p w14:paraId="7C56BB48" w14:textId="77777777" w:rsidR="001B49AB" w:rsidRPr="00A2079E" w:rsidRDefault="001B49AB" w:rsidP="002731B0">
          <w:pPr>
            <w:pStyle w:val="Fuzeile"/>
            <w:tabs>
              <w:tab w:val="clear" w:pos="4536"/>
              <w:tab w:val="clear" w:pos="9072"/>
              <w:tab w:val="left" w:pos="539"/>
            </w:tabs>
            <w:spacing w:before="120"/>
            <w:rPr>
              <w:b/>
            </w:rPr>
          </w:pPr>
          <w:r w:rsidRPr="00A2079E">
            <w:rPr>
              <w:b/>
            </w:rPr>
            <w:t>Hauptsitz Basel</w:t>
          </w:r>
        </w:p>
        <w:p w14:paraId="265BAC19" w14:textId="635D0026" w:rsidR="001B49AB" w:rsidRPr="00A2079E" w:rsidRDefault="007E045F" w:rsidP="002731B0">
          <w:pPr>
            <w:pStyle w:val="Fuzeile"/>
            <w:tabs>
              <w:tab w:val="clear" w:pos="4536"/>
              <w:tab w:val="clear" w:pos="9072"/>
              <w:tab w:val="left" w:pos="539"/>
            </w:tabs>
          </w:pPr>
          <w:r>
            <w:t>Lautengartenstrasse 6</w:t>
          </w:r>
        </w:p>
        <w:p w14:paraId="25E60723" w14:textId="735D791A" w:rsidR="001B49AB" w:rsidRPr="00A2079E" w:rsidRDefault="007E045F" w:rsidP="002731B0">
          <w:pPr>
            <w:pStyle w:val="Fuzeile"/>
            <w:tabs>
              <w:tab w:val="clear" w:pos="4536"/>
              <w:tab w:val="clear" w:pos="9072"/>
              <w:tab w:val="left" w:pos="539"/>
            </w:tabs>
          </w:pPr>
          <w:r>
            <w:t>4052 Basel</w:t>
          </w:r>
        </w:p>
        <w:p w14:paraId="04AC8B35" w14:textId="77777777" w:rsidR="001B49AB" w:rsidRPr="00A2079E" w:rsidRDefault="001B49AB" w:rsidP="002731B0">
          <w:pPr>
            <w:pStyle w:val="Fuzeile"/>
            <w:tabs>
              <w:tab w:val="clear" w:pos="4536"/>
              <w:tab w:val="clear" w:pos="9072"/>
              <w:tab w:val="left" w:pos="539"/>
            </w:tabs>
          </w:pPr>
          <w:r w:rsidRPr="00A2079E">
            <w:t>Telefon</w:t>
          </w:r>
          <w:r w:rsidRPr="00A2079E">
            <w:tab/>
            <w:t>+41 61 365 22 22</w:t>
          </w:r>
        </w:p>
        <w:p w14:paraId="6A651A49" w14:textId="77777777" w:rsidR="001B49AB" w:rsidRPr="00A2079E" w:rsidRDefault="001B49AB" w:rsidP="002731B0">
          <w:pPr>
            <w:pStyle w:val="Fuzeile"/>
            <w:tabs>
              <w:tab w:val="clear" w:pos="4536"/>
              <w:tab w:val="clear" w:pos="9072"/>
              <w:tab w:val="left" w:pos="539"/>
            </w:tabs>
          </w:pPr>
          <w:r w:rsidRPr="00A2079E">
            <w:t>basel@aebo.ch</w:t>
          </w:r>
        </w:p>
      </w:tc>
      <w:tc>
        <w:tcPr>
          <w:tcW w:w="3129" w:type="dxa"/>
        </w:tcPr>
        <w:p w14:paraId="43AE5EE7" w14:textId="77777777" w:rsidR="001B49AB" w:rsidRPr="00A2079E" w:rsidRDefault="001B49AB" w:rsidP="002731B0">
          <w:pPr>
            <w:pStyle w:val="Fuzeile"/>
            <w:tabs>
              <w:tab w:val="clear" w:pos="4536"/>
              <w:tab w:val="clear" w:pos="9072"/>
              <w:tab w:val="left" w:pos="539"/>
            </w:tabs>
            <w:spacing w:before="120"/>
            <w:rPr>
              <w:b/>
            </w:rPr>
          </w:pPr>
          <w:r w:rsidRPr="00A2079E">
            <w:rPr>
              <w:b/>
            </w:rPr>
            <w:t>Niederlassung Möhlin</w:t>
          </w:r>
        </w:p>
        <w:p w14:paraId="137B8B7A" w14:textId="77777777" w:rsidR="001B49AB" w:rsidRPr="00A2079E" w:rsidRDefault="001B49AB" w:rsidP="002731B0">
          <w:pPr>
            <w:pStyle w:val="Fuzeile"/>
            <w:tabs>
              <w:tab w:val="clear" w:pos="4536"/>
              <w:tab w:val="clear" w:pos="9072"/>
              <w:tab w:val="left" w:pos="539"/>
            </w:tabs>
          </w:pPr>
          <w:r>
            <w:t>Bahnhofstrasse 130</w:t>
          </w:r>
        </w:p>
        <w:p w14:paraId="05A28CB5" w14:textId="77777777" w:rsidR="001B49AB" w:rsidRPr="00A2079E" w:rsidRDefault="001B49AB" w:rsidP="002731B0">
          <w:pPr>
            <w:pStyle w:val="Fuzeile"/>
            <w:tabs>
              <w:tab w:val="clear" w:pos="4536"/>
              <w:tab w:val="clear" w:pos="9072"/>
              <w:tab w:val="left" w:pos="539"/>
            </w:tabs>
          </w:pPr>
          <w:r w:rsidRPr="00A2079E">
            <w:t>CH-4313 Möhlin</w:t>
          </w:r>
        </w:p>
        <w:p w14:paraId="47FCB6DF" w14:textId="77777777" w:rsidR="001B49AB" w:rsidRPr="00A2079E" w:rsidRDefault="001B49AB" w:rsidP="002731B0">
          <w:pPr>
            <w:pStyle w:val="Fuzeile"/>
            <w:tabs>
              <w:tab w:val="clear" w:pos="4536"/>
              <w:tab w:val="clear" w:pos="9072"/>
              <w:tab w:val="left" w:pos="539"/>
            </w:tabs>
          </w:pPr>
          <w:r w:rsidRPr="00A2079E">
            <w:t>Telefon</w:t>
          </w:r>
          <w:r w:rsidRPr="00A2079E">
            <w:tab/>
            <w:t>+41 61 851 37 75</w:t>
          </w:r>
        </w:p>
        <w:p w14:paraId="45006EEA" w14:textId="77777777" w:rsidR="001B49AB" w:rsidRPr="00A2079E" w:rsidRDefault="001B49AB" w:rsidP="002731B0">
          <w:pPr>
            <w:pStyle w:val="Fuzeile"/>
            <w:tabs>
              <w:tab w:val="clear" w:pos="4536"/>
              <w:tab w:val="clear" w:pos="9072"/>
              <w:tab w:val="left" w:pos="539"/>
            </w:tabs>
          </w:pPr>
          <w:r w:rsidRPr="00A2079E">
            <w:t>moehlin@aebo.ch</w:t>
          </w:r>
        </w:p>
      </w:tc>
    </w:tr>
  </w:tbl>
  <w:p w14:paraId="290BB470" w14:textId="77777777" w:rsidR="001B49AB" w:rsidRPr="00E47899" w:rsidRDefault="001B49AB" w:rsidP="009C3309">
    <w:pPr>
      <w:pStyle w:val="Fuzeile"/>
      <w:spacing w:after="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FDFFFD" w14:textId="77777777" w:rsidR="001B49AB" w:rsidRDefault="001B49AB" w:rsidP="00833AD6">
      <w:pPr>
        <w:spacing w:line="240" w:lineRule="auto"/>
      </w:pPr>
      <w:r>
        <w:separator/>
      </w:r>
    </w:p>
  </w:footnote>
  <w:footnote w:type="continuationSeparator" w:id="0">
    <w:p w14:paraId="7B11875C" w14:textId="77777777" w:rsidR="001B49AB" w:rsidRDefault="001B49AB" w:rsidP="00833A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E7F0D" w14:textId="77777777" w:rsidR="001B49AB" w:rsidRPr="004A321C" w:rsidRDefault="001B49AB" w:rsidP="004E27FD">
    <w:pPr>
      <w:pStyle w:val="Kopfzeile"/>
      <w:tabs>
        <w:tab w:val="clear" w:pos="4536"/>
        <w:tab w:val="clear" w:pos="9072"/>
      </w:tabs>
    </w:pPr>
    <w:r>
      <w:rPr>
        <w:noProof/>
        <w:lang w:eastAsia="de-CH"/>
      </w:rPr>
      <w:drawing>
        <wp:anchor distT="0" distB="0" distL="114300" distR="114300" simplePos="0" relativeHeight="251661312" behindDoc="0" locked="1" layoutInCell="1" allowOverlap="1" wp14:anchorId="19CBA4C4" wp14:editId="347CA868">
          <wp:simplePos x="0" y="0"/>
          <wp:positionH relativeFrom="rightMargin">
            <wp:posOffset>-1746250</wp:posOffset>
          </wp:positionH>
          <wp:positionV relativeFrom="page">
            <wp:posOffset>1011555</wp:posOffset>
          </wp:positionV>
          <wp:extent cx="1746000" cy="298800"/>
          <wp:effectExtent l="0" t="0" r="6985" b="635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eBo Office klei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6000" cy="298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39BC1" w14:textId="77777777" w:rsidR="001B49AB" w:rsidRPr="00FE2F7F" w:rsidRDefault="001B49AB" w:rsidP="004E27FD">
    <w:pPr>
      <w:pStyle w:val="Kopfzeile"/>
      <w:tabs>
        <w:tab w:val="clear" w:pos="4536"/>
        <w:tab w:val="clear" w:pos="9072"/>
      </w:tabs>
    </w:pPr>
    <w:r>
      <w:rPr>
        <w:noProof/>
        <w:lang w:eastAsia="de-CH"/>
      </w:rPr>
      <w:drawing>
        <wp:anchor distT="0" distB="0" distL="114300" distR="114300" simplePos="0" relativeHeight="251660288" behindDoc="0" locked="1" layoutInCell="1" allowOverlap="1" wp14:anchorId="2D555B69" wp14:editId="3EA0A120">
          <wp:simplePos x="0" y="0"/>
          <wp:positionH relativeFrom="column">
            <wp:posOffset>3691094</wp:posOffset>
          </wp:positionH>
          <wp:positionV relativeFrom="page">
            <wp:posOffset>1011555</wp:posOffset>
          </wp:positionV>
          <wp:extent cx="2318400" cy="388800"/>
          <wp:effectExtent l="0" t="0" r="5715"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eBo Office gros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18400" cy="388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4AFB"/>
    <w:multiLevelType w:val="hybridMultilevel"/>
    <w:tmpl w:val="64A0DEE8"/>
    <w:lvl w:ilvl="0" w:tplc="922E92D8">
      <w:start w:val="1"/>
      <w:numFmt w:val="bullet"/>
      <w:lvlText w:val=""/>
      <w:lvlJc w:val="left"/>
      <w:pPr>
        <w:ind w:left="1400" w:hanging="360"/>
      </w:pPr>
      <w:rPr>
        <w:rFonts w:ascii="Symbol" w:hAnsi="Symbol" w:hint="default"/>
      </w:rPr>
    </w:lvl>
    <w:lvl w:ilvl="1" w:tplc="08070003" w:tentative="1">
      <w:start w:val="1"/>
      <w:numFmt w:val="bullet"/>
      <w:lvlText w:val="o"/>
      <w:lvlJc w:val="left"/>
      <w:pPr>
        <w:ind w:left="2120" w:hanging="360"/>
      </w:pPr>
      <w:rPr>
        <w:rFonts w:ascii="Courier New" w:hAnsi="Courier New" w:cs="Courier New" w:hint="default"/>
      </w:rPr>
    </w:lvl>
    <w:lvl w:ilvl="2" w:tplc="08070005" w:tentative="1">
      <w:start w:val="1"/>
      <w:numFmt w:val="bullet"/>
      <w:lvlText w:val=""/>
      <w:lvlJc w:val="left"/>
      <w:pPr>
        <w:ind w:left="2840" w:hanging="360"/>
      </w:pPr>
      <w:rPr>
        <w:rFonts w:ascii="Wingdings" w:hAnsi="Wingdings" w:hint="default"/>
      </w:rPr>
    </w:lvl>
    <w:lvl w:ilvl="3" w:tplc="08070001" w:tentative="1">
      <w:start w:val="1"/>
      <w:numFmt w:val="bullet"/>
      <w:lvlText w:val=""/>
      <w:lvlJc w:val="left"/>
      <w:pPr>
        <w:ind w:left="3560" w:hanging="360"/>
      </w:pPr>
      <w:rPr>
        <w:rFonts w:ascii="Symbol" w:hAnsi="Symbol" w:hint="default"/>
      </w:rPr>
    </w:lvl>
    <w:lvl w:ilvl="4" w:tplc="08070003" w:tentative="1">
      <w:start w:val="1"/>
      <w:numFmt w:val="bullet"/>
      <w:lvlText w:val="o"/>
      <w:lvlJc w:val="left"/>
      <w:pPr>
        <w:ind w:left="4280" w:hanging="360"/>
      </w:pPr>
      <w:rPr>
        <w:rFonts w:ascii="Courier New" w:hAnsi="Courier New" w:cs="Courier New" w:hint="default"/>
      </w:rPr>
    </w:lvl>
    <w:lvl w:ilvl="5" w:tplc="08070005" w:tentative="1">
      <w:start w:val="1"/>
      <w:numFmt w:val="bullet"/>
      <w:lvlText w:val=""/>
      <w:lvlJc w:val="left"/>
      <w:pPr>
        <w:ind w:left="5000" w:hanging="360"/>
      </w:pPr>
      <w:rPr>
        <w:rFonts w:ascii="Wingdings" w:hAnsi="Wingdings" w:hint="default"/>
      </w:rPr>
    </w:lvl>
    <w:lvl w:ilvl="6" w:tplc="08070001" w:tentative="1">
      <w:start w:val="1"/>
      <w:numFmt w:val="bullet"/>
      <w:lvlText w:val=""/>
      <w:lvlJc w:val="left"/>
      <w:pPr>
        <w:ind w:left="5720" w:hanging="360"/>
      </w:pPr>
      <w:rPr>
        <w:rFonts w:ascii="Symbol" w:hAnsi="Symbol" w:hint="default"/>
      </w:rPr>
    </w:lvl>
    <w:lvl w:ilvl="7" w:tplc="08070003" w:tentative="1">
      <w:start w:val="1"/>
      <w:numFmt w:val="bullet"/>
      <w:lvlText w:val="o"/>
      <w:lvlJc w:val="left"/>
      <w:pPr>
        <w:ind w:left="6440" w:hanging="360"/>
      </w:pPr>
      <w:rPr>
        <w:rFonts w:ascii="Courier New" w:hAnsi="Courier New" w:cs="Courier New" w:hint="default"/>
      </w:rPr>
    </w:lvl>
    <w:lvl w:ilvl="8" w:tplc="08070005" w:tentative="1">
      <w:start w:val="1"/>
      <w:numFmt w:val="bullet"/>
      <w:lvlText w:val=""/>
      <w:lvlJc w:val="left"/>
      <w:pPr>
        <w:ind w:left="7160" w:hanging="360"/>
      </w:pPr>
      <w:rPr>
        <w:rFonts w:ascii="Wingdings" w:hAnsi="Wingdings" w:hint="default"/>
      </w:rPr>
    </w:lvl>
  </w:abstractNum>
  <w:abstractNum w:abstractNumId="1" w15:restartNumberingAfterBreak="0">
    <w:nsid w:val="2BEF1F19"/>
    <w:multiLevelType w:val="multilevel"/>
    <w:tmpl w:val="CC7C4C9C"/>
    <w:lvl w:ilvl="0">
      <w:start w:val="1"/>
      <w:numFmt w:val="bullet"/>
      <w:pStyle w:val="AufzhlungFliesst"/>
      <w:lvlText w:val=""/>
      <w:lvlJc w:val="left"/>
      <w:pPr>
        <w:tabs>
          <w:tab w:val="num" w:pos="1106"/>
        </w:tabs>
        <w:ind w:left="1106" w:hanging="426"/>
      </w:pPr>
      <w:rPr>
        <w:rFonts w:ascii="Symbol" w:hAnsi="Symbol" w:hint="default"/>
      </w:rPr>
    </w:lvl>
    <w:lvl w:ilvl="1">
      <w:start w:val="1"/>
      <w:numFmt w:val="bullet"/>
      <w:lvlText w:val=""/>
      <w:lvlJc w:val="left"/>
      <w:pPr>
        <w:tabs>
          <w:tab w:val="num" w:pos="1531"/>
        </w:tabs>
        <w:ind w:left="1531" w:hanging="426"/>
      </w:pPr>
      <w:rPr>
        <w:rFonts w:ascii="Wingdings" w:hAnsi="Wingdings" w:hint="default"/>
      </w:rPr>
    </w:lvl>
    <w:lvl w:ilvl="2">
      <w:start w:val="1"/>
      <w:numFmt w:val="bullet"/>
      <w:lvlText w:val=""/>
      <w:lvlJc w:val="left"/>
      <w:pPr>
        <w:tabs>
          <w:tab w:val="num" w:pos="1956"/>
        </w:tabs>
        <w:ind w:left="1956" w:hanging="426"/>
      </w:pPr>
      <w:rPr>
        <w:rFonts w:ascii="Symbol" w:hAnsi="Symbol" w:hint="default"/>
      </w:rPr>
    </w:lvl>
    <w:lvl w:ilvl="3">
      <w:start w:val="1"/>
      <w:numFmt w:val="bullet"/>
      <w:lvlText w:val=""/>
      <w:lvlJc w:val="left"/>
      <w:pPr>
        <w:tabs>
          <w:tab w:val="num" w:pos="2381"/>
        </w:tabs>
        <w:ind w:left="2381" w:hanging="426"/>
      </w:pPr>
      <w:rPr>
        <w:rFonts w:ascii="Wingdings" w:hAnsi="Wingdings" w:hint="default"/>
      </w:rPr>
    </w:lvl>
    <w:lvl w:ilvl="4">
      <w:start w:val="1"/>
      <w:numFmt w:val="bullet"/>
      <w:lvlText w:val="o"/>
      <w:lvlJc w:val="left"/>
      <w:pPr>
        <w:tabs>
          <w:tab w:val="num" w:pos="2806"/>
        </w:tabs>
        <w:ind w:left="2806" w:hanging="426"/>
      </w:pPr>
      <w:rPr>
        <w:rFonts w:ascii="Courier New" w:hAnsi="Courier New" w:cs="Courier New" w:hint="default"/>
      </w:rPr>
    </w:lvl>
    <w:lvl w:ilvl="5">
      <w:start w:val="1"/>
      <w:numFmt w:val="bullet"/>
      <w:lvlText w:val=""/>
      <w:lvlJc w:val="left"/>
      <w:pPr>
        <w:tabs>
          <w:tab w:val="num" w:pos="3231"/>
        </w:tabs>
        <w:ind w:left="3231" w:hanging="426"/>
      </w:pPr>
      <w:rPr>
        <w:rFonts w:ascii="Wingdings" w:hAnsi="Wingdings" w:hint="default"/>
      </w:rPr>
    </w:lvl>
    <w:lvl w:ilvl="6">
      <w:start w:val="1"/>
      <w:numFmt w:val="bullet"/>
      <w:lvlText w:val=""/>
      <w:lvlJc w:val="left"/>
      <w:pPr>
        <w:tabs>
          <w:tab w:val="num" w:pos="3656"/>
        </w:tabs>
        <w:ind w:left="3656" w:hanging="426"/>
      </w:pPr>
      <w:rPr>
        <w:rFonts w:ascii="Symbol" w:hAnsi="Symbol" w:hint="default"/>
      </w:rPr>
    </w:lvl>
    <w:lvl w:ilvl="7">
      <w:start w:val="1"/>
      <w:numFmt w:val="bullet"/>
      <w:lvlText w:val="o"/>
      <w:lvlJc w:val="left"/>
      <w:pPr>
        <w:tabs>
          <w:tab w:val="num" w:pos="4081"/>
        </w:tabs>
        <w:ind w:left="4081" w:hanging="426"/>
      </w:pPr>
      <w:rPr>
        <w:rFonts w:ascii="Courier New" w:hAnsi="Courier New" w:cs="Courier New" w:hint="default"/>
      </w:rPr>
    </w:lvl>
    <w:lvl w:ilvl="8">
      <w:start w:val="1"/>
      <w:numFmt w:val="bullet"/>
      <w:lvlText w:val=""/>
      <w:lvlJc w:val="left"/>
      <w:pPr>
        <w:tabs>
          <w:tab w:val="num" w:pos="4506"/>
        </w:tabs>
        <w:ind w:left="4506" w:hanging="426"/>
      </w:pPr>
      <w:rPr>
        <w:rFonts w:ascii="Wingdings" w:hAnsi="Wingdings" w:hint="default"/>
      </w:rPr>
    </w:lvl>
  </w:abstractNum>
  <w:abstractNum w:abstractNumId="2" w15:restartNumberingAfterBreak="0">
    <w:nsid w:val="345B4443"/>
    <w:multiLevelType w:val="multilevel"/>
    <w:tmpl w:val="AF88785A"/>
    <w:lvl w:ilvl="0">
      <w:start w:val="1"/>
      <w:numFmt w:val="bullet"/>
      <w:pStyle w:val="AufzhlungStrich"/>
      <w:lvlText w:val=""/>
      <w:lvlJc w:val="left"/>
      <w:pPr>
        <w:tabs>
          <w:tab w:val="num" w:pos="425"/>
        </w:tabs>
        <w:ind w:left="992" w:hanging="425"/>
      </w:pPr>
      <w:rPr>
        <w:rFonts w:ascii="Symbol" w:hAnsi="Symbol" w:hint="default"/>
      </w:rPr>
    </w:lvl>
    <w:lvl w:ilvl="1">
      <w:start w:val="1"/>
      <w:numFmt w:val="bullet"/>
      <w:lvlText w:val=""/>
      <w:lvlJc w:val="left"/>
      <w:pPr>
        <w:tabs>
          <w:tab w:val="num" w:pos="850"/>
        </w:tabs>
        <w:ind w:left="1417" w:hanging="425"/>
      </w:pPr>
      <w:rPr>
        <w:rFonts w:ascii="Wingdings" w:hAnsi="Wingdings" w:hint="default"/>
      </w:rPr>
    </w:lvl>
    <w:lvl w:ilvl="2">
      <w:start w:val="1"/>
      <w:numFmt w:val="bullet"/>
      <w:lvlText w:val="o"/>
      <w:lvlJc w:val="left"/>
      <w:pPr>
        <w:tabs>
          <w:tab w:val="num" w:pos="1275"/>
        </w:tabs>
        <w:ind w:left="1842" w:hanging="425"/>
      </w:pPr>
      <w:rPr>
        <w:rFonts w:ascii="Courier New" w:hAnsi="Courier New" w:hint="default"/>
      </w:rPr>
    </w:lvl>
    <w:lvl w:ilvl="3">
      <w:start w:val="1"/>
      <w:numFmt w:val="bullet"/>
      <w:lvlText w:val=""/>
      <w:lvlJc w:val="left"/>
      <w:pPr>
        <w:tabs>
          <w:tab w:val="num" w:pos="1700"/>
        </w:tabs>
        <w:ind w:left="2267" w:hanging="425"/>
      </w:pPr>
      <w:rPr>
        <w:rFonts w:ascii="Symbol" w:hAnsi="Symbol" w:hint="default"/>
      </w:rPr>
    </w:lvl>
    <w:lvl w:ilvl="4">
      <w:start w:val="1"/>
      <w:numFmt w:val="bullet"/>
      <w:lvlText w:val=""/>
      <w:lvlJc w:val="left"/>
      <w:pPr>
        <w:tabs>
          <w:tab w:val="num" w:pos="2125"/>
        </w:tabs>
        <w:ind w:left="2692" w:hanging="425"/>
      </w:pPr>
      <w:rPr>
        <w:rFonts w:ascii="Symbol" w:hAnsi="Symbol" w:hint="default"/>
      </w:rPr>
    </w:lvl>
    <w:lvl w:ilvl="5">
      <w:start w:val="1"/>
      <w:numFmt w:val="bullet"/>
      <w:lvlText w:val=""/>
      <w:lvlJc w:val="left"/>
      <w:pPr>
        <w:tabs>
          <w:tab w:val="num" w:pos="2550"/>
        </w:tabs>
        <w:ind w:left="3117" w:hanging="425"/>
      </w:pPr>
      <w:rPr>
        <w:rFonts w:ascii="Wingdings" w:hAnsi="Wingdings" w:hint="default"/>
      </w:rPr>
    </w:lvl>
    <w:lvl w:ilvl="6">
      <w:start w:val="1"/>
      <w:numFmt w:val="bullet"/>
      <w:lvlText w:val=""/>
      <w:lvlJc w:val="left"/>
      <w:pPr>
        <w:tabs>
          <w:tab w:val="num" w:pos="2975"/>
        </w:tabs>
        <w:ind w:left="3542" w:hanging="425"/>
      </w:pPr>
      <w:rPr>
        <w:rFonts w:ascii="Wingdings" w:hAnsi="Wingdings" w:hint="default"/>
      </w:rPr>
    </w:lvl>
    <w:lvl w:ilvl="7">
      <w:start w:val="1"/>
      <w:numFmt w:val="bullet"/>
      <w:lvlText w:val=""/>
      <w:lvlJc w:val="left"/>
      <w:pPr>
        <w:tabs>
          <w:tab w:val="num" w:pos="3400"/>
        </w:tabs>
        <w:ind w:left="3967" w:hanging="425"/>
      </w:pPr>
      <w:rPr>
        <w:rFonts w:ascii="Symbol" w:hAnsi="Symbol" w:hint="default"/>
      </w:rPr>
    </w:lvl>
    <w:lvl w:ilvl="8">
      <w:start w:val="1"/>
      <w:numFmt w:val="bullet"/>
      <w:lvlText w:val=""/>
      <w:lvlJc w:val="left"/>
      <w:pPr>
        <w:tabs>
          <w:tab w:val="num" w:pos="3825"/>
        </w:tabs>
        <w:ind w:left="4392" w:hanging="425"/>
      </w:pPr>
      <w:rPr>
        <w:rFonts w:ascii="Symbol" w:hAnsi="Symbol" w:hint="default"/>
      </w:rPr>
    </w:lvl>
  </w:abstractNum>
  <w:abstractNum w:abstractNumId="3" w15:restartNumberingAfterBreak="0">
    <w:nsid w:val="363F49C1"/>
    <w:multiLevelType w:val="multilevel"/>
    <w:tmpl w:val="6172E770"/>
    <w:lvl w:ilvl="0">
      <w:start w:val="1"/>
      <w:numFmt w:val="bullet"/>
      <w:pStyle w:val="AufzhlungStd"/>
      <w:lvlText w:val=""/>
      <w:lvlJc w:val="left"/>
      <w:pPr>
        <w:tabs>
          <w:tab w:val="num" w:pos="425"/>
        </w:tabs>
        <w:ind w:left="425" w:hanging="425"/>
      </w:pPr>
      <w:rPr>
        <w:rFonts w:ascii="Symbol" w:hAnsi="Symbol" w:hint="default"/>
      </w:rPr>
    </w:lvl>
    <w:lvl w:ilvl="1">
      <w:start w:val="1"/>
      <w:numFmt w:val="bullet"/>
      <w:lvlText w:val=""/>
      <w:lvlJc w:val="left"/>
      <w:pPr>
        <w:tabs>
          <w:tab w:val="num" w:pos="850"/>
        </w:tabs>
        <w:ind w:left="850" w:hanging="425"/>
      </w:pPr>
      <w:rPr>
        <w:rFonts w:ascii="Wingdings" w:hAnsi="Wingdings" w:hint="default"/>
      </w:rPr>
    </w:lvl>
    <w:lvl w:ilvl="2">
      <w:start w:val="1"/>
      <w:numFmt w:val="bullet"/>
      <w:lvlText w:val="▪"/>
      <w:lvlJc w:val="left"/>
      <w:pPr>
        <w:tabs>
          <w:tab w:val="num" w:pos="1275"/>
        </w:tabs>
        <w:ind w:left="1275" w:hanging="425"/>
      </w:pPr>
      <w:rPr>
        <w:rFonts w:ascii="Arial" w:hAnsi="Arial" w:hint="default"/>
      </w:rPr>
    </w:lvl>
    <w:lvl w:ilvl="3">
      <w:start w:val="1"/>
      <w:numFmt w:val="bullet"/>
      <w:lvlText w:val=""/>
      <w:lvlJc w:val="left"/>
      <w:pPr>
        <w:tabs>
          <w:tab w:val="num" w:pos="1700"/>
        </w:tabs>
        <w:ind w:left="1700" w:hanging="425"/>
      </w:pPr>
      <w:rPr>
        <w:rFonts w:ascii="Wingdings" w:hAnsi="Wingdings"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4" w15:restartNumberingAfterBreak="0">
    <w:nsid w:val="54C14068"/>
    <w:multiLevelType w:val="hybridMultilevel"/>
    <w:tmpl w:val="362CC67A"/>
    <w:lvl w:ilvl="0" w:tplc="4FC6E5B6">
      <w:start w:val="19"/>
      <w:numFmt w:val="bullet"/>
      <w:lvlText w:val="-"/>
      <w:lvlJc w:val="left"/>
      <w:pPr>
        <w:ind w:left="720" w:hanging="360"/>
      </w:pPr>
      <w:rPr>
        <w:rFonts w:ascii="Arial" w:eastAsia="Calibr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 w15:restartNumberingAfterBreak="0">
    <w:nsid w:val="63B3166E"/>
    <w:multiLevelType w:val="hybridMultilevel"/>
    <w:tmpl w:val="5DC61034"/>
    <w:lvl w:ilvl="0" w:tplc="4A9481A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9576EF4"/>
    <w:multiLevelType w:val="multilevel"/>
    <w:tmpl w:val="D2AC944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7B33268C"/>
    <w:multiLevelType w:val="hybridMultilevel"/>
    <w:tmpl w:val="613E0F04"/>
    <w:lvl w:ilvl="0" w:tplc="DF46FFD6">
      <w:start w:val="7"/>
      <w:numFmt w:val="bullet"/>
      <w:lvlText w:val="-"/>
      <w:lvlJc w:val="left"/>
      <w:pPr>
        <w:ind w:left="720" w:hanging="360"/>
      </w:pPr>
      <w:rPr>
        <w:rFonts w:ascii="Arial" w:eastAsia="Calibr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0"/>
  </w:num>
  <w:num w:numId="5">
    <w:abstractNumId w:val="1"/>
  </w:num>
  <w:num w:numId="6">
    <w:abstractNumId w:val="7"/>
  </w:num>
  <w:num w:numId="7">
    <w:abstractNumId w:val="2"/>
  </w:num>
  <w:num w:numId="8">
    <w:abstractNumId w:val="4"/>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628" w:allStyles="0" w:customStyles="0" w:latentStyles="0" w:stylesInUse="1" w:headingStyles="1" w:numberingStyles="0" w:tableStyles="0" w:directFormattingOnRuns="0" w:directFormattingOnParagraphs="1" w:directFormattingOnNumbering="1" w:directFormattingOnTables="0" w:clearFormatting="1" w:top3HeadingStyles="0" w:visibleStyles="0" w:alternateStyleNames="0"/>
  <w:stylePaneSortMethod w:val="0000"/>
  <w:defaultTabStop w:val="709"/>
  <w:autoHyphenation/>
  <w:hyphenationZone w:val="284"/>
  <w:doNotHyphenateCaps/>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83F"/>
    <w:rsid w:val="000150FE"/>
    <w:rsid w:val="000233D1"/>
    <w:rsid w:val="00027C47"/>
    <w:rsid w:val="000504A5"/>
    <w:rsid w:val="00051A14"/>
    <w:rsid w:val="000712FC"/>
    <w:rsid w:val="000A0C11"/>
    <w:rsid w:val="000B706E"/>
    <w:rsid w:val="000D2844"/>
    <w:rsid w:val="00101672"/>
    <w:rsid w:val="00110BE1"/>
    <w:rsid w:val="00120541"/>
    <w:rsid w:val="00147FE2"/>
    <w:rsid w:val="00157ED0"/>
    <w:rsid w:val="001B49AB"/>
    <w:rsid w:val="001C4EC5"/>
    <w:rsid w:val="001D508A"/>
    <w:rsid w:val="0020183F"/>
    <w:rsid w:val="00203766"/>
    <w:rsid w:val="00242DDF"/>
    <w:rsid w:val="00247267"/>
    <w:rsid w:val="00247E69"/>
    <w:rsid w:val="002731B0"/>
    <w:rsid w:val="002A1E44"/>
    <w:rsid w:val="002D5365"/>
    <w:rsid w:val="002E2DFD"/>
    <w:rsid w:val="002F6D76"/>
    <w:rsid w:val="0031311C"/>
    <w:rsid w:val="00354F6F"/>
    <w:rsid w:val="0037506D"/>
    <w:rsid w:val="003762AD"/>
    <w:rsid w:val="003764BC"/>
    <w:rsid w:val="003A179D"/>
    <w:rsid w:val="003B2A99"/>
    <w:rsid w:val="003B2C56"/>
    <w:rsid w:val="004007C5"/>
    <w:rsid w:val="00415FA1"/>
    <w:rsid w:val="0044444C"/>
    <w:rsid w:val="00490C7B"/>
    <w:rsid w:val="00497925"/>
    <w:rsid w:val="004A1F88"/>
    <w:rsid w:val="004A321C"/>
    <w:rsid w:val="004C1162"/>
    <w:rsid w:val="004C43ED"/>
    <w:rsid w:val="004E27FD"/>
    <w:rsid w:val="004E2A29"/>
    <w:rsid w:val="00506C85"/>
    <w:rsid w:val="00531641"/>
    <w:rsid w:val="0053210C"/>
    <w:rsid w:val="005453E1"/>
    <w:rsid w:val="0055329E"/>
    <w:rsid w:val="00564542"/>
    <w:rsid w:val="00575CE7"/>
    <w:rsid w:val="005A3F61"/>
    <w:rsid w:val="005A5ED7"/>
    <w:rsid w:val="005A6162"/>
    <w:rsid w:val="005A663F"/>
    <w:rsid w:val="005E3C61"/>
    <w:rsid w:val="005F7F85"/>
    <w:rsid w:val="00673FB3"/>
    <w:rsid w:val="00694E1A"/>
    <w:rsid w:val="006A3935"/>
    <w:rsid w:val="006B09D1"/>
    <w:rsid w:val="006B701C"/>
    <w:rsid w:val="006D658C"/>
    <w:rsid w:val="006E00D8"/>
    <w:rsid w:val="006E3C33"/>
    <w:rsid w:val="00705AF9"/>
    <w:rsid w:val="00760978"/>
    <w:rsid w:val="007A1D26"/>
    <w:rsid w:val="007A4BD4"/>
    <w:rsid w:val="007C023C"/>
    <w:rsid w:val="007D3757"/>
    <w:rsid w:val="007D5EB3"/>
    <w:rsid w:val="007E045F"/>
    <w:rsid w:val="007E2C7D"/>
    <w:rsid w:val="00833AD6"/>
    <w:rsid w:val="008350AA"/>
    <w:rsid w:val="0087667A"/>
    <w:rsid w:val="00891DC4"/>
    <w:rsid w:val="008951F9"/>
    <w:rsid w:val="008A3299"/>
    <w:rsid w:val="008B0BB8"/>
    <w:rsid w:val="008B1C74"/>
    <w:rsid w:val="008B57BE"/>
    <w:rsid w:val="008C02C9"/>
    <w:rsid w:val="008F668C"/>
    <w:rsid w:val="008F76DF"/>
    <w:rsid w:val="00906900"/>
    <w:rsid w:val="00907794"/>
    <w:rsid w:val="00911371"/>
    <w:rsid w:val="00911938"/>
    <w:rsid w:val="00925197"/>
    <w:rsid w:val="00925EC8"/>
    <w:rsid w:val="0093042B"/>
    <w:rsid w:val="00970EA1"/>
    <w:rsid w:val="00982A68"/>
    <w:rsid w:val="00984F2A"/>
    <w:rsid w:val="00986E0A"/>
    <w:rsid w:val="009B27BE"/>
    <w:rsid w:val="009C3309"/>
    <w:rsid w:val="009C5043"/>
    <w:rsid w:val="009C7F65"/>
    <w:rsid w:val="009F1E92"/>
    <w:rsid w:val="00A00B76"/>
    <w:rsid w:val="00A1636C"/>
    <w:rsid w:val="00A206F3"/>
    <w:rsid w:val="00A2079E"/>
    <w:rsid w:val="00A56073"/>
    <w:rsid w:val="00A71858"/>
    <w:rsid w:val="00A76A5E"/>
    <w:rsid w:val="00A84D19"/>
    <w:rsid w:val="00A84DF0"/>
    <w:rsid w:val="00A902B7"/>
    <w:rsid w:val="00AA40FE"/>
    <w:rsid w:val="00AC1F13"/>
    <w:rsid w:val="00AF6FE6"/>
    <w:rsid w:val="00B02C45"/>
    <w:rsid w:val="00B03F52"/>
    <w:rsid w:val="00B05063"/>
    <w:rsid w:val="00B208FD"/>
    <w:rsid w:val="00B23756"/>
    <w:rsid w:val="00B24412"/>
    <w:rsid w:val="00B41C85"/>
    <w:rsid w:val="00B555F7"/>
    <w:rsid w:val="00B55B24"/>
    <w:rsid w:val="00B71877"/>
    <w:rsid w:val="00B76AD8"/>
    <w:rsid w:val="00B90CE5"/>
    <w:rsid w:val="00BA2407"/>
    <w:rsid w:val="00BC1F5B"/>
    <w:rsid w:val="00BD05A7"/>
    <w:rsid w:val="00BF182A"/>
    <w:rsid w:val="00BF6CCF"/>
    <w:rsid w:val="00C023A0"/>
    <w:rsid w:val="00C2164C"/>
    <w:rsid w:val="00C311F0"/>
    <w:rsid w:val="00C36582"/>
    <w:rsid w:val="00C50E8C"/>
    <w:rsid w:val="00C55781"/>
    <w:rsid w:val="00C6620B"/>
    <w:rsid w:val="00C75466"/>
    <w:rsid w:val="00CC0051"/>
    <w:rsid w:val="00CC0B25"/>
    <w:rsid w:val="00CD29B3"/>
    <w:rsid w:val="00D064E8"/>
    <w:rsid w:val="00D10F6C"/>
    <w:rsid w:val="00D315F7"/>
    <w:rsid w:val="00D4332C"/>
    <w:rsid w:val="00D74894"/>
    <w:rsid w:val="00D94EC3"/>
    <w:rsid w:val="00D96FBE"/>
    <w:rsid w:val="00DB6C36"/>
    <w:rsid w:val="00DC3C04"/>
    <w:rsid w:val="00DD42B0"/>
    <w:rsid w:val="00E04C5D"/>
    <w:rsid w:val="00E256F7"/>
    <w:rsid w:val="00E26A03"/>
    <w:rsid w:val="00E44201"/>
    <w:rsid w:val="00E45529"/>
    <w:rsid w:val="00E47899"/>
    <w:rsid w:val="00E57941"/>
    <w:rsid w:val="00E6108B"/>
    <w:rsid w:val="00E67567"/>
    <w:rsid w:val="00E73A1F"/>
    <w:rsid w:val="00E77214"/>
    <w:rsid w:val="00EE65BE"/>
    <w:rsid w:val="00F17160"/>
    <w:rsid w:val="00F32A71"/>
    <w:rsid w:val="00F47CE8"/>
    <w:rsid w:val="00F47ECC"/>
    <w:rsid w:val="00F520BF"/>
    <w:rsid w:val="00FA492A"/>
    <w:rsid w:val="00FB30EE"/>
    <w:rsid w:val="00FB5B11"/>
    <w:rsid w:val="00FC1EB7"/>
    <w:rsid w:val="00FC4F99"/>
    <w:rsid w:val="00FC7352"/>
    <w:rsid w:val="00FE2F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709DD566"/>
  <w15:docId w15:val="{86A04A0C-DA39-408D-8783-4D300276E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ahoma"/>
        <w:sz w:val="22"/>
        <w:szCs w:val="22"/>
        <w:lang w:val="de-CH" w:eastAsia="en-US" w:bidi="ar-SA"/>
      </w:rPr>
    </w:rPrDefault>
    <w:pPrDefault>
      <w:pPr>
        <w:spacing w:line="28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764BC"/>
    <w:pPr>
      <w:ind w:right="57"/>
    </w:pPr>
  </w:style>
  <w:style w:type="paragraph" w:styleId="berschrift1">
    <w:name w:val="heading 1"/>
    <w:basedOn w:val="Standard"/>
    <w:next w:val="Fliesstext"/>
    <w:link w:val="berschrift1Zchn"/>
    <w:uiPriority w:val="9"/>
    <w:qFormat/>
    <w:rsid w:val="00891DC4"/>
    <w:pPr>
      <w:keepNext/>
      <w:keepLines/>
      <w:numPr>
        <w:numId w:val="1"/>
      </w:numPr>
      <w:tabs>
        <w:tab w:val="left" w:pos="680"/>
      </w:tabs>
      <w:spacing w:after="120"/>
      <w:ind w:left="680" w:hanging="680"/>
      <w:outlineLvl w:val="0"/>
    </w:pPr>
    <w:rPr>
      <w:rFonts w:eastAsiaTheme="majorEastAsia" w:cs="Arial"/>
      <w:b/>
      <w:bCs/>
    </w:rPr>
  </w:style>
  <w:style w:type="paragraph" w:styleId="berschrift2">
    <w:name w:val="heading 2"/>
    <w:basedOn w:val="Standard"/>
    <w:next w:val="Fliesstext"/>
    <w:link w:val="berschrift2Zchn"/>
    <w:uiPriority w:val="9"/>
    <w:qFormat/>
    <w:rsid w:val="00891DC4"/>
    <w:pPr>
      <w:keepNext/>
      <w:keepLines/>
      <w:numPr>
        <w:ilvl w:val="1"/>
        <w:numId w:val="1"/>
      </w:numPr>
      <w:tabs>
        <w:tab w:val="left" w:pos="680"/>
      </w:tabs>
      <w:spacing w:after="60"/>
      <w:ind w:left="680" w:hanging="680"/>
      <w:outlineLvl w:val="1"/>
    </w:pPr>
    <w:rPr>
      <w:rFonts w:eastAsiaTheme="majorEastAsia" w:cstheme="majorBidi"/>
      <w:b/>
      <w:bCs/>
      <w:color w:val="000000" w:themeColor="text1"/>
      <w:szCs w:val="26"/>
    </w:rPr>
  </w:style>
  <w:style w:type="paragraph" w:styleId="berschrift3">
    <w:name w:val="heading 3"/>
    <w:basedOn w:val="Standard"/>
    <w:next w:val="Fliesstext"/>
    <w:link w:val="berschrift3Zchn"/>
    <w:uiPriority w:val="9"/>
    <w:qFormat/>
    <w:rsid w:val="00891DC4"/>
    <w:pPr>
      <w:keepNext/>
      <w:keepLines/>
      <w:numPr>
        <w:ilvl w:val="2"/>
        <w:numId w:val="1"/>
      </w:numPr>
      <w:tabs>
        <w:tab w:val="left" w:pos="680"/>
      </w:tabs>
      <w:spacing w:after="60"/>
      <w:ind w:left="680" w:hanging="680"/>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semiHidden/>
    <w:unhideWhenUsed/>
    <w:rsid w:val="006D658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6D658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D658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D658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D658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D658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33AD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833AD6"/>
  </w:style>
  <w:style w:type="paragraph" w:styleId="Fuzeile">
    <w:name w:val="footer"/>
    <w:basedOn w:val="Standard"/>
    <w:link w:val="FuzeileZchn"/>
    <w:uiPriority w:val="99"/>
    <w:unhideWhenUsed/>
    <w:rsid w:val="00A2079E"/>
    <w:pPr>
      <w:tabs>
        <w:tab w:val="center" w:pos="4536"/>
        <w:tab w:val="right" w:pos="9072"/>
      </w:tabs>
      <w:spacing w:after="40" w:line="240" w:lineRule="auto"/>
    </w:pPr>
    <w:rPr>
      <w:sz w:val="14"/>
    </w:rPr>
  </w:style>
  <w:style w:type="character" w:customStyle="1" w:styleId="FuzeileZchn">
    <w:name w:val="Fußzeile Zchn"/>
    <w:basedOn w:val="Absatz-Standardschriftart"/>
    <w:link w:val="Fuzeile"/>
    <w:uiPriority w:val="99"/>
    <w:rsid w:val="00A2079E"/>
    <w:rPr>
      <w:sz w:val="14"/>
    </w:rPr>
  </w:style>
  <w:style w:type="paragraph" w:styleId="Sprechblasentext">
    <w:name w:val="Balloon Text"/>
    <w:basedOn w:val="Standard"/>
    <w:link w:val="SprechblasentextZchn"/>
    <w:uiPriority w:val="99"/>
    <w:semiHidden/>
    <w:unhideWhenUsed/>
    <w:rsid w:val="00833AD6"/>
    <w:pPr>
      <w:spacing w:line="240" w:lineRule="auto"/>
    </w:pPr>
    <w:rPr>
      <w:rFonts w:ascii="Tahoma" w:hAnsi="Tahoma"/>
      <w:sz w:val="16"/>
      <w:szCs w:val="16"/>
    </w:rPr>
  </w:style>
  <w:style w:type="character" w:customStyle="1" w:styleId="SprechblasentextZchn">
    <w:name w:val="Sprechblasentext Zchn"/>
    <w:basedOn w:val="Absatz-Standardschriftart"/>
    <w:link w:val="Sprechblasentext"/>
    <w:uiPriority w:val="99"/>
    <w:semiHidden/>
    <w:rsid w:val="00833AD6"/>
    <w:rPr>
      <w:rFonts w:ascii="Tahoma" w:hAnsi="Tahoma"/>
      <w:sz w:val="16"/>
      <w:szCs w:val="16"/>
    </w:rPr>
  </w:style>
  <w:style w:type="table" w:styleId="Tabellenraster">
    <w:name w:val="Table Grid"/>
    <w:basedOn w:val="NormaleTabelle"/>
    <w:uiPriority w:val="59"/>
    <w:rsid w:val="00833A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treff">
    <w:name w:val="Betreff"/>
    <w:basedOn w:val="Standard"/>
    <w:rsid w:val="00911371"/>
    <w:pPr>
      <w:spacing w:line="240" w:lineRule="auto"/>
    </w:pPr>
    <w:rPr>
      <w:b/>
    </w:rPr>
  </w:style>
  <w:style w:type="character" w:styleId="Hyperlink">
    <w:name w:val="Hyperlink"/>
    <w:basedOn w:val="Absatz-Standardschriftart"/>
    <w:uiPriority w:val="99"/>
    <w:unhideWhenUsed/>
    <w:rsid w:val="00101672"/>
    <w:rPr>
      <w:color w:val="0000FF" w:themeColor="hyperlink"/>
      <w:u w:val="single"/>
    </w:rPr>
  </w:style>
  <w:style w:type="paragraph" w:styleId="Anrede">
    <w:name w:val="Salutation"/>
    <w:basedOn w:val="Standard"/>
    <w:next w:val="Standard"/>
    <w:link w:val="AnredeZchn"/>
    <w:uiPriority w:val="99"/>
    <w:unhideWhenUsed/>
    <w:rsid w:val="00A902B7"/>
    <w:pPr>
      <w:spacing w:before="240" w:after="240"/>
    </w:pPr>
  </w:style>
  <w:style w:type="character" w:customStyle="1" w:styleId="AnredeZchn">
    <w:name w:val="Anrede Zchn"/>
    <w:basedOn w:val="Absatz-Standardschriftart"/>
    <w:link w:val="Anrede"/>
    <w:uiPriority w:val="99"/>
    <w:rsid w:val="00A902B7"/>
  </w:style>
  <w:style w:type="character" w:customStyle="1" w:styleId="berschrift1Zchn">
    <w:name w:val="Überschrift 1 Zchn"/>
    <w:basedOn w:val="Absatz-Standardschriftart"/>
    <w:link w:val="berschrift1"/>
    <w:uiPriority w:val="9"/>
    <w:rsid w:val="00891DC4"/>
    <w:rPr>
      <w:rFonts w:eastAsiaTheme="majorEastAsia" w:cs="Arial"/>
      <w:b/>
      <w:bCs/>
    </w:rPr>
  </w:style>
  <w:style w:type="character" w:customStyle="1" w:styleId="berschrift2Zchn">
    <w:name w:val="Überschrift 2 Zchn"/>
    <w:basedOn w:val="Absatz-Standardschriftart"/>
    <w:link w:val="berschrift2"/>
    <w:uiPriority w:val="9"/>
    <w:rsid w:val="001D508A"/>
    <w:rPr>
      <w:rFonts w:eastAsiaTheme="majorEastAsia" w:cstheme="majorBidi"/>
      <w:b/>
      <w:bCs/>
      <w:color w:val="000000" w:themeColor="text1"/>
      <w:szCs w:val="26"/>
    </w:rPr>
  </w:style>
  <w:style w:type="character" w:customStyle="1" w:styleId="berschrift3Zchn">
    <w:name w:val="Überschrift 3 Zchn"/>
    <w:basedOn w:val="Absatz-Standardschriftart"/>
    <w:link w:val="berschrift3"/>
    <w:uiPriority w:val="9"/>
    <w:rsid w:val="001D508A"/>
    <w:rPr>
      <w:rFonts w:eastAsiaTheme="majorEastAsia" w:cstheme="majorBidi"/>
      <w:b/>
      <w:bCs/>
      <w:color w:val="000000" w:themeColor="text1"/>
    </w:rPr>
  </w:style>
  <w:style w:type="character" w:customStyle="1" w:styleId="berschrift4Zchn">
    <w:name w:val="Überschrift 4 Zchn"/>
    <w:basedOn w:val="Absatz-Standardschriftart"/>
    <w:link w:val="berschrift4"/>
    <w:uiPriority w:val="9"/>
    <w:semiHidden/>
    <w:rsid w:val="006D658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6D658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6D658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6D658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6D658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D658C"/>
    <w:rPr>
      <w:rFonts w:asciiTheme="majorHAnsi" w:eastAsiaTheme="majorEastAsia" w:hAnsiTheme="majorHAnsi" w:cstheme="majorBidi"/>
      <w:i/>
      <w:iCs/>
      <w:color w:val="404040" w:themeColor="text1" w:themeTint="BF"/>
      <w:sz w:val="20"/>
      <w:szCs w:val="20"/>
    </w:rPr>
  </w:style>
  <w:style w:type="paragraph" w:customStyle="1" w:styleId="Fliesstext">
    <w:name w:val="Fliesstext"/>
    <w:basedOn w:val="Standard"/>
    <w:qFormat/>
    <w:rsid w:val="0087667A"/>
    <w:pPr>
      <w:ind w:left="680"/>
    </w:pPr>
  </w:style>
  <w:style w:type="paragraph" w:customStyle="1" w:styleId="AufzhlungStd">
    <w:name w:val="Aufzählung_Std"/>
    <w:basedOn w:val="Standard"/>
    <w:qFormat/>
    <w:rsid w:val="00BD05A7"/>
    <w:pPr>
      <w:numPr>
        <w:numId w:val="3"/>
      </w:numPr>
      <w:spacing w:after="20"/>
    </w:pPr>
  </w:style>
  <w:style w:type="paragraph" w:customStyle="1" w:styleId="AufzhlungFliesst">
    <w:name w:val="Aufzählung_Fliesst"/>
    <w:basedOn w:val="Fliesstext"/>
    <w:qFormat/>
    <w:rsid w:val="0087667A"/>
    <w:pPr>
      <w:numPr>
        <w:numId w:val="5"/>
      </w:numPr>
      <w:spacing w:after="20"/>
      <w:ind w:left="1105" w:hanging="425"/>
    </w:pPr>
  </w:style>
  <w:style w:type="character" w:styleId="Platzhaltertext">
    <w:name w:val="Placeholder Text"/>
    <w:basedOn w:val="Absatz-Standardschriftart"/>
    <w:uiPriority w:val="99"/>
    <w:semiHidden/>
    <w:rsid w:val="00E67567"/>
    <w:rPr>
      <w:color w:val="808080"/>
    </w:rPr>
  </w:style>
  <w:style w:type="paragraph" w:customStyle="1" w:styleId="FliesstextGrafik">
    <w:name w:val="Fliesstext_Grafik"/>
    <w:basedOn w:val="Fliesstext"/>
    <w:qFormat/>
    <w:rsid w:val="00F520BF"/>
    <w:pPr>
      <w:spacing w:line="240" w:lineRule="auto"/>
    </w:pPr>
  </w:style>
  <w:style w:type="paragraph" w:styleId="Inhaltsverzeichnisberschrift">
    <w:name w:val="TOC Heading"/>
    <w:basedOn w:val="berschrift1"/>
    <w:next w:val="Standard"/>
    <w:uiPriority w:val="39"/>
    <w:semiHidden/>
    <w:unhideWhenUsed/>
    <w:qFormat/>
    <w:rsid w:val="00970EA1"/>
    <w:pPr>
      <w:keepNext w:val="0"/>
      <w:framePr w:wrap="notBeside" w:hAnchor="text"/>
      <w:numPr>
        <w:numId w:val="0"/>
      </w:numPr>
      <w:spacing w:before="240" w:after="60" w:line="240" w:lineRule="auto"/>
      <w:ind w:right="0"/>
      <w:outlineLvl w:val="9"/>
    </w:pPr>
    <w:rPr>
      <w:rFonts w:cstheme="majorBidi"/>
      <w:sz w:val="24"/>
      <w:szCs w:val="28"/>
      <w:lang w:eastAsia="de-CH"/>
    </w:rPr>
  </w:style>
  <w:style w:type="character" w:styleId="Kommentarzeichen">
    <w:name w:val="annotation reference"/>
    <w:basedOn w:val="Absatz-Standardschriftart"/>
    <w:uiPriority w:val="99"/>
    <w:semiHidden/>
    <w:unhideWhenUsed/>
    <w:rsid w:val="008F668C"/>
    <w:rPr>
      <w:sz w:val="16"/>
      <w:szCs w:val="16"/>
    </w:rPr>
  </w:style>
  <w:style w:type="paragraph" w:styleId="Kommentartext">
    <w:name w:val="annotation text"/>
    <w:basedOn w:val="Standard"/>
    <w:link w:val="KommentartextZchn"/>
    <w:uiPriority w:val="99"/>
    <w:semiHidden/>
    <w:unhideWhenUsed/>
    <w:rsid w:val="008F668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F668C"/>
    <w:rPr>
      <w:sz w:val="20"/>
      <w:szCs w:val="20"/>
    </w:rPr>
  </w:style>
  <w:style w:type="paragraph" w:styleId="Kommentarthema">
    <w:name w:val="annotation subject"/>
    <w:basedOn w:val="Kommentartext"/>
    <w:next w:val="Kommentartext"/>
    <w:link w:val="KommentarthemaZchn"/>
    <w:uiPriority w:val="99"/>
    <w:semiHidden/>
    <w:unhideWhenUsed/>
    <w:rsid w:val="008F668C"/>
    <w:rPr>
      <w:b/>
      <w:bCs/>
    </w:rPr>
  </w:style>
  <w:style w:type="character" w:customStyle="1" w:styleId="KommentarthemaZchn">
    <w:name w:val="Kommentarthema Zchn"/>
    <w:basedOn w:val="KommentartextZchn"/>
    <w:link w:val="Kommentarthema"/>
    <w:uiPriority w:val="99"/>
    <w:semiHidden/>
    <w:rsid w:val="008F668C"/>
    <w:rPr>
      <w:b/>
      <w:bCs/>
      <w:sz w:val="20"/>
      <w:szCs w:val="20"/>
    </w:rPr>
  </w:style>
  <w:style w:type="character" w:customStyle="1" w:styleId="Projekt">
    <w:name w:val="Projekt"/>
    <w:basedOn w:val="Absatz-Standardschriftart"/>
    <w:uiPriority w:val="1"/>
    <w:rsid w:val="00BC1F5B"/>
    <w:rPr>
      <w:rFonts w:ascii="Arial" w:hAnsi="Arial"/>
      <w:b/>
      <w:i w:val="0"/>
      <w:sz w:val="20"/>
    </w:rPr>
  </w:style>
  <w:style w:type="paragraph" w:customStyle="1" w:styleId="AufzhlungStrich">
    <w:name w:val="Aufzählung_Strich"/>
    <w:basedOn w:val="Standard"/>
    <w:qFormat/>
    <w:rsid w:val="00BC1F5B"/>
    <w:pPr>
      <w:numPr>
        <w:numId w:val="7"/>
      </w:numPr>
      <w:tabs>
        <w:tab w:val="left" w:pos="567"/>
        <w:tab w:val="left" w:pos="992"/>
        <w:tab w:val="left" w:pos="2268"/>
        <w:tab w:val="right" w:pos="9356"/>
      </w:tabs>
      <w:spacing w:after="40"/>
      <w:ind w:right="0"/>
    </w:pPr>
    <w:rPr>
      <w:rFonts w:eastAsia="Times New Roman" w:cs="Times New Roman"/>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801762">
      <w:bodyDiv w:val="1"/>
      <w:marLeft w:val="0"/>
      <w:marRight w:val="0"/>
      <w:marTop w:val="0"/>
      <w:marBottom w:val="0"/>
      <w:divBdr>
        <w:top w:val="none" w:sz="0" w:space="0" w:color="auto"/>
        <w:left w:val="none" w:sz="0" w:space="0" w:color="auto"/>
        <w:bottom w:val="none" w:sz="0" w:space="0" w:color="auto"/>
        <w:right w:val="none" w:sz="0" w:space="0" w:color="auto"/>
      </w:divBdr>
    </w:div>
    <w:div w:id="51342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Excel-Arbeitsblatt.xlsx"/><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I:\Info\Musterbuch_frei\AeBo%20Basel\14-Honoraroffer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A1CBC7EB4945EB92883DCC89D9BAFE"/>
        <w:category>
          <w:name w:val="Allgemein"/>
          <w:gallery w:val="placeholder"/>
        </w:category>
        <w:types>
          <w:type w:val="bbPlcHdr"/>
        </w:types>
        <w:behaviors>
          <w:behavior w:val="content"/>
        </w:behaviors>
        <w:guid w:val="{03AF0B63-6586-4874-BBEF-035DA2212D2E}"/>
      </w:docPartPr>
      <w:docPartBody>
        <w:p w:rsidR="004316B0" w:rsidRDefault="004316B0">
          <w:pPr>
            <w:pStyle w:val="5AA1CBC7EB4945EB92883DCC89D9BAFE"/>
          </w:pPr>
          <w:r>
            <w:rPr>
              <w:rStyle w:val="Platzhaltertext"/>
            </w:rPr>
            <w:t>Projektnummer / Kürzel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6B0"/>
    <w:rsid w:val="003A1C6F"/>
    <w:rsid w:val="004316B0"/>
    <w:rsid w:val="0062791F"/>
    <w:rsid w:val="00AD0F0A"/>
    <w:rsid w:val="00B17E1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4A613FF28D554237AE793B870688603C">
    <w:name w:val="4A613FF28D554237AE793B870688603C"/>
  </w:style>
  <w:style w:type="paragraph" w:customStyle="1" w:styleId="5AA1CBC7EB4945EB92883DCC89D9BAFE">
    <w:name w:val="5AA1CBC7EB4945EB92883DCC89D9BA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C89E0-6C3D-43E8-ACDA-1A1DC468D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14-Honorarofferte.dotx</Template>
  <TotalTime>0</TotalTime>
  <Pages>2</Pages>
  <Words>257</Words>
  <Characters>1625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14-Honorarofferte</vt:lpstr>
    </vt:vector>
  </TitlesOfParts>
  <Company>Aegerter &amp; Bosshardt AG</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14-Honorarofferte</dc:title>
  <dc:subject/>
  <dc:creator>Indermitte Martin</dc:creator>
  <cp:keywords/>
  <dc:description>Version 2019-01</dc:description>
  <cp:lastModifiedBy>Leimgruber Andrin</cp:lastModifiedBy>
  <cp:revision>22</cp:revision>
  <cp:lastPrinted>2023-12-14T12:14:00Z</cp:lastPrinted>
  <dcterms:created xsi:type="dcterms:W3CDTF">2022-08-25T09:30:00Z</dcterms:created>
  <dcterms:modified xsi:type="dcterms:W3CDTF">2023-12-14T12:14:00Z</dcterms:modified>
</cp:coreProperties>
</file>