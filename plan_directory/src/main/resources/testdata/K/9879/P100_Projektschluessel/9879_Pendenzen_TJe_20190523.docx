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CBB" w:rsidRDefault="00DF6064" w:rsidP="00285CBB">
      <w:pPr>
        <w:pStyle w:val="Titel"/>
        <w:spacing w:before="60" w:after="60"/>
        <w:contextualSpacing w:val="0"/>
        <w:rPr>
          <w:b/>
          <w:sz w:val="20"/>
        </w:rPr>
      </w:pPr>
      <w:r>
        <w:rPr>
          <w:b/>
          <w:sz w:val="20"/>
        </w:rPr>
        <w:t>9879 Kanalisation Thannerstrasse</w:t>
      </w:r>
    </w:p>
    <w:p w:rsidR="007F7D76" w:rsidRPr="00285CBB" w:rsidRDefault="00285CBB" w:rsidP="00285CBB">
      <w:pPr>
        <w:pStyle w:val="Titel"/>
        <w:spacing w:before="60"/>
        <w:contextualSpacing w:val="0"/>
        <w:rPr>
          <w:b/>
          <w:sz w:val="24"/>
        </w:rPr>
      </w:pPr>
      <w:r>
        <w:rPr>
          <w:sz w:val="24"/>
        </w:rPr>
        <w:t>Pendenzen</w:t>
      </w:r>
    </w:p>
    <w:p w:rsidR="00280EF3" w:rsidRDefault="00280EF3" w:rsidP="00280EF3">
      <w:pPr>
        <w:pStyle w:val="Fliesstext"/>
        <w:ind w:left="0"/>
      </w:pPr>
    </w:p>
    <w:p w:rsidR="00EC275F" w:rsidRDefault="00285CBB" w:rsidP="00537917">
      <w:pPr>
        <w:pStyle w:val="berschrift1"/>
        <w:tabs>
          <w:tab w:val="clear" w:pos="680"/>
          <w:tab w:val="left" w:pos="426"/>
        </w:tabs>
        <w:spacing w:before="120"/>
        <w:ind w:left="425" w:hanging="425"/>
      </w:pPr>
      <w:r>
        <w:t>Teilphase 32 und 51:</w:t>
      </w:r>
      <w:r w:rsidRPr="00285CBB">
        <w:t xml:space="preserve"> Bau- und Ausführungsprojekt</w:t>
      </w:r>
    </w:p>
    <w:tbl>
      <w:tblPr>
        <w:tblStyle w:val="Tabellenraster"/>
        <w:tblW w:w="9356" w:type="dxa"/>
        <w:tblInd w:w="108" w:type="dxa"/>
        <w:tblLook w:val="04A0" w:firstRow="1" w:lastRow="0" w:firstColumn="1" w:lastColumn="0" w:noHBand="0" w:noVBand="1"/>
      </w:tblPr>
      <w:tblGrid>
        <w:gridCol w:w="7088"/>
        <w:gridCol w:w="1417"/>
        <w:gridCol w:w="851"/>
      </w:tblGrid>
      <w:tr w:rsidR="00A57B4B" w:rsidTr="007E3A37">
        <w:trPr>
          <w:trHeight w:val="340"/>
        </w:trPr>
        <w:tc>
          <w:tcPr>
            <w:tcW w:w="7088" w:type="dxa"/>
            <w:shd w:val="clear" w:color="auto" w:fill="D9D9D9" w:themeFill="background1" w:themeFillShade="D9"/>
          </w:tcPr>
          <w:p w:rsidR="00A57B4B" w:rsidRPr="00285CBB" w:rsidRDefault="00A57B4B" w:rsidP="00457EA4">
            <w:pPr>
              <w:pStyle w:val="Fliesstext"/>
              <w:ind w:left="0"/>
            </w:pPr>
            <w:r w:rsidRPr="00285CBB">
              <w:t>Pendenz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A57B4B" w:rsidRPr="00285CBB" w:rsidRDefault="00A57B4B" w:rsidP="00457EA4">
            <w:pPr>
              <w:pStyle w:val="Fliesstext"/>
              <w:ind w:left="0"/>
            </w:pPr>
            <w:r w:rsidRPr="00285CBB">
              <w:t>Bis wann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A57B4B" w:rsidRPr="00285CBB" w:rsidRDefault="00A57B4B" w:rsidP="00457EA4">
            <w:pPr>
              <w:pStyle w:val="Fliesstext"/>
              <w:ind w:left="0"/>
            </w:pPr>
            <w:r w:rsidRPr="00285CBB">
              <w:t>Wer</w:t>
            </w:r>
          </w:p>
        </w:tc>
      </w:tr>
      <w:tr w:rsidR="00A57B4B" w:rsidTr="007E3A37">
        <w:trPr>
          <w:trHeight w:val="340"/>
        </w:trPr>
        <w:tc>
          <w:tcPr>
            <w:tcW w:w="7088" w:type="dxa"/>
          </w:tcPr>
          <w:p w:rsidR="00A57B4B" w:rsidRDefault="00A57B4B" w:rsidP="00457EA4">
            <w:pPr>
              <w:pStyle w:val="Fliesstext"/>
              <w:numPr>
                <w:ilvl w:val="0"/>
                <w:numId w:val="18"/>
              </w:numPr>
              <w:ind w:left="318" w:hanging="284"/>
            </w:pPr>
            <w:r>
              <w:t>Genehmigtes Bauprojekt liegt vor</w:t>
            </w:r>
          </w:p>
        </w:tc>
        <w:tc>
          <w:tcPr>
            <w:tcW w:w="1417" w:type="dxa"/>
          </w:tcPr>
          <w:p w:rsidR="00A57B4B" w:rsidRDefault="001D52F4" w:rsidP="00457EA4">
            <w:pPr>
              <w:pStyle w:val="Fliesstext"/>
              <w:ind w:left="0"/>
            </w:pPr>
            <w:r>
              <w:t>---</w:t>
            </w:r>
          </w:p>
        </w:tc>
        <w:tc>
          <w:tcPr>
            <w:tcW w:w="851" w:type="dxa"/>
          </w:tcPr>
          <w:p w:rsidR="00A57B4B" w:rsidRDefault="001D52F4" w:rsidP="00457EA4">
            <w:pPr>
              <w:pStyle w:val="Fliesstext"/>
              <w:ind w:left="0"/>
            </w:pPr>
            <w:r>
              <w:t>---</w:t>
            </w:r>
          </w:p>
        </w:tc>
      </w:tr>
      <w:tr w:rsidR="00A57B4B" w:rsidTr="007E3A37">
        <w:trPr>
          <w:trHeight w:val="340"/>
        </w:trPr>
        <w:tc>
          <w:tcPr>
            <w:tcW w:w="7088" w:type="dxa"/>
          </w:tcPr>
          <w:p w:rsidR="00A57B4B" w:rsidRDefault="00A57B4B" w:rsidP="00A57B4B">
            <w:pPr>
              <w:pStyle w:val="Fliesstext"/>
              <w:numPr>
                <w:ilvl w:val="0"/>
                <w:numId w:val="18"/>
              </w:numPr>
              <w:ind w:left="318" w:hanging="284"/>
            </w:pPr>
            <w:r>
              <w:t>Gesuch „Baubewilligungen auf öffentlichem Grund (Allmend)“</w:t>
            </w:r>
            <w:r w:rsidR="00BA63B2">
              <w:t>--- Durch Strassenbauprojekt</w:t>
            </w:r>
          </w:p>
        </w:tc>
        <w:tc>
          <w:tcPr>
            <w:tcW w:w="1417" w:type="dxa"/>
          </w:tcPr>
          <w:p w:rsidR="00A57B4B" w:rsidRDefault="00BA63B2" w:rsidP="00457EA4">
            <w:pPr>
              <w:pStyle w:val="Fliesstext"/>
              <w:ind w:left="0"/>
            </w:pPr>
            <w:r>
              <w:t>---</w:t>
            </w:r>
          </w:p>
        </w:tc>
        <w:tc>
          <w:tcPr>
            <w:tcW w:w="851" w:type="dxa"/>
          </w:tcPr>
          <w:p w:rsidR="00A57B4B" w:rsidRDefault="00BA63B2" w:rsidP="00457EA4">
            <w:pPr>
              <w:pStyle w:val="Fliesstext"/>
              <w:ind w:left="0"/>
            </w:pPr>
            <w:r>
              <w:t>---</w:t>
            </w:r>
          </w:p>
        </w:tc>
      </w:tr>
      <w:tr w:rsidR="00A57B4B" w:rsidTr="007E3A37">
        <w:trPr>
          <w:trHeight w:val="340"/>
        </w:trPr>
        <w:tc>
          <w:tcPr>
            <w:tcW w:w="7088" w:type="dxa"/>
          </w:tcPr>
          <w:p w:rsidR="00A57B4B" w:rsidRDefault="00A57B4B" w:rsidP="00A57B4B">
            <w:pPr>
              <w:pStyle w:val="Fliesstext"/>
              <w:numPr>
                <w:ilvl w:val="0"/>
                <w:numId w:val="18"/>
              </w:numPr>
              <w:ind w:left="318" w:hanging="284"/>
            </w:pPr>
            <w:r>
              <w:t>Anpassen Situationspläne (Ausführungsprojekt)</w:t>
            </w:r>
          </w:p>
        </w:tc>
        <w:tc>
          <w:tcPr>
            <w:tcW w:w="1417" w:type="dxa"/>
          </w:tcPr>
          <w:p w:rsidR="00A57B4B" w:rsidRDefault="00BA63B2" w:rsidP="00457EA4">
            <w:pPr>
              <w:pStyle w:val="Fliesstext"/>
              <w:ind w:left="0"/>
            </w:pPr>
            <w:r>
              <w:t>KW 35</w:t>
            </w:r>
          </w:p>
        </w:tc>
        <w:tc>
          <w:tcPr>
            <w:tcW w:w="851" w:type="dxa"/>
          </w:tcPr>
          <w:p w:rsidR="00A57B4B" w:rsidRDefault="00A57B4B" w:rsidP="00457EA4">
            <w:pPr>
              <w:pStyle w:val="Fliesstext"/>
              <w:ind w:left="0"/>
            </w:pPr>
          </w:p>
        </w:tc>
      </w:tr>
    </w:tbl>
    <w:p w:rsidR="00285CBB" w:rsidRDefault="00285CBB" w:rsidP="00285CBB">
      <w:pPr>
        <w:pStyle w:val="Fliesstext"/>
        <w:ind w:left="0"/>
      </w:pPr>
    </w:p>
    <w:p w:rsidR="00285CBB" w:rsidRDefault="00285CBB" w:rsidP="00537917">
      <w:pPr>
        <w:pStyle w:val="berschrift1"/>
        <w:tabs>
          <w:tab w:val="clear" w:pos="680"/>
          <w:tab w:val="left" w:pos="426"/>
        </w:tabs>
        <w:spacing w:before="120"/>
        <w:ind w:left="425" w:hanging="425"/>
      </w:pPr>
      <w:r w:rsidRPr="00285CBB">
        <w:t>Teilphase 41</w:t>
      </w:r>
      <w:r>
        <w:t>:</w:t>
      </w:r>
      <w:r w:rsidRPr="00285CBB">
        <w:t xml:space="preserve"> Ausschreibung, Offertvergleich, Vergabeantrag</w:t>
      </w:r>
    </w:p>
    <w:tbl>
      <w:tblPr>
        <w:tblStyle w:val="Tabellenraster"/>
        <w:tblW w:w="9354" w:type="dxa"/>
        <w:tblInd w:w="108" w:type="dxa"/>
        <w:tblLook w:val="04A0" w:firstRow="1" w:lastRow="0" w:firstColumn="1" w:lastColumn="0" w:noHBand="0" w:noVBand="1"/>
      </w:tblPr>
      <w:tblGrid>
        <w:gridCol w:w="7087"/>
        <w:gridCol w:w="1417"/>
        <w:gridCol w:w="850"/>
      </w:tblGrid>
      <w:tr w:rsidR="00285CBB" w:rsidTr="007E3A37">
        <w:trPr>
          <w:trHeight w:val="340"/>
        </w:trPr>
        <w:tc>
          <w:tcPr>
            <w:tcW w:w="7087" w:type="dxa"/>
            <w:shd w:val="clear" w:color="auto" w:fill="D9D9D9" w:themeFill="background1" w:themeFillShade="D9"/>
          </w:tcPr>
          <w:p w:rsidR="00285CBB" w:rsidRPr="00285CBB" w:rsidRDefault="00285CBB" w:rsidP="00285CBB">
            <w:pPr>
              <w:pStyle w:val="Fliesstext"/>
              <w:ind w:left="0"/>
            </w:pPr>
            <w:r w:rsidRPr="00285CBB">
              <w:t>Pendenz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285CBB" w:rsidRPr="00285CBB" w:rsidRDefault="00285CBB" w:rsidP="00285CBB">
            <w:pPr>
              <w:pStyle w:val="Fliesstext"/>
              <w:ind w:left="0"/>
            </w:pPr>
            <w:r w:rsidRPr="00285CBB">
              <w:t>Bis wann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285CBB" w:rsidRPr="00285CBB" w:rsidRDefault="00285CBB" w:rsidP="00285CBB">
            <w:pPr>
              <w:pStyle w:val="Fliesstext"/>
              <w:ind w:left="0"/>
            </w:pPr>
            <w:r w:rsidRPr="00285CBB">
              <w:t>Wer</w:t>
            </w:r>
          </w:p>
        </w:tc>
      </w:tr>
      <w:tr w:rsidR="00285CBB" w:rsidTr="007E3A37">
        <w:trPr>
          <w:trHeight w:val="340"/>
        </w:trPr>
        <w:tc>
          <w:tcPr>
            <w:tcW w:w="7087" w:type="dxa"/>
          </w:tcPr>
          <w:p w:rsidR="00285CBB" w:rsidRDefault="00285CBB" w:rsidP="00285CBB">
            <w:pPr>
              <w:pStyle w:val="Fliesstext"/>
              <w:numPr>
                <w:ilvl w:val="0"/>
                <w:numId w:val="18"/>
              </w:numPr>
              <w:ind w:left="318" w:hanging="284"/>
            </w:pPr>
            <w:r>
              <w:t xml:space="preserve">Erstellen der Ausschreibungsunterlagen (LV, Terminprogramm, </w:t>
            </w:r>
            <w:proofErr w:type="spellStart"/>
            <w:r>
              <w:t>BeSoBe</w:t>
            </w:r>
            <w:proofErr w:type="spellEnd"/>
            <w:r>
              <w:t>, weitere spezifische Formulare)</w:t>
            </w:r>
          </w:p>
        </w:tc>
        <w:tc>
          <w:tcPr>
            <w:tcW w:w="1417" w:type="dxa"/>
          </w:tcPr>
          <w:p w:rsidR="00285CBB" w:rsidRDefault="00BA63B2" w:rsidP="00285CBB">
            <w:pPr>
              <w:pStyle w:val="Fliesstext"/>
              <w:ind w:left="0"/>
            </w:pPr>
            <w:r>
              <w:t>erledigt</w:t>
            </w:r>
          </w:p>
        </w:tc>
        <w:tc>
          <w:tcPr>
            <w:tcW w:w="850" w:type="dxa"/>
          </w:tcPr>
          <w:p w:rsidR="00285CBB" w:rsidRDefault="00BA63B2" w:rsidP="00285CBB">
            <w:pPr>
              <w:pStyle w:val="Fliesstext"/>
              <w:ind w:left="0"/>
            </w:pPr>
            <w:r>
              <w:t>TJe</w:t>
            </w:r>
          </w:p>
        </w:tc>
      </w:tr>
      <w:tr w:rsidR="00BA63B2" w:rsidTr="007E3A37">
        <w:trPr>
          <w:trHeight w:val="340"/>
        </w:trPr>
        <w:tc>
          <w:tcPr>
            <w:tcW w:w="7087" w:type="dxa"/>
          </w:tcPr>
          <w:p w:rsidR="00BA63B2" w:rsidRDefault="00BA63B2" w:rsidP="00285CBB">
            <w:pPr>
              <w:pStyle w:val="Fliesstext"/>
              <w:numPr>
                <w:ilvl w:val="0"/>
                <w:numId w:val="18"/>
              </w:numPr>
              <w:ind w:left="318" w:hanging="284"/>
            </w:pPr>
            <w:r>
              <w:t>Abgabe Bauherrschaft</w:t>
            </w:r>
          </w:p>
        </w:tc>
        <w:tc>
          <w:tcPr>
            <w:tcW w:w="1417" w:type="dxa"/>
          </w:tcPr>
          <w:p w:rsidR="00BA63B2" w:rsidRDefault="00BA63B2" w:rsidP="00457EA4">
            <w:pPr>
              <w:pStyle w:val="Fliesstext"/>
              <w:ind w:left="0"/>
            </w:pPr>
            <w:r>
              <w:t>erledigt</w:t>
            </w:r>
          </w:p>
        </w:tc>
        <w:tc>
          <w:tcPr>
            <w:tcW w:w="850" w:type="dxa"/>
          </w:tcPr>
          <w:p w:rsidR="00BA63B2" w:rsidRDefault="00BA63B2" w:rsidP="00457EA4">
            <w:pPr>
              <w:pStyle w:val="Fliesstext"/>
              <w:ind w:left="0"/>
            </w:pPr>
            <w:r>
              <w:t>TJe</w:t>
            </w:r>
          </w:p>
        </w:tc>
      </w:tr>
      <w:tr w:rsidR="00BA63B2" w:rsidTr="007E3A37">
        <w:trPr>
          <w:trHeight w:val="340"/>
        </w:trPr>
        <w:tc>
          <w:tcPr>
            <w:tcW w:w="7087" w:type="dxa"/>
          </w:tcPr>
          <w:p w:rsidR="00BA63B2" w:rsidRDefault="00BA63B2" w:rsidP="00E24269">
            <w:pPr>
              <w:pStyle w:val="Fliesstext"/>
              <w:numPr>
                <w:ilvl w:val="0"/>
                <w:numId w:val="18"/>
              </w:numPr>
              <w:ind w:left="318" w:hanging="284"/>
            </w:pPr>
            <w:r>
              <w:t>Prüfung Offerten, Vergabe Antrag</w:t>
            </w:r>
          </w:p>
        </w:tc>
        <w:tc>
          <w:tcPr>
            <w:tcW w:w="1417" w:type="dxa"/>
          </w:tcPr>
          <w:p w:rsidR="00BA63B2" w:rsidRDefault="00BA63B2" w:rsidP="00285CBB">
            <w:pPr>
              <w:pStyle w:val="Fliesstext"/>
              <w:ind w:left="0"/>
            </w:pPr>
            <w:r>
              <w:t>KW 28</w:t>
            </w:r>
          </w:p>
        </w:tc>
        <w:tc>
          <w:tcPr>
            <w:tcW w:w="850" w:type="dxa"/>
          </w:tcPr>
          <w:p w:rsidR="00BA63B2" w:rsidRDefault="00BA63B2" w:rsidP="00285CBB">
            <w:pPr>
              <w:pStyle w:val="Fliesstext"/>
              <w:ind w:left="0"/>
            </w:pPr>
          </w:p>
        </w:tc>
      </w:tr>
      <w:tr w:rsidR="00BA63B2" w:rsidTr="007E3A37">
        <w:trPr>
          <w:trHeight w:val="340"/>
        </w:trPr>
        <w:tc>
          <w:tcPr>
            <w:tcW w:w="7087" w:type="dxa"/>
          </w:tcPr>
          <w:p w:rsidR="00BA63B2" w:rsidRDefault="00BA63B2" w:rsidP="00E24269">
            <w:pPr>
              <w:pStyle w:val="Fliesstext"/>
              <w:numPr>
                <w:ilvl w:val="0"/>
                <w:numId w:val="18"/>
              </w:numPr>
              <w:ind w:left="318" w:hanging="284"/>
            </w:pPr>
            <w:r>
              <w:t>Unternehmer Startsitzung inkl. Protokoll</w:t>
            </w:r>
          </w:p>
        </w:tc>
        <w:tc>
          <w:tcPr>
            <w:tcW w:w="1417" w:type="dxa"/>
          </w:tcPr>
          <w:p w:rsidR="00BA63B2" w:rsidRDefault="00BA63B2" w:rsidP="00285CBB">
            <w:pPr>
              <w:pStyle w:val="Fliesstext"/>
              <w:ind w:left="0"/>
            </w:pPr>
            <w:r>
              <w:t>KW 29</w:t>
            </w:r>
          </w:p>
        </w:tc>
        <w:tc>
          <w:tcPr>
            <w:tcW w:w="850" w:type="dxa"/>
          </w:tcPr>
          <w:p w:rsidR="00BA63B2" w:rsidRDefault="00BA63B2" w:rsidP="00285CBB">
            <w:pPr>
              <w:pStyle w:val="Fliesstext"/>
              <w:ind w:left="0"/>
            </w:pPr>
          </w:p>
        </w:tc>
      </w:tr>
      <w:tr w:rsidR="00BA63B2" w:rsidTr="007E3A37">
        <w:trPr>
          <w:trHeight w:val="340"/>
        </w:trPr>
        <w:tc>
          <w:tcPr>
            <w:tcW w:w="7087" w:type="dxa"/>
          </w:tcPr>
          <w:p w:rsidR="00BA63B2" w:rsidRDefault="00BA63B2" w:rsidP="00E24269">
            <w:pPr>
              <w:pStyle w:val="Fliesstext"/>
              <w:numPr>
                <w:ilvl w:val="0"/>
                <w:numId w:val="18"/>
              </w:numPr>
              <w:ind w:left="318" w:hanging="284"/>
            </w:pPr>
            <w:r>
              <w:t>Erstellen Werkverträge</w:t>
            </w:r>
          </w:p>
        </w:tc>
        <w:tc>
          <w:tcPr>
            <w:tcW w:w="1417" w:type="dxa"/>
          </w:tcPr>
          <w:p w:rsidR="00BA63B2" w:rsidRDefault="00BA63B2" w:rsidP="00285CBB">
            <w:pPr>
              <w:pStyle w:val="Fliesstext"/>
              <w:ind w:left="0"/>
            </w:pPr>
            <w:r>
              <w:t>KW 34</w:t>
            </w:r>
          </w:p>
        </w:tc>
        <w:tc>
          <w:tcPr>
            <w:tcW w:w="850" w:type="dxa"/>
          </w:tcPr>
          <w:p w:rsidR="00BA63B2" w:rsidRDefault="00BA63B2" w:rsidP="00285CBB">
            <w:pPr>
              <w:pStyle w:val="Fliesstext"/>
              <w:ind w:left="0"/>
            </w:pPr>
          </w:p>
        </w:tc>
      </w:tr>
    </w:tbl>
    <w:p w:rsidR="00E24269" w:rsidRDefault="00E24269" w:rsidP="00285CBB">
      <w:pPr>
        <w:pStyle w:val="Fliesstext"/>
        <w:ind w:left="0"/>
      </w:pPr>
    </w:p>
    <w:p w:rsidR="00E24269" w:rsidRDefault="00E24269" w:rsidP="00537917">
      <w:pPr>
        <w:pStyle w:val="berschrift1"/>
        <w:tabs>
          <w:tab w:val="clear" w:pos="680"/>
          <w:tab w:val="left" w:pos="426"/>
        </w:tabs>
        <w:spacing w:before="120"/>
        <w:ind w:left="425" w:hanging="425"/>
      </w:pPr>
      <w:r>
        <w:t>Teilphase 52 und 53:</w:t>
      </w:r>
      <w:r w:rsidRPr="00E24269">
        <w:t xml:space="preserve"> Örtliche Bauleitung HPL</w:t>
      </w:r>
    </w:p>
    <w:tbl>
      <w:tblPr>
        <w:tblStyle w:val="Tabellenraster"/>
        <w:tblW w:w="9354" w:type="dxa"/>
        <w:tblInd w:w="108" w:type="dxa"/>
        <w:tblLook w:val="04A0" w:firstRow="1" w:lastRow="0" w:firstColumn="1" w:lastColumn="0" w:noHBand="0" w:noVBand="1"/>
      </w:tblPr>
      <w:tblGrid>
        <w:gridCol w:w="7087"/>
        <w:gridCol w:w="1417"/>
        <w:gridCol w:w="850"/>
      </w:tblGrid>
      <w:tr w:rsidR="00E24269" w:rsidTr="007E3A37">
        <w:trPr>
          <w:trHeight w:val="340"/>
        </w:trPr>
        <w:tc>
          <w:tcPr>
            <w:tcW w:w="7087" w:type="dxa"/>
            <w:shd w:val="clear" w:color="auto" w:fill="D9D9D9" w:themeFill="background1" w:themeFillShade="D9"/>
          </w:tcPr>
          <w:p w:rsidR="00E24269" w:rsidRPr="00285CBB" w:rsidRDefault="00E24269" w:rsidP="003C3A5E">
            <w:pPr>
              <w:pStyle w:val="Fliesstext"/>
              <w:ind w:left="0"/>
            </w:pPr>
            <w:r w:rsidRPr="00285CBB">
              <w:t>Pendenz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E24269" w:rsidRPr="00285CBB" w:rsidRDefault="00E24269" w:rsidP="003C3A5E">
            <w:pPr>
              <w:pStyle w:val="Fliesstext"/>
              <w:ind w:left="0"/>
            </w:pPr>
            <w:r w:rsidRPr="00285CBB">
              <w:t>Bis wann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E24269" w:rsidRPr="00285CBB" w:rsidRDefault="00E24269" w:rsidP="003C3A5E">
            <w:pPr>
              <w:pStyle w:val="Fliesstext"/>
              <w:ind w:left="0"/>
            </w:pPr>
            <w:r w:rsidRPr="00285CBB">
              <w:t>Wer</w:t>
            </w:r>
          </w:p>
        </w:tc>
      </w:tr>
      <w:tr w:rsidR="00E24269" w:rsidTr="007E3A37">
        <w:trPr>
          <w:trHeight w:val="340"/>
        </w:trPr>
        <w:tc>
          <w:tcPr>
            <w:tcW w:w="7087" w:type="dxa"/>
          </w:tcPr>
          <w:p w:rsidR="00E24269" w:rsidRDefault="00E24269" w:rsidP="003C3A5E">
            <w:pPr>
              <w:pStyle w:val="Fliesstext"/>
              <w:numPr>
                <w:ilvl w:val="0"/>
                <w:numId w:val="18"/>
              </w:numPr>
              <w:ind w:left="318" w:hanging="284"/>
            </w:pPr>
            <w:r>
              <w:t>Allmendbegehung inkl. Protokoll</w:t>
            </w:r>
          </w:p>
        </w:tc>
        <w:tc>
          <w:tcPr>
            <w:tcW w:w="1417" w:type="dxa"/>
          </w:tcPr>
          <w:p w:rsidR="00E24269" w:rsidRDefault="00BA63B2" w:rsidP="003C3A5E">
            <w:pPr>
              <w:pStyle w:val="Fliesstext"/>
              <w:ind w:left="0"/>
            </w:pPr>
            <w:r>
              <w:t>KW 34</w:t>
            </w:r>
            <w:r>
              <w:t>/ 35</w:t>
            </w:r>
          </w:p>
        </w:tc>
        <w:tc>
          <w:tcPr>
            <w:tcW w:w="850" w:type="dxa"/>
          </w:tcPr>
          <w:p w:rsidR="00E24269" w:rsidRDefault="00E24269" w:rsidP="003C3A5E">
            <w:pPr>
              <w:pStyle w:val="Fliesstext"/>
              <w:ind w:left="0"/>
            </w:pPr>
          </w:p>
        </w:tc>
      </w:tr>
      <w:tr w:rsidR="008D43B0" w:rsidTr="007E3A37">
        <w:trPr>
          <w:trHeight w:val="340"/>
        </w:trPr>
        <w:tc>
          <w:tcPr>
            <w:tcW w:w="7087" w:type="dxa"/>
          </w:tcPr>
          <w:p w:rsidR="008D43B0" w:rsidRDefault="008D43B0" w:rsidP="003C3A5E">
            <w:pPr>
              <w:pStyle w:val="Fliesstext"/>
              <w:numPr>
                <w:ilvl w:val="0"/>
                <w:numId w:val="18"/>
              </w:numPr>
              <w:ind w:left="318" w:hanging="284"/>
            </w:pPr>
            <w:r>
              <w:t>Versand Infoschreiben inkl. Terminprogramm an Liegenschaftse</w:t>
            </w:r>
            <w:r>
              <w:t>i</w:t>
            </w:r>
            <w:r>
              <w:t>gentümer (Sanierung HPL+GAL)</w:t>
            </w:r>
          </w:p>
        </w:tc>
        <w:tc>
          <w:tcPr>
            <w:tcW w:w="1417" w:type="dxa"/>
          </w:tcPr>
          <w:p w:rsidR="008D43B0" w:rsidRDefault="00BA63B2" w:rsidP="003C3A5E">
            <w:pPr>
              <w:pStyle w:val="Fliesstext"/>
              <w:ind w:left="0"/>
            </w:pPr>
            <w:r>
              <w:t xml:space="preserve">KW </w:t>
            </w:r>
            <w:r w:rsidR="00B23FA7">
              <w:t xml:space="preserve">35/ </w:t>
            </w:r>
            <w:r>
              <w:t>36</w:t>
            </w:r>
          </w:p>
        </w:tc>
        <w:tc>
          <w:tcPr>
            <w:tcW w:w="850" w:type="dxa"/>
          </w:tcPr>
          <w:p w:rsidR="008D43B0" w:rsidRDefault="008D43B0" w:rsidP="003C3A5E">
            <w:pPr>
              <w:pStyle w:val="Fliesstext"/>
              <w:ind w:left="0"/>
            </w:pPr>
          </w:p>
        </w:tc>
      </w:tr>
      <w:tr w:rsidR="00E24269" w:rsidTr="007E3A37">
        <w:trPr>
          <w:trHeight w:val="340"/>
        </w:trPr>
        <w:tc>
          <w:tcPr>
            <w:tcW w:w="7087" w:type="dxa"/>
          </w:tcPr>
          <w:p w:rsidR="00E24269" w:rsidRDefault="00E24269" w:rsidP="003C3A5E">
            <w:pPr>
              <w:pStyle w:val="Fliesstext"/>
              <w:numPr>
                <w:ilvl w:val="0"/>
                <w:numId w:val="18"/>
              </w:numPr>
              <w:ind w:left="318" w:hanging="284"/>
            </w:pPr>
            <w:r>
              <w:t>AVOR (Bestellung Verkehrsdienst, Anwohner Info, Abklärung Z</w:t>
            </w:r>
            <w:r>
              <w:t>u</w:t>
            </w:r>
            <w:r>
              <w:t>gänglichkeiten Liegenschaften</w:t>
            </w:r>
            <w:r w:rsidR="00EA0E27">
              <w:t>, Einstiegsbewilligung durch UNT</w:t>
            </w:r>
            <w:r>
              <w:t xml:space="preserve"> usw.)</w:t>
            </w:r>
          </w:p>
        </w:tc>
        <w:tc>
          <w:tcPr>
            <w:tcW w:w="1417" w:type="dxa"/>
          </w:tcPr>
          <w:p w:rsidR="00E24269" w:rsidRDefault="00B23FA7" w:rsidP="003C3A5E">
            <w:pPr>
              <w:pStyle w:val="Fliesstext"/>
              <w:ind w:left="0"/>
            </w:pPr>
            <w:r>
              <w:t>KW 39</w:t>
            </w:r>
          </w:p>
        </w:tc>
        <w:tc>
          <w:tcPr>
            <w:tcW w:w="850" w:type="dxa"/>
          </w:tcPr>
          <w:p w:rsidR="00E24269" w:rsidRDefault="00E24269" w:rsidP="003C3A5E">
            <w:pPr>
              <w:pStyle w:val="Fliesstext"/>
              <w:ind w:left="0"/>
            </w:pPr>
          </w:p>
        </w:tc>
      </w:tr>
      <w:tr w:rsidR="00E24269" w:rsidTr="007E3A37">
        <w:trPr>
          <w:trHeight w:val="340"/>
        </w:trPr>
        <w:tc>
          <w:tcPr>
            <w:tcW w:w="7087" w:type="dxa"/>
          </w:tcPr>
          <w:p w:rsidR="00A57B4B" w:rsidRDefault="00EA0E27" w:rsidP="008D43B0">
            <w:pPr>
              <w:pStyle w:val="Fliesstext"/>
              <w:numPr>
                <w:ilvl w:val="0"/>
                <w:numId w:val="18"/>
              </w:numPr>
              <w:ind w:left="318" w:hanging="284"/>
            </w:pPr>
            <w:r>
              <w:t>Örtliche Bauleitung</w:t>
            </w:r>
            <w:r w:rsidR="00A57B4B">
              <w:t>:</w:t>
            </w:r>
          </w:p>
          <w:p w:rsidR="00E24269" w:rsidRDefault="00EA0E27" w:rsidP="00A57B4B">
            <w:pPr>
              <w:pStyle w:val="Fliesstext"/>
              <w:numPr>
                <w:ilvl w:val="1"/>
                <w:numId w:val="18"/>
              </w:numPr>
              <w:ind w:left="601" w:hanging="283"/>
            </w:pPr>
            <w:r>
              <w:t>Sanierung HPL (2 Einsätze/ Sanierungsetappe)</w:t>
            </w:r>
            <w:r w:rsidR="00A57B4B">
              <w:t>:</w:t>
            </w:r>
            <w:r w:rsidR="00A57B4B">
              <w:br/>
            </w:r>
            <w:r>
              <w:t>1x zu Beginn und 1x zur Abnahme</w:t>
            </w:r>
          </w:p>
          <w:p w:rsidR="00A57B4B" w:rsidRDefault="00A57B4B" w:rsidP="00A57B4B">
            <w:pPr>
              <w:pStyle w:val="Fliesstext"/>
              <w:numPr>
                <w:ilvl w:val="1"/>
                <w:numId w:val="18"/>
              </w:numPr>
              <w:ind w:left="601" w:hanging="283"/>
            </w:pPr>
            <w:r>
              <w:t>Restarbeiten: Einbindungen GAL, Schachtsolenausbildung</w:t>
            </w:r>
          </w:p>
        </w:tc>
        <w:tc>
          <w:tcPr>
            <w:tcW w:w="1417" w:type="dxa"/>
          </w:tcPr>
          <w:p w:rsidR="00E24269" w:rsidRDefault="00B23FA7" w:rsidP="003C3A5E">
            <w:pPr>
              <w:pStyle w:val="Fliesstext"/>
              <w:ind w:left="0"/>
            </w:pPr>
            <w:r>
              <w:t>KW 42/ 43</w:t>
            </w:r>
          </w:p>
        </w:tc>
        <w:tc>
          <w:tcPr>
            <w:tcW w:w="850" w:type="dxa"/>
          </w:tcPr>
          <w:p w:rsidR="00E24269" w:rsidRDefault="00E24269" w:rsidP="003C3A5E">
            <w:pPr>
              <w:pStyle w:val="Fliesstext"/>
              <w:ind w:left="0"/>
            </w:pPr>
          </w:p>
        </w:tc>
      </w:tr>
      <w:tr w:rsidR="00E24269" w:rsidTr="007E3A37">
        <w:trPr>
          <w:trHeight w:val="340"/>
        </w:trPr>
        <w:tc>
          <w:tcPr>
            <w:tcW w:w="7087" w:type="dxa"/>
          </w:tcPr>
          <w:p w:rsidR="00EA0E27" w:rsidRDefault="00EA0E27" w:rsidP="00EA0E27">
            <w:pPr>
              <w:pStyle w:val="Fliesstext"/>
              <w:numPr>
                <w:ilvl w:val="0"/>
                <w:numId w:val="18"/>
              </w:numPr>
              <w:ind w:left="318" w:hanging="284"/>
            </w:pPr>
            <w:r>
              <w:t xml:space="preserve">Qualitätskontrolle: </w:t>
            </w:r>
          </w:p>
          <w:p w:rsidR="00EA0E27" w:rsidRDefault="00EA0E27" w:rsidP="00EA0E27">
            <w:pPr>
              <w:pStyle w:val="Fliesstext"/>
              <w:numPr>
                <w:ilvl w:val="1"/>
                <w:numId w:val="18"/>
              </w:numPr>
              <w:ind w:left="601" w:hanging="283"/>
            </w:pPr>
            <w:r>
              <w:t xml:space="preserve">Dichtheitsprüfung </w:t>
            </w:r>
            <w:r w:rsidR="00A57B4B">
              <w:t xml:space="preserve">HPL in Anwesenheit </w:t>
            </w:r>
            <w:proofErr w:type="spellStart"/>
            <w:r w:rsidR="00A57B4B">
              <w:t>öBl</w:t>
            </w:r>
            <w:proofErr w:type="spellEnd"/>
          </w:p>
          <w:p w:rsidR="00E24269" w:rsidRDefault="00EA0E27" w:rsidP="00A57B4B">
            <w:pPr>
              <w:pStyle w:val="Fliesstext"/>
              <w:numPr>
                <w:ilvl w:val="1"/>
                <w:numId w:val="18"/>
              </w:numPr>
              <w:ind w:left="601" w:hanging="283"/>
            </w:pPr>
            <w:r>
              <w:t>Probenentnahme Inliner</w:t>
            </w:r>
            <w:r w:rsidR="00A57B4B">
              <w:t xml:space="preserve"> und</w:t>
            </w:r>
            <w:r>
              <w:t xml:space="preserve"> Versand an Prüflabor durch </w:t>
            </w:r>
            <w:proofErr w:type="spellStart"/>
            <w:r>
              <w:t>öBl</w:t>
            </w:r>
            <w:proofErr w:type="spellEnd"/>
          </w:p>
          <w:p w:rsidR="006263A6" w:rsidRDefault="006263A6" w:rsidP="00A57B4B">
            <w:pPr>
              <w:pStyle w:val="Fliesstext"/>
              <w:numPr>
                <w:ilvl w:val="1"/>
                <w:numId w:val="18"/>
              </w:numPr>
              <w:ind w:left="601" w:hanging="283"/>
            </w:pPr>
            <w:r>
              <w:t>Kontrolle Kanal-TV Aufnahmen (3 Stück)</w:t>
            </w:r>
          </w:p>
        </w:tc>
        <w:tc>
          <w:tcPr>
            <w:tcW w:w="1417" w:type="dxa"/>
          </w:tcPr>
          <w:p w:rsidR="00E24269" w:rsidRDefault="00B23FA7" w:rsidP="003C3A5E">
            <w:pPr>
              <w:pStyle w:val="Fliesstext"/>
              <w:ind w:left="0"/>
            </w:pPr>
            <w:r>
              <w:t>KW 42/ 43</w:t>
            </w:r>
          </w:p>
        </w:tc>
        <w:tc>
          <w:tcPr>
            <w:tcW w:w="850" w:type="dxa"/>
          </w:tcPr>
          <w:p w:rsidR="00E24269" w:rsidRDefault="00E24269" w:rsidP="003C3A5E">
            <w:pPr>
              <w:pStyle w:val="Fliesstext"/>
              <w:ind w:left="0"/>
            </w:pPr>
          </w:p>
        </w:tc>
      </w:tr>
      <w:tr w:rsidR="00E24269" w:rsidTr="007E3A37">
        <w:trPr>
          <w:trHeight w:val="340"/>
        </w:trPr>
        <w:tc>
          <w:tcPr>
            <w:tcW w:w="7087" w:type="dxa"/>
          </w:tcPr>
          <w:p w:rsidR="00E24269" w:rsidRDefault="00A57B4B" w:rsidP="008D43B0">
            <w:pPr>
              <w:pStyle w:val="Fliesstext"/>
              <w:numPr>
                <w:ilvl w:val="0"/>
                <w:numId w:val="18"/>
              </w:numPr>
              <w:ind w:left="318" w:hanging="284"/>
            </w:pPr>
            <w:r>
              <w:t xml:space="preserve">Ausmass/ Rechnungskontrolle </w:t>
            </w:r>
            <w:r w:rsidR="008D0781">
              <w:t>Sanierung HPL</w:t>
            </w:r>
            <w:r>
              <w:t xml:space="preserve"> und Weiterleitung an TBA BS</w:t>
            </w:r>
          </w:p>
        </w:tc>
        <w:tc>
          <w:tcPr>
            <w:tcW w:w="1417" w:type="dxa"/>
          </w:tcPr>
          <w:p w:rsidR="00E24269" w:rsidRDefault="00B23FA7" w:rsidP="003C3A5E">
            <w:pPr>
              <w:pStyle w:val="Fliesstext"/>
              <w:ind w:left="0"/>
            </w:pPr>
            <w:r>
              <w:t>laufend</w:t>
            </w:r>
          </w:p>
        </w:tc>
        <w:tc>
          <w:tcPr>
            <w:tcW w:w="850" w:type="dxa"/>
          </w:tcPr>
          <w:p w:rsidR="00E24269" w:rsidRDefault="00E24269" w:rsidP="003C3A5E">
            <w:pPr>
              <w:pStyle w:val="Fliesstext"/>
              <w:ind w:left="0"/>
            </w:pPr>
          </w:p>
        </w:tc>
      </w:tr>
      <w:tr w:rsidR="008D0781" w:rsidTr="007E3A37">
        <w:trPr>
          <w:trHeight w:val="340"/>
        </w:trPr>
        <w:tc>
          <w:tcPr>
            <w:tcW w:w="7087" w:type="dxa"/>
          </w:tcPr>
          <w:p w:rsidR="008D0781" w:rsidRDefault="008D0781" w:rsidP="008D0781">
            <w:pPr>
              <w:pStyle w:val="Fliesstext"/>
              <w:numPr>
                <w:ilvl w:val="0"/>
                <w:numId w:val="18"/>
              </w:numPr>
              <w:ind w:left="318" w:hanging="284"/>
            </w:pPr>
            <w:r>
              <w:lastRenderedPageBreak/>
              <w:t>Erstellung Rotstiftpläne Situationspläne (von Hand)</w:t>
            </w:r>
          </w:p>
        </w:tc>
        <w:tc>
          <w:tcPr>
            <w:tcW w:w="1417" w:type="dxa"/>
          </w:tcPr>
          <w:p w:rsidR="008D0781" w:rsidRDefault="00B23FA7" w:rsidP="003C3A5E">
            <w:pPr>
              <w:pStyle w:val="Fliesstext"/>
              <w:ind w:left="0"/>
            </w:pPr>
            <w:r>
              <w:t>Jan. 20</w:t>
            </w:r>
          </w:p>
        </w:tc>
        <w:tc>
          <w:tcPr>
            <w:tcW w:w="850" w:type="dxa"/>
          </w:tcPr>
          <w:p w:rsidR="008D0781" w:rsidRDefault="008D0781" w:rsidP="003C3A5E">
            <w:pPr>
              <w:pStyle w:val="Fliesstext"/>
              <w:ind w:left="0"/>
            </w:pPr>
          </w:p>
        </w:tc>
      </w:tr>
      <w:tr w:rsidR="001D52F4" w:rsidTr="007E3A37">
        <w:trPr>
          <w:trHeight w:val="340"/>
        </w:trPr>
        <w:tc>
          <w:tcPr>
            <w:tcW w:w="7087" w:type="dxa"/>
          </w:tcPr>
          <w:p w:rsidR="001D52F4" w:rsidRDefault="001D52F4" w:rsidP="00457EA4">
            <w:pPr>
              <w:pStyle w:val="Fliesstext"/>
              <w:numPr>
                <w:ilvl w:val="0"/>
                <w:numId w:val="18"/>
              </w:numPr>
              <w:ind w:left="318" w:hanging="284"/>
            </w:pPr>
            <w:r>
              <w:t>Dokumentation Dichtheitsprüfungen und Materialprüfungen</w:t>
            </w:r>
          </w:p>
        </w:tc>
        <w:tc>
          <w:tcPr>
            <w:tcW w:w="1417" w:type="dxa"/>
          </w:tcPr>
          <w:p w:rsidR="001D52F4" w:rsidRDefault="00B23FA7" w:rsidP="00457EA4">
            <w:pPr>
              <w:pStyle w:val="Fliesstext"/>
              <w:ind w:left="0"/>
            </w:pPr>
            <w:r>
              <w:t>Jan. 20</w:t>
            </w:r>
          </w:p>
        </w:tc>
        <w:tc>
          <w:tcPr>
            <w:tcW w:w="850" w:type="dxa"/>
          </w:tcPr>
          <w:p w:rsidR="001D52F4" w:rsidRDefault="001D52F4" w:rsidP="003C3A5E">
            <w:pPr>
              <w:pStyle w:val="Fliesstext"/>
              <w:ind w:left="0"/>
            </w:pPr>
          </w:p>
        </w:tc>
      </w:tr>
    </w:tbl>
    <w:p w:rsidR="00E24269" w:rsidRDefault="00E24269" w:rsidP="00E24269">
      <w:pPr>
        <w:pStyle w:val="Fliesstext"/>
        <w:ind w:left="0"/>
      </w:pPr>
    </w:p>
    <w:p w:rsidR="00E24269" w:rsidRDefault="00E24269" w:rsidP="00537917">
      <w:pPr>
        <w:pStyle w:val="berschrift1"/>
        <w:tabs>
          <w:tab w:val="clear" w:pos="680"/>
          <w:tab w:val="left" w:pos="426"/>
        </w:tabs>
        <w:spacing w:before="120"/>
        <w:ind w:left="425" w:hanging="425"/>
      </w:pPr>
      <w:r w:rsidRPr="00E24269">
        <w:t>Teilphase 32 und 51</w:t>
      </w:r>
      <w:r>
        <w:t>:</w:t>
      </w:r>
      <w:r w:rsidRPr="00E24269">
        <w:t xml:space="preserve"> Kanalisationsbegehren</w:t>
      </w:r>
    </w:p>
    <w:tbl>
      <w:tblPr>
        <w:tblStyle w:val="Tabellenraster"/>
        <w:tblW w:w="9356" w:type="dxa"/>
        <w:tblInd w:w="108" w:type="dxa"/>
        <w:tblLook w:val="04A0" w:firstRow="1" w:lastRow="0" w:firstColumn="1" w:lastColumn="0" w:noHBand="0" w:noVBand="1"/>
      </w:tblPr>
      <w:tblGrid>
        <w:gridCol w:w="7088"/>
        <w:gridCol w:w="1417"/>
        <w:gridCol w:w="851"/>
      </w:tblGrid>
      <w:tr w:rsidR="006263A6" w:rsidTr="00457EA4">
        <w:trPr>
          <w:trHeight w:val="340"/>
        </w:trPr>
        <w:tc>
          <w:tcPr>
            <w:tcW w:w="7088" w:type="dxa"/>
            <w:shd w:val="clear" w:color="auto" w:fill="D9D9D9" w:themeFill="background1" w:themeFillShade="D9"/>
          </w:tcPr>
          <w:p w:rsidR="006263A6" w:rsidRPr="00285CBB" w:rsidRDefault="006263A6" w:rsidP="00457EA4">
            <w:pPr>
              <w:pStyle w:val="Fliesstext"/>
              <w:ind w:left="0"/>
            </w:pPr>
            <w:r w:rsidRPr="00285CBB">
              <w:t>Pendenz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263A6" w:rsidRPr="00285CBB" w:rsidRDefault="006263A6" w:rsidP="00457EA4">
            <w:pPr>
              <w:pStyle w:val="Fliesstext"/>
              <w:ind w:left="0"/>
            </w:pPr>
            <w:r w:rsidRPr="00285CBB">
              <w:t>Bis wann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6263A6" w:rsidRPr="00285CBB" w:rsidRDefault="006263A6" w:rsidP="00457EA4">
            <w:pPr>
              <w:pStyle w:val="Fliesstext"/>
              <w:ind w:left="0"/>
            </w:pPr>
            <w:r w:rsidRPr="00285CBB">
              <w:t>Wer</w:t>
            </w:r>
          </w:p>
        </w:tc>
      </w:tr>
      <w:tr w:rsidR="006263A6" w:rsidTr="00457EA4">
        <w:trPr>
          <w:trHeight w:val="340"/>
        </w:trPr>
        <w:tc>
          <w:tcPr>
            <w:tcW w:w="7088" w:type="dxa"/>
          </w:tcPr>
          <w:p w:rsidR="006263A6" w:rsidRDefault="006263A6" w:rsidP="00457EA4">
            <w:pPr>
              <w:pStyle w:val="Fliesstext"/>
              <w:numPr>
                <w:ilvl w:val="0"/>
                <w:numId w:val="18"/>
              </w:numPr>
              <w:ind w:left="318" w:hanging="284"/>
            </w:pPr>
            <w:r>
              <w:t>Erhalt Bewilligte Kanalisationsbegehren von TBA</w:t>
            </w:r>
          </w:p>
        </w:tc>
        <w:tc>
          <w:tcPr>
            <w:tcW w:w="1417" w:type="dxa"/>
          </w:tcPr>
          <w:p w:rsidR="006263A6" w:rsidRDefault="006263A6" w:rsidP="00457EA4">
            <w:pPr>
              <w:pStyle w:val="Fliesstext"/>
              <w:ind w:left="0"/>
            </w:pPr>
            <w:r>
              <w:t>laufend</w:t>
            </w:r>
          </w:p>
        </w:tc>
        <w:tc>
          <w:tcPr>
            <w:tcW w:w="851" w:type="dxa"/>
          </w:tcPr>
          <w:p w:rsidR="006263A6" w:rsidRDefault="006263A6" w:rsidP="00457EA4">
            <w:pPr>
              <w:pStyle w:val="Fliesstext"/>
              <w:ind w:left="0"/>
            </w:pPr>
            <w:r>
              <w:t>TBA</w:t>
            </w:r>
          </w:p>
        </w:tc>
      </w:tr>
    </w:tbl>
    <w:p w:rsidR="00E24269" w:rsidRDefault="00E24269" w:rsidP="00E24269">
      <w:pPr>
        <w:pStyle w:val="Fliesstext"/>
        <w:ind w:left="0"/>
      </w:pPr>
    </w:p>
    <w:p w:rsidR="00E24269" w:rsidRDefault="00E24269" w:rsidP="00537917">
      <w:pPr>
        <w:pStyle w:val="berschrift1"/>
        <w:tabs>
          <w:tab w:val="clear" w:pos="680"/>
          <w:tab w:val="left" w:pos="426"/>
        </w:tabs>
        <w:spacing w:before="120"/>
        <w:ind w:left="425" w:hanging="425"/>
      </w:pPr>
      <w:r>
        <w:t>Teilphase 51:</w:t>
      </w:r>
      <w:r w:rsidRPr="00E24269">
        <w:t xml:space="preserve"> Liegenschaftsbegehungen</w:t>
      </w:r>
    </w:p>
    <w:p w:rsidR="00E24269" w:rsidRDefault="00E24269" w:rsidP="00E24269">
      <w:pPr>
        <w:pStyle w:val="Fliesstext"/>
        <w:ind w:left="0"/>
      </w:pPr>
      <w:r>
        <w:t>Abgeschlossen</w:t>
      </w:r>
    </w:p>
    <w:p w:rsidR="00E24269" w:rsidRDefault="00E24269" w:rsidP="00E24269">
      <w:pPr>
        <w:pStyle w:val="Fliesstext"/>
        <w:ind w:left="0"/>
      </w:pPr>
    </w:p>
    <w:p w:rsidR="00E24269" w:rsidRDefault="00E24269" w:rsidP="00537917">
      <w:pPr>
        <w:pStyle w:val="berschrift1"/>
        <w:tabs>
          <w:tab w:val="clear" w:pos="680"/>
          <w:tab w:val="left" w:pos="426"/>
        </w:tabs>
        <w:spacing w:before="120"/>
        <w:ind w:left="425" w:hanging="425"/>
      </w:pPr>
      <w:r>
        <w:t>Teilphase 52 und 53:</w:t>
      </w:r>
      <w:r w:rsidRPr="00E24269">
        <w:t xml:space="preserve"> Örtliche Bauleitung KS und GAL</w:t>
      </w:r>
    </w:p>
    <w:tbl>
      <w:tblPr>
        <w:tblStyle w:val="Tabellenraster"/>
        <w:tblW w:w="9354" w:type="dxa"/>
        <w:tblInd w:w="108" w:type="dxa"/>
        <w:tblLook w:val="04A0" w:firstRow="1" w:lastRow="0" w:firstColumn="1" w:lastColumn="0" w:noHBand="0" w:noVBand="1"/>
      </w:tblPr>
      <w:tblGrid>
        <w:gridCol w:w="7087"/>
        <w:gridCol w:w="1417"/>
        <w:gridCol w:w="850"/>
      </w:tblGrid>
      <w:tr w:rsidR="00520026" w:rsidTr="007E3A37">
        <w:trPr>
          <w:trHeight w:val="340"/>
        </w:trPr>
        <w:tc>
          <w:tcPr>
            <w:tcW w:w="7087" w:type="dxa"/>
            <w:shd w:val="clear" w:color="auto" w:fill="D9D9D9" w:themeFill="background1" w:themeFillShade="D9"/>
          </w:tcPr>
          <w:p w:rsidR="00520026" w:rsidRPr="00285CBB" w:rsidRDefault="00520026" w:rsidP="003C3A5E">
            <w:pPr>
              <w:pStyle w:val="Fliesstext"/>
              <w:ind w:left="0"/>
            </w:pPr>
            <w:r w:rsidRPr="00285CBB">
              <w:t>Pendenz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520026" w:rsidRPr="00285CBB" w:rsidRDefault="00520026" w:rsidP="003C3A5E">
            <w:pPr>
              <w:pStyle w:val="Fliesstext"/>
              <w:ind w:left="0"/>
            </w:pPr>
            <w:r w:rsidRPr="00285CBB">
              <w:t>Bis wann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520026" w:rsidRPr="00285CBB" w:rsidRDefault="00520026" w:rsidP="003C3A5E">
            <w:pPr>
              <w:pStyle w:val="Fliesstext"/>
              <w:ind w:left="0"/>
            </w:pPr>
            <w:r w:rsidRPr="00285CBB">
              <w:t>Wer</w:t>
            </w:r>
          </w:p>
        </w:tc>
      </w:tr>
      <w:tr w:rsidR="008D43B0" w:rsidTr="007E3A37">
        <w:trPr>
          <w:trHeight w:val="340"/>
        </w:trPr>
        <w:tc>
          <w:tcPr>
            <w:tcW w:w="7087" w:type="dxa"/>
          </w:tcPr>
          <w:p w:rsidR="008D43B0" w:rsidRPr="008D43B0" w:rsidRDefault="008D43B0" w:rsidP="008D43B0">
            <w:pPr>
              <w:pStyle w:val="Fliesstext"/>
              <w:spacing w:before="60" w:after="60"/>
              <w:ind w:left="34"/>
              <w:rPr>
                <w:b/>
              </w:rPr>
            </w:pPr>
            <w:r w:rsidRPr="008D43B0">
              <w:rPr>
                <w:i/>
              </w:rPr>
              <w:t>Einstiegschächte</w:t>
            </w:r>
          </w:p>
        </w:tc>
        <w:tc>
          <w:tcPr>
            <w:tcW w:w="1417" w:type="dxa"/>
          </w:tcPr>
          <w:p w:rsidR="008D43B0" w:rsidRDefault="008D43B0" w:rsidP="003C3A5E">
            <w:pPr>
              <w:pStyle w:val="Fliesstext"/>
              <w:ind w:left="0"/>
            </w:pPr>
          </w:p>
        </w:tc>
        <w:tc>
          <w:tcPr>
            <w:tcW w:w="850" w:type="dxa"/>
          </w:tcPr>
          <w:p w:rsidR="008D43B0" w:rsidRDefault="008D43B0" w:rsidP="003C3A5E">
            <w:pPr>
              <w:pStyle w:val="Fliesstext"/>
              <w:ind w:left="0"/>
            </w:pPr>
          </w:p>
        </w:tc>
      </w:tr>
      <w:tr w:rsidR="00520026" w:rsidTr="007E3A37">
        <w:trPr>
          <w:trHeight w:val="340"/>
        </w:trPr>
        <w:tc>
          <w:tcPr>
            <w:tcW w:w="7087" w:type="dxa"/>
          </w:tcPr>
          <w:p w:rsidR="00520026" w:rsidRDefault="008D43B0" w:rsidP="00BA63B2">
            <w:pPr>
              <w:pStyle w:val="Fliesstext"/>
              <w:numPr>
                <w:ilvl w:val="0"/>
                <w:numId w:val="18"/>
              </w:numPr>
              <w:ind w:left="318" w:hanging="284"/>
            </w:pPr>
            <w:r>
              <w:t>Abgabe Kanalisationsbegehren ARGE KS (</w:t>
            </w:r>
            <w:r w:rsidR="00BA63B2">
              <w:t>Morath + Crottaz</w:t>
            </w:r>
            <w:r>
              <w:t xml:space="preserve"> AG)</w:t>
            </w:r>
          </w:p>
        </w:tc>
        <w:tc>
          <w:tcPr>
            <w:tcW w:w="1417" w:type="dxa"/>
          </w:tcPr>
          <w:p w:rsidR="00520026" w:rsidRDefault="00BA63B2" w:rsidP="003C3A5E">
            <w:pPr>
              <w:pStyle w:val="Fliesstext"/>
              <w:ind w:left="0"/>
            </w:pPr>
            <w:r>
              <w:t>KW 28</w:t>
            </w:r>
          </w:p>
        </w:tc>
        <w:tc>
          <w:tcPr>
            <w:tcW w:w="850" w:type="dxa"/>
          </w:tcPr>
          <w:p w:rsidR="00520026" w:rsidRDefault="00520026" w:rsidP="003C3A5E">
            <w:pPr>
              <w:pStyle w:val="Fliesstext"/>
              <w:ind w:left="0"/>
            </w:pPr>
          </w:p>
        </w:tc>
      </w:tr>
      <w:tr w:rsidR="00520026" w:rsidTr="007E3A37">
        <w:trPr>
          <w:trHeight w:val="340"/>
        </w:trPr>
        <w:tc>
          <w:tcPr>
            <w:tcW w:w="7087" w:type="dxa"/>
          </w:tcPr>
          <w:p w:rsidR="00520026" w:rsidRDefault="008D43B0" w:rsidP="003C3A5E">
            <w:pPr>
              <w:pStyle w:val="Fliesstext"/>
              <w:numPr>
                <w:ilvl w:val="0"/>
                <w:numId w:val="18"/>
              </w:numPr>
              <w:ind w:left="318" w:hanging="284"/>
            </w:pPr>
            <w:r>
              <w:t>Versand Infoschreiben inkl. Terminprogramm an Liegenschaftse</w:t>
            </w:r>
            <w:r>
              <w:t>i</w:t>
            </w:r>
            <w:r>
              <w:t>gentümer</w:t>
            </w:r>
            <w:r w:rsidR="00EA0E27">
              <w:t xml:space="preserve"> (Erstellung ES)</w:t>
            </w:r>
          </w:p>
        </w:tc>
        <w:tc>
          <w:tcPr>
            <w:tcW w:w="1417" w:type="dxa"/>
          </w:tcPr>
          <w:p w:rsidR="00520026" w:rsidRDefault="00BA63B2" w:rsidP="003C3A5E">
            <w:pPr>
              <w:pStyle w:val="Fliesstext"/>
              <w:ind w:left="0"/>
            </w:pPr>
            <w:r>
              <w:t>KW 29/ 30</w:t>
            </w:r>
          </w:p>
        </w:tc>
        <w:tc>
          <w:tcPr>
            <w:tcW w:w="850" w:type="dxa"/>
          </w:tcPr>
          <w:p w:rsidR="00520026" w:rsidRDefault="00520026" w:rsidP="003C3A5E">
            <w:pPr>
              <w:pStyle w:val="Fliesstext"/>
              <w:ind w:left="0"/>
            </w:pPr>
          </w:p>
        </w:tc>
      </w:tr>
      <w:tr w:rsidR="00520026" w:rsidTr="007E3A37">
        <w:trPr>
          <w:trHeight w:val="340"/>
        </w:trPr>
        <w:tc>
          <w:tcPr>
            <w:tcW w:w="7087" w:type="dxa"/>
          </w:tcPr>
          <w:p w:rsidR="00520026" w:rsidRDefault="008D43B0" w:rsidP="008D43B0">
            <w:pPr>
              <w:pStyle w:val="Fliesstext"/>
              <w:numPr>
                <w:ilvl w:val="0"/>
                <w:numId w:val="18"/>
              </w:numPr>
              <w:ind w:left="318" w:hanging="284"/>
            </w:pPr>
            <w:r>
              <w:t xml:space="preserve">Telefonische </w:t>
            </w:r>
            <w:r w:rsidRPr="008D43B0">
              <w:t>Abklärung Zugänglichkeiten Liegenschaften</w:t>
            </w:r>
          </w:p>
        </w:tc>
        <w:tc>
          <w:tcPr>
            <w:tcW w:w="1417" w:type="dxa"/>
          </w:tcPr>
          <w:p w:rsidR="00520026" w:rsidRDefault="00BA63B2" w:rsidP="003C3A5E">
            <w:pPr>
              <w:pStyle w:val="Fliesstext"/>
              <w:ind w:left="0"/>
            </w:pPr>
            <w:r>
              <w:t>KW 31/ 32</w:t>
            </w:r>
          </w:p>
        </w:tc>
        <w:tc>
          <w:tcPr>
            <w:tcW w:w="850" w:type="dxa"/>
          </w:tcPr>
          <w:p w:rsidR="00520026" w:rsidRDefault="00520026" w:rsidP="003C3A5E">
            <w:pPr>
              <w:pStyle w:val="Fliesstext"/>
              <w:ind w:left="0"/>
            </w:pPr>
          </w:p>
        </w:tc>
      </w:tr>
      <w:tr w:rsidR="00520026" w:rsidTr="007E3A37">
        <w:trPr>
          <w:trHeight w:val="340"/>
        </w:trPr>
        <w:tc>
          <w:tcPr>
            <w:tcW w:w="7087" w:type="dxa"/>
          </w:tcPr>
          <w:p w:rsidR="00520026" w:rsidRDefault="008D43B0" w:rsidP="003C3A5E">
            <w:pPr>
              <w:pStyle w:val="Fliesstext"/>
              <w:numPr>
                <w:ilvl w:val="0"/>
                <w:numId w:val="18"/>
              </w:numPr>
              <w:ind w:left="318" w:hanging="284"/>
            </w:pPr>
            <w:r>
              <w:t>AVOR (Info Zugänglichkeiten Unternehmer, Vorbereitung Listen usw.)</w:t>
            </w:r>
          </w:p>
        </w:tc>
        <w:tc>
          <w:tcPr>
            <w:tcW w:w="1417" w:type="dxa"/>
          </w:tcPr>
          <w:p w:rsidR="00520026" w:rsidRDefault="00BA63B2" w:rsidP="003C3A5E">
            <w:pPr>
              <w:pStyle w:val="Fliesstext"/>
              <w:ind w:left="0"/>
            </w:pPr>
            <w:r>
              <w:t>KW 32</w:t>
            </w:r>
          </w:p>
        </w:tc>
        <w:tc>
          <w:tcPr>
            <w:tcW w:w="850" w:type="dxa"/>
          </w:tcPr>
          <w:p w:rsidR="00520026" w:rsidRDefault="00520026" w:rsidP="003C3A5E">
            <w:pPr>
              <w:pStyle w:val="Fliesstext"/>
              <w:ind w:left="0"/>
            </w:pPr>
          </w:p>
        </w:tc>
      </w:tr>
      <w:tr w:rsidR="006F1E1F" w:rsidTr="007E3A37">
        <w:trPr>
          <w:trHeight w:val="340"/>
        </w:trPr>
        <w:tc>
          <w:tcPr>
            <w:tcW w:w="7087" w:type="dxa"/>
          </w:tcPr>
          <w:p w:rsidR="006F1E1F" w:rsidRDefault="006F1E1F" w:rsidP="009020E7">
            <w:pPr>
              <w:pStyle w:val="Fliesstext"/>
              <w:numPr>
                <w:ilvl w:val="0"/>
                <w:numId w:val="18"/>
              </w:numPr>
              <w:ind w:left="318" w:hanging="284"/>
            </w:pPr>
            <w:r>
              <w:t>Eventuell hochliegende GAL welche angepasst werden müssen vorab begehen</w:t>
            </w:r>
          </w:p>
        </w:tc>
        <w:tc>
          <w:tcPr>
            <w:tcW w:w="1417" w:type="dxa"/>
          </w:tcPr>
          <w:p w:rsidR="006F1E1F" w:rsidRDefault="00BA63B2" w:rsidP="003C3A5E">
            <w:pPr>
              <w:pStyle w:val="Fliesstext"/>
              <w:ind w:left="0"/>
            </w:pPr>
            <w:r>
              <w:t>KW 33</w:t>
            </w:r>
          </w:p>
        </w:tc>
        <w:tc>
          <w:tcPr>
            <w:tcW w:w="850" w:type="dxa"/>
          </w:tcPr>
          <w:p w:rsidR="006F1E1F" w:rsidRDefault="006F1E1F" w:rsidP="003C3A5E">
            <w:pPr>
              <w:pStyle w:val="Fliesstext"/>
              <w:ind w:left="0"/>
            </w:pPr>
          </w:p>
        </w:tc>
      </w:tr>
      <w:tr w:rsidR="008D43B0" w:rsidTr="007E3A37">
        <w:trPr>
          <w:trHeight w:val="340"/>
        </w:trPr>
        <w:tc>
          <w:tcPr>
            <w:tcW w:w="7087" w:type="dxa"/>
          </w:tcPr>
          <w:p w:rsidR="008D43B0" w:rsidRDefault="008D43B0" w:rsidP="009020E7">
            <w:pPr>
              <w:pStyle w:val="Fliesstext"/>
              <w:numPr>
                <w:ilvl w:val="0"/>
                <w:numId w:val="18"/>
              </w:numPr>
              <w:ind w:left="318" w:hanging="284"/>
            </w:pPr>
            <w:r>
              <w:t>Örtliche Bauleitung Erstellung ES (ca. 2-3 Einsätze/ Woche)</w:t>
            </w:r>
          </w:p>
        </w:tc>
        <w:tc>
          <w:tcPr>
            <w:tcW w:w="1417" w:type="dxa"/>
          </w:tcPr>
          <w:p w:rsidR="008D43B0" w:rsidRDefault="00BA63B2" w:rsidP="006263A6">
            <w:pPr>
              <w:pStyle w:val="Fliesstext"/>
              <w:ind w:left="0"/>
            </w:pPr>
            <w:r>
              <w:t>KW 33- 39</w:t>
            </w:r>
          </w:p>
        </w:tc>
        <w:tc>
          <w:tcPr>
            <w:tcW w:w="850" w:type="dxa"/>
          </w:tcPr>
          <w:p w:rsidR="008D43B0" w:rsidRDefault="008D43B0" w:rsidP="003C3A5E">
            <w:pPr>
              <w:pStyle w:val="Fliesstext"/>
              <w:ind w:left="0"/>
            </w:pPr>
          </w:p>
        </w:tc>
      </w:tr>
      <w:tr w:rsidR="008D43B0" w:rsidTr="007E3A37">
        <w:trPr>
          <w:trHeight w:val="340"/>
        </w:trPr>
        <w:tc>
          <w:tcPr>
            <w:tcW w:w="7087" w:type="dxa"/>
          </w:tcPr>
          <w:p w:rsidR="008D43B0" w:rsidRDefault="008D43B0" w:rsidP="009020E7">
            <w:pPr>
              <w:pStyle w:val="Fliesstext"/>
              <w:numPr>
                <w:ilvl w:val="0"/>
                <w:numId w:val="18"/>
              </w:numPr>
              <w:ind w:left="318" w:hanging="284"/>
            </w:pPr>
            <w:r>
              <w:t xml:space="preserve">Qualitätskontrolle: Dichtheitsprüfung ES in Anwesenheit </w:t>
            </w:r>
            <w:proofErr w:type="spellStart"/>
            <w:r>
              <w:t>öBl</w:t>
            </w:r>
            <w:proofErr w:type="spellEnd"/>
          </w:p>
        </w:tc>
        <w:tc>
          <w:tcPr>
            <w:tcW w:w="1417" w:type="dxa"/>
          </w:tcPr>
          <w:p w:rsidR="008D43B0" w:rsidRDefault="00BA63B2" w:rsidP="003C3A5E">
            <w:pPr>
              <w:pStyle w:val="Fliesstext"/>
              <w:ind w:left="0"/>
            </w:pPr>
            <w:r>
              <w:t>KW 33-</w:t>
            </w:r>
            <w:r>
              <w:t xml:space="preserve"> </w:t>
            </w:r>
            <w:r>
              <w:t>39</w:t>
            </w:r>
          </w:p>
        </w:tc>
        <w:tc>
          <w:tcPr>
            <w:tcW w:w="850" w:type="dxa"/>
          </w:tcPr>
          <w:p w:rsidR="008D43B0" w:rsidRDefault="008D43B0" w:rsidP="003C3A5E">
            <w:pPr>
              <w:pStyle w:val="Fliesstext"/>
              <w:ind w:left="0"/>
            </w:pPr>
          </w:p>
        </w:tc>
      </w:tr>
      <w:tr w:rsidR="008D43B0" w:rsidTr="007E3A37">
        <w:trPr>
          <w:trHeight w:val="340"/>
        </w:trPr>
        <w:tc>
          <w:tcPr>
            <w:tcW w:w="7087" w:type="dxa"/>
          </w:tcPr>
          <w:p w:rsidR="008D43B0" w:rsidRDefault="008D43B0" w:rsidP="006F1E1F">
            <w:pPr>
              <w:pStyle w:val="Fliesstext"/>
              <w:numPr>
                <w:ilvl w:val="0"/>
                <w:numId w:val="18"/>
              </w:numPr>
              <w:ind w:left="318" w:hanging="284"/>
            </w:pPr>
            <w:r>
              <w:t>Wöchentliche Abgabe/ Versand Controllingblatt</w:t>
            </w:r>
          </w:p>
        </w:tc>
        <w:tc>
          <w:tcPr>
            <w:tcW w:w="1417" w:type="dxa"/>
          </w:tcPr>
          <w:p w:rsidR="008D43B0" w:rsidRDefault="00BA63B2" w:rsidP="003C3A5E">
            <w:pPr>
              <w:pStyle w:val="Fliesstext"/>
              <w:ind w:left="0"/>
            </w:pPr>
            <w:r>
              <w:t>KW 33-</w:t>
            </w:r>
            <w:r>
              <w:t xml:space="preserve"> </w:t>
            </w:r>
            <w:r>
              <w:t>39</w:t>
            </w:r>
          </w:p>
        </w:tc>
        <w:tc>
          <w:tcPr>
            <w:tcW w:w="850" w:type="dxa"/>
          </w:tcPr>
          <w:p w:rsidR="008D43B0" w:rsidRDefault="008D43B0" w:rsidP="003C3A5E">
            <w:pPr>
              <w:pStyle w:val="Fliesstext"/>
              <w:ind w:left="0"/>
            </w:pPr>
          </w:p>
        </w:tc>
      </w:tr>
      <w:tr w:rsidR="008D43B0" w:rsidTr="007E3A37">
        <w:trPr>
          <w:trHeight w:val="340"/>
        </w:trPr>
        <w:tc>
          <w:tcPr>
            <w:tcW w:w="7087" w:type="dxa"/>
          </w:tcPr>
          <w:p w:rsidR="008D43B0" w:rsidRDefault="008D43B0" w:rsidP="009020E7">
            <w:pPr>
              <w:pStyle w:val="Fliesstext"/>
              <w:numPr>
                <w:ilvl w:val="0"/>
                <w:numId w:val="18"/>
              </w:numPr>
              <w:ind w:left="318" w:hanging="284"/>
            </w:pPr>
            <w:r>
              <w:t>Ausmass/ Rechnungskontrolle</w:t>
            </w:r>
            <w:r w:rsidR="006F1E1F">
              <w:t xml:space="preserve"> Erstellung ES und Weiterleitung an TBA BS</w:t>
            </w:r>
          </w:p>
        </w:tc>
        <w:tc>
          <w:tcPr>
            <w:tcW w:w="1417" w:type="dxa"/>
          </w:tcPr>
          <w:p w:rsidR="008D43B0" w:rsidRDefault="00BA63B2" w:rsidP="003C3A5E">
            <w:pPr>
              <w:pStyle w:val="Fliesstext"/>
              <w:ind w:left="0"/>
            </w:pPr>
            <w:r>
              <w:t>KW 45</w:t>
            </w:r>
          </w:p>
        </w:tc>
        <w:tc>
          <w:tcPr>
            <w:tcW w:w="850" w:type="dxa"/>
          </w:tcPr>
          <w:p w:rsidR="008D43B0" w:rsidRDefault="008D43B0" w:rsidP="003C3A5E">
            <w:pPr>
              <w:pStyle w:val="Fliesstext"/>
              <w:ind w:left="0"/>
            </w:pPr>
          </w:p>
        </w:tc>
      </w:tr>
      <w:tr w:rsidR="006F1E1F" w:rsidTr="007E3A37">
        <w:trPr>
          <w:trHeight w:val="340"/>
        </w:trPr>
        <w:tc>
          <w:tcPr>
            <w:tcW w:w="7087" w:type="dxa"/>
          </w:tcPr>
          <w:p w:rsidR="006F1E1F" w:rsidRDefault="006F1E1F" w:rsidP="006F1E1F">
            <w:pPr>
              <w:pStyle w:val="Fliesstext"/>
              <w:numPr>
                <w:ilvl w:val="0"/>
                <w:numId w:val="18"/>
              </w:numPr>
              <w:ind w:left="318" w:hanging="284"/>
            </w:pPr>
            <w:r>
              <w:t>Abgabe/ Versand Controllingblatt inkl. Kostenvergleich</w:t>
            </w:r>
          </w:p>
        </w:tc>
        <w:tc>
          <w:tcPr>
            <w:tcW w:w="1417" w:type="dxa"/>
          </w:tcPr>
          <w:p w:rsidR="006F1E1F" w:rsidRDefault="00BA63B2" w:rsidP="003C3A5E">
            <w:pPr>
              <w:pStyle w:val="Fliesstext"/>
              <w:ind w:left="0"/>
            </w:pPr>
            <w:r>
              <w:t>KW 46</w:t>
            </w:r>
          </w:p>
        </w:tc>
        <w:tc>
          <w:tcPr>
            <w:tcW w:w="850" w:type="dxa"/>
          </w:tcPr>
          <w:p w:rsidR="006F1E1F" w:rsidRDefault="006F1E1F" w:rsidP="003C3A5E">
            <w:pPr>
              <w:pStyle w:val="Fliesstext"/>
              <w:ind w:left="0"/>
            </w:pPr>
          </w:p>
        </w:tc>
      </w:tr>
      <w:tr w:rsidR="008D43B0" w:rsidTr="007E3A37">
        <w:trPr>
          <w:trHeight w:val="340"/>
        </w:trPr>
        <w:tc>
          <w:tcPr>
            <w:tcW w:w="7087" w:type="dxa"/>
          </w:tcPr>
          <w:p w:rsidR="008D43B0" w:rsidRPr="008D43B0" w:rsidRDefault="008D43B0" w:rsidP="008D43B0">
            <w:pPr>
              <w:pStyle w:val="Fliesstext"/>
              <w:spacing w:before="60" w:after="60"/>
              <w:ind w:left="34"/>
              <w:rPr>
                <w:i/>
              </w:rPr>
            </w:pPr>
            <w:r w:rsidRPr="008D43B0">
              <w:rPr>
                <w:i/>
              </w:rPr>
              <w:t>Sanierung GAL</w:t>
            </w:r>
          </w:p>
        </w:tc>
        <w:tc>
          <w:tcPr>
            <w:tcW w:w="1417" w:type="dxa"/>
          </w:tcPr>
          <w:p w:rsidR="008D43B0" w:rsidRDefault="008D43B0" w:rsidP="003C3A5E">
            <w:pPr>
              <w:pStyle w:val="Fliesstext"/>
              <w:ind w:left="0"/>
            </w:pPr>
          </w:p>
        </w:tc>
        <w:tc>
          <w:tcPr>
            <w:tcW w:w="850" w:type="dxa"/>
          </w:tcPr>
          <w:p w:rsidR="008D43B0" w:rsidRDefault="008D43B0" w:rsidP="003C3A5E">
            <w:pPr>
              <w:pStyle w:val="Fliesstext"/>
              <w:ind w:left="0"/>
            </w:pPr>
          </w:p>
        </w:tc>
      </w:tr>
      <w:tr w:rsidR="008D43B0" w:rsidTr="007E3A37">
        <w:trPr>
          <w:trHeight w:val="340"/>
        </w:trPr>
        <w:tc>
          <w:tcPr>
            <w:tcW w:w="7087" w:type="dxa"/>
          </w:tcPr>
          <w:p w:rsidR="008D43B0" w:rsidRDefault="008D43B0" w:rsidP="008D43B0">
            <w:pPr>
              <w:pStyle w:val="Fliesstext"/>
              <w:numPr>
                <w:ilvl w:val="0"/>
                <w:numId w:val="18"/>
              </w:numPr>
              <w:ind w:left="318" w:hanging="284"/>
            </w:pPr>
            <w:r>
              <w:t>Abgabe Kanalisationsbegehren Inliner Unternehmer</w:t>
            </w:r>
          </w:p>
        </w:tc>
        <w:tc>
          <w:tcPr>
            <w:tcW w:w="1417" w:type="dxa"/>
          </w:tcPr>
          <w:p w:rsidR="008D43B0" w:rsidRDefault="00BA63B2" w:rsidP="003C3A5E">
            <w:pPr>
              <w:pStyle w:val="Fliesstext"/>
              <w:ind w:left="0"/>
            </w:pPr>
            <w:r>
              <w:t>KW 38</w:t>
            </w:r>
          </w:p>
        </w:tc>
        <w:tc>
          <w:tcPr>
            <w:tcW w:w="850" w:type="dxa"/>
          </w:tcPr>
          <w:p w:rsidR="008D43B0" w:rsidRDefault="008D43B0" w:rsidP="003C3A5E">
            <w:pPr>
              <w:pStyle w:val="Fliesstext"/>
              <w:ind w:left="0"/>
            </w:pPr>
          </w:p>
        </w:tc>
      </w:tr>
      <w:tr w:rsidR="008D43B0" w:rsidTr="007E3A37">
        <w:trPr>
          <w:trHeight w:val="340"/>
        </w:trPr>
        <w:tc>
          <w:tcPr>
            <w:tcW w:w="7087" w:type="dxa"/>
          </w:tcPr>
          <w:p w:rsidR="008D43B0" w:rsidRDefault="008D43B0" w:rsidP="008D43B0">
            <w:pPr>
              <w:pStyle w:val="Fliesstext"/>
              <w:numPr>
                <w:ilvl w:val="0"/>
                <w:numId w:val="18"/>
              </w:numPr>
              <w:ind w:left="318" w:hanging="284"/>
            </w:pPr>
            <w:r>
              <w:t xml:space="preserve">Örtliche Bauleitung Sanierung GAL (ca. 2 Einsätze/ </w:t>
            </w:r>
            <w:r w:rsidR="00EA0E27">
              <w:t>Sanierungs-</w:t>
            </w:r>
            <w:r>
              <w:t>Tag)</w:t>
            </w:r>
          </w:p>
        </w:tc>
        <w:tc>
          <w:tcPr>
            <w:tcW w:w="1417" w:type="dxa"/>
          </w:tcPr>
          <w:p w:rsidR="008D43B0" w:rsidRDefault="00BA63B2" w:rsidP="00BA63B2">
            <w:pPr>
              <w:pStyle w:val="Fliesstext"/>
              <w:ind w:left="0"/>
            </w:pPr>
            <w:r>
              <w:t>KW 39- 41</w:t>
            </w:r>
          </w:p>
        </w:tc>
        <w:tc>
          <w:tcPr>
            <w:tcW w:w="850" w:type="dxa"/>
          </w:tcPr>
          <w:p w:rsidR="008D43B0" w:rsidRDefault="008D43B0" w:rsidP="003C3A5E">
            <w:pPr>
              <w:pStyle w:val="Fliesstext"/>
              <w:ind w:left="0"/>
            </w:pPr>
          </w:p>
        </w:tc>
      </w:tr>
      <w:tr w:rsidR="008D43B0" w:rsidTr="007E3A37">
        <w:trPr>
          <w:trHeight w:val="340"/>
        </w:trPr>
        <w:tc>
          <w:tcPr>
            <w:tcW w:w="7087" w:type="dxa"/>
          </w:tcPr>
          <w:p w:rsidR="006F1E1F" w:rsidRDefault="008D43B0" w:rsidP="008D43B0">
            <w:pPr>
              <w:pStyle w:val="Fliesstext"/>
              <w:numPr>
                <w:ilvl w:val="0"/>
                <w:numId w:val="18"/>
              </w:numPr>
              <w:ind w:left="318" w:hanging="284"/>
            </w:pPr>
            <w:r>
              <w:t xml:space="preserve">Qualitätskontrolle: </w:t>
            </w:r>
          </w:p>
          <w:p w:rsidR="008D43B0" w:rsidRDefault="008D43B0" w:rsidP="006F1E1F">
            <w:pPr>
              <w:pStyle w:val="Fliesstext"/>
              <w:numPr>
                <w:ilvl w:val="1"/>
                <w:numId w:val="18"/>
              </w:numPr>
              <w:ind w:left="601" w:hanging="283"/>
            </w:pPr>
            <w:r>
              <w:t xml:space="preserve">Dichtheitsprüfung GAL stichprobenartige Anwesenheit </w:t>
            </w:r>
            <w:proofErr w:type="spellStart"/>
            <w:r>
              <w:t>öBl</w:t>
            </w:r>
            <w:proofErr w:type="spellEnd"/>
          </w:p>
          <w:p w:rsidR="006F1E1F" w:rsidRDefault="006F1E1F" w:rsidP="006F1E1F">
            <w:pPr>
              <w:pStyle w:val="Fliesstext"/>
              <w:numPr>
                <w:ilvl w:val="1"/>
                <w:numId w:val="18"/>
              </w:numPr>
              <w:ind w:left="601" w:hanging="283"/>
            </w:pPr>
            <w:r>
              <w:t>Probenentnahme Inliner von jeder GAL, Versand 10% der Pr</w:t>
            </w:r>
            <w:r>
              <w:t>o</w:t>
            </w:r>
            <w:r>
              <w:t xml:space="preserve">ben an Prüflabor durch </w:t>
            </w:r>
            <w:proofErr w:type="spellStart"/>
            <w:r>
              <w:t>öBl</w:t>
            </w:r>
            <w:proofErr w:type="spellEnd"/>
          </w:p>
          <w:p w:rsidR="006263A6" w:rsidRDefault="006263A6" w:rsidP="006F1E1F">
            <w:pPr>
              <w:pStyle w:val="Fliesstext"/>
              <w:numPr>
                <w:ilvl w:val="1"/>
                <w:numId w:val="18"/>
              </w:numPr>
              <w:ind w:left="601" w:hanging="283"/>
            </w:pPr>
            <w:r>
              <w:t>Kontrolle Kanal-TV Aufnahmen</w:t>
            </w:r>
          </w:p>
        </w:tc>
        <w:tc>
          <w:tcPr>
            <w:tcW w:w="1417" w:type="dxa"/>
          </w:tcPr>
          <w:p w:rsidR="008D43B0" w:rsidRDefault="00BA63B2" w:rsidP="003C3A5E">
            <w:pPr>
              <w:pStyle w:val="Fliesstext"/>
              <w:ind w:left="0"/>
            </w:pPr>
            <w:r>
              <w:t>KW 39-</w:t>
            </w:r>
            <w:r>
              <w:t xml:space="preserve"> </w:t>
            </w:r>
            <w:r>
              <w:t>41</w:t>
            </w:r>
          </w:p>
        </w:tc>
        <w:tc>
          <w:tcPr>
            <w:tcW w:w="850" w:type="dxa"/>
          </w:tcPr>
          <w:p w:rsidR="008D43B0" w:rsidRDefault="008D43B0" w:rsidP="003C3A5E">
            <w:pPr>
              <w:pStyle w:val="Fliesstext"/>
              <w:ind w:left="0"/>
            </w:pPr>
          </w:p>
        </w:tc>
      </w:tr>
      <w:tr w:rsidR="006F1E1F" w:rsidTr="007E3A37">
        <w:trPr>
          <w:trHeight w:val="340"/>
        </w:trPr>
        <w:tc>
          <w:tcPr>
            <w:tcW w:w="7087" w:type="dxa"/>
          </w:tcPr>
          <w:p w:rsidR="006F1E1F" w:rsidRDefault="006F1E1F" w:rsidP="008D0781">
            <w:pPr>
              <w:pStyle w:val="Fliesstext"/>
              <w:numPr>
                <w:ilvl w:val="0"/>
                <w:numId w:val="18"/>
              </w:numPr>
              <w:ind w:left="318" w:hanging="284"/>
            </w:pPr>
            <w:r>
              <w:lastRenderedPageBreak/>
              <w:t>Ausmass/ Rechnungskontrolle Sanierung GAL</w:t>
            </w:r>
            <w:r w:rsidR="008D0781">
              <w:t xml:space="preserve"> Allmend/ Privat</w:t>
            </w:r>
            <w:r>
              <w:t xml:space="preserve"> und Weiterleitung an TBA BS</w:t>
            </w:r>
            <w:r w:rsidR="00A57B4B">
              <w:t xml:space="preserve"> </w:t>
            </w:r>
          </w:p>
        </w:tc>
        <w:tc>
          <w:tcPr>
            <w:tcW w:w="1417" w:type="dxa"/>
          </w:tcPr>
          <w:p w:rsidR="006F1E1F" w:rsidRDefault="00BA63B2" w:rsidP="003C3A5E">
            <w:pPr>
              <w:pStyle w:val="Fliesstext"/>
              <w:ind w:left="0"/>
            </w:pPr>
            <w:r>
              <w:t>KW 49</w:t>
            </w:r>
          </w:p>
        </w:tc>
        <w:tc>
          <w:tcPr>
            <w:tcW w:w="850" w:type="dxa"/>
          </w:tcPr>
          <w:p w:rsidR="006F1E1F" w:rsidRDefault="006F1E1F" w:rsidP="003C3A5E">
            <w:pPr>
              <w:pStyle w:val="Fliesstext"/>
              <w:ind w:left="0"/>
            </w:pPr>
          </w:p>
        </w:tc>
      </w:tr>
      <w:tr w:rsidR="008D43B0" w:rsidTr="007E3A37">
        <w:trPr>
          <w:trHeight w:val="340"/>
        </w:trPr>
        <w:tc>
          <w:tcPr>
            <w:tcW w:w="7087" w:type="dxa"/>
          </w:tcPr>
          <w:p w:rsidR="007E3A37" w:rsidRDefault="008D43B0" w:rsidP="007E3A37">
            <w:pPr>
              <w:pStyle w:val="Fliesstext"/>
              <w:numPr>
                <w:ilvl w:val="0"/>
                <w:numId w:val="18"/>
              </w:numPr>
              <w:ind w:left="318" w:hanging="284"/>
            </w:pPr>
            <w:r>
              <w:t>Abgabe/ Versand Controllingblatt nach Abschluss Sanierung GAL</w:t>
            </w:r>
            <w:r w:rsidR="006F1E1F">
              <w:t xml:space="preserve"> inkl. Kosten</w:t>
            </w:r>
          </w:p>
        </w:tc>
        <w:tc>
          <w:tcPr>
            <w:tcW w:w="1417" w:type="dxa"/>
          </w:tcPr>
          <w:p w:rsidR="008D43B0" w:rsidRDefault="00BA63B2" w:rsidP="003C3A5E">
            <w:pPr>
              <w:pStyle w:val="Fliesstext"/>
              <w:ind w:left="0"/>
            </w:pPr>
            <w:r>
              <w:t>KW 50</w:t>
            </w:r>
          </w:p>
        </w:tc>
        <w:tc>
          <w:tcPr>
            <w:tcW w:w="850" w:type="dxa"/>
          </w:tcPr>
          <w:p w:rsidR="008D43B0" w:rsidRDefault="008D43B0" w:rsidP="003C3A5E">
            <w:pPr>
              <w:pStyle w:val="Fliesstext"/>
              <w:ind w:left="0"/>
            </w:pPr>
          </w:p>
        </w:tc>
      </w:tr>
      <w:tr w:rsidR="006F1E1F" w:rsidTr="007E3A37">
        <w:trPr>
          <w:trHeight w:val="340"/>
        </w:trPr>
        <w:tc>
          <w:tcPr>
            <w:tcW w:w="7087" w:type="dxa"/>
          </w:tcPr>
          <w:p w:rsidR="006F1E1F" w:rsidRPr="006F1E1F" w:rsidRDefault="006F1E1F" w:rsidP="006F1E1F">
            <w:pPr>
              <w:pStyle w:val="Fliesstext"/>
              <w:spacing w:before="60" w:after="60"/>
              <w:ind w:left="34"/>
              <w:rPr>
                <w:i/>
              </w:rPr>
            </w:pPr>
            <w:r w:rsidRPr="006F1E1F">
              <w:rPr>
                <w:i/>
              </w:rPr>
              <w:t>Schlussdokumentation</w:t>
            </w:r>
            <w:r>
              <w:rPr>
                <w:i/>
              </w:rPr>
              <w:t xml:space="preserve"> Teil GAL</w:t>
            </w:r>
          </w:p>
        </w:tc>
        <w:tc>
          <w:tcPr>
            <w:tcW w:w="1417" w:type="dxa"/>
          </w:tcPr>
          <w:p w:rsidR="006F1E1F" w:rsidRDefault="006F1E1F" w:rsidP="003C3A5E">
            <w:pPr>
              <w:pStyle w:val="Fliesstext"/>
              <w:ind w:left="0"/>
            </w:pPr>
          </w:p>
        </w:tc>
        <w:tc>
          <w:tcPr>
            <w:tcW w:w="850" w:type="dxa"/>
          </w:tcPr>
          <w:p w:rsidR="006F1E1F" w:rsidRDefault="006F1E1F" w:rsidP="003C3A5E">
            <w:pPr>
              <w:pStyle w:val="Fliesstext"/>
              <w:ind w:left="0"/>
            </w:pPr>
          </w:p>
        </w:tc>
      </w:tr>
      <w:tr w:rsidR="008D43B0" w:rsidTr="007E3A37">
        <w:trPr>
          <w:trHeight w:val="340"/>
        </w:trPr>
        <w:tc>
          <w:tcPr>
            <w:tcW w:w="7087" w:type="dxa"/>
          </w:tcPr>
          <w:p w:rsidR="008D43B0" w:rsidRDefault="006F1E1F" w:rsidP="008D43B0">
            <w:pPr>
              <w:pStyle w:val="Fliesstext"/>
              <w:numPr>
                <w:ilvl w:val="0"/>
                <w:numId w:val="18"/>
              </w:numPr>
              <w:ind w:left="318" w:hanging="284"/>
            </w:pPr>
            <w:r>
              <w:t>Erstellung Rotstiftpläne der Kanalisationsbegehren (von Hand)</w:t>
            </w:r>
          </w:p>
        </w:tc>
        <w:tc>
          <w:tcPr>
            <w:tcW w:w="1417" w:type="dxa"/>
          </w:tcPr>
          <w:p w:rsidR="008D43B0" w:rsidRDefault="00BA63B2" w:rsidP="003C3A5E">
            <w:pPr>
              <w:pStyle w:val="Fliesstext"/>
              <w:ind w:left="0"/>
            </w:pPr>
            <w:r>
              <w:t>Jan. 20</w:t>
            </w:r>
          </w:p>
        </w:tc>
        <w:tc>
          <w:tcPr>
            <w:tcW w:w="850" w:type="dxa"/>
          </w:tcPr>
          <w:p w:rsidR="008D43B0" w:rsidRDefault="008D43B0" w:rsidP="003C3A5E">
            <w:pPr>
              <w:pStyle w:val="Fliesstext"/>
              <w:ind w:left="0"/>
            </w:pPr>
          </w:p>
        </w:tc>
      </w:tr>
      <w:tr w:rsidR="006F1E1F" w:rsidTr="007E3A37">
        <w:trPr>
          <w:trHeight w:val="340"/>
        </w:trPr>
        <w:tc>
          <w:tcPr>
            <w:tcW w:w="7087" w:type="dxa"/>
          </w:tcPr>
          <w:p w:rsidR="006F1E1F" w:rsidRDefault="006F1E1F" w:rsidP="008D43B0">
            <w:pPr>
              <w:pStyle w:val="Fliesstext"/>
              <w:numPr>
                <w:ilvl w:val="0"/>
                <w:numId w:val="18"/>
              </w:numPr>
              <w:ind w:left="318" w:hanging="284"/>
            </w:pPr>
            <w:r>
              <w:t>Dokumentation Dichtheitsprüfungen und Materialprüfungen</w:t>
            </w:r>
          </w:p>
        </w:tc>
        <w:tc>
          <w:tcPr>
            <w:tcW w:w="1417" w:type="dxa"/>
          </w:tcPr>
          <w:p w:rsidR="006F1E1F" w:rsidRDefault="00BA63B2" w:rsidP="003C3A5E">
            <w:pPr>
              <w:pStyle w:val="Fliesstext"/>
              <w:ind w:left="0"/>
            </w:pPr>
            <w:r>
              <w:t>Jan. 20</w:t>
            </w:r>
          </w:p>
        </w:tc>
        <w:tc>
          <w:tcPr>
            <w:tcW w:w="850" w:type="dxa"/>
          </w:tcPr>
          <w:p w:rsidR="006F1E1F" w:rsidRDefault="006F1E1F" w:rsidP="003C3A5E">
            <w:pPr>
              <w:pStyle w:val="Fliesstext"/>
              <w:ind w:left="0"/>
            </w:pPr>
          </w:p>
        </w:tc>
      </w:tr>
      <w:tr w:rsidR="006F1E1F" w:rsidTr="007E3A37">
        <w:trPr>
          <w:trHeight w:val="340"/>
        </w:trPr>
        <w:tc>
          <w:tcPr>
            <w:tcW w:w="7087" w:type="dxa"/>
          </w:tcPr>
          <w:p w:rsidR="006F1E1F" w:rsidRDefault="006F1E1F" w:rsidP="008D43B0">
            <w:pPr>
              <w:pStyle w:val="Fliesstext"/>
              <w:numPr>
                <w:ilvl w:val="0"/>
                <w:numId w:val="18"/>
              </w:numPr>
              <w:ind w:left="318" w:hanging="284"/>
            </w:pPr>
            <w:r>
              <w:t>Abgabe Ordner an TBA, Interne Ablage digital</w:t>
            </w:r>
            <w:r w:rsidR="008D0781">
              <w:t xml:space="preserve"> (HPL+GAL)</w:t>
            </w:r>
          </w:p>
        </w:tc>
        <w:tc>
          <w:tcPr>
            <w:tcW w:w="1417" w:type="dxa"/>
          </w:tcPr>
          <w:p w:rsidR="006F1E1F" w:rsidRDefault="00BA63B2" w:rsidP="003C3A5E">
            <w:pPr>
              <w:pStyle w:val="Fliesstext"/>
              <w:ind w:left="0"/>
            </w:pPr>
            <w:r>
              <w:t>Jan. 20</w:t>
            </w:r>
          </w:p>
        </w:tc>
        <w:tc>
          <w:tcPr>
            <w:tcW w:w="850" w:type="dxa"/>
          </w:tcPr>
          <w:p w:rsidR="006F1E1F" w:rsidRDefault="006F1E1F" w:rsidP="003C3A5E">
            <w:pPr>
              <w:pStyle w:val="Fliesstext"/>
              <w:ind w:left="0"/>
            </w:pPr>
          </w:p>
        </w:tc>
      </w:tr>
    </w:tbl>
    <w:p w:rsidR="00520026" w:rsidRDefault="00520026" w:rsidP="00520026">
      <w:pPr>
        <w:pStyle w:val="Fliesstext"/>
        <w:ind w:left="0"/>
      </w:pPr>
    </w:p>
    <w:p w:rsidR="00537917" w:rsidRDefault="00537917" w:rsidP="00520026">
      <w:pPr>
        <w:pStyle w:val="Fliesstext"/>
        <w:ind w:left="0"/>
      </w:pPr>
    </w:p>
    <w:p w:rsidR="00537917" w:rsidRDefault="00537917" w:rsidP="00520026">
      <w:pPr>
        <w:pStyle w:val="Fliesstext"/>
        <w:ind w:left="0"/>
      </w:pPr>
    </w:p>
    <w:p w:rsidR="00537917" w:rsidRDefault="00537917" w:rsidP="00520026">
      <w:pPr>
        <w:pStyle w:val="Fliesstext"/>
        <w:ind w:left="0"/>
      </w:pPr>
    </w:p>
    <w:p w:rsidR="00537917" w:rsidRDefault="00537917" w:rsidP="00520026">
      <w:pPr>
        <w:pStyle w:val="Fliesstext"/>
        <w:ind w:left="0"/>
      </w:pPr>
    </w:p>
    <w:p w:rsidR="00537917" w:rsidRDefault="00537917" w:rsidP="00520026">
      <w:pPr>
        <w:pStyle w:val="Fliesstext"/>
        <w:ind w:left="0"/>
      </w:pPr>
    </w:p>
    <w:p w:rsidR="00537917" w:rsidRDefault="00537917" w:rsidP="00520026">
      <w:pPr>
        <w:pStyle w:val="Fliesstext"/>
        <w:ind w:left="0"/>
      </w:pPr>
    </w:p>
    <w:p w:rsidR="00537917" w:rsidRDefault="00537917" w:rsidP="00520026">
      <w:pPr>
        <w:pStyle w:val="Fliesstext"/>
        <w:ind w:left="0"/>
      </w:pPr>
    </w:p>
    <w:p w:rsidR="00537917" w:rsidRDefault="00537917" w:rsidP="00520026">
      <w:pPr>
        <w:pStyle w:val="Fliesstext"/>
        <w:ind w:left="0"/>
      </w:pPr>
    </w:p>
    <w:p w:rsidR="00537917" w:rsidRDefault="00537917" w:rsidP="00520026">
      <w:pPr>
        <w:pStyle w:val="Fliesstext"/>
        <w:ind w:left="0"/>
      </w:pPr>
    </w:p>
    <w:p w:rsidR="00537917" w:rsidRDefault="00537917" w:rsidP="00520026">
      <w:pPr>
        <w:pStyle w:val="Fliesstext"/>
        <w:ind w:left="0"/>
      </w:pPr>
    </w:p>
    <w:p w:rsidR="00537917" w:rsidRDefault="00537917" w:rsidP="00520026">
      <w:pPr>
        <w:pStyle w:val="Fliesstext"/>
        <w:ind w:left="0"/>
      </w:pPr>
    </w:p>
    <w:p w:rsidR="00537917" w:rsidRDefault="00537917" w:rsidP="00520026">
      <w:pPr>
        <w:pStyle w:val="Fliesstext"/>
        <w:ind w:left="0"/>
      </w:pPr>
    </w:p>
    <w:p w:rsidR="00537917" w:rsidRDefault="00537917" w:rsidP="00520026">
      <w:pPr>
        <w:pStyle w:val="Fliesstext"/>
        <w:ind w:left="0"/>
      </w:pPr>
    </w:p>
    <w:p w:rsidR="00537917" w:rsidRDefault="00537917" w:rsidP="00520026">
      <w:pPr>
        <w:pStyle w:val="Fliesstext"/>
        <w:ind w:left="0"/>
      </w:pPr>
    </w:p>
    <w:p w:rsidR="00537917" w:rsidRDefault="00537917" w:rsidP="00520026">
      <w:pPr>
        <w:pStyle w:val="Fliesstext"/>
        <w:ind w:left="0"/>
      </w:pPr>
    </w:p>
    <w:p w:rsidR="00537917" w:rsidRDefault="00537917" w:rsidP="00520026">
      <w:pPr>
        <w:pStyle w:val="Fliesstext"/>
        <w:ind w:left="0"/>
      </w:pPr>
    </w:p>
    <w:p w:rsidR="00537917" w:rsidRDefault="00537917" w:rsidP="00520026">
      <w:pPr>
        <w:pStyle w:val="Fliesstext"/>
        <w:ind w:left="0"/>
      </w:pPr>
    </w:p>
    <w:p w:rsidR="00537917" w:rsidRDefault="00537917" w:rsidP="00520026">
      <w:pPr>
        <w:pStyle w:val="Fliesstext"/>
        <w:ind w:left="0"/>
      </w:pPr>
      <w:bookmarkStart w:id="0" w:name="_GoBack"/>
      <w:bookmarkEnd w:id="0"/>
    </w:p>
    <w:p w:rsidR="00537917" w:rsidRDefault="00537917" w:rsidP="00520026">
      <w:pPr>
        <w:pStyle w:val="Fliesstext"/>
        <w:ind w:left="0"/>
      </w:pPr>
    </w:p>
    <w:p w:rsidR="00537917" w:rsidRDefault="00537917" w:rsidP="00520026">
      <w:pPr>
        <w:pStyle w:val="Fliesstext"/>
        <w:ind w:left="0"/>
      </w:pPr>
    </w:p>
    <w:p w:rsidR="00537917" w:rsidRDefault="00537917" w:rsidP="00520026">
      <w:pPr>
        <w:pStyle w:val="Fliesstext"/>
        <w:ind w:left="0"/>
      </w:pPr>
    </w:p>
    <w:p w:rsidR="00B23FA7" w:rsidRDefault="00B23FA7" w:rsidP="00520026">
      <w:pPr>
        <w:pStyle w:val="Fliesstext"/>
        <w:ind w:left="0"/>
      </w:pPr>
    </w:p>
    <w:p w:rsidR="00B23FA7" w:rsidRDefault="00B23FA7" w:rsidP="00520026">
      <w:pPr>
        <w:pStyle w:val="Fliesstext"/>
        <w:ind w:left="0"/>
      </w:pPr>
    </w:p>
    <w:p w:rsidR="00B23FA7" w:rsidRDefault="00B23FA7" w:rsidP="00520026">
      <w:pPr>
        <w:pStyle w:val="Fliesstext"/>
        <w:ind w:left="0"/>
      </w:pPr>
    </w:p>
    <w:p w:rsidR="00537917" w:rsidRDefault="00537917" w:rsidP="00520026">
      <w:pPr>
        <w:pStyle w:val="Fliesstext"/>
        <w:ind w:left="0"/>
      </w:pPr>
    </w:p>
    <w:p w:rsidR="00537917" w:rsidRDefault="00537917" w:rsidP="00520026">
      <w:pPr>
        <w:pStyle w:val="Fliesstext"/>
        <w:ind w:left="0"/>
      </w:pPr>
    </w:p>
    <w:p w:rsidR="00537917" w:rsidRDefault="00537917" w:rsidP="00520026">
      <w:pPr>
        <w:pStyle w:val="Fliesstext"/>
        <w:ind w:left="0"/>
      </w:pPr>
    </w:p>
    <w:p w:rsidR="00537917" w:rsidRDefault="00537917" w:rsidP="00520026">
      <w:pPr>
        <w:pStyle w:val="Fliesstext"/>
        <w:ind w:left="0"/>
      </w:pPr>
    </w:p>
    <w:p w:rsidR="00537917" w:rsidRDefault="00537917" w:rsidP="00520026">
      <w:pPr>
        <w:pStyle w:val="Fliesstext"/>
        <w:ind w:left="0"/>
      </w:pPr>
    </w:p>
    <w:p w:rsidR="00537917" w:rsidRDefault="00537917" w:rsidP="00520026">
      <w:pPr>
        <w:pStyle w:val="Fliesstext"/>
        <w:ind w:left="0"/>
      </w:pPr>
    </w:p>
    <w:p w:rsidR="00537917" w:rsidRDefault="00537917" w:rsidP="00520026">
      <w:pPr>
        <w:pStyle w:val="Fliesstext"/>
        <w:ind w:left="0"/>
      </w:pPr>
    </w:p>
    <w:p w:rsidR="00537917" w:rsidRPr="00520026" w:rsidRDefault="00537917" w:rsidP="00520026">
      <w:pPr>
        <w:pStyle w:val="Fliesstext"/>
        <w:ind w:left="0"/>
      </w:pPr>
      <w:r>
        <w:t>Erstellt: TJe,</w:t>
      </w:r>
      <w:r w:rsidR="001218FC">
        <w:t xml:space="preserve"> 23</w:t>
      </w:r>
      <w:r>
        <w:t>.05.2019</w:t>
      </w:r>
    </w:p>
    <w:sectPr w:rsidR="00537917" w:rsidRPr="00520026" w:rsidSect="000307FF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3119" w:right="1021" w:bottom="1418" w:left="1418" w:header="851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5CBB" w:rsidRDefault="00285CBB" w:rsidP="00833AD6">
      <w:pPr>
        <w:spacing w:line="240" w:lineRule="auto"/>
      </w:pPr>
      <w:r>
        <w:separator/>
      </w:r>
    </w:p>
  </w:endnote>
  <w:endnote w:type="continuationSeparator" w:id="0">
    <w:p w:rsidR="00285CBB" w:rsidRDefault="00285CBB" w:rsidP="00833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57"/>
    </w:tblGrid>
    <w:tr w:rsidR="00E04C5D" w:rsidRPr="00564542" w:rsidTr="009C3309">
      <w:tc>
        <w:tcPr>
          <w:tcW w:w="9457" w:type="dxa"/>
        </w:tcPr>
        <w:p w:rsidR="00E04C5D" w:rsidRPr="00564542" w:rsidRDefault="00E04C5D" w:rsidP="00911938">
          <w:pPr>
            <w:pStyle w:val="Fuzeile"/>
            <w:tabs>
              <w:tab w:val="clear" w:pos="4536"/>
              <w:tab w:val="clear" w:pos="9072"/>
              <w:tab w:val="right" w:pos="9457"/>
            </w:tabs>
            <w:spacing w:before="140" w:after="0"/>
            <w:ind w:right="-57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CA392E">
            <w:rPr>
              <w:noProof/>
              <w:spacing w:val="4"/>
              <w:sz w:val="18"/>
              <w:szCs w:val="18"/>
            </w:rPr>
            <w:t>9879_Pendenzen_TJe_20190523.docx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CA392E">
            <w:rPr>
              <w:noProof/>
              <w:spacing w:val="4"/>
              <w:sz w:val="18"/>
              <w:szCs w:val="18"/>
            </w:rPr>
            <w:t>3</w:t>
          </w:r>
          <w:r w:rsidRPr="00564542">
            <w:rPr>
              <w:spacing w:val="4"/>
              <w:sz w:val="18"/>
              <w:szCs w:val="18"/>
            </w:rPr>
            <w:fldChar w:fldCharType="end"/>
          </w:r>
        </w:p>
      </w:tc>
    </w:tr>
  </w:tbl>
  <w:p w:rsidR="00E04C5D" w:rsidRPr="00911938" w:rsidRDefault="00E04C5D" w:rsidP="009C3309">
    <w:pPr>
      <w:pStyle w:val="Fuzeile"/>
      <w:spacing w:after="0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57"/>
    </w:tblGrid>
    <w:tr w:rsidR="00EC275F" w:rsidRPr="00564542" w:rsidTr="00411722">
      <w:tc>
        <w:tcPr>
          <w:tcW w:w="9457" w:type="dxa"/>
        </w:tcPr>
        <w:p w:rsidR="00EC275F" w:rsidRPr="00564542" w:rsidRDefault="00EC275F" w:rsidP="00411722">
          <w:pPr>
            <w:pStyle w:val="Fuzeile"/>
            <w:tabs>
              <w:tab w:val="clear" w:pos="4536"/>
              <w:tab w:val="clear" w:pos="9072"/>
              <w:tab w:val="right" w:pos="9457"/>
            </w:tabs>
            <w:spacing w:before="140" w:after="0"/>
            <w:ind w:right="-57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CA392E">
            <w:rPr>
              <w:noProof/>
              <w:spacing w:val="4"/>
              <w:sz w:val="18"/>
              <w:szCs w:val="18"/>
            </w:rPr>
            <w:t>9879_Pendenzen_TJe_20190523.docx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CA392E">
            <w:rPr>
              <w:noProof/>
              <w:spacing w:val="4"/>
              <w:sz w:val="18"/>
              <w:szCs w:val="18"/>
            </w:rPr>
            <w:t>1</w:t>
          </w:r>
          <w:r w:rsidRPr="00564542">
            <w:rPr>
              <w:spacing w:val="4"/>
              <w:sz w:val="18"/>
              <w:szCs w:val="18"/>
            </w:rPr>
            <w:fldChar w:fldCharType="end"/>
          </w:r>
        </w:p>
      </w:tc>
    </w:tr>
  </w:tbl>
  <w:p w:rsidR="00EC275F" w:rsidRPr="00911938" w:rsidRDefault="00EC275F" w:rsidP="00EC275F">
    <w:pPr>
      <w:pStyle w:val="Fuzeile"/>
      <w:spacing w:after="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5CBB" w:rsidRDefault="00285CBB" w:rsidP="00833AD6">
      <w:pPr>
        <w:spacing w:line="240" w:lineRule="auto"/>
      </w:pPr>
      <w:r>
        <w:separator/>
      </w:r>
    </w:p>
  </w:footnote>
  <w:footnote w:type="continuationSeparator" w:id="0">
    <w:p w:rsidR="00285CBB" w:rsidRDefault="00285CBB" w:rsidP="00833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C5D" w:rsidRPr="004A321C" w:rsidRDefault="004E27FD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1312" behindDoc="0" locked="1" layoutInCell="1" allowOverlap="1" wp14:anchorId="4A851F78" wp14:editId="701518F4">
          <wp:simplePos x="0" y="0"/>
          <wp:positionH relativeFrom="rightMargin">
            <wp:posOffset>-1746250</wp:posOffset>
          </wp:positionH>
          <wp:positionV relativeFrom="page">
            <wp:posOffset>1011555</wp:posOffset>
          </wp:positionV>
          <wp:extent cx="1746000" cy="298800"/>
          <wp:effectExtent l="0" t="0" r="6985" b="635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klei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6000" cy="29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C5D" w:rsidRPr="00FE2F7F" w:rsidRDefault="00FE2F7F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0288" behindDoc="0" locked="1" layoutInCell="1" allowOverlap="1" wp14:anchorId="746B4B17" wp14:editId="532C9456">
          <wp:simplePos x="0" y="0"/>
          <wp:positionH relativeFrom="column">
            <wp:posOffset>3691094</wp:posOffset>
          </wp:positionH>
          <wp:positionV relativeFrom="page">
            <wp:posOffset>1011555</wp:posOffset>
          </wp:positionV>
          <wp:extent cx="2318400" cy="388800"/>
          <wp:effectExtent l="0" t="0" r="5715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gros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8400" cy="38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75E18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25203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4EE3DF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51E71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B6ADB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D6A79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E3A5C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2AC9B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59AA8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BA4F6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E74AFB"/>
    <w:multiLevelType w:val="hybridMultilevel"/>
    <w:tmpl w:val="64A0DEE8"/>
    <w:lvl w:ilvl="0" w:tplc="922E92D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1">
    <w:nsid w:val="2BEF1F19"/>
    <w:multiLevelType w:val="multilevel"/>
    <w:tmpl w:val="CC7C4C9C"/>
    <w:lvl w:ilvl="0">
      <w:start w:val="1"/>
      <w:numFmt w:val="bullet"/>
      <w:pStyle w:val="AufzhlungFliesst"/>
      <w:lvlText w:val=""/>
      <w:lvlJc w:val="left"/>
      <w:pPr>
        <w:tabs>
          <w:tab w:val="num" w:pos="1106"/>
        </w:tabs>
        <w:ind w:left="1106" w:hanging="4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531"/>
        </w:tabs>
        <w:ind w:left="1531" w:hanging="42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956"/>
        </w:tabs>
        <w:ind w:left="1956" w:hanging="426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2381"/>
        </w:tabs>
        <w:ind w:left="2381" w:hanging="426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806"/>
        </w:tabs>
        <w:ind w:left="2806" w:hanging="42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31"/>
        </w:tabs>
        <w:ind w:left="3231" w:hanging="42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56"/>
        </w:tabs>
        <w:ind w:left="3656" w:hanging="42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081"/>
        </w:tabs>
        <w:ind w:left="4081" w:hanging="42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6"/>
        </w:tabs>
        <w:ind w:left="4506" w:hanging="426"/>
      </w:pPr>
      <w:rPr>
        <w:rFonts w:ascii="Wingdings" w:hAnsi="Wingdings" w:hint="default"/>
      </w:rPr>
    </w:lvl>
  </w:abstractNum>
  <w:abstractNum w:abstractNumId="12">
    <w:nsid w:val="363F49C1"/>
    <w:multiLevelType w:val="multilevel"/>
    <w:tmpl w:val="6172E770"/>
    <w:lvl w:ilvl="0">
      <w:start w:val="1"/>
      <w:numFmt w:val="bullet"/>
      <w:pStyle w:val="AufzhlungStd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850"/>
        </w:tabs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"/>
      <w:lvlJc w:val="left"/>
      <w:pPr>
        <w:tabs>
          <w:tab w:val="num" w:pos="1700"/>
        </w:tabs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13">
    <w:nsid w:val="63B3166E"/>
    <w:multiLevelType w:val="hybridMultilevel"/>
    <w:tmpl w:val="5DC61034"/>
    <w:lvl w:ilvl="0" w:tplc="4A948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576EF4"/>
    <w:multiLevelType w:val="multilevel"/>
    <w:tmpl w:val="D2AC944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5">
    <w:nsid w:val="6BBF3E5A"/>
    <w:multiLevelType w:val="hybridMultilevel"/>
    <w:tmpl w:val="7F1CE646"/>
    <w:lvl w:ilvl="0" w:tplc="9E7EF9B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10"/>
  </w:num>
  <w:num w:numId="5">
    <w:abstractNumId w:val="11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4"/>
  </w:num>
  <w:num w:numId="18">
    <w:abstractNumId w:val="15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4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9"/>
  <w:autoHyphenation/>
  <w:hyphenationZone w:val="284"/>
  <w:doNotHyphenateCaps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CBB"/>
    <w:rsid w:val="000150FE"/>
    <w:rsid w:val="000233D1"/>
    <w:rsid w:val="000307FF"/>
    <w:rsid w:val="00051A14"/>
    <w:rsid w:val="00101672"/>
    <w:rsid w:val="001218FC"/>
    <w:rsid w:val="00157ED0"/>
    <w:rsid w:val="00173393"/>
    <w:rsid w:val="001C4EC5"/>
    <w:rsid w:val="001D508A"/>
    <w:rsid w:val="001D52F4"/>
    <w:rsid w:val="00203766"/>
    <w:rsid w:val="00247267"/>
    <w:rsid w:val="00247E69"/>
    <w:rsid w:val="00280EF3"/>
    <w:rsid w:val="00285CBB"/>
    <w:rsid w:val="002B2ECD"/>
    <w:rsid w:val="002D5365"/>
    <w:rsid w:val="0037506D"/>
    <w:rsid w:val="004007C5"/>
    <w:rsid w:val="00405550"/>
    <w:rsid w:val="00415FA1"/>
    <w:rsid w:val="004238E2"/>
    <w:rsid w:val="004A321C"/>
    <w:rsid w:val="004E27FD"/>
    <w:rsid w:val="00520026"/>
    <w:rsid w:val="00537917"/>
    <w:rsid w:val="00564542"/>
    <w:rsid w:val="005A3F61"/>
    <w:rsid w:val="00610B08"/>
    <w:rsid w:val="006263A6"/>
    <w:rsid w:val="00673FB3"/>
    <w:rsid w:val="00694E1A"/>
    <w:rsid w:val="006D658C"/>
    <w:rsid w:val="006F1E1F"/>
    <w:rsid w:val="00705AF9"/>
    <w:rsid w:val="007D5EB3"/>
    <w:rsid w:val="007E3A37"/>
    <w:rsid w:val="007F7D76"/>
    <w:rsid w:val="00833AD6"/>
    <w:rsid w:val="00891DC4"/>
    <w:rsid w:val="008951F9"/>
    <w:rsid w:val="008B0BB8"/>
    <w:rsid w:val="008D0781"/>
    <w:rsid w:val="008D43B0"/>
    <w:rsid w:val="00911371"/>
    <w:rsid w:val="00911938"/>
    <w:rsid w:val="00925EC8"/>
    <w:rsid w:val="0093042B"/>
    <w:rsid w:val="00984F2A"/>
    <w:rsid w:val="00986E0A"/>
    <w:rsid w:val="009C3309"/>
    <w:rsid w:val="00A2079E"/>
    <w:rsid w:val="00A57B4B"/>
    <w:rsid w:val="00A902B7"/>
    <w:rsid w:val="00B03F52"/>
    <w:rsid w:val="00B23756"/>
    <w:rsid w:val="00B23FA7"/>
    <w:rsid w:val="00B82832"/>
    <w:rsid w:val="00BA63B2"/>
    <w:rsid w:val="00BD05A7"/>
    <w:rsid w:val="00C16F6C"/>
    <w:rsid w:val="00C55781"/>
    <w:rsid w:val="00CA392E"/>
    <w:rsid w:val="00D25945"/>
    <w:rsid w:val="00DC3C04"/>
    <w:rsid w:val="00DF6064"/>
    <w:rsid w:val="00E04C5D"/>
    <w:rsid w:val="00E24269"/>
    <w:rsid w:val="00E256F7"/>
    <w:rsid w:val="00E44201"/>
    <w:rsid w:val="00E45529"/>
    <w:rsid w:val="00E47899"/>
    <w:rsid w:val="00E67567"/>
    <w:rsid w:val="00E77214"/>
    <w:rsid w:val="00EA0E27"/>
    <w:rsid w:val="00EC275F"/>
    <w:rsid w:val="00F17160"/>
    <w:rsid w:val="00F32A71"/>
    <w:rsid w:val="00F75C4D"/>
    <w:rsid w:val="00FE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16F6C"/>
    <w:pPr>
      <w:spacing w:line="280" w:lineRule="atLeast"/>
      <w:ind w:right="57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911371"/>
    <w:pPr>
      <w:spacing w:line="240" w:lineRule="auto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F75C4D"/>
    <w:pPr>
      <w:ind w:left="680"/>
    </w:pPr>
  </w:style>
  <w:style w:type="paragraph" w:customStyle="1" w:styleId="AufzhlungStd">
    <w:name w:val="Aufzählung_Std"/>
    <w:basedOn w:val="Standard"/>
    <w:qFormat/>
    <w:rsid w:val="00F75C4D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F75C4D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unhideWhenUsed/>
    <w:rsid w:val="007F7D76"/>
    <w:pPr>
      <w:pBdr>
        <w:bottom w:val="single" w:sz="2" w:space="1" w:color="auto"/>
      </w:pBdr>
      <w:spacing w:after="240" w:line="240" w:lineRule="auto"/>
      <w:contextualSpacing/>
    </w:pPr>
    <w:rPr>
      <w:rFonts w:eastAsiaTheme="majorEastAsia" w:cs="Arial"/>
      <w:spacing w:val="5"/>
      <w:kern w:val="28"/>
      <w:sz w:val="36"/>
      <w:szCs w:val="36"/>
    </w:rPr>
  </w:style>
  <w:style w:type="character" w:customStyle="1" w:styleId="TitelZchn">
    <w:name w:val="Titel Zchn"/>
    <w:basedOn w:val="Absatz-Standardschriftart"/>
    <w:link w:val="Titel"/>
    <w:uiPriority w:val="10"/>
    <w:rsid w:val="007F7D76"/>
    <w:rPr>
      <w:rFonts w:eastAsiaTheme="majorEastAsia" w:cs="Arial"/>
      <w:spacing w:val="5"/>
      <w:kern w:val="28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16F6C"/>
    <w:pPr>
      <w:spacing w:line="280" w:lineRule="atLeast"/>
      <w:ind w:right="57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911371"/>
    <w:pPr>
      <w:spacing w:line="240" w:lineRule="auto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F75C4D"/>
    <w:pPr>
      <w:ind w:left="680"/>
    </w:pPr>
  </w:style>
  <w:style w:type="paragraph" w:customStyle="1" w:styleId="AufzhlungStd">
    <w:name w:val="Aufzählung_Std"/>
    <w:basedOn w:val="Standard"/>
    <w:qFormat/>
    <w:rsid w:val="00F75C4D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F75C4D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unhideWhenUsed/>
    <w:rsid w:val="007F7D76"/>
    <w:pPr>
      <w:pBdr>
        <w:bottom w:val="single" w:sz="2" w:space="1" w:color="auto"/>
      </w:pBdr>
      <w:spacing w:after="240" w:line="240" w:lineRule="auto"/>
      <w:contextualSpacing/>
    </w:pPr>
    <w:rPr>
      <w:rFonts w:eastAsiaTheme="majorEastAsia" w:cs="Arial"/>
      <w:spacing w:val="5"/>
      <w:kern w:val="28"/>
      <w:sz w:val="36"/>
      <w:szCs w:val="36"/>
    </w:rPr>
  </w:style>
  <w:style w:type="character" w:customStyle="1" w:styleId="TitelZchn">
    <w:name w:val="Titel Zchn"/>
    <w:basedOn w:val="Absatz-Standardschriftart"/>
    <w:link w:val="Titel"/>
    <w:uiPriority w:val="10"/>
    <w:rsid w:val="007F7D76"/>
    <w:rPr>
      <w:rFonts w:eastAsiaTheme="majorEastAsia" w:cs="Arial"/>
      <w:spacing w:val="5"/>
      <w:kern w:val="28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Info\Musterbuch_frei\AeBo%20Basel\07-LeereSeite_mitKopf_A4hoch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A6619D-D692-4F8C-AEDE-4608A2C3B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07-LeereSeite_mitKopf_A4hoch.dotx</Template>
  <TotalTime>0</TotalTime>
  <Pages>3</Pages>
  <Words>463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07-LeereSeite_mitKopf</vt:lpstr>
    </vt:vector>
  </TitlesOfParts>
  <Company>Aegerter &amp; Bosshardt AG</Company>
  <LinksUpToDate>false</LinksUpToDate>
  <CharactersWithSpaces>3380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07-LeereSeite_mitKopf</dc:title>
  <dc:creator>Stöhr Jessica</dc:creator>
  <dc:description>Version 2014-01</dc:description>
  <cp:lastModifiedBy>Stöhr Jessica</cp:lastModifiedBy>
  <cp:revision>8</cp:revision>
  <cp:lastPrinted>2019-05-23T08:02:00Z</cp:lastPrinted>
  <dcterms:created xsi:type="dcterms:W3CDTF">2019-05-23T07:22:00Z</dcterms:created>
  <dcterms:modified xsi:type="dcterms:W3CDTF">2019-05-23T08:02:00Z</dcterms:modified>
</cp:coreProperties>
</file>