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4"/>
      </w:tblGrid>
      <w:tr w:rsidR="005A3F61" w14:paraId="2143578B" w14:textId="77777777" w:rsidTr="00911371">
        <w:trPr>
          <w:trHeight w:hRule="exact" w:val="2552"/>
        </w:trPr>
        <w:tc>
          <w:tcPr>
            <w:tcW w:w="9494" w:type="dxa"/>
          </w:tcPr>
          <w:p w14:paraId="76DAD208" w14:textId="77777777" w:rsidR="007E2393" w:rsidRDefault="00763D51" w:rsidP="00763D51">
            <w:r>
              <w:t>Bau- und Verkehrsdepartement Basel-Stadt</w:t>
            </w:r>
          </w:p>
          <w:p w14:paraId="5D31C4A1" w14:textId="77777777" w:rsidR="00763D51" w:rsidRDefault="00763D51" w:rsidP="00763D51">
            <w:r>
              <w:t>Städtebau &amp; Architektur, Stadtraum</w:t>
            </w:r>
          </w:p>
          <w:p w14:paraId="03107798" w14:textId="3302694D" w:rsidR="00763D51" w:rsidRDefault="00050ECB" w:rsidP="00763D51">
            <w:r>
              <w:t>Katrin Unger</w:t>
            </w:r>
          </w:p>
          <w:p w14:paraId="65109B37" w14:textId="77777777" w:rsidR="00763D51" w:rsidRDefault="00763D51" w:rsidP="00763D51">
            <w:r>
              <w:t>Dufourstrasse 40/50</w:t>
            </w:r>
          </w:p>
          <w:p w14:paraId="6EA09364" w14:textId="5B3AF1F7" w:rsidR="00763D51" w:rsidRDefault="00763D51" w:rsidP="00763D51">
            <w:r>
              <w:t>CH – 4001 Basel</w:t>
            </w:r>
            <w:bookmarkStart w:id="0" w:name="_GoBack"/>
            <w:bookmarkEnd w:id="0"/>
          </w:p>
        </w:tc>
      </w:tr>
      <w:tr w:rsidR="005A3F61" w14:paraId="69ECB6B4" w14:textId="77777777" w:rsidTr="00911371">
        <w:trPr>
          <w:trHeight w:val="919"/>
        </w:trPr>
        <w:tc>
          <w:tcPr>
            <w:tcW w:w="9494" w:type="dxa"/>
          </w:tcPr>
          <w:p w14:paraId="2F823ED9" w14:textId="420BD1FC" w:rsidR="005A3F61" w:rsidRDefault="00911371">
            <w:r>
              <w:t xml:space="preserve">Basel, </w:t>
            </w:r>
            <w:r w:rsidR="00763D51">
              <w:t>1</w:t>
            </w:r>
            <w:r w:rsidR="00050ECB">
              <w:t>4</w:t>
            </w:r>
            <w:r w:rsidR="00763D51">
              <w:t>.12.</w:t>
            </w:r>
            <w:r w:rsidR="007E2393">
              <w:t>2022</w:t>
            </w:r>
            <w:r w:rsidR="00891DDF">
              <w:t xml:space="preserve"> </w:t>
            </w:r>
            <w:r>
              <w:t xml:space="preserve">/ </w:t>
            </w:r>
            <w:sdt>
              <w:sdtPr>
                <w:id w:val="188960219"/>
                <w:placeholder>
                  <w:docPart w:val="F3D138F9048B4827A31DEEF8045CCE0B"/>
                </w:placeholder>
                <w:text/>
              </w:sdtPr>
              <w:sdtEndPr/>
              <w:sdtContent>
                <w:r w:rsidR="00763D51">
                  <w:t>10347</w:t>
                </w:r>
                <w:r w:rsidR="00D232F9">
                  <w:t xml:space="preserve"> / </w:t>
                </w:r>
                <w:r w:rsidR="00FE7BFC">
                  <w:t>LT</w:t>
                </w:r>
              </w:sdtContent>
            </w:sdt>
          </w:p>
          <w:p w14:paraId="32B1CC05" w14:textId="49B67734" w:rsidR="000233D1" w:rsidRPr="000233D1" w:rsidRDefault="000233D1" w:rsidP="004007C5">
            <w:pPr>
              <w:spacing w:line="280" w:lineRule="atLeast"/>
              <w:rPr>
                <w:sz w:val="12"/>
                <w:szCs w:val="12"/>
              </w:rPr>
            </w:pPr>
            <w:r w:rsidRPr="000233D1">
              <w:rPr>
                <w:sz w:val="12"/>
                <w:szCs w:val="12"/>
              </w:rPr>
              <w:fldChar w:fldCharType="begin"/>
            </w:r>
            <w:r w:rsidR="004007C5">
              <w:rPr>
                <w:sz w:val="12"/>
                <w:szCs w:val="12"/>
              </w:rPr>
              <w:instrText xml:space="preserve"> FILENAME   \* CHAR</w:instrText>
            </w:r>
            <w:r w:rsidRPr="000233D1">
              <w:rPr>
                <w:sz w:val="12"/>
                <w:szCs w:val="12"/>
              </w:rPr>
              <w:instrText xml:space="preserve">FORMAT </w:instrText>
            </w:r>
            <w:r w:rsidRPr="000233D1">
              <w:rPr>
                <w:sz w:val="12"/>
                <w:szCs w:val="12"/>
              </w:rPr>
              <w:fldChar w:fldCharType="separate"/>
            </w:r>
            <w:r w:rsidR="00FF21D4">
              <w:rPr>
                <w:noProof/>
                <w:sz w:val="12"/>
                <w:szCs w:val="12"/>
              </w:rPr>
              <w:t>10347_NO1_Erlenmatt_Statik_LT_20221214.docx</w:t>
            </w:r>
            <w:r w:rsidRPr="000233D1">
              <w:rPr>
                <w:sz w:val="12"/>
                <w:szCs w:val="12"/>
              </w:rPr>
              <w:fldChar w:fldCharType="end"/>
            </w:r>
          </w:p>
        </w:tc>
      </w:tr>
      <w:tr w:rsidR="00FB5CE2" w14:paraId="1D5C6AB9" w14:textId="77777777" w:rsidTr="005A3F61">
        <w:tc>
          <w:tcPr>
            <w:tcW w:w="9494" w:type="dxa"/>
          </w:tcPr>
          <w:p w14:paraId="3929FDE5" w14:textId="74058921" w:rsidR="00FB5CE2" w:rsidRDefault="00763D51" w:rsidP="00FB5CE2">
            <w:pPr>
              <w:pStyle w:val="Betreff"/>
              <w:rPr>
                <w:rFonts w:eastAsia="Times New Roman" w:cs="Times New Roman"/>
                <w:bCs/>
                <w:lang w:eastAsia="de-CH"/>
              </w:rPr>
            </w:pPr>
            <w:r>
              <w:rPr>
                <w:rFonts w:eastAsia="Times New Roman" w:cs="Times New Roman"/>
                <w:bCs/>
                <w:lang w:eastAsia="de-CH"/>
              </w:rPr>
              <w:t>Obj. 331: Prov. Veloführung Erlenmatt Nord</w:t>
            </w:r>
          </w:p>
          <w:p w14:paraId="1AFE0040" w14:textId="3B9A86D1" w:rsidR="00FB5CE2" w:rsidRPr="00911371" w:rsidRDefault="00FB5CE2" w:rsidP="00763D51">
            <w:pPr>
              <w:pStyle w:val="Betreff"/>
            </w:pPr>
            <w:r>
              <w:rPr>
                <w:rFonts w:eastAsia="Times New Roman" w:cs="Times New Roman"/>
                <w:bCs/>
                <w:lang w:eastAsia="de-CH"/>
              </w:rPr>
              <w:t>Nachtrag NO</w:t>
            </w:r>
            <w:r w:rsidR="00763D51">
              <w:rPr>
                <w:rFonts w:eastAsia="Times New Roman" w:cs="Times New Roman"/>
                <w:bCs/>
                <w:lang w:eastAsia="de-CH"/>
              </w:rPr>
              <w:t>1 zum Vertrag 2021-01-26</w:t>
            </w:r>
          </w:p>
        </w:tc>
      </w:tr>
    </w:tbl>
    <w:p w14:paraId="7D76FC04" w14:textId="3E4ECE44" w:rsidR="00D232F9" w:rsidRDefault="00050ECB" w:rsidP="00D232F9">
      <w:pPr>
        <w:pStyle w:val="Anrede"/>
      </w:pPr>
      <w:r>
        <w:t>Sehr geehrte Frau Unger</w:t>
      </w:r>
    </w:p>
    <w:p w14:paraId="58AF2A3A" w14:textId="77777777" w:rsidR="00D232F9" w:rsidRDefault="00D232F9" w:rsidP="007E2393">
      <w:r>
        <w:t>Für die Zusatzleistungen zum vorhandenen Vertrag unterbreiten wir Ihnen nachfolgend unsere</w:t>
      </w:r>
    </w:p>
    <w:p w14:paraId="52F3C7D0" w14:textId="4D0F3812" w:rsidR="00D232F9" w:rsidRDefault="00D232F9" w:rsidP="007E2393">
      <w:r>
        <w:t>Nachtragsofferte NO</w:t>
      </w:r>
      <w:r w:rsidR="00763D51">
        <w:t>1</w:t>
      </w:r>
      <w:r>
        <w:t xml:space="preserve">. </w:t>
      </w:r>
    </w:p>
    <w:p w14:paraId="6D45611C" w14:textId="77777777" w:rsidR="00FB5CE2" w:rsidRDefault="00FB5CE2" w:rsidP="00D232F9"/>
    <w:p w14:paraId="19AB5441" w14:textId="77777777" w:rsidR="00D232F9" w:rsidRDefault="00D232F9" w:rsidP="007E2393">
      <w:pPr>
        <w:pStyle w:val="berschrift1"/>
      </w:pPr>
      <w:r w:rsidRPr="007E2393">
        <w:t>Grundlagen</w:t>
      </w:r>
    </w:p>
    <w:p w14:paraId="6BD0FD7A" w14:textId="12F843A8" w:rsidR="00763D51" w:rsidRDefault="00763D51" w:rsidP="00FB5CE2">
      <w:pPr>
        <w:pStyle w:val="AufzhlungFliesstext"/>
      </w:pPr>
      <w:r>
        <w:t>Honorarofferte vom 07.07.2021, Aegerter &amp; Bosshardt AG</w:t>
      </w:r>
    </w:p>
    <w:p w14:paraId="5CCBF670" w14:textId="6B88D3EC" w:rsidR="00FB5CE2" w:rsidRDefault="00763D51" w:rsidP="00FB5CE2">
      <w:pPr>
        <w:pStyle w:val="AufzhlungFliesstext"/>
      </w:pPr>
      <w:r>
        <w:t>Bestellung</w:t>
      </w:r>
      <w:r w:rsidR="00FB5CE2">
        <w:t xml:space="preserve"> </w:t>
      </w:r>
      <w:r>
        <w:t>2021-01-26, BVD BS</w:t>
      </w:r>
    </w:p>
    <w:p w14:paraId="11FD739E" w14:textId="77777777" w:rsidR="00FB5CE2" w:rsidRDefault="00FB5CE2" w:rsidP="00D232F9"/>
    <w:p w14:paraId="43492A46" w14:textId="77777777" w:rsidR="00FE7BFC" w:rsidRDefault="00D232F9" w:rsidP="007E2393">
      <w:pPr>
        <w:pStyle w:val="berschrift1"/>
      </w:pPr>
      <w:r>
        <w:t>Ausgangslage / Begründung</w:t>
      </w:r>
    </w:p>
    <w:p w14:paraId="68E789E8" w14:textId="373DD301" w:rsidR="00FB5CE2" w:rsidRDefault="00763D51" w:rsidP="00FB5CE2">
      <w:pPr>
        <w:pStyle w:val="Fliesstext"/>
      </w:pPr>
      <w:r>
        <w:t>Während der Projektierung wurden Zusatzleistungen vom Auftraggeber gewünscht, welche nicht in der Honorarofferte vom 07.07.2021 enthalten waren.</w:t>
      </w:r>
    </w:p>
    <w:p w14:paraId="15A27841" w14:textId="77777777" w:rsidR="00D24654" w:rsidRDefault="00FB5CE2" w:rsidP="00FB5CE2">
      <w:pPr>
        <w:pStyle w:val="Fliesstext"/>
      </w:pPr>
      <w:r>
        <w:t>Im nachfolgenden Kapitel werden die angefallenen Leistungen näher beschrieben.</w:t>
      </w:r>
    </w:p>
    <w:p w14:paraId="14EC0977" w14:textId="77777777" w:rsidR="00FB5CE2" w:rsidRDefault="00FB5CE2" w:rsidP="00FB5CE2"/>
    <w:p w14:paraId="3E33E862" w14:textId="77777777" w:rsidR="00D232F9" w:rsidRDefault="00492696" w:rsidP="00492696">
      <w:pPr>
        <w:pStyle w:val="berschrift1"/>
      </w:pPr>
      <w:r w:rsidRPr="00492696">
        <w:t>Beschrieb und Aufwandschätzung der Zusatzleistungen / Mehraufwendungen</w:t>
      </w:r>
    </w:p>
    <w:p w14:paraId="4855F210" w14:textId="106EC196" w:rsidR="007E2393" w:rsidRDefault="00763D51" w:rsidP="00FB5CE2">
      <w:pPr>
        <w:pStyle w:val="Fliesstext"/>
      </w:pPr>
      <w:r>
        <w:t>Nach der Abgabe des Massnahmenkonzeptes wünschte der Auftraggeber eine detaillierte Dokumentation der durchgeführten statischen Berechnungen, damit diese auch durch Dritte nachvollzogen werden kann. Die Unterlagen wurden entsprechend aufbereitet und zusammen mit dem Dossier Version 1.2 am 05.12.2022 abgegeben.</w:t>
      </w:r>
    </w:p>
    <w:p w14:paraId="24343052" w14:textId="77777777" w:rsidR="00FB5CE2" w:rsidRDefault="00FB5CE2" w:rsidP="00FB5CE2"/>
    <w:p w14:paraId="14029E35" w14:textId="3865A000" w:rsidR="00763D51" w:rsidRDefault="00763D51" w:rsidP="00763D51">
      <w:pPr>
        <w:pStyle w:val="Fliesstext"/>
      </w:pPr>
      <w:r>
        <w:t xml:space="preserve">Der Aufwand beläuft sich gemäss beiliegendem Stundenrapport auf </w:t>
      </w:r>
      <w:r w:rsidRPr="00763D51">
        <w:rPr>
          <w:b/>
        </w:rPr>
        <w:t>2'553.10 CHF</w:t>
      </w:r>
      <w:r>
        <w:t xml:space="preserve"> inkl. Rabatt von 5% und exkl. MWST. </w:t>
      </w:r>
    </w:p>
    <w:p w14:paraId="1409F73E" w14:textId="77777777" w:rsidR="007E2393" w:rsidRDefault="007E2393" w:rsidP="007E2393"/>
    <w:p w14:paraId="5D5EB45A" w14:textId="77777777" w:rsidR="00D232F9" w:rsidRDefault="00D232F9" w:rsidP="007E2393">
      <w:pPr>
        <w:pStyle w:val="berschrift1"/>
      </w:pPr>
      <w:r w:rsidRPr="007E2393">
        <w:lastRenderedPageBreak/>
        <w:t>Gesamtkosten</w:t>
      </w:r>
      <w:r w:rsidR="002E1D7F">
        <w:t xml:space="preserve"> </w:t>
      </w:r>
    </w:p>
    <w:bookmarkStart w:id="1" w:name="_MON_1287223697"/>
    <w:bookmarkStart w:id="2" w:name="_MON_1287224016"/>
    <w:bookmarkStart w:id="3" w:name="_MON_1287224188"/>
    <w:bookmarkStart w:id="4" w:name="_MON_1287224232"/>
    <w:bookmarkStart w:id="5" w:name="_MON_1287224256"/>
    <w:bookmarkStart w:id="6" w:name="_MON_1287224547"/>
    <w:bookmarkStart w:id="7" w:name="_MON_1287224566"/>
    <w:bookmarkStart w:id="8" w:name="_MON_1287224665"/>
    <w:bookmarkStart w:id="9" w:name="_MON_1287224810"/>
    <w:bookmarkStart w:id="10" w:name="_MON_1287225792"/>
    <w:bookmarkStart w:id="11" w:name="_MON_1287225831"/>
    <w:bookmarkStart w:id="12" w:name="_MON_1287226770"/>
    <w:bookmarkStart w:id="13" w:name="_MON_1287226802"/>
    <w:bookmarkStart w:id="14" w:name="_MON_1287226816"/>
    <w:bookmarkStart w:id="15" w:name="_MON_1287226833"/>
    <w:bookmarkStart w:id="16" w:name="_MON_1287389429"/>
    <w:bookmarkStart w:id="17" w:name="_MON_1288445023"/>
    <w:bookmarkStart w:id="18" w:name="_MON_1288496738"/>
    <w:bookmarkStart w:id="19" w:name="_MON_1288508621"/>
    <w:bookmarkStart w:id="20" w:name="_MON_1288699174"/>
    <w:bookmarkStart w:id="21" w:name="_MON_1288702846"/>
    <w:bookmarkStart w:id="22" w:name="_MON_1289633755"/>
    <w:bookmarkStart w:id="23" w:name="_MON_1289633785"/>
    <w:bookmarkStart w:id="24" w:name="_MON_1290505892"/>
    <w:bookmarkStart w:id="25" w:name="_MON_1319272161"/>
    <w:bookmarkStart w:id="26" w:name="_MON_1319272202"/>
    <w:bookmarkStart w:id="27" w:name="_MON_1319272408"/>
    <w:bookmarkStart w:id="28" w:name="_MON_1376718753"/>
    <w:bookmarkStart w:id="29" w:name="_MON_1376719002"/>
    <w:bookmarkStart w:id="30" w:name="_MON_1376719164"/>
    <w:bookmarkStart w:id="31" w:name="_MON_1376719175"/>
    <w:bookmarkStart w:id="32" w:name="_MON_1376719513"/>
    <w:bookmarkStart w:id="33" w:name="_MON_1376719529"/>
    <w:bookmarkStart w:id="34" w:name="_MON_1376719556"/>
    <w:bookmarkStart w:id="35" w:name="_MON_1376720658"/>
    <w:bookmarkStart w:id="36" w:name="_MON_1394283500"/>
    <w:bookmarkStart w:id="37" w:name="_MON_1394283567"/>
    <w:bookmarkStart w:id="38" w:name="_MON_1394283620"/>
    <w:bookmarkStart w:id="39" w:name="_MON_1394430340"/>
    <w:bookmarkStart w:id="40" w:name="_MON_1411977316"/>
    <w:bookmarkStart w:id="41" w:name="_MON_1287223427"/>
    <w:bookmarkStart w:id="42" w:name="_MON_1411982745"/>
    <w:bookmarkStart w:id="43" w:name="_MON_1411982777"/>
    <w:bookmarkStart w:id="44" w:name="_MON_1287223515"/>
    <w:bookmarkStart w:id="45" w:name="_MON_1287223585"/>
    <w:bookmarkStart w:id="46" w:name="_MON_128722365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Start w:id="47" w:name="_MON_1287223664"/>
    <w:bookmarkEnd w:id="47"/>
    <w:p w14:paraId="1539CEB1" w14:textId="165E8ACA" w:rsidR="00D232F9" w:rsidRDefault="00050ECB" w:rsidP="00FB5CE2">
      <w:pPr>
        <w:pStyle w:val="Fliesstext"/>
      </w:pPr>
      <w:r>
        <w:object w:dxaOrig="8450" w:dyaOrig="3681" w14:anchorId="0F83C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36.3pt;height:190.75pt" o:ole="">
            <v:imagedata r:id="rId8" o:title=""/>
          </v:shape>
          <o:OLEObject Type="Embed" ProgID="Excel.Sheet.8" ShapeID="_x0000_i1032" DrawAspect="Content" ObjectID="_1732535398" r:id="rId9"/>
        </w:object>
      </w:r>
    </w:p>
    <w:p w14:paraId="65BB28A7" w14:textId="77777777" w:rsidR="000D4E5A" w:rsidRDefault="000D4E5A" w:rsidP="00FB5CE2">
      <w:pPr>
        <w:pStyle w:val="Fliesstext"/>
      </w:pPr>
    </w:p>
    <w:p w14:paraId="58136C07" w14:textId="77777777" w:rsidR="00DE3E30" w:rsidRDefault="00DE3E30" w:rsidP="007E2393">
      <w:pPr>
        <w:pStyle w:val="berschrift1"/>
      </w:pPr>
      <w:r w:rsidRPr="007E2393">
        <w:t>Projektorganisation</w:t>
      </w:r>
    </w:p>
    <w:p w14:paraId="7C242ED1" w14:textId="77777777" w:rsidR="00DE3E30" w:rsidRPr="00E171FF" w:rsidRDefault="00DE3E30" w:rsidP="00FB5CE2">
      <w:pPr>
        <w:pStyle w:val="Fliesstext"/>
      </w:pPr>
      <w:r>
        <w:t xml:space="preserve">Gemäss </w:t>
      </w:r>
      <w:r w:rsidRPr="00FB5CE2">
        <w:t>Hauptvertrag</w:t>
      </w:r>
      <w:r>
        <w:t>.</w:t>
      </w:r>
    </w:p>
    <w:p w14:paraId="132505CF" w14:textId="77777777" w:rsidR="00D24654" w:rsidRPr="00B819A0" w:rsidRDefault="00D24654" w:rsidP="00F33EEF">
      <w:pPr>
        <w:pStyle w:val="Text"/>
        <w:spacing w:after="0"/>
        <w:ind w:firstLine="709"/>
      </w:pPr>
    </w:p>
    <w:p w14:paraId="0E5C8FAC" w14:textId="77777777" w:rsidR="00D232F9" w:rsidRPr="007E2393" w:rsidRDefault="00D232F9" w:rsidP="007E2393">
      <w:pPr>
        <w:pStyle w:val="berschrift1"/>
      </w:pPr>
      <w:r w:rsidRPr="007E2393">
        <w:t>Termine</w:t>
      </w:r>
    </w:p>
    <w:p w14:paraId="1000792D" w14:textId="2973BEAE" w:rsidR="00D232F9" w:rsidRDefault="00763D51" w:rsidP="00FB5CE2">
      <w:pPr>
        <w:pStyle w:val="Fliesstext"/>
      </w:pPr>
      <w:r>
        <w:t>Alle Arbeiten sind abgeschlossen</w:t>
      </w:r>
    </w:p>
    <w:p w14:paraId="7D3575F5" w14:textId="77777777" w:rsidR="00D24654" w:rsidRDefault="00D24654" w:rsidP="00FB5CE2">
      <w:pPr>
        <w:pStyle w:val="Fliesstext"/>
      </w:pPr>
    </w:p>
    <w:p w14:paraId="06FB2434" w14:textId="77777777" w:rsidR="00FE7BFC" w:rsidRDefault="00D232F9" w:rsidP="00FB5CE2">
      <w:pPr>
        <w:pStyle w:val="Fliesstext"/>
      </w:pPr>
      <w:r>
        <w:t>Wir bitten Sie um Genehmigung des vorliegenden Nachtrags und beantragen die Erhöhung des Grundvertrags</w:t>
      </w:r>
      <w:r w:rsidRPr="009165EC">
        <w:t xml:space="preserve">. </w:t>
      </w:r>
      <w:r>
        <w:t xml:space="preserve">Für weitere Auskünfte steht Ihnen </w:t>
      </w:r>
      <w:r w:rsidR="00FE7BFC">
        <w:t>Herr Tobias Lüthi (079 442 24 16 / t.luethi@aebo.ch)</w:t>
      </w:r>
      <w:r>
        <w:t xml:space="preserve"> gerne zur Verfügung. </w:t>
      </w:r>
    </w:p>
    <w:p w14:paraId="6BA89D74" w14:textId="77777777" w:rsidR="00CB5ADC" w:rsidRDefault="00CB5ADC" w:rsidP="00D232F9">
      <w:pPr>
        <w:spacing w:after="120"/>
      </w:pPr>
    </w:p>
    <w:p w14:paraId="3EAD5EAE" w14:textId="77777777" w:rsidR="00D232F9" w:rsidRPr="00484069" w:rsidRDefault="00D232F9" w:rsidP="00D232F9">
      <w:r w:rsidRPr="00484069">
        <w:t>Freundliche Grüsse</w:t>
      </w:r>
    </w:p>
    <w:p w14:paraId="1C1616A6" w14:textId="77777777" w:rsidR="00D232F9" w:rsidRPr="00484069" w:rsidRDefault="00D232F9" w:rsidP="00D232F9"/>
    <w:p w14:paraId="166FA531" w14:textId="77777777" w:rsidR="00D232F9" w:rsidRPr="00484069" w:rsidRDefault="00D232F9" w:rsidP="00D232F9">
      <w:pPr>
        <w:outlineLvl w:val="0"/>
      </w:pPr>
      <w:r w:rsidRPr="00484069">
        <w:t>INGENIEURBUREAU</w:t>
      </w:r>
    </w:p>
    <w:p w14:paraId="5420F5D5" w14:textId="77777777" w:rsidR="00031094" w:rsidRPr="000233D1" w:rsidRDefault="00D232F9" w:rsidP="000233D1">
      <w:r w:rsidRPr="00484069">
        <w:t>A. AEGERTER &amp; DR. O. BOSSHARDT AG</w:t>
      </w:r>
    </w:p>
    <w:sectPr w:rsidR="00031094" w:rsidRPr="000233D1" w:rsidSect="00CF071F">
      <w:headerReference w:type="default" r:id="rId10"/>
      <w:footerReference w:type="default" r:id="rId11"/>
      <w:headerReference w:type="first" r:id="rId12"/>
      <w:footerReference w:type="first" r:id="rId13"/>
      <w:pgSz w:w="11906" w:h="16838" w:code="9"/>
      <w:pgMar w:top="3119" w:right="1021" w:bottom="1560" w:left="1418" w:header="851"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BBEDBC" w14:textId="77777777" w:rsidR="00D232F9" w:rsidRDefault="00D232F9" w:rsidP="00833AD6">
      <w:pPr>
        <w:spacing w:line="240" w:lineRule="auto"/>
      </w:pPr>
      <w:r>
        <w:separator/>
      </w:r>
    </w:p>
  </w:endnote>
  <w:endnote w:type="continuationSeparator" w:id="0">
    <w:p w14:paraId="54246D40" w14:textId="77777777" w:rsidR="00D232F9" w:rsidRDefault="00D232F9" w:rsidP="00833A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single" w:sz="2"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457"/>
    </w:tblGrid>
    <w:tr w:rsidR="00E04C5D" w:rsidRPr="00564542" w14:paraId="1B5763C6" w14:textId="77777777" w:rsidTr="009C3309">
      <w:tc>
        <w:tcPr>
          <w:tcW w:w="9457" w:type="dxa"/>
        </w:tcPr>
        <w:p w14:paraId="47A8371E" w14:textId="491D26D8" w:rsidR="00E04C5D" w:rsidRPr="00564542" w:rsidRDefault="00E04C5D" w:rsidP="00911938">
          <w:pPr>
            <w:pStyle w:val="Fuzeile"/>
            <w:tabs>
              <w:tab w:val="clear" w:pos="4536"/>
              <w:tab w:val="clear" w:pos="9072"/>
              <w:tab w:val="right" w:pos="9457"/>
            </w:tabs>
            <w:spacing w:before="140" w:after="0"/>
            <w:ind w:right="-57"/>
            <w:rPr>
              <w:spacing w:val="4"/>
              <w:sz w:val="18"/>
              <w:szCs w:val="18"/>
            </w:rPr>
          </w:pPr>
          <w:r w:rsidRPr="00564542">
            <w:rPr>
              <w:spacing w:val="4"/>
              <w:sz w:val="18"/>
              <w:szCs w:val="18"/>
            </w:rPr>
            <w:fldChar w:fldCharType="begin"/>
          </w:r>
          <w:r w:rsidRPr="00564542">
            <w:rPr>
              <w:spacing w:val="4"/>
              <w:sz w:val="18"/>
              <w:szCs w:val="18"/>
            </w:rPr>
            <w:instrText xml:space="preserve"> FILENAME   \* MERGEFORMAT </w:instrText>
          </w:r>
          <w:r w:rsidRPr="00564542">
            <w:rPr>
              <w:spacing w:val="4"/>
              <w:sz w:val="18"/>
              <w:szCs w:val="18"/>
            </w:rPr>
            <w:fldChar w:fldCharType="separate"/>
          </w:r>
          <w:r w:rsidR="00FF21D4">
            <w:rPr>
              <w:noProof/>
              <w:spacing w:val="4"/>
              <w:sz w:val="18"/>
              <w:szCs w:val="18"/>
            </w:rPr>
            <w:t>10347_NO1_Erlenmatt_Statik_LT_20221214.docx</w:t>
          </w:r>
          <w:r w:rsidRPr="00564542">
            <w:rPr>
              <w:spacing w:val="4"/>
              <w:sz w:val="18"/>
              <w:szCs w:val="18"/>
            </w:rPr>
            <w:fldChar w:fldCharType="end"/>
          </w:r>
          <w:r w:rsidRPr="00564542">
            <w:rPr>
              <w:spacing w:val="4"/>
              <w:sz w:val="18"/>
              <w:szCs w:val="18"/>
            </w:rPr>
            <w:tab/>
            <w:t xml:space="preserve">Seite </w:t>
          </w:r>
          <w:r w:rsidRPr="00564542">
            <w:rPr>
              <w:spacing w:val="4"/>
              <w:sz w:val="18"/>
              <w:szCs w:val="18"/>
            </w:rPr>
            <w:fldChar w:fldCharType="begin"/>
          </w:r>
          <w:r w:rsidRPr="00564542">
            <w:rPr>
              <w:spacing w:val="4"/>
              <w:sz w:val="18"/>
              <w:szCs w:val="18"/>
            </w:rPr>
            <w:instrText xml:space="preserve"> PAGE   \* MERGEFORMAT </w:instrText>
          </w:r>
          <w:r w:rsidRPr="00564542">
            <w:rPr>
              <w:spacing w:val="4"/>
              <w:sz w:val="18"/>
              <w:szCs w:val="18"/>
            </w:rPr>
            <w:fldChar w:fldCharType="separate"/>
          </w:r>
          <w:r w:rsidR="00FF21D4">
            <w:rPr>
              <w:noProof/>
              <w:spacing w:val="4"/>
              <w:sz w:val="18"/>
              <w:szCs w:val="18"/>
            </w:rPr>
            <w:t>2</w:t>
          </w:r>
          <w:r w:rsidRPr="00564542">
            <w:rPr>
              <w:spacing w:val="4"/>
              <w:sz w:val="18"/>
              <w:szCs w:val="18"/>
            </w:rPr>
            <w:fldChar w:fldCharType="end"/>
          </w:r>
        </w:p>
      </w:tc>
    </w:tr>
  </w:tbl>
  <w:p w14:paraId="029B6FA9" w14:textId="77777777" w:rsidR="00E04C5D" w:rsidRPr="00911938" w:rsidRDefault="00E04C5D" w:rsidP="009C3309">
    <w:pPr>
      <w:pStyle w:val="Fuzeile"/>
      <w:spacing w:after="0"/>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456"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75"/>
      <w:gridCol w:w="3152"/>
      <w:gridCol w:w="3129"/>
    </w:tblGrid>
    <w:tr w:rsidR="00FE2F7F" w:rsidRPr="00986E0A" w14:paraId="3D0C8A4C" w14:textId="77777777" w:rsidTr="00E47899">
      <w:trPr>
        <w:trHeight w:val="704"/>
      </w:trPr>
      <w:tc>
        <w:tcPr>
          <w:tcW w:w="3175" w:type="dxa"/>
        </w:tcPr>
        <w:p w14:paraId="3F17AD41" w14:textId="77777777" w:rsidR="00FE2F7F" w:rsidRPr="00A2079E" w:rsidRDefault="00FE2F7F" w:rsidP="00BC1E1A">
          <w:pPr>
            <w:pStyle w:val="Fuzeile"/>
            <w:tabs>
              <w:tab w:val="clear" w:pos="4536"/>
              <w:tab w:val="clear" w:pos="9072"/>
            </w:tabs>
            <w:spacing w:before="120"/>
            <w:jc w:val="left"/>
          </w:pPr>
          <w:r w:rsidRPr="00A2079E">
            <w:t>Ingenieu</w:t>
          </w:r>
          <w:r w:rsidR="00673FB3">
            <w:t>r</w:t>
          </w:r>
          <w:r w:rsidRPr="00A2079E">
            <w:t>bureau</w:t>
          </w:r>
        </w:p>
        <w:p w14:paraId="0A5E6332" w14:textId="77777777" w:rsidR="00FE2F7F" w:rsidRPr="00A2079E" w:rsidRDefault="00FE2F7F" w:rsidP="00BC1E1A">
          <w:pPr>
            <w:pStyle w:val="Fuzeile"/>
            <w:tabs>
              <w:tab w:val="clear" w:pos="4536"/>
              <w:tab w:val="clear" w:pos="9072"/>
            </w:tabs>
            <w:jc w:val="left"/>
          </w:pPr>
          <w:r w:rsidRPr="00A2079E">
            <w:t>A. Aegerter &amp; Dr. O. Bosshardt AG</w:t>
          </w:r>
        </w:p>
        <w:p w14:paraId="62101AB4" w14:textId="77777777" w:rsidR="00FE2F7F" w:rsidRPr="00A2079E" w:rsidRDefault="00FE2F7F" w:rsidP="00BC1E1A">
          <w:pPr>
            <w:pStyle w:val="Fuzeile"/>
            <w:tabs>
              <w:tab w:val="clear" w:pos="4536"/>
              <w:tab w:val="clear" w:pos="9072"/>
            </w:tabs>
            <w:jc w:val="left"/>
          </w:pPr>
        </w:p>
        <w:p w14:paraId="1EDD454F" w14:textId="77777777" w:rsidR="00FE2F7F" w:rsidRPr="00A2079E" w:rsidRDefault="00FE2F7F" w:rsidP="00BC1E1A">
          <w:pPr>
            <w:pStyle w:val="Fuzeile"/>
            <w:tabs>
              <w:tab w:val="clear" w:pos="4536"/>
              <w:tab w:val="clear" w:pos="9072"/>
            </w:tabs>
            <w:jc w:val="left"/>
          </w:pPr>
        </w:p>
        <w:p w14:paraId="29B899FA" w14:textId="77777777" w:rsidR="00FE2F7F" w:rsidRPr="00A2079E" w:rsidRDefault="00FE2F7F" w:rsidP="00BC1E1A">
          <w:pPr>
            <w:pStyle w:val="Fuzeile"/>
            <w:tabs>
              <w:tab w:val="clear" w:pos="4536"/>
              <w:tab w:val="clear" w:pos="9072"/>
            </w:tabs>
            <w:jc w:val="left"/>
          </w:pPr>
          <w:r w:rsidRPr="00A2079E">
            <w:t>www.aebo.ch</w:t>
          </w:r>
        </w:p>
      </w:tc>
      <w:tc>
        <w:tcPr>
          <w:tcW w:w="3152" w:type="dxa"/>
        </w:tcPr>
        <w:p w14:paraId="29F7E117" w14:textId="77777777" w:rsidR="00FE2F7F" w:rsidRPr="00A2079E" w:rsidRDefault="00FE2F7F" w:rsidP="00BC1E1A">
          <w:pPr>
            <w:pStyle w:val="Fuzeile"/>
            <w:tabs>
              <w:tab w:val="clear" w:pos="4536"/>
              <w:tab w:val="clear" w:pos="9072"/>
              <w:tab w:val="left" w:pos="539"/>
            </w:tabs>
            <w:spacing w:before="120"/>
            <w:jc w:val="left"/>
            <w:rPr>
              <w:b/>
            </w:rPr>
          </w:pPr>
          <w:r w:rsidRPr="00A2079E">
            <w:rPr>
              <w:b/>
            </w:rPr>
            <w:t>Hauptsitz Basel</w:t>
          </w:r>
        </w:p>
        <w:p w14:paraId="2582FDF5" w14:textId="77777777" w:rsidR="00FE2F7F" w:rsidRPr="00A2079E" w:rsidRDefault="00FE2F7F" w:rsidP="00BC1E1A">
          <w:pPr>
            <w:pStyle w:val="Fuzeile"/>
            <w:tabs>
              <w:tab w:val="clear" w:pos="4536"/>
              <w:tab w:val="clear" w:pos="9072"/>
              <w:tab w:val="left" w:pos="539"/>
            </w:tabs>
            <w:jc w:val="left"/>
          </w:pPr>
          <w:r w:rsidRPr="00A2079E">
            <w:t>Hochstrasse 48</w:t>
          </w:r>
        </w:p>
        <w:p w14:paraId="2D55683C" w14:textId="77777777" w:rsidR="00FE2F7F" w:rsidRPr="00A2079E" w:rsidRDefault="00FE2F7F" w:rsidP="00BC1E1A">
          <w:pPr>
            <w:pStyle w:val="Fuzeile"/>
            <w:tabs>
              <w:tab w:val="clear" w:pos="4536"/>
              <w:tab w:val="clear" w:pos="9072"/>
              <w:tab w:val="left" w:pos="539"/>
            </w:tabs>
            <w:jc w:val="left"/>
          </w:pPr>
          <w:r w:rsidRPr="00A2079E">
            <w:t>CH-4002 Basel, Postfach</w:t>
          </w:r>
        </w:p>
        <w:p w14:paraId="408CA388" w14:textId="77777777" w:rsidR="00FE2F7F" w:rsidRPr="00A2079E" w:rsidRDefault="00FE2F7F" w:rsidP="00BC1E1A">
          <w:pPr>
            <w:pStyle w:val="Fuzeile"/>
            <w:tabs>
              <w:tab w:val="clear" w:pos="4536"/>
              <w:tab w:val="clear" w:pos="9072"/>
              <w:tab w:val="left" w:pos="539"/>
            </w:tabs>
            <w:jc w:val="left"/>
          </w:pPr>
          <w:r w:rsidRPr="00A2079E">
            <w:t>Telefon</w:t>
          </w:r>
          <w:r w:rsidRPr="00A2079E">
            <w:tab/>
            <w:t>+41 61 365 22 22</w:t>
          </w:r>
        </w:p>
        <w:p w14:paraId="6E6A7B29" w14:textId="77777777" w:rsidR="00FE2F7F" w:rsidRPr="00A2079E" w:rsidRDefault="00FE2F7F" w:rsidP="00BC1E1A">
          <w:pPr>
            <w:pStyle w:val="Fuzeile"/>
            <w:tabs>
              <w:tab w:val="clear" w:pos="4536"/>
              <w:tab w:val="clear" w:pos="9072"/>
              <w:tab w:val="left" w:pos="539"/>
            </w:tabs>
            <w:jc w:val="left"/>
          </w:pPr>
          <w:r w:rsidRPr="00A2079E">
            <w:t>basel@aebo.ch</w:t>
          </w:r>
        </w:p>
      </w:tc>
      <w:tc>
        <w:tcPr>
          <w:tcW w:w="3129" w:type="dxa"/>
        </w:tcPr>
        <w:p w14:paraId="0603BD2C" w14:textId="77777777" w:rsidR="00FE2F7F" w:rsidRPr="00A2079E" w:rsidRDefault="00FE2F7F" w:rsidP="00BC1E1A">
          <w:pPr>
            <w:pStyle w:val="Fuzeile"/>
            <w:tabs>
              <w:tab w:val="clear" w:pos="4536"/>
              <w:tab w:val="clear" w:pos="9072"/>
              <w:tab w:val="left" w:pos="539"/>
            </w:tabs>
            <w:spacing w:before="120"/>
            <w:jc w:val="left"/>
            <w:rPr>
              <w:b/>
            </w:rPr>
          </w:pPr>
          <w:r w:rsidRPr="00A2079E">
            <w:rPr>
              <w:b/>
            </w:rPr>
            <w:t>Niederlassung Möhlin</w:t>
          </w:r>
        </w:p>
        <w:p w14:paraId="587CFC67" w14:textId="77777777" w:rsidR="00FE2F7F" w:rsidRPr="00A2079E" w:rsidRDefault="00FE2F7F" w:rsidP="00BC1E1A">
          <w:pPr>
            <w:pStyle w:val="Fuzeile"/>
            <w:tabs>
              <w:tab w:val="clear" w:pos="4536"/>
              <w:tab w:val="clear" w:pos="9072"/>
              <w:tab w:val="left" w:pos="539"/>
            </w:tabs>
            <w:jc w:val="left"/>
          </w:pPr>
          <w:r w:rsidRPr="00A2079E">
            <w:t>Bahnhofstrasse 36</w:t>
          </w:r>
        </w:p>
        <w:p w14:paraId="4DEBD6D4" w14:textId="77777777" w:rsidR="00FE2F7F" w:rsidRPr="00A2079E" w:rsidRDefault="00FE2F7F" w:rsidP="00BC1E1A">
          <w:pPr>
            <w:pStyle w:val="Fuzeile"/>
            <w:tabs>
              <w:tab w:val="clear" w:pos="4536"/>
              <w:tab w:val="clear" w:pos="9072"/>
              <w:tab w:val="left" w:pos="539"/>
            </w:tabs>
            <w:jc w:val="left"/>
          </w:pPr>
          <w:r w:rsidRPr="00A2079E">
            <w:t>CH-4313 Möhlin</w:t>
          </w:r>
        </w:p>
        <w:p w14:paraId="6B9D73EE" w14:textId="77777777" w:rsidR="00FE2F7F" w:rsidRPr="00A2079E" w:rsidRDefault="00FE2F7F" w:rsidP="00BC1E1A">
          <w:pPr>
            <w:pStyle w:val="Fuzeile"/>
            <w:tabs>
              <w:tab w:val="clear" w:pos="4536"/>
              <w:tab w:val="clear" w:pos="9072"/>
              <w:tab w:val="left" w:pos="539"/>
            </w:tabs>
            <w:jc w:val="left"/>
          </w:pPr>
          <w:r w:rsidRPr="00A2079E">
            <w:t>Telefon</w:t>
          </w:r>
          <w:r w:rsidRPr="00A2079E">
            <w:tab/>
            <w:t>+41 61 851 37 75</w:t>
          </w:r>
        </w:p>
        <w:p w14:paraId="12756767" w14:textId="77777777" w:rsidR="00FE2F7F" w:rsidRPr="00A2079E" w:rsidRDefault="00FE2F7F" w:rsidP="00BC1E1A">
          <w:pPr>
            <w:pStyle w:val="Fuzeile"/>
            <w:tabs>
              <w:tab w:val="clear" w:pos="4536"/>
              <w:tab w:val="clear" w:pos="9072"/>
              <w:tab w:val="left" w:pos="539"/>
            </w:tabs>
            <w:jc w:val="left"/>
          </w:pPr>
          <w:r w:rsidRPr="00A2079E">
            <w:t>moehlin@aebo.ch</w:t>
          </w:r>
        </w:p>
      </w:tc>
    </w:tr>
  </w:tbl>
  <w:p w14:paraId="25226213" w14:textId="77777777" w:rsidR="00E04C5D" w:rsidRPr="00E47899" w:rsidRDefault="00E04C5D" w:rsidP="009C3309">
    <w:pPr>
      <w:pStyle w:val="Fuzeile"/>
      <w:spacing w:after="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AB0D8" w14:textId="77777777" w:rsidR="00D232F9" w:rsidRDefault="00D232F9" w:rsidP="00833AD6">
      <w:pPr>
        <w:spacing w:line="240" w:lineRule="auto"/>
      </w:pPr>
      <w:r>
        <w:separator/>
      </w:r>
    </w:p>
  </w:footnote>
  <w:footnote w:type="continuationSeparator" w:id="0">
    <w:p w14:paraId="277FBA34" w14:textId="77777777" w:rsidR="00D232F9" w:rsidRDefault="00D232F9" w:rsidP="00833A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786BC" w14:textId="77777777" w:rsidR="00E04C5D" w:rsidRPr="004A321C" w:rsidRDefault="004E27FD" w:rsidP="004E27FD">
    <w:pPr>
      <w:pStyle w:val="Kopfzeile"/>
      <w:tabs>
        <w:tab w:val="clear" w:pos="4536"/>
        <w:tab w:val="clear" w:pos="9072"/>
      </w:tabs>
    </w:pPr>
    <w:r>
      <w:rPr>
        <w:noProof/>
        <w:lang w:eastAsia="de-CH"/>
      </w:rPr>
      <w:drawing>
        <wp:anchor distT="0" distB="0" distL="114300" distR="114300" simplePos="0" relativeHeight="251659264" behindDoc="0" locked="1" layoutInCell="1" allowOverlap="1" wp14:anchorId="6DA2E7F1" wp14:editId="1DA8F280">
          <wp:simplePos x="0" y="0"/>
          <wp:positionH relativeFrom="rightMargin">
            <wp:posOffset>-1746250</wp:posOffset>
          </wp:positionH>
          <wp:positionV relativeFrom="page">
            <wp:posOffset>1011555</wp:posOffset>
          </wp:positionV>
          <wp:extent cx="1746000" cy="298800"/>
          <wp:effectExtent l="0" t="0" r="6985" b="6350"/>
          <wp:wrapNone/>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eBo Office klei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000" cy="298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F91B0" w14:textId="77777777" w:rsidR="00E04C5D" w:rsidRPr="00FE2F7F" w:rsidRDefault="00FE2F7F" w:rsidP="004E27FD">
    <w:pPr>
      <w:pStyle w:val="Kopfzeile"/>
      <w:tabs>
        <w:tab w:val="clear" w:pos="4536"/>
        <w:tab w:val="clear" w:pos="9072"/>
      </w:tabs>
    </w:pPr>
    <w:r>
      <w:rPr>
        <w:noProof/>
        <w:lang w:eastAsia="de-CH"/>
      </w:rPr>
      <w:drawing>
        <wp:anchor distT="0" distB="0" distL="114300" distR="114300" simplePos="0" relativeHeight="251656192" behindDoc="0" locked="1" layoutInCell="1" allowOverlap="1" wp14:anchorId="756BEC58" wp14:editId="4856CFA0">
          <wp:simplePos x="0" y="0"/>
          <wp:positionH relativeFrom="column">
            <wp:posOffset>3691094</wp:posOffset>
          </wp:positionH>
          <wp:positionV relativeFrom="page">
            <wp:posOffset>1011555</wp:posOffset>
          </wp:positionV>
          <wp:extent cx="2318400" cy="388800"/>
          <wp:effectExtent l="0" t="0" r="5715" b="0"/>
          <wp:wrapNone/>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eBo Office gros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18400" cy="388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4474"/>
    <w:multiLevelType w:val="multilevel"/>
    <w:tmpl w:val="57326B8A"/>
    <w:lvl w:ilvl="0">
      <w:numFmt w:val="bullet"/>
      <w:lvlText w:val="-"/>
      <w:lvlJc w:val="left"/>
      <w:pPr>
        <w:tabs>
          <w:tab w:val="num" w:pos="1066"/>
        </w:tabs>
        <w:ind w:left="1066" w:hanging="357"/>
      </w:pPr>
      <w:rPr>
        <w:rFonts w:ascii="Arial" w:hAnsi="Aria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2F4191"/>
    <w:multiLevelType w:val="hybridMultilevel"/>
    <w:tmpl w:val="25405598"/>
    <w:lvl w:ilvl="0" w:tplc="26C00922">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 w15:restartNumberingAfterBreak="0">
    <w:nsid w:val="04E74AFB"/>
    <w:multiLevelType w:val="hybridMultilevel"/>
    <w:tmpl w:val="64A0DEE8"/>
    <w:lvl w:ilvl="0" w:tplc="922E92D8">
      <w:start w:val="1"/>
      <w:numFmt w:val="bullet"/>
      <w:lvlText w:val=""/>
      <w:lvlJc w:val="left"/>
      <w:pPr>
        <w:ind w:left="1400" w:hanging="360"/>
      </w:pPr>
      <w:rPr>
        <w:rFonts w:ascii="Symbol" w:hAnsi="Symbol" w:hint="default"/>
      </w:rPr>
    </w:lvl>
    <w:lvl w:ilvl="1" w:tplc="08070003" w:tentative="1">
      <w:start w:val="1"/>
      <w:numFmt w:val="bullet"/>
      <w:lvlText w:val="o"/>
      <w:lvlJc w:val="left"/>
      <w:pPr>
        <w:ind w:left="2120" w:hanging="360"/>
      </w:pPr>
      <w:rPr>
        <w:rFonts w:ascii="Courier New" w:hAnsi="Courier New" w:cs="Courier New" w:hint="default"/>
      </w:rPr>
    </w:lvl>
    <w:lvl w:ilvl="2" w:tplc="08070005" w:tentative="1">
      <w:start w:val="1"/>
      <w:numFmt w:val="bullet"/>
      <w:lvlText w:val=""/>
      <w:lvlJc w:val="left"/>
      <w:pPr>
        <w:ind w:left="2840" w:hanging="360"/>
      </w:pPr>
      <w:rPr>
        <w:rFonts w:ascii="Wingdings" w:hAnsi="Wingdings" w:hint="default"/>
      </w:rPr>
    </w:lvl>
    <w:lvl w:ilvl="3" w:tplc="08070001" w:tentative="1">
      <w:start w:val="1"/>
      <w:numFmt w:val="bullet"/>
      <w:lvlText w:val=""/>
      <w:lvlJc w:val="left"/>
      <w:pPr>
        <w:ind w:left="3560" w:hanging="360"/>
      </w:pPr>
      <w:rPr>
        <w:rFonts w:ascii="Symbol" w:hAnsi="Symbol" w:hint="default"/>
      </w:rPr>
    </w:lvl>
    <w:lvl w:ilvl="4" w:tplc="08070003" w:tentative="1">
      <w:start w:val="1"/>
      <w:numFmt w:val="bullet"/>
      <w:lvlText w:val="o"/>
      <w:lvlJc w:val="left"/>
      <w:pPr>
        <w:ind w:left="4280" w:hanging="360"/>
      </w:pPr>
      <w:rPr>
        <w:rFonts w:ascii="Courier New" w:hAnsi="Courier New" w:cs="Courier New" w:hint="default"/>
      </w:rPr>
    </w:lvl>
    <w:lvl w:ilvl="5" w:tplc="08070005" w:tentative="1">
      <w:start w:val="1"/>
      <w:numFmt w:val="bullet"/>
      <w:lvlText w:val=""/>
      <w:lvlJc w:val="left"/>
      <w:pPr>
        <w:ind w:left="5000" w:hanging="360"/>
      </w:pPr>
      <w:rPr>
        <w:rFonts w:ascii="Wingdings" w:hAnsi="Wingdings" w:hint="default"/>
      </w:rPr>
    </w:lvl>
    <w:lvl w:ilvl="6" w:tplc="08070001" w:tentative="1">
      <w:start w:val="1"/>
      <w:numFmt w:val="bullet"/>
      <w:lvlText w:val=""/>
      <w:lvlJc w:val="left"/>
      <w:pPr>
        <w:ind w:left="5720" w:hanging="360"/>
      </w:pPr>
      <w:rPr>
        <w:rFonts w:ascii="Symbol" w:hAnsi="Symbol" w:hint="default"/>
      </w:rPr>
    </w:lvl>
    <w:lvl w:ilvl="7" w:tplc="08070003" w:tentative="1">
      <w:start w:val="1"/>
      <w:numFmt w:val="bullet"/>
      <w:lvlText w:val="o"/>
      <w:lvlJc w:val="left"/>
      <w:pPr>
        <w:ind w:left="6440" w:hanging="360"/>
      </w:pPr>
      <w:rPr>
        <w:rFonts w:ascii="Courier New" w:hAnsi="Courier New" w:cs="Courier New" w:hint="default"/>
      </w:rPr>
    </w:lvl>
    <w:lvl w:ilvl="8" w:tplc="08070005" w:tentative="1">
      <w:start w:val="1"/>
      <w:numFmt w:val="bullet"/>
      <w:lvlText w:val=""/>
      <w:lvlJc w:val="left"/>
      <w:pPr>
        <w:ind w:left="7160" w:hanging="360"/>
      </w:pPr>
      <w:rPr>
        <w:rFonts w:ascii="Wingdings" w:hAnsi="Wingdings" w:hint="default"/>
      </w:rPr>
    </w:lvl>
  </w:abstractNum>
  <w:abstractNum w:abstractNumId="3" w15:restartNumberingAfterBreak="0">
    <w:nsid w:val="18E95460"/>
    <w:multiLevelType w:val="hybridMultilevel"/>
    <w:tmpl w:val="7FF2C88C"/>
    <w:lvl w:ilvl="0" w:tplc="08070001">
      <w:start w:val="1"/>
      <w:numFmt w:val="bullet"/>
      <w:lvlText w:val=""/>
      <w:lvlJc w:val="left"/>
      <w:pPr>
        <w:ind w:left="1455" w:hanging="360"/>
      </w:pPr>
      <w:rPr>
        <w:rFonts w:ascii="Symbol" w:hAnsi="Symbol" w:hint="default"/>
      </w:rPr>
    </w:lvl>
    <w:lvl w:ilvl="1" w:tplc="08070003" w:tentative="1">
      <w:start w:val="1"/>
      <w:numFmt w:val="bullet"/>
      <w:lvlText w:val="o"/>
      <w:lvlJc w:val="left"/>
      <w:pPr>
        <w:ind w:left="2175" w:hanging="360"/>
      </w:pPr>
      <w:rPr>
        <w:rFonts w:ascii="Courier New" w:hAnsi="Courier New" w:cs="Courier New" w:hint="default"/>
      </w:rPr>
    </w:lvl>
    <w:lvl w:ilvl="2" w:tplc="08070005" w:tentative="1">
      <w:start w:val="1"/>
      <w:numFmt w:val="bullet"/>
      <w:lvlText w:val=""/>
      <w:lvlJc w:val="left"/>
      <w:pPr>
        <w:ind w:left="2895" w:hanging="360"/>
      </w:pPr>
      <w:rPr>
        <w:rFonts w:ascii="Wingdings" w:hAnsi="Wingdings" w:hint="default"/>
      </w:rPr>
    </w:lvl>
    <w:lvl w:ilvl="3" w:tplc="08070001" w:tentative="1">
      <w:start w:val="1"/>
      <w:numFmt w:val="bullet"/>
      <w:lvlText w:val=""/>
      <w:lvlJc w:val="left"/>
      <w:pPr>
        <w:ind w:left="3615" w:hanging="360"/>
      </w:pPr>
      <w:rPr>
        <w:rFonts w:ascii="Symbol" w:hAnsi="Symbol" w:hint="default"/>
      </w:rPr>
    </w:lvl>
    <w:lvl w:ilvl="4" w:tplc="08070003" w:tentative="1">
      <w:start w:val="1"/>
      <w:numFmt w:val="bullet"/>
      <w:lvlText w:val="o"/>
      <w:lvlJc w:val="left"/>
      <w:pPr>
        <w:ind w:left="4335" w:hanging="360"/>
      </w:pPr>
      <w:rPr>
        <w:rFonts w:ascii="Courier New" w:hAnsi="Courier New" w:cs="Courier New" w:hint="default"/>
      </w:rPr>
    </w:lvl>
    <w:lvl w:ilvl="5" w:tplc="08070005" w:tentative="1">
      <w:start w:val="1"/>
      <w:numFmt w:val="bullet"/>
      <w:lvlText w:val=""/>
      <w:lvlJc w:val="left"/>
      <w:pPr>
        <w:ind w:left="5055" w:hanging="360"/>
      </w:pPr>
      <w:rPr>
        <w:rFonts w:ascii="Wingdings" w:hAnsi="Wingdings" w:hint="default"/>
      </w:rPr>
    </w:lvl>
    <w:lvl w:ilvl="6" w:tplc="08070001" w:tentative="1">
      <w:start w:val="1"/>
      <w:numFmt w:val="bullet"/>
      <w:lvlText w:val=""/>
      <w:lvlJc w:val="left"/>
      <w:pPr>
        <w:ind w:left="5775" w:hanging="360"/>
      </w:pPr>
      <w:rPr>
        <w:rFonts w:ascii="Symbol" w:hAnsi="Symbol" w:hint="default"/>
      </w:rPr>
    </w:lvl>
    <w:lvl w:ilvl="7" w:tplc="08070003" w:tentative="1">
      <w:start w:val="1"/>
      <w:numFmt w:val="bullet"/>
      <w:lvlText w:val="o"/>
      <w:lvlJc w:val="left"/>
      <w:pPr>
        <w:ind w:left="6495" w:hanging="360"/>
      </w:pPr>
      <w:rPr>
        <w:rFonts w:ascii="Courier New" w:hAnsi="Courier New" w:cs="Courier New" w:hint="default"/>
      </w:rPr>
    </w:lvl>
    <w:lvl w:ilvl="8" w:tplc="08070005" w:tentative="1">
      <w:start w:val="1"/>
      <w:numFmt w:val="bullet"/>
      <w:lvlText w:val=""/>
      <w:lvlJc w:val="left"/>
      <w:pPr>
        <w:ind w:left="7215" w:hanging="360"/>
      </w:pPr>
      <w:rPr>
        <w:rFonts w:ascii="Wingdings" w:hAnsi="Wingdings" w:hint="default"/>
      </w:rPr>
    </w:lvl>
  </w:abstractNum>
  <w:abstractNum w:abstractNumId="4" w15:restartNumberingAfterBreak="0">
    <w:nsid w:val="1CB7472A"/>
    <w:multiLevelType w:val="multilevel"/>
    <w:tmpl w:val="2B9A254A"/>
    <w:lvl w:ilvl="0">
      <w:numFmt w:val="none"/>
      <w:lvlText w:val=""/>
      <w:lvlJc w:val="left"/>
      <w:pPr>
        <w:tabs>
          <w:tab w:val="num" w:pos="709"/>
        </w:tabs>
        <w:ind w:left="0" w:firstLine="709"/>
      </w:pPr>
      <w:rPr>
        <w:rFonts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851FD9"/>
    <w:multiLevelType w:val="hybridMultilevel"/>
    <w:tmpl w:val="A3F478E8"/>
    <w:lvl w:ilvl="0" w:tplc="7B5862DC">
      <w:start w:val="1"/>
      <w:numFmt w:val="bullet"/>
      <w:pStyle w:val="AufzhlungFliesstext"/>
      <w:lvlText w:val="–"/>
      <w:lvlJc w:val="left"/>
      <w:pPr>
        <w:tabs>
          <w:tab w:val="num" w:pos="1247"/>
        </w:tabs>
        <w:ind w:left="1247" w:hanging="567"/>
      </w:pPr>
      <w:rPr>
        <w:rFonts w:ascii="Times New Roman" w:hAnsi="Times New Roman" w:cs="Times New Roman" w:hint="default"/>
        <w:color w:val="auto"/>
      </w:rPr>
    </w:lvl>
    <w:lvl w:ilvl="1" w:tplc="E5C8CCBA">
      <w:start w:val="1"/>
      <w:numFmt w:val="bullet"/>
      <w:pStyle w:val="AufzhlungStandard"/>
      <w:lvlText w:val="–"/>
      <w:lvlJc w:val="left"/>
      <w:pPr>
        <w:tabs>
          <w:tab w:val="num" w:pos="567"/>
        </w:tabs>
        <w:ind w:left="567" w:hanging="567"/>
      </w:pPr>
      <w:rPr>
        <w:rFonts w:ascii="Arial" w:eastAsia="Times New Roman" w:hAnsi="Arial" w:hint="default"/>
        <w:color w:val="auto"/>
        <w:sz w:val="22"/>
        <w:szCs w:val="22"/>
      </w:rPr>
    </w:lvl>
    <w:lvl w:ilvl="2" w:tplc="08070005">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EF1F19"/>
    <w:multiLevelType w:val="multilevel"/>
    <w:tmpl w:val="CC7C4C9C"/>
    <w:lvl w:ilvl="0">
      <w:start w:val="1"/>
      <w:numFmt w:val="bullet"/>
      <w:pStyle w:val="AufzhlungFliesst"/>
      <w:lvlText w:val=""/>
      <w:lvlJc w:val="left"/>
      <w:pPr>
        <w:tabs>
          <w:tab w:val="num" w:pos="1106"/>
        </w:tabs>
        <w:ind w:left="1106" w:hanging="426"/>
      </w:pPr>
      <w:rPr>
        <w:rFonts w:ascii="Symbol" w:hAnsi="Symbol" w:hint="default"/>
      </w:rPr>
    </w:lvl>
    <w:lvl w:ilvl="1">
      <w:start w:val="1"/>
      <w:numFmt w:val="bullet"/>
      <w:lvlText w:val=""/>
      <w:lvlJc w:val="left"/>
      <w:pPr>
        <w:tabs>
          <w:tab w:val="num" w:pos="1531"/>
        </w:tabs>
        <w:ind w:left="1531" w:hanging="426"/>
      </w:pPr>
      <w:rPr>
        <w:rFonts w:ascii="Wingdings" w:hAnsi="Wingdings" w:hint="default"/>
      </w:rPr>
    </w:lvl>
    <w:lvl w:ilvl="2">
      <w:start w:val="1"/>
      <w:numFmt w:val="bullet"/>
      <w:lvlText w:val=""/>
      <w:lvlJc w:val="left"/>
      <w:pPr>
        <w:tabs>
          <w:tab w:val="num" w:pos="1956"/>
        </w:tabs>
        <w:ind w:left="1956" w:hanging="426"/>
      </w:pPr>
      <w:rPr>
        <w:rFonts w:ascii="Symbol" w:hAnsi="Symbol" w:hint="default"/>
      </w:rPr>
    </w:lvl>
    <w:lvl w:ilvl="3">
      <w:start w:val="1"/>
      <w:numFmt w:val="bullet"/>
      <w:lvlText w:val=""/>
      <w:lvlJc w:val="left"/>
      <w:pPr>
        <w:tabs>
          <w:tab w:val="num" w:pos="2381"/>
        </w:tabs>
        <w:ind w:left="2381" w:hanging="426"/>
      </w:pPr>
      <w:rPr>
        <w:rFonts w:ascii="Wingdings" w:hAnsi="Wingdings" w:hint="default"/>
      </w:rPr>
    </w:lvl>
    <w:lvl w:ilvl="4">
      <w:start w:val="1"/>
      <w:numFmt w:val="bullet"/>
      <w:lvlText w:val="o"/>
      <w:lvlJc w:val="left"/>
      <w:pPr>
        <w:tabs>
          <w:tab w:val="num" w:pos="2806"/>
        </w:tabs>
        <w:ind w:left="2806" w:hanging="426"/>
      </w:pPr>
      <w:rPr>
        <w:rFonts w:ascii="Courier New" w:hAnsi="Courier New" w:cs="Courier New" w:hint="default"/>
      </w:rPr>
    </w:lvl>
    <w:lvl w:ilvl="5">
      <w:start w:val="1"/>
      <w:numFmt w:val="bullet"/>
      <w:lvlText w:val=""/>
      <w:lvlJc w:val="left"/>
      <w:pPr>
        <w:tabs>
          <w:tab w:val="num" w:pos="3231"/>
        </w:tabs>
        <w:ind w:left="3231" w:hanging="426"/>
      </w:pPr>
      <w:rPr>
        <w:rFonts w:ascii="Wingdings" w:hAnsi="Wingdings" w:hint="default"/>
      </w:rPr>
    </w:lvl>
    <w:lvl w:ilvl="6">
      <w:start w:val="1"/>
      <w:numFmt w:val="bullet"/>
      <w:lvlText w:val=""/>
      <w:lvlJc w:val="left"/>
      <w:pPr>
        <w:tabs>
          <w:tab w:val="num" w:pos="3656"/>
        </w:tabs>
        <w:ind w:left="3656" w:hanging="426"/>
      </w:pPr>
      <w:rPr>
        <w:rFonts w:ascii="Symbol" w:hAnsi="Symbol" w:hint="default"/>
      </w:rPr>
    </w:lvl>
    <w:lvl w:ilvl="7">
      <w:start w:val="1"/>
      <w:numFmt w:val="bullet"/>
      <w:lvlText w:val="o"/>
      <w:lvlJc w:val="left"/>
      <w:pPr>
        <w:tabs>
          <w:tab w:val="num" w:pos="4081"/>
        </w:tabs>
        <w:ind w:left="4081" w:hanging="426"/>
      </w:pPr>
      <w:rPr>
        <w:rFonts w:ascii="Courier New" w:hAnsi="Courier New" w:cs="Courier New" w:hint="default"/>
      </w:rPr>
    </w:lvl>
    <w:lvl w:ilvl="8">
      <w:start w:val="1"/>
      <w:numFmt w:val="bullet"/>
      <w:lvlText w:val=""/>
      <w:lvlJc w:val="left"/>
      <w:pPr>
        <w:tabs>
          <w:tab w:val="num" w:pos="4506"/>
        </w:tabs>
        <w:ind w:left="4506" w:hanging="426"/>
      </w:pPr>
      <w:rPr>
        <w:rFonts w:ascii="Wingdings" w:hAnsi="Wingdings" w:hint="default"/>
      </w:rPr>
    </w:lvl>
  </w:abstractNum>
  <w:abstractNum w:abstractNumId="7" w15:restartNumberingAfterBreak="0">
    <w:nsid w:val="33B851CD"/>
    <w:multiLevelType w:val="hybridMultilevel"/>
    <w:tmpl w:val="0EAE7E98"/>
    <w:lvl w:ilvl="0" w:tplc="08070017">
      <w:start w:val="1"/>
      <w:numFmt w:val="lowerLetter"/>
      <w:lvlText w:val="%1)"/>
      <w:lvlJc w:val="left"/>
      <w:pPr>
        <w:ind w:left="1400" w:hanging="360"/>
      </w:pPr>
    </w:lvl>
    <w:lvl w:ilvl="1" w:tplc="08070019" w:tentative="1">
      <w:start w:val="1"/>
      <w:numFmt w:val="lowerLetter"/>
      <w:lvlText w:val="%2."/>
      <w:lvlJc w:val="left"/>
      <w:pPr>
        <w:ind w:left="2120" w:hanging="360"/>
      </w:pPr>
    </w:lvl>
    <w:lvl w:ilvl="2" w:tplc="0807001B" w:tentative="1">
      <w:start w:val="1"/>
      <w:numFmt w:val="lowerRoman"/>
      <w:lvlText w:val="%3."/>
      <w:lvlJc w:val="right"/>
      <w:pPr>
        <w:ind w:left="2840" w:hanging="180"/>
      </w:pPr>
    </w:lvl>
    <w:lvl w:ilvl="3" w:tplc="0807000F" w:tentative="1">
      <w:start w:val="1"/>
      <w:numFmt w:val="decimal"/>
      <w:lvlText w:val="%4."/>
      <w:lvlJc w:val="left"/>
      <w:pPr>
        <w:ind w:left="3560" w:hanging="360"/>
      </w:pPr>
    </w:lvl>
    <w:lvl w:ilvl="4" w:tplc="08070019" w:tentative="1">
      <w:start w:val="1"/>
      <w:numFmt w:val="lowerLetter"/>
      <w:lvlText w:val="%5."/>
      <w:lvlJc w:val="left"/>
      <w:pPr>
        <w:ind w:left="4280" w:hanging="360"/>
      </w:pPr>
    </w:lvl>
    <w:lvl w:ilvl="5" w:tplc="0807001B" w:tentative="1">
      <w:start w:val="1"/>
      <w:numFmt w:val="lowerRoman"/>
      <w:lvlText w:val="%6."/>
      <w:lvlJc w:val="right"/>
      <w:pPr>
        <w:ind w:left="5000" w:hanging="180"/>
      </w:pPr>
    </w:lvl>
    <w:lvl w:ilvl="6" w:tplc="0807000F" w:tentative="1">
      <w:start w:val="1"/>
      <w:numFmt w:val="decimal"/>
      <w:lvlText w:val="%7."/>
      <w:lvlJc w:val="left"/>
      <w:pPr>
        <w:ind w:left="5720" w:hanging="360"/>
      </w:pPr>
    </w:lvl>
    <w:lvl w:ilvl="7" w:tplc="08070019" w:tentative="1">
      <w:start w:val="1"/>
      <w:numFmt w:val="lowerLetter"/>
      <w:lvlText w:val="%8."/>
      <w:lvlJc w:val="left"/>
      <w:pPr>
        <w:ind w:left="6440" w:hanging="360"/>
      </w:pPr>
    </w:lvl>
    <w:lvl w:ilvl="8" w:tplc="0807001B" w:tentative="1">
      <w:start w:val="1"/>
      <w:numFmt w:val="lowerRoman"/>
      <w:lvlText w:val="%9."/>
      <w:lvlJc w:val="right"/>
      <w:pPr>
        <w:ind w:left="7160" w:hanging="180"/>
      </w:pPr>
    </w:lvl>
  </w:abstractNum>
  <w:abstractNum w:abstractNumId="8" w15:restartNumberingAfterBreak="0">
    <w:nsid w:val="363F49C1"/>
    <w:multiLevelType w:val="multilevel"/>
    <w:tmpl w:val="6172E770"/>
    <w:lvl w:ilvl="0">
      <w:start w:val="1"/>
      <w:numFmt w:val="bullet"/>
      <w:pStyle w:val="AufzhlungStd"/>
      <w:lvlText w:val=""/>
      <w:lvlJc w:val="left"/>
      <w:pPr>
        <w:tabs>
          <w:tab w:val="num" w:pos="425"/>
        </w:tabs>
        <w:ind w:left="425" w:hanging="425"/>
      </w:pPr>
      <w:rPr>
        <w:rFonts w:ascii="Symbol" w:hAnsi="Symbol" w:hint="default"/>
      </w:rPr>
    </w:lvl>
    <w:lvl w:ilvl="1">
      <w:start w:val="1"/>
      <w:numFmt w:val="bullet"/>
      <w:lvlText w:val=""/>
      <w:lvlJc w:val="left"/>
      <w:pPr>
        <w:tabs>
          <w:tab w:val="num" w:pos="850"/>
        </w:tabs>
        <w:ind w:left="850" w:hanging="425"/>
      </w:pPr>
      <w:rPr>
        <w:rFonts w:ascii="Wingdings" w:hAnsi="Wingdings" w:hint="default"/>
      </w:rPr>
    </w:lvl>
    <w:lvl w:ilvl="2">
      <w:start w:val="1"/>
      <w:numFmt w:val="bullet"/>
      <w:lvlText w:val="▪"/>
      <w:lvlJc w:val="left"/>
      <w:pPr>
        <w:tabs>
          <w:tab w:val="num" w:pos="1275"/>
        </w:tabs>
        <w:ind w:left="1275" w:hanging="425"/>
      </w:pPr>
      <w:rPr>
        <w:rFonts w:ascii="Arial" w:hAnsi="Arial" w:hint="default"/>
      </w:rPr>
    </w:lvl>
    <w:lvl w:ilvl="3">
      <w:start w:val="1"/>
      <w:numFmt w:val="bullet"/>
      <w:lvlText w:val=""/>
      <w:lvlJc w:val="left"/>
      <w:pPr>
        <w:tabs>
          <w:tab w:val="num" w:pos="1700"/>
        </w:tabs>
        <w:ind w:left="1700" w:hanging="425"/>
      </w:pPr>
      <w:rPr>
        <w:rFonts w:ascii="Wingdings" w:hAnsi="Wingdings"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9" w15:restartNumberingAfterBreak="0">
    <w:nsid w:val="36906642"/>
    <w:multiLevelType w:val="hybridMultilevel"/>
    <w:tmpl w:val="62B638A0"/>
    <w:lvl w:ilvl="0" w:tplc="C85AA470">
      <w:start w:val="1"/>
      <w:numFmt w:val="decimal"/>
      <w:lvlText w:val="%1."/>
      <w:lvlJc w:val="left"/>
      <w:pPr>
        <w:tabs>
          <w:tab w:val="num" w:pos="680"/>
        </w:tabs>
        <w:ind w:left="680" w:hanging="680"/>
      </w:pPr>
      <w:rPr>
        <w:rFonts w:ascii="Arial" w:hAnsi="Arial" w:hint="default"/>
        <w:b/>
        <w:i w:val="0"/>
        <w:caps w:val="0"/>
        <w:strike w:val="0"/>
        <w:dstrike w:val="0"/>
        <w:vanish w:val="0"/>
        <w:color w:val="000000"/>
        <w:ker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9BC2FB88">
      <w:numFmt w:val="bullet"/>
      <w:lvlText w:val="-"/>
      <w:lvlJc w:val="left"/>
      <w:pPr>
        <w:tabs>
          <w:tab w:val="num" w:pos="1440"/>
        </w:tabs>
        <w:ind w:left="1440" w:hanging="360"/>
      </w:pPr>
      <w:rPr>
        <w:rFonts w:ascii="Arial" w:eastAsia="Times New Roman" w:hAnsi="Arial" w:cs="Arial" w:hint="default"/>
      </w:r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0" w15:restartNumberingAfterBreak="0">
    <w:nsid w:val="49EC375B"/>
    <w:multiLevelType w:val="multilevel"/>
    <w:tmpl w:val="C668198A"/>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709"/>
        </w:tabs>
        <w:ind w:left="680" w:hanging="68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0"/>
        </w:tabs>
        <w:ind w:left="0" w:firstLine="0"/>
      </w:pPr>
      <w:rPr>
        <w:rFonts w:hint="default"/>
        <w:spacing w:val="-12"/>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63B3166E"/>
    <w:multiLevelType w:val="hybridMultilevel"/>
    <w:tmpl w:val="5DC61034"/>
    <w:lvl w:ilvl="0" w:tplc="4A9481A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9576EF4"/>
    <w:multiLevelType w:val="multilevel"/>
    <w:tmpl w:val="D2AC944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2"/>
  </w:num>
  <w:num w:numId="2">
    <w:abstractNumId w:val="11"/>
  </w:num>
  <w:num w:numId="3">
    <w:abstractNumId w:val="8"/>
  </w:num>
  <w:num w:numId="4">
    <w:abstractNumId w:val="2"/>
  </w:num>
  <w:num w:numId="5">
    <w:abstractNumId w:val="6"/>
  </w:num>
  <w:num w:numId="6">
    <w:abstractNumId w:val="9"/>
  </w:num>
  <w:num w:numId="7">
    <w:abstractNumId w:val="10"/>
  </w:num>
  <w:num w:numId="8">
    <w:abstractNumId w:val="4"/>
  </w:num>
  <w:num w:numId="9">
    <w:abstractNumId w:val="5"/>
  </w:num>
  <w:num w:numId="10">
    <w:abstractNumId w:val="1"/>
  </w:num>
  <w:num w:numId="11">
    <w:abstractNumId w:val="0"/>
  </w:num>
  <w:num w:numId="12">
    <w:abstractNumId w:val="5"/>
  </w:num>
  <w:num w:numId="13">
    <w:abstractNumId w:val="5"/>
  </w:num>
  <w:num w:numId="14">
    <w:abstractNumId w:val="12"/>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1628" w:allStyles="0" w:customStyles="0" w:latentStyles="0" w:stylesInUse="1" w:headingStyles="1" w:numberingStyles="0" w:tableStyles="0" w:directFormattingOnRuns="0" w:directFormattingOnParagraphs="1" w:directFormattingOnNumbering="1" w:directFormattingOnTables="0" w:clearFormatting="1" w:top3HeadingStyles="0" w:visibleStyles="0" w:alternateStyleNames="0"/>
  <w:stylePaneSortMethod w:val="0000"/>
  <w:defaultTabStop w:val="709"/>
  <w:autoHyphenation/>
  <w:hyphenationZone w:val="284"/>
  <w:doNotHyphenateCaps/>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2F9"/>
    <w:rsid w:val="000150FE"/>
    <w:rsid w:val="000233D1"/>
    <w:rsid w:val="00031094"/>
    <w:rsid w:val="00045B41"/>
    <w:rsid w:val="00050ECB"/>
    <w:rsid w:val="00051A14"/>
    <w:rsid w:val="00062868"/>
    <w:rsid w:val="000C4866"/>
    <w:rsid w:val="000D4E5A"/>
    <w:rsid w:val="00101672"/>
    <w:rsid w:val="001109CA"/>
    <w:rsid w:val="00127B77"/>
    <w:rsid w:val="00157ED0"/>
    <w:rsid w:val="001A7042"/>
    <w:rsid w:val="001C4EC5"/>
    <w:rsid w:val="001D2208"/>
    <w:rsid w:val="001D508A"/>
    <w:rsid w:val="001E4D75"/>
    <w:rsid w:val="0020196C"/>
    <w:rsid w:val="0020232E"/>
    <w:rsid w:val="00203766"/>
    <w:rsid w:val="0021473B"/>
    <w:rsid w:val="00247267"/>
    <w:rsid w:val="00247E69"/>
    <w:rsid w:val="002D5365"/>
    <w:rsid w:val="002E1D7F"/>
    <w:rsid w:val="00315207"/>
    <w:rsid w:val="00336256"/>
    <w:rsid w:val="0037506D"/>
    <w:rsid w:val="003861DA"/>
    <w:rsid w:val="003B39DA"/>
    <w:rsid w:val="003D7315"/>
    <w:rsid w:val="003F0883"/>
    <w:rsid w:val="004007C5"/>
    <w:rsid w:val="00415FA1"/>
    <w:rsid w:val="00421BAB"/>
    <w:rsid w:val="00433077"/>
    <w:rsid w:val="00492696"/>
    <w:rsid w:val="004A321C"/>
    <w:rsid w:val="004A5752"/>
    <w:rsid w:val="004A7EE5"/>
    <w:rsid w:val="004C2201"/>
    <w:rsid w:val="004D7490"/>
    <w:rsid w:val="004E27FD"/>
    <w:rsid w:val="004F0E80"/>
    <w:rsid w:val="004F1DC5"/>
    <w:rsid w:val="004F4F6B"/>
    <w:rsid w:val="00562DD1"/>
    <w:rsid w:val="00564542"/>
    <w:rsid w:val="005A3F61"/>
    <w:rsid w:val="00601F40"/>
    <w:rsid w:val="00637EA6"/>
    <w:rsid w:val="00672F13"/>
    <w:rsid w:val="00673FB3"/>
    <w:rsid w:val="00676B2D"/>
    <w:rsid w:val="00677F34"/>
    <w:rsid w:val="00694E1A"/>
    <w:rsid w:val="006A0466"/>
    <w:rsid w:val="006A71AF"/>
    <w:rsid w:val="006D3419"/>
    <w:rsid w:val="006D3619"/>
    <w:rsid w:val="006D658C"/>
    <w:rsid w:val="006F19ED"/>
    <w:rsid w:val="00705AF9"/>
    <w:rsid w:val="00723794"/>
    <w:rsid w:val="0074603E"/>
    <w:rsid w:val="00763D51"/>
    <w:rsid w:val="007D5EB3"/>
    <w:rsid w:val="007E2393"/>
    <w:rsid w:val="007F5145"/>
    <w:rsid w:val="0081051A"/>
    <w:rsid w:val="00830545"/>
    <w:rsid w:val="00833AD6"/>
    <w:rsid w:val="00852302"/>
    <w:rsid w:val="00857895"/>
    <w:rsid w:val="00891DC4"/>
    <w:rsid w:val="00891DDF"/>
    <w:rsid w:val="0089422F"/>
    <w:rsid w:val="008951F9"/>
    <w:rsid w:val="008B0BB8"/>
    <w:rsid w:val="008D2B32"/>
    <w:rsid w:val="00903EA0"/>
    <w:rsid w:val="00911371"/>
    <w:rsid w:val="00911938"/>
    <w:rsid w:val="00923B4C"/>
    <w:rsid w:val="00925EC8"/>
    <w:rsid w:val="0093042B"/>
    <w:rsid w:val="009418A7"/>
    <w:rsid w:val="0096232B"/>
    <w:rsid w:val="00963715"/>
    <w:rsid w:val="00984F2A"/>
    <w:rsid w:val="00986E0A"/>
    <w:rsid w:val="009C3309"/>
    <w:rsid w:val="00A2079E"/>
    <w:rsid w:val="00A413FB"/>
    <w:rsid w:val="00A902B7"/>
    <w:rsid w:val="00AB10A9"/>
    <w:rsid w:val="00B03F52"/>
    <w:rsid w:val="00B057E5"/>
    <w:rsid w:val="00B23756"/>
    <w:rsid w:val="00B52638"/>
    <w:rsid w:val="00B55096"/>
    <w:rsid w:val="00BB3983"/>
    <w:rsid w:val="00BC1E1A"/>
    <w:rsid w:val="00BC3AF2"/>
    <w:rsid w:val="00BC4313"/>
    <w:rsid w:val="00BD05A7"/>
    <w:rsid w:val="00C12BE3"/>
    <w:rsid w:val="00C203BA"/>
    <w:rsid w:val="00C22AB1"/>
    <w:rsid w:val="00C55781"/>
    <w:rsid w:val="00C94063"/>
    <w:rsid w:val="00CB5ADC"/>
    <w:rsid w:val="00CF071F"/>
    <w:rsid w:val="00CF0B18"/>
    <w:rsid w:val="00D232F9"/>
    <w:rsid w:val="00D24654"/>
    <w:rsid w:val="00D824F0"/>
    <w:rsid w:val="00D969F9"/>
    <w:rsid w:val="00DC3C04"/>
    <w:rsid w:val="00DE2FDE"/>
    <w:rsid w:val="00DE3E30"/>
    <w:rsid w:val="00E04C5D"/>
    <w:rsid w:val="00E256F7"/>
    <w:rsid w:val="00E44201"/>
    <w:rsid w:val="00E45529"/>
    <w:rsid w:val="00E47899"/>
    <w:rsid w:val="00E530C0"/>
    <w:rsid w:val="00E568B1"/>
    <w:rsid w:val="00E67567"/>
    <w:rsid w:val="00E77214"/>
    <w:rsid w:val="00E86449"/>
    <w:rsid w:val="00E91C85"/>
    <w:rsid w:val="00EA65EE"/>
    <w:rsid w:val="00ED565D"/>
    <w:rsid w:val="00F04AF2"/>
    <w:rsid w:val="00F17160"/>
    <w:rsid w:val="00F17E4A"/>
    <w:rsid w:val="00F32A71"/>
    <w:rsid w:val="00F33EEF"/>
    <w:rsid w:val="00F47109"/>
    <w:rsid w:val="00F62AF7"/>
    <w:rsid w:val="00FB5CE2"/>
    <w:rsid w:val="00FD3226"/>
    <w:rsid w:val="00FD6382"/>
    <w:rsid w:val="00FE2F7F"/>
    <w:rsid w:val="00FE7BFC"/>
    <w:rsid w:val="00FF21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549FAEFC"/>
  <w15:docId w15:val="{E284863C-9674-4037-B8A4-1A0E482A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ahoma"/>
        <w:sz w:val="22"/>
        <w:szCs w:val="22"/>
        <w:lang w:val="de-CH" w:eastAsia="en-US" w:bidi="ar-SA"/>
      </w:rPr>
    </w:rPrDefault>
    <w:pPrDefault>
      <w:pPr>
        <w:spacing w:line="28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D565D"/>
    <w:pPr>
      <w:ind w:right="57"/>
      <w:jc w:val="both"/>
    </w:pPr>
  </w:style>
  <w:style w:type="paragraph" w:styleId="berschrift1">
    <w:name w:val="heading 1"/>
    <w:basedOn w:val="Standard"/>
    <w:next w:val="Fliesstext"/>
    <w:link w:val="berschrift1Zchn"/>
    <w:uiPriority w:val="9"/>
    <w:qFormat/>
    <w:rsid w:val="00891DC4"/>
    <w:pPr>
      <w:keepNext/>
      <w:keepLines/>
      <w:numPr>
        <w:numId w:val="1"/>
      </w:numPr>
      <w:tabs>
        <w:tab w:val="left" w:pos="680"/>
      </w:tabs>
      <w:spacing w:after="120"/>
      <w:ind w:left="680" w:hanging="680"/>
      <w:outlineLvl w:val="0"/>
    </w:pPr>
    <w:rPr>
      <w:rFonts w:eastAsiaTheme="majorEastAsia" w:cs="Arial"/>
      <w:b/>
      <w:bCs/>
    </w:rPr>
  </w:style>
  <w:style w:type="paragraph" w:styleId="berschrift2">
    <w:name w:val="heading 2"/>
    <w:basedOn w:val="Standard"/>
    <w:next w:val="Fliesstext"/>
    <w:link w:val="berschrift2Zchn"/>
    <w:qFormat/>
    <w:rsid w:val="00891DC4"/>
    <w:pPr>
      <w:keepNext/>
      <w:keepLines/>
      <w:numPr>
        <w:ilvl w:val="1"/>
        <w:numId w:val="1"/>
      </w:numPr>
      <w:tabs>
        <w:tab w:val="left" w:pos="680"/>
      </w:tabs>
      <w:spacing w:after="60"/>
      <w:outlineLvl w:val="1"/>
    </w:pPr>
    <w:rPr>
      <w:rFonts w:eastAsiaTheme="majorEastAsia" w:cstheme="majorBidi"/>
      <w:b/>
      <w:bCs/>
      <w:color w:val="000000" w:themeColor="text1"/>
      <w:szCs w:val="26"/>
    </w:rPr>
  </w:style>
  <w:style w:type="paragraph" w:styleId="berschrift3">
    <w:name w:val="heading 3"/>
    <w:basedOn w:val="Standard"/>
    <w:next w:val="Fliesstext"/>
    <w:link w:val="berschrift3Zchn"/>
    <w:uiPriority w:val="9"/>
    <w:qFormat/>
    <w:rsid w:val="00891DC4"/>
    <w:pPr>
      <w:keepNext/>
      <w:keepLines/>
      <w:numPr>
        <w:ilvl w:val="2"/>
        <w:numId w:val="1"/>
      </w:numPr>
      <w:tabs>
        <w:tab w:val="left" w:pos="680"/>
      </w:tabs>
      <w:spacing w:after="60"/>
      <w:ind w:left="680" w:hanging="680"/>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6D658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D658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6D658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6D658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6D658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qFormat/>
    <w:rsid w:val="006D658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33AD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33AD6"/>
  </w:style>
  <w:style w:type="paragraph" w:styleId="Fuzeile">
    <w:name w:val="footer"/>
    <w:basedOn w:val="Standard"/>
    <w:link w:val="FuzeileZchn"/>
    <w:uiPriority w:val="99"/>
    <w:unhideWhenUsed/>
    <w:rsid w:val="00A2079E"/>
    <w:pPr>
      <w:tabs>
        <w:tab w:val="center" w:pos="4536"/>
        <w:tab w:val="right" w:pos="9072"/>
      </w:tabs>
      <w:spacing w:after="40" w:line="240" w:lineRule="auto"/>
    </w:pPr>
    <w:rPr>
      <w:sz w:val="14"/>
    </w:rPr>
  </w:style>
  <w:style w:type="character" w:customStyle="1" w:styleId="FuzeileZchn">
    <w:name w:val="Fußzeile Zchn"/>
    <w:basedOn w:val="Absatz-Standardschriftart"/>
    <w:link w:val="Fuzeile"/>
    <w:uiPriority w:val="99"/>
    <w:rsid w:val="00A2079E"/>
    <w:rPr>
      <w:sz w:val="14"/>
    </w:rPr>
  </w:style>
  <w:style w:type="paragraph" w:styleId="Sprechblasentext">
    <w:name w:val="Balloon Text"/>
    <w:basedOn w:val="Standard"/>
    <w:link w:val="SprechblasentextZchn"/>
    <w:uiPriority w:val="99"/>
    <w:semiHidden/>
    <w:unhideWhenUsed/>
    <w:rsid w:val="00833AD6"/>
    <w:pPr>
      <w:spacing w:line="240" w:lineRule="auto"/>
    </w:pPr>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833AD6"/>
    <w:rPr>
      <w:rFonts w:ascii="Tahoma" w:hAnsi="Tahoma"/>
      <w:sz w:val="16"/>
      <w:szCs w:val="16"/>
    </w:rPr>
  </w:style>
  <w:style w:type="table" w:styleId="Tabellenraster">
    <w:name w:val="Table Grid"/>
    <w:basedOn w:val="NormaleTabelle"/>
    <w:uiPriority w:val="59"/>
    <w:rsid w:val="00833A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treff">
    <w:name w:val="Betreff"/>
    <w:basedOn w:val="Standard"/>
    <w:rsid w:val="00911371"/>
    <w:pPr>
      <w:spacing w:line="240" w:lineRule="auto"/>
    </w:pPr>
    <w:rPr>
      <w:b/>
    </w:rPr>
  </w:style>
  <w:style w:type="character" w:styleId="Hyperlink">
    <w:name w:val="Hyperlink"/>
    <w:basedOn w:val="Absatz-Standardschriftart"/>
    <w:uiPriority w:val="99"/>
    <w:unhideWhenUsed/>
    <w:rsid w:val="00101672"/>
    <w:rPr>
      <w:color w:val="0000FF" w:themeColor="hyperlink"/>
      <w:u w:val="single"/>
    </w:rPr>
  </w:style>
  <w:style w:type="paragraph" w:styleId="Anrede">
    <w:name w:val="Salutation"/>
    <w:basedOn w:val="Standard"/>
    <w:next w:val="Standard"/>
    <w:link w:val="AnredeZchn"/>
    <w:unhideWhenUsed/>
    <w:rsid w:val="00A902B7"/>
    <w:pPr>
      <w:spacing w:before="240" w:after="240"/>
      <w:jc w:val="left"/>
    </w:pPr>
  </w:style>
  <w:style w:type="character" w:customStyle="1" w:styleId="AnredeZchn">
    <w:name w:val="Anrede Zchn"/>
    <w:basedOn w:val="Absatz-Standardschriftart"/>
    <w:link w:val="Anrede"/>
    <w:uiPriority w:val="99"/>
    <w:rsid w:val="00A902B7"/>
  </w:style>
  <w:style w:type="character" w:customStyle="1" w:styleId="berschrift1Zchn">
    <w:name w:val="Überschrift 1 Zchn"/>
    <w:basedOn w:val="Absatz-Standardschriftart"/>
    <w:link w:val="berschrift1"/>
    <w:uiPriority w:val="9"/>
    <w:rsid w:val="00891DC4"/>
    <w:rPr>
      <w:rFonts w:eastAsiaTheme="majorEastAsia" w:cs="Arial"/>
      <w:b/>
      <w:bCs/>
    </w:rPr>
  </w:style>
  <w:style w:type="character" w:customStyle="1" w:styleId="berschrift2Zchn">
    <w:name w:val="Überschrift 2 Zchn"/>
    <w:basedOn w:val="Absatz-Standardschriftart"/>
    <w:link w:val="berschrift2"/>
    <w:uiPriority w:val="9"/>
    <w:rsid w:val="001D508A"/>
    <w:rPr>
      <w:rFonts w:eastAsiaTheme="majorEastAsia" w:cstheme="majorBidi"/>
      <w:b/>
      <w:bCs/>
      <w:color w:val="000000" w:themeColor="text1"/>
      <w:szCs w:val="26"/>
    </w:rPr>
  </w:style>
  <w:style w:type="character" w:customStyle="1" w:styleId="berschrift3Zchn">
    <w:name w:val="Überschrift 3 Zchn"/>
    <w:basedOn w:val="Absatz-Standardschriftart"/>
    <w:link w:val="berschrift3"/>
    <w:uiPriority w:val="9"/>
    <w:rsid w:val="001D508A"/>
    <w:rPr>
      <w:rFonts w:eastAsiaTheme="majorEastAsia" w:cstheme="majorBidi"/>
      <w:b/>
      <w:bCs/>
      <w:color w:val="000000" w:themeColor="text1"/>
    </w:rPr>
  </w:style>
  <w:style w:type="character" w:customStyle="1" w:styleId="berschrift4Zchn">
    <w:name w:val="Überschrift 4 Zchn"/>
    <w:basedOn w:val="Absatz-Standardschriftart"/>
    <w:link w:val="berschrift4"/>
    <w:uiPriority w:val="9"/>
    <w:semiHidden/>
    <w:rsid w:val="006D658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6D658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6D658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D658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D658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D658C"/>
    <w:rPr>
      <w:rFonts w:asciiTheme="majorHAnsi" w:eastAsiaTheme="majorEastAsia" w:hAnsiTheme="majorHAnsi" w:cstheme="majorBidi"/>
      <w:i/>
      <w:iCs/>
      <w:color w:val="404040" w:themeColor="text1" w:themeTint="BF"/>
      <w:sz w:val="20"/>
      <w:szCs w:val="20"/>
    </w:rPr>
  </w:style>
  <w:style w:type="paragraph" w:customStyle="1" w:styleId="Fliesstext">
    <w:name w:val="Fliesstext"/>
    <w:basedOn w:val="Standard"/>
    <w:link w:val="FliesstextChar"/>
    <w:qFormat/>
    <w:rsid w:val="001A7042"/>
    <w:pPr>
      <w:ind w:left="680"/>
    </w:pPr>
  </w:style>
  <w:style w:type="paragraph" w:customStyle="1" w:styleId="AufzhlungStd">
    <w:name w:val="Aufzählung_Std"/>
    <w:basedOn w:val="Standard"/>
    <w:qFormat/>
    <w:rsid w:val="00BD05A7"/>
    <w:pPr>
      <w:numPr>
        <w:numId w:val="3"/>
      </w:numPr>
      <w:spacing w:after="20"/>
    </w:pPr>
  </w:style>
  <w:style w:type="paragraph" w:customStyle="1" w:styleId="AufzhlungFliesst">
    <w:name w:val="Aufzählung_Fliesst"/>
    <w:basedOn w:val="Fliesstext"/>
    <w:qFormat/>
    <w:rsid w:val="00BD05A7"/>
    <w:pPr>
      <w:numPr>
        <w:numId w:val="5"/>
      </w:numPr>
      <w:spacing w:after="20"/>
      <w:ind w:left="1105" w:hanging="425"/>
    </w:pPr>
  </w:style>
  <w:style w:type="character" w:styleId="Platzhaltertext">
    <w:name w:val="Placeholder Text"/>
    <w:basedOn w:val="Absatz-Standardschriftart"/>
    <w:uiPriority w:val="99"/>
    <w:semiHidden/>
    <w:rsid w:val="00E67567"/>
    <w:rPr>
      <w:color w:val="808080"/>
    </w:rPr>
  </w:style>
  <w:style w:type="paragraph" w:customStyle="1" w:styleId="Adresse">
    <w:name w:val="Adresse"/>
    <w:basedOn w:val="Standard"/>
    <w:rsid w:val="00D232F9"/>
    <w:pPr>
      <w:spacing w:line="280" w:lineRule="exact"/>
      <w:ind w:right="0"/>
      <w:jc w:val="left"/>
    </w:pPr>
    <w:rPr>
      <w:rFonts w:eastAsia="Times New Roman" w:cs="Times New Roman"/>
      <w:szCs w:val="20"/>
      <w:lang w:eastAsia="de-CH"/>
    </w:rPr>
  </w:style>
  <w:style w:type="paragraph" w:customStyle="1" w:styleId="AufzhlungFliesstext">
    <w:name w:val="Aufzählung_Fliesstext"/>
    <w:basedOn w:val="Standard"/>
    <w:rsid w:val="00D232F9"/>
    <w:pPr>
      <w:numPr>
        <w:numId w:val="9"/>
      </w:numPr>
      <w:tabs>
        <w:tab w:val="left" w:pos="1276"/>
      </w:tabs>
      <w:spacing w:line="280" w:lineRule="exact"/>
      <w:ind w:right="0"/>
    </w:pPr>
    <w:rPr>
      <w:rFonts w:eastAsia="Times New Roman" w:cs="Times New Roman"/>
      <w:szCs w:val="20"/>
      <w:lang w:eastAsia="de-CH"/>
    </w:rPr>
  </w:style>
  <w:style w:type="paragraph" w:customStyle="1" w:styleId="AufzhlungStandard">
    <w:name w:val="Aufzählung_Standard"/>
    <w:basedOn w:val="Standard"/>
    <w:rsid w:val="00D232F9"/>
    <w:pPr>
      <w:numPr>
        <w:ilvl w:val="1"/>
        <w:numId w:val="9"/>
      </w:numPr>
      <w:spacing w:line="280" w:lineRule="exact"/>
      <w:ind w:right="0"/>
    </w:pPr>
    <w:rPr>
      <w:rFonts w:eastAsia="Times New Roman" w:cs="Times New Roman"/>
      <w:szCs w:val="20"/>
      <w:lang w:eastAsia="de-CH"/>
    </w:rPr>
  </w:style>
  <w:style w:type="paragraph" w:customStyle="1" w:styleId="Text">
    <w:name w:val="Text"/>
    <w:basedOn w:val="Standard"/>
    <w:rsid w:val="00D232F9"/>
    <w:pPr>
      <w:spacing w:after="120" w:line="260" w:lineRule="atLeast"/>
      <w:ind w:right="0"/>
    </w:pPr>
    <w:rPr>
      <w:rFonts w:eastAsia="Times New Roman" w:cs="Times New Roman"/>
      <w:sz w:val="20"/>
      <w:szCs w:val="20"/>
      <w:lang w:eastAsia="de-CH"/>
    </w:rPr>
  </w:style>
  <w:style w:type="character" w:customStyle="1" w:styleId="FliesstextChar">
    <w:name w:val="Fliesstext Char"/>
    <w:link w:val="Fliesstext"/>
    <w:locked/>
    <w:rsid w:val="00DE3E30"/>
  </w:style>
  <w:style w:type="character" w:styleId="Kommentarzeichen">
    <w:name w:val="annotation reference"/>
    <w:basedOn w:val="Absatz-Standardschriftart"/>
    <w:uiPriority w:val="99"/>
    <w:semiHidden/>
    <w:unhideWhenUsed/>
    <w:rsid w:val="004F4F6B"/>
    <w:rPr>
      <w:sz w:val="16"/>
      <w:szCs w:val="16"/>
    </w:rPr>
  </w:style>
  <w:style w:type="paragraph" w:styleId="Kommentartext">
    <w:name w:val="annotation text"/>
    <w:basedOn w:val="Standard"/>
    <w:link w:val="KommentartextZchn"/>
    <w:uiPriority w:val="99"/>
    <w:semiHidden/>
    <w:unhideWhenUsed/>
    <w:rsid w:val="004F4F6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F4F6B"/>
    <w:rPr>
      <w:sz w:val="20"/>
      <w:szCs w:val="20"/>
    </w:rPr>
  </w:style>
  <w:style w:type="paragraph" w:styleId="Kommentarthema">
    <w:name w:val="annotation subject"/>
    <w:basedOn w:val="Kommentartext"/>
    <w:next w:val="Kommentartext"/>
    <w:link w:val="KommentarthemaZchn"/>
    <w:uiPriority w:val="99"/>
    <w:semiHidden/>
    <w:unhideWhenUsed/>
    <w:rsid w:val="004F4F6B"/>
    <w:rPr>
      <w:b/>
      <w:bCs/>
    </w:rPr>
  </w:style>
  <w:style w:type="character" w:customStyle="1" w:styleId="KommentarthemaZchn">
    <w:name w:val="Kommentarthema Zchn"/>
    <w:basedOn w:val="KommentartextZchn"/>
    <w:link w:val="Kommentarthema"/>
    <w:uiPriority w:val="99"/>
    <w:semiHidden/>
    <w:rsid w:val="004F4F6B"/>
    <w:rPr>
      <w:b/>
      <w:bCs/>
      <w:sz w:val="20"/>
      <w:szCs w:val="20"/>
    </w:rPr>
  </w:style>
  <w:style w:type="paragraph" w:styleId="Listenabsatz">
    <w:name w:val="List Paragraph"/>
    <w:basedOn w:val="Standard"/>
    <w:uiPriority w:val="34"/>
    <w:rsid w:val="00050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Excel_97-2003-Arbeitsblatt.xls"/><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I:\Info\Musterbuch_frei\AeBo%20Basel\01-Bri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D138F9048B4827A31DEEF8045CCE0B"/>
        <w:category>
          <w:name w:val="Allgemein"/>
          <w:gallery w:val="placeholder"/>
        </w:category>
        <w:types>
          <w:type w:val="bbPlcHdr"/>
        </w:types>
        <w:behaviors>
          <w:behavior w:val="content"/>
        </w:behaviors>
        <w:guid w:val="{479D8649-54BD-43F4-909F-7C016D494E9C}"/>
      </w:docPartPr>
      <w:docPartBody>
        <w:p w:rsidR="00855AB8" w:rsidRDefault="00855AB8">
          <w:pPr>
            <w:pStyle w:val="F3D138F9048B4827A31DEEF8045CCE0B"/>
          </w:pPr>
          <w:r>
            <w:rPr>
              <w:rStyle w:val="Platzhaltertext"/>
            </w:rPr>
            <w:t>Projektnummer / Kürzel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AB8"/>
    <w:rsid w:val="00855AB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5000D8E81FE34015A2F8F8DBCD808DB9">
    <w:name w:val="5000D8E81FE34015A2F8F8DBCD808DB9"/>
  </w:style>
  <w:style w:type="paragraph" w:customStyle="1" w:styleId="F3D138F9048B4827A31DEEF8045CCE0B">
    <w:name w:val="F3D138F9048B4827A31DEEF8045CCE0B"/>
  </w:style>
  <w:style w:type="paragraph" w:customStyle="1" w:styleId="2ACDC78BDA6248ECA2942DC89D7AD529">
    <w:name w:val="2ACDC78BDA6248ECA2942DC89D7AD5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541CA-606F-4960-8CC5-52131C978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01-Brief.dotx</Template>
  <TotalTime>0</TotalTime>
  <Pages>2</Pages>
  <Words>233</Words>
  <Characters>1475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01-Brief</vt:lpstr>
    </vt:vector>
  </TitlesOfParts>
  <Company>Aegerter &amp; Bosshardt AG</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01-Brief</dc:title>
  <dc:creator>Fuhl Waldemar</dc:creator>
  <dc:description>Version 2014-01</dc:description>
  <cp:lastModifiedBy>Lüthi Tobias</cp:lastModifiedBy>
  <cp:revision>5</cp:revision>
  <cp:lastPrinted>2022-12-14T09:54:00Z</cp:lastPrinted>
  <dcterms:created xsi:type="dcterms:W3CDTF">2022-12-13T10:43:00Z</dcterms:created>
  <dcterms:modified xsi:type="dcterms:W3CDTF">2022-12-14T14:04:00Z</dcterms:modified>
</cp:coreProperties>
</file>