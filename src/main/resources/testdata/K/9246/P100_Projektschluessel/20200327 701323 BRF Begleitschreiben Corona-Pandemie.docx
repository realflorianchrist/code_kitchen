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Layout w:type="fixed"/>
        <w:tblCellMar>
          <w:left w:w="0" w:type="dxa"/>
          <w:right w:w="0" w:type="dxa"/>
        </w:tblCellMar>
        <w:tblLook w:val="04A0" w:firstRow="1" w:lastRow="0" w:firstColumn="1" w:lastColumn="0" w:noHBand="0" w:noVBand="1"/>
      </w:tblPr>
      <w:tblGrid>
        <w:gridCol w:w="4881"/>
        <w:gridCol w:w="4475"/>
      </w:tblGrid>
      <w:tr w:rsidR="00C92AE4" w:rsidTr="00E508D2">
        <w:trPr>
          <w:trHeight w:hRule="exact" w:val="567"/>
        </w:trPr>
        <w:tc>
          <w:tcPr>
            <w:tcW w:w="9356" w:type="dxa"/>
            <w:gridSpan w:val="2"/>
          </w:tcPr>
          <w:p w:rsidR="00C92AE4" w:rsidRPr="007313A5" w:rsidRDefault="00C92AE4" w:rsidP="00C92AE4">
            <w:pPr>
              <w:pStyle w:val="JSEINSCHREIBEN"/>
            </w:pPr>
            <w:bookmarkStart w:id="0" w:name="_Toc403842569"/>
            <w:bookmarkStart w:id="1" w:name="Einschreiben"/>
            <w:bookmarkEnd w:id="1"/>
          </w:p>
        </w:tc>
      </w:tr>
      <w:tr w:rsidR="00C92AE4" w:rsidRPr="008020A9" w:rsidTr="00E508D2">
        <w:trPr>
          <w:trHeight w:val="1701"/>
        </w:trPr>
        <w:tc>
          <w:tcPr>
            <w:tcW w:w="5103" w:type="dxa"/>
          </w:tcPr>
          <w:p w:rsidR="002D3146" w:rsidRDefault="00FE4C77" w:rsidP="00C92AE4">
            <w:pPr>
              <w:pStyle w:val="JSADRESSE"/>
            </w:pPr>
            <w:bookmarkStart w:id="2" w:name="txtAnschrift"/>
            <w:r>
              <w:t>Bundesamt für Strassen ASTRA</w:t>
            </w:r>
          </w:p>
          <w:p w:rsidR="00FE4C77" w:rsidRDefault="00FE4C77" w:rsidP="00C92AE4">
            <w:pPr>
              <w:pStyle w:val="JSADRESSE"/>
            </w:pPr>
            <w:r>
              <w:t>Filiale Zofingen</w:t>
            </w:r>
          </w:p>
          <w:p w:rsidR="00FE4C77" w:rsidRDefault="00FE4C77" w:rsidP="00C92AE4">
            <w:pPr>
              <w:pStyle w:val="JSADRESSE"/>
            </w:pPr>
            <w:r>
              <w:t>Jürg Merian</w:t>
            </w:r>
          </w:p>
          <w:p w:rsidR="00FE4C77" w:rsidRDefault="00FE4C77" w:rsidP="00C92AE4">
            <w:pPr>
              <w:pStyle w:val="JSADRESSE"/>
            </w:pPr>
            <w:r>
              <w:t>Brühlstrasse 3</w:t>
            </w:r>
          </w:p>
          <w:p w:rsidR="00FE4C77" w:rsidRPr="00296085" w:rsidRDefault="00FE4C77" w:rsidP="00C92AE4">
            <w:pPr>
              <w:pStyle w:val="JSADRESSE"/>
            </w:pPr>
            <w:r>
              <w:t>4800 Zofingen</w:t>
            </w:r>
            <w:bookmarkEnd w:id="2"/>
          </w:p>
        </w:tc>
        <w:tc>
          <w:tcPr>
            <w:tcW w:w="4678" w:type="dxa"/>
          </w:tcPr>
          <w:p w:rsidR="00C92AE4" w:rsidRPr="00296085" w:rsidRDefault="00C92AE4" w:rsidP="00C92AE4">
            <w:pPr>
              <w:pStyle w:val="JSADRESSE"/>
            </w:pPr>
            <w:bookmarkStart w:id="3" w:name="chkProjektVerf"/>
            <w:bookmarkEnd w:id="3"/>
          </w:p>
        </w:tc>
      </w:tr>
      <w:tr w:rsidR="00C92AE4" w:rsidTr="00E508D2">
        <w:trPr>
          <w:trHeight w:hRule="exact" w:val="340"/>
        </w:trPr>
        <w:tc>
          <w:tcPr>
            <w:tcW w:w="5103" w:type="dxa"/>
            <w:gridSpan w:val="2"/>
          </w:tcPr>
          <w:p w:rsidR="00C92AE4" w:rsidRPr="006C415B" w:rsidRDefault="00C92AE4" w:rsidP="00C92AE4">
            <w:pPr>
              <w:pStyle w:val="JSSTANDARDTEXT"/>
            </w:pPr>
          </w:p>
        </w:tc>
      </w:tr>
      <w:tr w:rsidR="00C92AE4" w:rsidRPr="0016551A" w:rsidTr="00E508D2">
        <w:trPr>
          <w:trHeight w:hRule="exact" w:val="737"/>
        </w:trPr>
        <w:tc>
          <w:tcPr>
            <w:tcW w:w="5103" w:type="dxa"/>
            <w:gridSpan w:val="2"/>
          </w:tcPr>
          <w:p w:rsidR="00C92AE4" w:rsidRPr="00C92AE4" w:rsidRDefault="00FE4C77" w:rsidP="00C92AE4">
            <w:pPr>
              <w:pStyle w:val="JSORTDATUMAUTOR"/>
            </w:pPr>
            <w:bookmarkStart w:id="4" w:name="txtLocation"/>
            <w:r>
              <w:t>Muttenz</w:t>
            </w:r>
            <w:bookmarkEnd w:id="4"/>
            <w:r w:rsidR="00C92AE4" w:rsidRPr="00C92AE4">
              <w:t xml:space="preserve">, </w:t>
            </w:r>
            <w:bookmarkStart w:id="5" w:name="txtDatum"/>
            <w:r>
              <w:t>27.03.2020</w:t>
            </w:r>
            <w:bookmarkEnd w:id="5"/>
            <w:r w:rsidR="00C92AE4" w:rsidRPr="00C92AE4">
              <w:t xml:space="preserve"> </w:t>
            </w:r>
            <w:bookmarkStart w:id="6" w:name="txtAutor"/>
            <w:r>
              <w:t xml:space="preserve">| </w:t>
            </w:r>
            <w:proofErr w:type="spellStart"/>
            <w:r>
              <w:t>stb</w:t>
            </w:r>
            <w:bookmarkEnd w:id="6"/>
            <w:proofErr w:type="spellEnd"/>
          </w:p>
          <w:p w:rsidR="00C92AE4" w:rsidRPr="00C92AE4" w:rsidRDefault="00FE4C77" w:rsidP="00C92AE4">
            <w:pPr>
              <w:pStyle w:val="JSDATEINAME"/>
            </w:pPr>
            <w:bookmarkStart w:id="7" w:name="txtDocName"/>
            <w:r>
              <w:t>20200327 701323 BRF Begleitschreiben Corona-Pandemie.docx</w:t>
            </w:r>
            <w:bookmarkEnd w:id="7"/>
          </w:p>
        </w:tc>
      </w:tr>
      <w:tr w:rsidR="00C92AE4" w:rsidRPr="0016551A" w:rsidTr="00E508D2">
        <w:trPr>
          <w:trHeight w:val="454"/>
        </w:trPr>
        <w:tc>
          <w:tcPr>
            <w:tcW w:w="5103" w:type="dxa"/>
            <w:gridSpan w:val="2"/>
          </w:tcPr>
          <w:p w:rsidR="00FE4C77" w:rsidRDefault="00FE4C77" w:rsidP="00FE4C77">
            <w:pPr>
              <w:pStyle w:val="JSBEZEICHNUNG"/>
            </w:pPr>
            <w:bookmarkStart w:id="8" w:name="txtSubject"/>
            <w:r>
              <w:t>N02 EP SISSACH - EPTINGEN (EPSI)</w:t>
            </w:r>
          </w:p>
          <w:p w:rsidR="002D3146" w:rsidRDefault="00FE4C77" w:rsidP="00FE4C77">
            <w:pPr>
              <w:pStyle w:val="JSBEZEICHNUNG"/>
            </w:pPr>
            <w:r>
              <w:t>PV TP1, TP2, TP3 MK/AP - Inbetriebnahme/Abschluss</w:t>
            </w:r>
            <w:bookmarkEnd w:id="8"/>
          </w:p>
          <w:p w:rsidR="00FE4C77" w:rsidRPr="00755382" w:rsidRDefault="00FE4C77" w:rsidP="00FE4C77">
            <w:pPr>
              <w:pStyle w:val="JSBETREFF"/>
            </w:pPr>
            <w:r>
              <w:t>BESTÄTIGUNG DER ORDNUNGSGERECHTEN LEISTUNGSABRECHNUNG WÄHREND DER CORONA-PANDEMIE</w:t>
            </w:r>
          </w:p>
        </w:tc>
      </w:tr>
    </w:tbl>
    <w:p w:rsidR="00614D82" w:rsidRPr="00FE1F55" w:rsidRDefault="00FE4C77" w:rsidP="00C92AE4">
      <w:pPr>
        <w:pStyle w:val="JSSTANDARDTEXT"/>
      </w:pPr>
      <w:bookmarkStart w:id="9" w:name="txtAnrede2"/>
      <w:bookmarkEnd w:id="0"/>
      <w:r>
        <w:t>Sehr geehrter Herr Merian</w:t>
      </w:r>
      <w:bookmarkEnd w:id="9"/>
    </w:p>
    <w:p w:rsidR="00B84A3F" w:rsidRDefault="00B84A3F" w:rsidP="00B84A3F">
      <w:pPr>
        <w:pStyle w:val="JSSTANDARDTEXT"/>
      </w:pPr>
      <w:bookmarkStart w:id="10" w:name="baustein_brief"/>
      <w:bookmarkEnd w:id="10"/>
      <w:r w:rsidRPr="00B84A3F">
        <w:t xml:space="preserve">Mit dem vorliegenden Schreiben bestätigen </w:t>
      </w:r>
      <w:r>
        <w:t>wir als federführender Partner innerhalb der INGE E</w:t>
      </w:r>
      <w:r>
        <w:t>P</w:t>
      </w:r>
      <w:r>
        <w:t xml:space="preserve">SI, dass </w:t>
      </w:r>
      <w:r w:rsidRPr="00B84A3F">
        <w:t>die Vorgesetzen der leistungserbringenden Mitar</w:t>
      </w:r>
      <w:r>
        <w:t>bei</w:t>
      </w:r>
      <w:r w:rsidRPr="00B84A3F">
        <w:t>tenden die Richtigkeit der eingereic</w:t>
      </w:r>
      <w:r w:rsidRPr="00B84A3F">
        <w:t>h</w:t>
      </w:r>
      <w:r w:rsidRPr="00B84A3F">
        <w:t xml:space="preserve">ten Arbeitsrapporte </w:t>
      </w:r>
      <w:r>
        <w:t xml:space="preserve">per Mail </w:t>
      </w:r>
      <w:r w:rsidR="004D4F42">
        <w:t xml:space="preserve">an uns </w:t>
      </w:r>
      <w:r>
        <w:t xml:space="preserve">bestätigt haben. </w:t>
      </w:r>
    </w:p>
    <w:p w:rsidR="00B84A3F" w:rsidRDefault="00B84A3F" w:rsidP="00B84A3F">
      <w:pPr>
        <w:pStyle w:val="JSSTANDARDTEXT"/>
      </w:pPr>
      <w:r>
        <w:t>D</w:t>
      </w:r>
      <w:r w:rsidRPr="00B84A3F">
        <w:t>ie Abrechnung bzw. Fakturierung di</w:t>
      </w:r>
      <w:r w:rsidRPr="00B84A3F">
        <w:t>e</w:t>
      </w:r>
      <w:r w:rsidRPr="00B84A3F">
        <w:t>ser Leistungen</w:t>
      </w:r>
      <w:r>
        <w:t xml:space="preserve"> wurde </w:t>
      </w:r>
      <w:r w:rsidRPr="00B84A3F">
        <w:t>ordnungsge</w:t>
      </w:r>
      <w:r>
        <w:t>recht vollzogen</w:t>
      </w:r>
      <w:r w:rsidRPr="00B84A3F">
        <w:t>.</w:t>
      </w:r>
    </w:p>
    <w:p w:rsidR="00C92AE4" w:rsidRDefault="00B84A3F" w:rsidP="00B84A3F">
      <w:pPr>
        <w:pStyle w:val="JSSTANDARDTEXT"/>
      </w:pPr>
      <w:r w:rsidRPr="00B84A3F">
        <w:t>Für Fragen stehen wir Ihnen jederzeit zur Verfügung.</w:t>
      </w:r>
    </w:p>
    <w:p w:rsidR="00614D82" w:rsidRDefault="00614D82" w:rsidP="00C92AE4">
      <w:pPr>
        <w:pStyle w:val="JSSTANDARDTEXT"/>
      </w:pPr>
      <w:bookmarkStart w:id="11" w:name="_GoBack"/>
      <w:bookmarkEnd w:id="11"/>
    </w:p>
    <w:p w:rsidR="00C92AE4" w:rsidRPr="00D56CA9" w:rsidRDefault="00C92AE4" w:rsidP="00C92AE4">
      <w:pPr>
        <w:pStyle w:val="JSSTANDARDTEXTohneAbstand"/>
        <w:rPr>
          <w:rStyle w:val="JSZEICHENMARKIERUNGzurcksetzen"/>
        </w:rPr>
      </w:pPr>
      <w:r w:rsidRPr="00ED2047">
        <w:t>Freundliche Grüsse</w:t>
      </w:r>
      <w:r w:rsidRPr="00ED2047">
        <w:tab/>
      </w:r>
      <w:r w:rsidRPr="00ED2047">
        <w:br/>
      </w:r>
      <w:bookmarkStart w:id="12" w:name="optTochter"/>
      <w:r w:rsidR="00FE4C77" w:rsidRPr="00FE4C77">
        <w:rPr>
          <w:rStyle w:val="JSJAUSLINSTEBLER"/>
        </w:rPr>
        <w:t>JAUSLIN STEBLER AG</w:t>
      </w:r>
      <w:bookmarkEnd w:id="12"/>
    </w:p>
    <w:tbl>
      <w:tblPr>
        <w:tblW w:w="9356" w:type="dxa"/>
        <w:tblCellMar>
          <w:left w:w="0" w:type="dxa"/>
          <w:right w:w="0" w:type="dxa"/>
        </w:tblCellMar>
        <w:tblLook w:val="04A0" w:firstRow="1" w:lastRow="0" w:firstColumn="1" w:lastColumn="0" w:noHBand="0" w:noVBand="1"/>
      </w:tblPr>
      <w:tblGrid>
        <w:gridCol w:w="2835"/>
        <w:gridCol w:w="567"/>
        <w:gridCol w:w="5954"/>
      </w:tblGrid>
      <w:tr w:rsidR="00C92AE4" w:rsidRPr="008020A9" w:rsidTr="00E508D2">
        <w:tc>
          <w:tcPr>
            <w:tcW w:w="2835" w:type="dxa"/>
          </w:tcPr>
          <w:p w:rsidR="00C92AE4" w:rsidRDefault="00C92AE4" w:rsidP="00C92AE4">
            <w:pPr>
              <w:pStyle w:val="JSUNTERSCHRIFTEN"/>
            </w:pPr>
          </w:p>
          <w:p w:rsidR="00C92AE4" w:rsidRDefault="00C92AE4" w:rsidP="00C92AE4">
            <w:pPr>
              <w:pStyle w:val="JSUNTERSCHRIFTEN"/>
            </w:pPr>
          </w:p>
          <w:p w:rsidR="00C92AE4" w:rsidRPr="0016551A" w:rsidRDefault="00C92AE4" w:rsidP="00C92AE4">
            <w:pPr>
              <w:pStyle w:val="JSUNTERSCHRIFTEN"/>
            </w:pPr>
          </w:p>
        </w:tc>
        <w:tc>
          <w:tcPr>
            <w:tcW w:w="567" w:type="dxa"/>
          </w:tcPr>
          <w:p w:rsidR="00C92AE4" w:rsidRDefault="00C92AE4" w:rsidP="00C92AE4">
            <w:pPr>
              <w:pStyle w:val="JSUNTERSCHRIFTEN"/>
            </w:pPr>
          </w:p>
        </w:tc>
        <w:tc>
          <w:tcPr>
            <w:tcW w:w="5954" w:type="dxa"/>
          </w:tcPr>
          <w:p w:rsidR="00C92AE4" w:rsidRDefault="00C92AE4" w:rsidP="00C92AE4">
            <w:pPr>
              <w:pStyle w:val="JSUNTERSCHRIFTEN"/>
            </w:pPr>
          </w:p>
        </w:tc>
      </w:tr>
      <w:tr w:rsidR="00C92AE4" w:rsidRPr="008020A9" w:rsidTr="00E508D2">
        <w:tc>
          <w:tcPr>
            <w:tcW w:w="2835" w:type="dxa"/>
          </w:tcPr>
          <w:p w:rsidR="00C92AE4" w:rsidRPr="003E7159" w:rsidRDefault="00FE4C77" w:rsidP="00C92AE4">
            <w:pPr>
              <w:pStyle w:val="JSUNTERSCHRIFTEN"/>
            </w:pPr>
            <w:bookmarkStart w:id="13" w:name="txtErstUnterschrift"/>
            <w:r>
              <w:t xml:space="preserve">Jürg </w:t>
            </w:r>
            <w:proofErr w:type="spellStart"/>
            <w:r>
              <w:t>Stebler</w:t>
            </w:r>
            <w:bookmarkEnd w:id="13"/>
            <w:proofErr w:type="spellEnd"/>
          </w:p>
        </w:tc>
        <w:tc>
          <w:tcPr>
            <w:tcW w:w="567" w:type="dxa"/>
          </w:tcPr>
          <w:p w:rsidR="00C92AE4" w:rsidRPr="003E7159" w:rsidRDefault="00C92AE4" w:rsidP="00C92AE4">
            <w:pPr>
              <w:pStyle w:val="JSUNTERSCHRIFTEN"/>
            </w:pPr>
          </w:p>
        </w:tc>
        <w:tc>
          <w:tcPr>
            <w:tcW w:w="5954" w:type="dxa"/>
          </w:tcPr>
          <w:p w:rsidR="00C92AE4" w:rsidRPr="00C92AE4" w:rsidRDefault="00C92AE4" w:rsidP="00FE4C77">
            <w:pPr>
              <w:pStyle w:val="JSUNTERSCHRIFTEN"/>
            </w:pPr>
            <w:r>
              <w:t xml:space="preserve"> </w:t>
            </w:r>
            <w:bookmarkStart w:id="14" w:name="txtZweitUnterschrift"/>
            <w:r w:rsidR="00FE4C77">
              <w:t>Stefan Roth</w:t>
            </w:r>
            <w:bookmarkEnd w:id="14"/>
          </w:p>
        </w:tc>
      </w:tr>
    </w:tbl>
    <w:p w:rsidR="00C92AE4" w:rsidRDefault="00C92AE4" w:rsidP="00C92AE4">
      <w:pPr>
        <w:pStyle w:val="JSSTANDARDTEXT"/>
      </w:pPr>
    </w:p>
    <w:p w:rsidR="00C92AE4" w:rsidRDefault="00C92AE4" w:rsidP="00C92AE4">
      <w:pPr>
        <w:pStyle w:val="Titel3"/>
      </w:pPr>
      <w:r>
        <w:t>BEILAGE</w:t>
      </w:r>
    </w:p>
    <w:p w:rsidR="009261DC" w:rsidRPr="00C34743" w:rsidRDefault="004D4F42" w:rsidP="004D4F42">
      <w:pPr>
        <w:pStyle w:val="JSAUFZHLUNGPunkte"/>
      </w:pPr>
      <w:r>
        <w:t>Arbeitsrapporte März 2020</w:t>
      </w:r>
    </w:p>
    <w:sectPr w:rsidR="009261DC" w:rsidRPr="00C34743" w:rsidSect="00290E00">
      <w:headerReference w:type="even" r:id="rId9"/>
      <w:headerReference w:type="default" r:id="rId10"/>
      <w:footerReference w:type="even" r:id="rId11"/>
      <w:footerReference w:type="default" r:id="rId12"/>
      <w:headerReference w:type="first" r:id="rId13"/>
      <w:footerReference w:type="first" r:id="rId14"/>
      <w:pgSz w:w="11907" w:h="16839" w:code="9"/>
      <w:pgMar w:top="2381" w:right="1134" w:bottom="1077" w:left="1418" w:header="902" w:footer="17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A4C" w:rsidRDefault="00C24A4C" w:rsidP="003A477D">
      <w:r>
        <w:separator/>
      </w:r>
    </w:p>
    <w:p w:rsidR="00C24A4C" w:rsidRDefault="00C24A4C" w:rsidP="003A477D"/>
    <w:p w:rsidR="00C24A4C" w:rsidRDefault="00C24A4C"/>
    <w:p w:rsidR="00C24A4C" w:rsidRDefault="00C24A4C"/>
    <w:p w:rsidR="00C24A4C" w:rsidRDefault="00C24A4C"/>
    <w:p w:rsidR="00C24A4C" w:rsidRDefault="00C24A4C"/>
    <w:p w:rsidR="00C24A4C" w:rsidRDefault="00C24A4C"/>
  </w:endnote>
  <w:endnote w:type="continuationSeparator" w:id="0">
    <w:p w:rsidR="00C24A4C" w:rsidRDefault="00C24A4C" w:rsidP="003A477D">
      <w:r>
        <w:continuationSeparator/>
      </w:r>
    </w:p>
    <w:p w:rsidR="00C24A4C" w:rsidRDefault="00C24A4C" w:rsidP="003A477D"/>
    <w:p w:rsidR="00C24A4C" w:rsidRDefault="00C24A4C"/>
    <w:p w:rsidR="00C24A4C" w:rsidRDefault="00C24A4C"/>
    <w:p w:rsidR="00C24A4C" w:rsidRDefault="00C24A4C"/>
    <w:p w:rsidR="00C24A4C" w:rsidRDefault="00C24A4C"/>
    <w:p w:rsidR="00C24A4C" w:rsidRDefault="00C24A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roid Serif">
    <w:charset w:val="00"/>
    <w:family w:val="roman"/>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Demi">
    <w:altName w:val="Franklin Gothic Medium"/>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173" w:rsidRDefault="00071173">
    <w:pPr>
      <w:spacing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108" w:type="dxa"/>
      <w:tblLook w:val="04A0" w:firstRow="1" w:lastRow="0" w:firstColumn="1" w:lastColumn="0" w:noHBand="0" w:noVBand="1"/>
    </w:tblPr>
    <w:tblGrid>
      <w:gridCol w:w="8525"/>
      <w:gridCol w:w="831"/>
    </w:tblGrid>
    <w:tr w:rsidR="00F9067F" w:rsidTr="002A3720">
      <w:tc>
        <w:tcPr>
          <w:tcW w:w="8525" w:type="dxa"/>
        </w:tcPr>
        <w:p w:rsidR="00F9067F" w:rsidRPr="00F6379B" w:rsidRDefault="00FE4C77" w:rsidP="002A3720">
          <w:pPr>
            <w:pStyle w:val="JSFUSSZEILEA4HOCH"/>
          </w:pPr>
          <w:r>
            <w:t>P:\...\20200327 701323 BRF Begleitschreiben Corona-Pandemie.docx | stb | 27.03.2020</w:t>
          </w:r>
        </w:p>
      </w:tc>
      <w:tc>
        <w:tcPr>
          <w:tcW w:w="831" w:type="dxa"/>
        </w:tcPr>
        <w:p w:rsidR="00F9067F" w:rsidRPr="00FD36CD" w:rsidRDefault="00F9067F" w:rsidP="002A3720">
          <w:pPr>
            <w:pStyle w:val="JSSEITENZAHLEN"/>
          </w:pPr>
          <w:r w:rsidRPr="00FD36CD">
            <w:fldChar w:fldCharType="begin"/>
          </w:r>
          <w:r w:rsidRPr="00FD36CD">
            <w:instrText>PAGE   \* MERGEFORMAT</w:instrText>
          </w:r>
          <w:r w:rsidRPr="00FD36CD">
            <w:fldChar w:fldCharType="separate"/>
          </w:r>
          <w:r w:rsidR="004D4F42">
            <w:rPr>
              <w:noProof/>
            </w:rPr>
            <w:t>1</w:t>
          </w:r>
          <w:r w:rsidRPr="00FD36CD">
            <w:fldChar w:fldCharType="end"/>
          </w:r>
          <w:r w:rsidRPr="00FD36CD">
            <w:t xml:space="preserve"> | </w:t>
          </w:r>
          <w:r w:rsidR="004D4F42">
            <w:fldChar w:fldCharType="begin"/>
          </w:r>
          <w:r w:rsidR="004D4F42">
            <w:instrText xml:space="preserve"> NUMPAGES  \* Arabic  \* MERGEFORMAT </w:instrText>
          </w:r>
          <w:r w:rsidR="004D4F42">
            <w:fldChar w:fldCharType="separate"/>
          </w:r>
          <w:r w:rsidR="004D4F42">
            <w:rPr>
              <w:noProof/>
            </w:rPr>
            <w:t>1</w:t>
          </w:r>
          <w:r w:rsidR="004D4F42">
            <w:rPr>
              <w:noProof/>
            </w:rPr>
            <w:fldChar w:fldCharType="end"/>
          </w:r>
        </w:p>
      </w:tc>
    </w:tr>
  </w:tbl>
  <w:p w:rsidR="00F9067F" w:rsidRPr="000D68C6" w:rsidRDefault="00F9067F" w:rsidP="002A3720">
    <w:pPr>
      <w:pStyle w:val="JSFUSSZEILEabstan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33" w:type="pct"/>
      <w:tblCellMar>
        <w:left w:w="0" w:type="dxa"/>
        <w:right w:w="0" w:type="dxa"/>
      </w:tblCellMar>
      <w:tblLook w:val="04A0" w:firstRow="1" w:lastRow="0" w:firstColumn="1" w:lastColumn="0" w:noHBand="0" w:noVBand="1"/>
      <w:tblCaption w:val="JAUSLIN STEBLER"/>
      <w:tblDescription w:val="Adressen"/>
    </w:tblPr>
    <w:tblGrid>
      <w:gridCol w:w="1372"/>
      <w:gridCol w:w="1372"/>
      <w:gridCol w:w="1372"/>
      <w:gridCol w:w="1371"/>
      <w:gridCol w:w="1371"/>
      <w:gridCol w:w="1371"/>
      <w:gridCol w:w="1375"/>
    </w:tblGrid>
    <w:tr w:rsidR="00972B0D" w:rsidRPr="00250A86" w:rsidTr="003E779D">
      <w:trPr>
        <w:trHeight w:hRule="exact" w:val="454"/>
      </w:trPr>
      <w:tc>
        <w:tcPr>
          <w:tcW w:w="5000" w:type="pct"/>
          <w:gridSpan w:val="7"/>
        </w:tcPr>
        <w:p w:rsidR="00972B0D" w:rsidRPr="00972B0D" w:rsidRDefault="00FE4C77" w:rsidP="00FE4C77">
          <w:pPr>
            <w:pStyle w:val="JSFUSSZEILEwwwfett"/>
          </w:pPr>
          <w:bookmarkStart w:id="16" w:name="txtFirmaFusszeile"/>
          <w:r>
            <w:t>JAUSLIN STEBLER AG | www.jauslinstebler.ch | info@jauslinstebler.ch</w:t>
          </w:r>
          <w:bookmarkEnd w:id="16"/>
        </w:p>
      </w:tc>
    </w:tr>
    <w:tr w:rsidR="00972B0D" w:rsidRPr="00250A86" w:rsidTr="003E779D">
      <w:tc>
        <w:tcPr>
          <w:tcW w:w="714" w:type="pct"/>
        </w:tcPr>
        <w:p w:rsidR="00972B0D" w:rsidRPr="00FE4C77" w:rsidRDefault="00FE4C77" w:rsidP="00972B0D">
          <w:pPr>
            <w:pStyle w:val="JSBROSTANDORTE"/>
            <w:rPr>
              <w:color w:val="E40226"/>
            </w:rPr>
          </w:pPr>
          <w:bookmarkStart w:id="17" w:name="txtLocation1"/>
          <w:bookmarkEnd w:id="17"/>
          <w:r>
            <w:rPr>
              <w:color w:val="E40226"/>
            </w:rPr>
            <w:t xml:space="preserve">4132 </w:t>
          </w:r>
          <w:r>
            <w:rPr>
              <w:b/>
              <w:color w:val="E40226"/>
            </w:rPr>
            <w:t>Muttenz</w:t>
          </w:r>
          <w:r>
            <w:rPr>
              <w:color w:val="E40226"/>
            </w:rPr>
            <w:br/>
            <w:t>Gartenstrasse 15, PF</w:t>
          </w:r>
          <w:r>
            <w:rPr>
              <w:color w:val="E40226"/>
            </w:rPr>
            <w:br/>
            <w:t>Tel. +41 61 467 67 67</w:t>
          </w:r>
          <w:r>
            <w:rPr>
              <w:color w:val="E40226"/>
            </w:rPr>
            <w:br/>
            <w:t>mtz@jauslinstebler.ch</w:t>
          </w:r>
        </w:p>
      </w:tc>
      <w:tc>
        <w:tcPr>
          <w:tcW w:w="714" w:type="pct"/>
        </w:tcPr>
        <w:p w:rsidR="00972B0D" w:rsidRPr="00972B0D" w:rsidRDefault="00972B0D" w:rsidP="00972B0D">
          <w:pPr>
            <w:pStyle w:val="JSBROSTANDORTE"/>
          </w:pPr>
          <w:bookmarkStart w:id="18" w:name="txtLocation2"/>
          <w:bookmarkEnd w:id="18"/>
        </w:p>
      </w:tc>
      <w:tc>
        <w:tcPr>
          <w:tcW w:w="714" w:type="pct"/>
        </w:tcPr>
        <w:p w:rsidR="00972B0D" w:rsidRPr="00972B0D" w:rsidRDefault="00972B0D" w:rsidP="00972B0D">
          <w:pPr>
            <w:pStyle w:val="JSBROSTANDORTE"/>
          </w:pPr>
          <w:bookmarkStart w:id="19" w:name="txtLocation3"/>
          <w:bookmarkEnd w:id="19"/>
        </w:p>
      </w:tc>
      <w:tc>
        <w:tcPr>
          <w:tcW w:w="714" w:type="pct"/>
        </w:tcPr>
        <w:p w:rsidR="00972B0D" w:rsidRPr="00972B0D" w:rsidRDefault="00972B0D" w:rsidP="00972B0D">
          <w:pPr>
            <w:pStyle w:val="JSBROSTANDORTE"/>
          </w:pPr>
          <w:bookmarkStart w:id="20" w:name="txtLocation4"/>
          <w:bookmarkEnd w:id="20"/>
        </w:p>
      </w:tc>
      <w:tc>
        <w:tcPr>
          <w:tcW w:w="714" w:type="pct"/>
        </w:tcPr>
        <w:p w:rsidR="00972B0D" w:rsidRPr="00972B0D" w:rsidRDefault="00972B0D" w:rsidP="00972B0D">
          <w:pPr>
            <w:pStyle w:val="JSBROSTANDORTE"/>
          </w:pPr>
          <w:bookmarkStart w:id="21" w:name="txtLocation5"/>
          <w:bookmarkEnd w:id="21"/>
        </w:p>
      </w:tc>
      <w:tc>
        <w:tcPr>
          <w:tcW w:w="714" w:type="pct"/>
        </w:tcPr>
        <w:p w:rsidR="00972B0D" w:rsidRPr="00972B0D" w:rsidRDefault="00972B0D" w:rsidP="00972B0D">
          <w:pPr>
            <w:pStyle w:val="JSBROSTANDORTE"/>
          </w:pPr>
          <w:bookmarkStart w:id="22" w:name="txtLocation6"/>
          <w:bookmarkEnd w:id="22"/>
        </w:p>
      </w:tc>
      <w:tc>
        <w:tcPr>
          <w:tcW w:w="716" w:type="pct"/>
        </w:tcPr>
        <w:p w:rsidR="00972B0D" w:rsidRPr="00972B0D" w:rsidRDefault="00972B0D" w:rsidP="00972B0D">
          <w:pPr>
            <w:pStyle w:val="JSBROSTANDORTE"/>
          </w:pPr>
          <w:bookmarkStart w:id="23" w:name="txtLocation7"/>
          <w:bookmarkEnd w:id="23"/>
        </w:p>
      </w:tc>
    </w:tr>
    <w:tr w:rsidR="00972B0D" w:rsidRPr="00250A86" w:rsidTr="003E779D">
      <w:tc>
        <w:tcPr>
          <w:tcW w:w="714" w:type="pct"/>
        </w:tcPr>
        <w:p w:rsidR="00972B0D" w:rsidRPr="00972B0D" w:rsidRDefault="00972B0D" w:rsidP="00972B0D">
          <w:pPr>
            <w:pStyle w:val="JSBROSTANDORTE"/>
          </w:pPr>
        </w:p>
      </w:tc>
      <w:tc>
        <w:tcPr>
          <w:tcW w:w="714" w:type="pct"/>
        </w:tcPr>
        <w:p w:rsidR="00972B0D" w:rsidRPr="00972B0D" w:rsidRDefault="00972B0D" w:rsidP="00972B0D">
          <w:pPr>
            <w:pStyle w:val="JSBROSTANDORTE"/>
          </w:pPr>
        </w:p>
      </w:tc>
      <w:tc>
        <w:tcPr>
          <w:tcW w:w="714" w:type="pct"/>
        </w:tcPr>
        <w:p w:rsidR="00972B0D" w:rsidRPr="00972B0D" w:rsidRDefault="00972B0D" w:rsidP="00972B0D">
          <w:pPr>
            <w:pStyle w:val="JSBROSTANDORTE"/>
          </w:pPr>
        </w:p>
      </w:tc>
      <w:tc>
        <w:tcPr>
          <w:tcW w:w="714" w:type="pct"/>
        </w:tcPr>
        <w:p w:rsidR="00972B0D" w:rsidRPr="00972B0D" w:rsidRDefault="00972B0D" w:rsidP="00972B0D">
          <w:pPr>
            <w:pStyle w:val="JSBROSTANDORTE"/>
          </w:pPr>
        </w:p>
      </w:tc>
      <w:tc>
        <w:tcPr>
          <w:tcW w:w="714" w:type="pct"/>
        </w:tcPr>
        <w:p w:rsidR="00972B0D" w:rsidRPr="00972B0D" w:rsidRDefault="00972B0D" w:rsidP="00972B0D">
          <w:pPr>
            <w:pStyle w:val="JSBROSTANDORTE"/>
          </w:pPr>
        </w:p>
      </w:tc>
      <w:tc>
        <w:tcPr>
          <w:tcW w:w="714" w:type="pct"/>
        </w:tcPr>
        <w:p w:rsidR="00972B0D" w:rsidRPr="00972B0D" w:rsidRDefault="00972B0D" w:rsidP="00972B0D">
          <w:pPr>
            <w:pStyle w:val="JSBROSTANDORTE"/>
          </w:pPr>
        </w:p>
      </w:tc>
      <w:tc>
        <w:tcPr>
          <w:tcW w:w="716" w:type="pct"/>
        </w:tcPr>
        <w:p w:rsidR="00972B0D" w:rsidRPr="00972B0D" w:rsidRDefault="00972B0D" w:rsidP="00972B0D">
          <w:pPr>
            <w:pStyle w:val="JSBROSTANDORTE"/>
          </w:pPr>
        </w:p>
      </w:tc>
    </w:tr>
  </w:tbl>
  <w:p w:rsidR="00972B0D" w:rsidRPr="00972B0D" w:rsidRDefault="00972B0D" w:rsidP="00DD5893">
    <w:pPr>
      <w:pStyle w:val="JSKLEIN"/>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A4C" w:rsidRDefault="00C24A4C" w:rsidP="003A477D">
      <w:r>
        <w:separator/>
      </w:r>
    </w:p>
    <w:p w:rsidR="00C24A4C" w:rsidRDefault="00C24A4C" w:rsidP="003A477D"/>
    <w:p w:rsidR="00C24A4C" w:rsidRDefault="00C24A4C"/>
    <w:p w:rsidR="00C24A4C" w:rsidRDefault="00C24A4C"/>
    <w:p w:rsidR="00C24A4C" w:rsidRDefault="00C24A4C"/>
    <w:p w:rsidR="00C24A4C" w:rsidRDefault="00C24A4C"/>
    <w:p w:rsidR="00C24A4C" w:rsidRDefault="00C24A4C"/>
  </w:footnote>
  <w:footnote w:type="continuationSeparator" w:id="0">
    <w:p w:rsidR="00C24A4C" w:rsidRDefault="00C24A4C" w:rsidP="003A477D">
      <w:r>
        <w:continuationSeparator/>
      </w:r>
    </w:p>
    <w:p w:rsidR="00C24A4C" w:rsidRDefault="00C24A4C" w:rsidP="003A477D"/>
    <w:p w:rsidR="00C24A4C" w:rsidRDefault="00C24A4C"/>
    <w:p w:rsidR="00C24A4C" w:rsidRDefault="00C24A4C"/>
    <w:p w:rsidR="00C24A4C" w:rsidRDefault="00C24A4C"/>
    <w:p w:rsidR="00C24A4C" w:rsidRDefault="00C24A4C"/>
    <w:p w:rsidR="00C24A4C" w:rsidRDefault="00C24A4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173" w:rsidRDefault="00071173">
    <w:pPr>
      <w:spacing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JSGrundtabelle"/>
      <w:tblW w:w="9370" w:type="dxa"/>
      <w:tblLook w:val="04A0" w:firstRow="1" w:lastRow="0" w:firstColumn="1" w:lastColumn="0" w:noHBand="0" w:noVBand="1"/>
    </w:tblPr>
    <w:tblGrid>
      <w:gridCol w:w="9355"/>
      <w:gridCol w:w="15"/>
    </w:tblGrid>
    <w:tr w:rsidR="00972B0D" w:rsidTr="00614D82">
      <w:trPr>
        <w:cnfStyle w:val="100000000000" w:firstRow="1" w:lastRow="0" w:firstColumn="0" w:lastColumn="0" w:oddVBand="0" w:evenVBand="0" w:oddHBand="0" w:evenHBand="0" w:firstRowFirstColumn="0" w:firstRowLastColumn="0" w:lastRowFirstColumn="0" w:lastRowLastColumn="0"/>
      </w:trPr>
      <w:tc>
        <w:tcPr>
          <w:tcW w:w="5416" w:type="dxa"/>
        </w:tcPr>
        <w:p w:rsidR="00972B0D" w:rsidRPr="00972B0D" w:rsidRDefault="00FE4C77" w:rsidP="00972B0D">
          <w:pPr>
            <w:pStyle w:val="JSKOPFZEILELOGO"/>
          </w:pPr>
          <w:r>
            <w:rPr>
              <w:noProof/>
              <w:lang w:eastAsia="de-CH"/>
            </w:rPr>
            <w:drawing>
              <wp:inline distT="0" distB="0" distL="0" distR="0" wp14:anchorId="0F91BAD4" wp14:editId="64B90146">
                <wp:extent cx="5940564" cy="414529"/>
                <wp:effectExtent l="0" t="0" r="0" b="5080"/>
                <wp:docPr id="13" name="Grafik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940564" cy="414529"/>
                        </a:xfrm>
                        <a:prstGeom prst="rect">
                          <a:avLst/>
                        </a:prstGeom>
                      </pic:spPr>
                    </pic:pic>
                  </a:graphicData>
                </a:graphic>
              </wp:inline>
            </w:drawing>
          </w:r>
        </w:p>
      </w:tc>
      <w:tc>
        <w:tcPr>
          <w:tcW w:w="3954" w:type="dxa"/>
        </w:tcPr>
        <w:p w:rsidR="00972B0D" w:rsidRPr="00E969AC" w:rsidRDefault="00972B0D" w:rsidP="00972B0D">
          <w:pPr>
            <w:pStyle w:val="JSKOPFZEILEA4HOCH"/>
          </w:pPr>
          <w:bookmarkStart w:id="15" w:name="txtHeader"/>
          <w:bookmarkEnd w:id="15"/>
        </w:p>
      </w:tc>
    </w:tr>
  </w:tbl>
  <w:p w:rsidR="00972B0D" w:rsidRPr="00E969AC" w:rsidRDefault="00972B0D" w:rsidP="00972B0D">
    <w:pPr>
      <w:pStyle w:val="JSKLEI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B0D" w:rsidRPr="00972B0D" w:rsidRDefault="00FE4C77" w:rsidP="002A3720">
    <w:pPr>
      <w:pStyle w:val="JSKOPFZEILEA4HOCH"/>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0564" cy="719329"/>
          <wp:effectExtent l="0" t="0" r="3175" b="5080"/>
          <wp:wrapNone/>
          <wp:docPr id="12" name="Grafik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0564" cy="719329"/>
                  </a:xfrm>
                  <a:prstGeom prst="rect">
                    <a:avLst/>
                  </a:prstGeom>
                </pic:spPr>
              </pic:pic>
            </a:graphicData>
          </a:graphic>
        </wp:anchor>
      </w:drawing>
    </w:r>
  </w:p>
  <w:p w:rsidR="00071173" w:rsidRPr="00071173" w:rsidRDefault="00071173" w:rsidP="009E535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1EDF"/>
    <w:multiLevelType w:val="multilevel"/>
    <w:tmpl w:val="2EE698DE"/>
    <w:lvl w:ilvl="0">
      <w:start w:val="1"/>
      <w:numFmt w:val="decimal"/>
      <w:pStyle w:val="JSAUFZHLUNGNummer"/>
      <w:lvlText w:val="%1."/>
      <w:lvlJc w:val="left"/>
      <w:pPr>
        <w:tabs>
          <w:tab w:val="num" w:pos="425"/>
        </w:tabs>
        <w:ind w:left="425" w:hanging="425"/>
      </w:pPr>
      <w:rPr>
        <w:rFonts w:ascii="Cambria" w:hAnsi="Cambria" w:hint="default"/>
        <w:b w:val="0"/>
        <w:i w:val="0"/>
        <w:color w:val="E40226" w:themeColor="accent1"/>
        <w:sz w:val="22"/>
        <w:u w:color="484848" w:themeColor="text1"/>
      </w:rPr>
    </w:lvl>
    <w:lvl w:ilvl="1">
      <w:start w:val="1"/>
      <w:numFmt w:val="lowerLetter"/>
      <w:lvlText w:val="%2."/>
      <w:lvlJc w:val="left"/>
      <w:pPr>
        <w:tabs>
          <w:tab w:val="num" w:pos="709"/>
        </w:tabs>
        <w:ind w:left="709" w:hanging="284"/>
      </w:pPr>
      <w:rPr>
        <w:rFonts w:ascii="Cambria" w:hAnsi="Cambria" w:hint="default"/>
        <w:b w:val="0"/>
        <w:i w:val="0"/>
        <w:color w:val="E40226" w:themeColor="accent1"/>
        <w:sz w:val="22"/>
      </w:rPr>
    </w:lvl>
    <w:lvl w:ilvl="2">
      <w:start w:val="1"/>
      <w:numFmt w:val="lowerRoman"/>
      <w:lvlText w:val="%3."/>
      <w:lvlJc w:val="left"/>
      <w:pPr>
        <w:tabs>
          <w:tab w:val="num" w:pos="992"/>
        </w:tabs>
        <w:ind w:left="992" w:hanging="283"/>
      </w:pPr>
      <w:rPr>
        <w:rFonts w:hint="default"/>
        <w:b w:val="0"/>
        <w:i w:val="0"/>
        <w:color w:val="E40226" w:themeColor="accent1"/>
        <w:sz w:val="22"/>
      </w:rPr>
    </w:lvl>
    <w:lvl w:ilvl="3">
      <w:start w:val="1"/>
      <w:numFmt w:val="bullet"/>
      <w:lvlText w:val=""/>
      <w:lvlJc w:val="left"/>
      <w:pPr>
        <w:tabs>
          <w:tab w:val="num" w:pos="1276"/>
        </w:tabs>
        <w:ind w:left="1276" w:hanging="284"/>
      </w:pPr>
      <w:rPr>
        <w:rFonts w:ascii="Symbol" w:hAnsi="Symbol" w:hint="default"/>
        <w:b/>
        <w:i w:val="0"/>
        <w:color w:val="E40226" w:themeColor="accent1"/>
        <w:sz w:val="22"/>
      </w:rPr>
    </w:lvl>
    <w:lvl w:ilvl="4">
      <w:start w:val="1"/>
      <w:numFmt w:val="lowerLetter"/>
      <w:lvlText w:val="%5."/>
      <w:lvlJc w:val="left"/>
      <w:pPr>
        <w:tabs>
          <w:tab w:val="num" w:pos="1559"/>
        </w:tabs>
        <w:ind w:left="1559" w:hanging="283"/>
      </w:pPr>
      <w:rPr>
        <w:rFonts w:ascii="Droid Serif" w:hAnsi="Droid Serif" w:hint="default"/>
        <w:b w:val="0"/>
        <w:i w:val="0"/>
        <w:color w:val="484848" w:themeColor="text2"/>
        <w:sz w:val="20"/>
      </w:rPr>
    </w:lvl>
    <w:lvl w:ilvl="5">
      <w:start w:val="1"/>
      <w:numFmt w:val="lowerRoman"/>
      <w:lvlText w:val="%6."/>
      <w:lvlJc w:val="left"/>
      <w:pPr>
        <w:tabs>
          <w:tab w:val="num" w:pos="1559"/>
        </w:tabs>
        <w:ind w:left="1843" w:hanging="284"/>
      </w:pPr>
      <w:rPr>
        <w:rFonts w:ascii="Droid Serif" w:hAnsi="Droid Serif" w:hint="default"/>
        <w:b w:val="0"/>
        <w:i w:val="0"/>
        <w:color w:val="484848" w:themeColor="text2"/>
        <w:sz w:val="20"/>
      </w:rPr>
    </w:lvl>
    <w:lvl w:ilvl="6">
      <w:start w:val="1"/>
      <w:numFmt w:val="decimal"/>
      <w:lvlText w:val="%7."/>
      <w:lvlJc w:val="left"/>
      <w:pPr>
        <w:tabs>
          <w:tab w:val="num" w:pos="2126"/>
        </w:tabs>
        <w:ind w:left="2126" w:hanging="283"/>
      </w:pPr>
      <w:rPr>
        <w:rFonts w:ascii="Droid Serif" w:hAnsi="Droid Serif" w:hint="default"/>
        <w:b w:val="0"/>
        <w:i w:val="0"/>
        <w:color w:val="484848" w:themeColor="text2"/>
        <w:sz w:val="20"/>
      </w:rPr>
    </w:lvl>
    <w:lvl w:ilvl="7">
      <w:start w:val="1"/>
      <w:numFmt w:val="lowerLetter"/>
      <w:lvlText w:val="%8."/>
      <w:lvlJc w:val="left"/>
      <w:pPr>
        <w:tabs>
          <w:tab w:val="num" w:pos="2126"/>
        </w:tabs>
        <w:ind w:left="2410" w:hanging="284"/>
      </w:pPr>
      <w:rPr>
        <w:rFonts w:ascii="Droid Serif" w:hAnsi="Droid Serif" w:hint="default"/>
        <w:b w:val="0"/>
        <w:i w:val="0"/>
        <w:color w:val="484848" w:themeColor="text2"/>
        <w:sz w:val="20"/>
      </w:rPr>
    </w:lvl>
    <w:lvl w:ilvl="8">
      <w:start w:val="1"/>
      <w:numFmt w:val="lowerRoman"/>
      <w:lvlText w:val="%9."/>
      <w:lvlJc w:val="left"/>
      <w:pPr>
        <w:ind w:left="4394" w:hanging="283"/>
      </w:pPr>
      <w:rPr>
        <w:rFonts w:ascii="Droid Serif" w:hAnsi="Droid Serif" w:hint="default"/>
        <w:b w:val="0"/>
        <w:i w:val="0"/>
        <w:color w:val="484848" w:themeColor="text2"/>
        <w:sz w:val="20"/>
      </w:rPr>
    </w:lvl>
  </w:abstractNum>
  <w:abstractNum w:abstractNumId="1">
    <w:nsid w:val="0EE50E57"/>
    <w:multiLevelType w:val="multilevel"/>
    <w:tmpl w:val="ED9E823C"/>
    <w:lvl w:ilvl="0">
      <w:start w:val="1"/>
      <w:numFmt w:val="decimal"/>
      <w:pStyle w:val="JSTABELLEBERSCHRIFT"/>
      <w:lvlText w:val="T%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283" w:hanging="567"/>
      </w:pPr>
      <w:rPr>
        <w:rFonts w:hint="default"/>
      </w:rPr>
    </w:lvl>
    <w:lvl w:ilvl="2">
      <w:start w:val="1"/>
      <w:numFmt w:val="decimal"/>
      <w:lvlText w:val="%1.%2.%3."/>
      <w:lvlJc w:val="left"/>
      <w:pPr>
        <w:ind w:left="708" w:hanging="567"/>
      </w:pPr>
      <w:rPr>
        <w:rFonts w:hint="default"/>
      </w:rPr>
    </w:lvl>
    <w:lvl w:ilvl="3">
      <w:start w:val="1"/>
      <w:numFmt w:val="decimal"/>
      <w:lvlText w:val="%1.%2.%3.%4."/>
      <w:lvlJc w:val="left"/>
      <w:pPr>
        <w:ind w:left="1133" w:hanging="567"/>
      </w:pPr>
      <w:rPr>
        <w:rFonts w:hint="default"/>
      </w:rPr>
    </w:lvl>
    <w:lvl w:ilvl="4">
      <w:start w:val="1"/>
      <w:numFmt w:val="decimal"/>
      <w:lvlText w:val="%1.%2.%3.%4.%5."/>
      <w:lvlJc w:val="left"/>
      <w:pPr>
        <w:ind w:left="1558" w:hanging="567"/>
      </w:pPr>
      <w:rPr>
        <w:rFonts w:hint="default"/>
      </w:rPr>
    </w:lvl>
    <w:lvl w:ilvl="5">
      <w:start w:val="1"/>
      <w:numFmt w:val="decimal"/>
      <w:lvlText w:val="%1.%2.%3.%4.%5.%6."/>
      <w:lvlJc w:val="left"/>
      <w:pPr>
        <w:ind w:left="1983" w:hanging="567"/>
      </w:pPr>
      <w:rPr>
        <w:rFonts w:hint="default"/>
      </w:rPr>
    </w:lvl>
    <w:lvl w:ilvl="6">
      <w:start w:val="1"/>
      <w:numFmt w:val="decimal"/>
      <w:lvlText w:val="%1.%2.%3.%4.%5.%6.%7."/>
      <w:lvlJc w:val="left"/>
      <w:pPr>
        <w:ind w:left="2408" w:hanging="567"/>
      </w:pPr>
      <w:rPr>
        <w:rFonts w:hint="default"/>
      </w:rPr>
    </w:lvl>
    <w:lvl w:ilvl="7">
      <w:start w:val="1"/>
      <w:numFmt w:val="decimal"/>
      <w:lvlText w:val="%1.%2.%3.%4.%5.%6.%7.%8."/>
      <w:lvlJc w:val="left"/>
      <w:pPr>
        <w:ind w:left="2833" w:hanging="567"/>
      </w:pPr>
      <w:rPr>
        <w:rFonts w:hint="default"/>
      </w:rPr>
    </w:lvl>
    <w:lvl w:ilvl="8">
      <w:start w:val="1"/>
      <w:numFmt w:val="decimal"/>
      <w:lvlText w:val="%1.%2.%3.%4.%5.%6.%7.%8.%9."/>
      <w:lvlJc w:val="left"/>
      <w:pPr>
        <w:ind w:left="3258" w:hanging="567"/>
      </w:pPr>
      <w:rPr>
        <w:rFonts w:hint="default"/>
      </w:rPr>
    </w:lvl>
  </w:abstractNum>
  <w:abstractNum w:abstractNumId="2">
    <w:nsid w:val="11510A95"/>
    <w:multiLevelType w:val="multilevel"/>
    <w:tmpl w:val="F3A6AE6E"/>
    <w:lvl w:ilvl="0">
      <w:start w:val="1"/>
      <w:numFmt w:val="bullet"/>
      <w:pStyle w:val="JSAUFZHLUNGPunkte"/>
      <w:lvlText w:val=""/>
      <w:lvlJc w:val="left"/>
      <w:pPr>
        <w:tabs>
          <w:tab w:val="num" w:pos="425"/>
        </w:tabs>
        <w:ind w:left="425" w:hanging="425"/>
      </w:pPr>
      <w:rPr>
        <w:rFonts w:ascii="Wingdings" w:hAnsi="Wingdings" w:hint="default"/>
        <w:b w:val="0"/>
        <w:bCs w:val="0"/>
        <w:i w:val="0"/>
        <w:iCs w:val="0"/>
        <w:caps w:val="0"/>
        <w:strike w:val="0"/>
        <w:dstrike w:val="0"/>
        <w:outline w:val="0"/>
        <w:shadow w:val="0"/>
        <w:emboss w:val="0"/>
        <w:imprint w:val="0"/>
        <w:vanish w:val="0"/>
        <w:color w:val="E40226" w:themeColor="accent5"/>
        <w:spacing w:val="0"/>
        <w:w w:val="100"/>
        <w:kern w:val="0"/>
        <w:position w:val="-2"/>
        <w:sz w:val="24"/>
        <w:u w:val="none"/>
        <w:effect w:val="none"/>
        <w:vertAlign w:val="baseline"/>
        <w:em w:val="none"/>
        <w14:ligatures w14:val="none"/>
        <w14:numForm w14:val="default"/>
        <w14:numSpacing w14:val="default"/>
        <w14:stylisticSets/>
        <w14:cntxtAlts w14:val="0"/>
      </w:rPr>
    </w:lvl>
    <w:lvl w:ilvl="1">
      <w:start w:val="1"/>
      <w:numFmt w:val="bullet"/>
      <w:lvlText w:val=""/>
      <w:lvlJc w:val="left"/>
      <w:pPr>
        <w:tabs>
          <w:tab w:val="num" w:pos="709"/>
        </w:tabs>
        <w:ind w:left="709" w:hanging="284"/>
      </w:pPr>
      <w:rPr>
        <w:rFonts w:ascii="Wingdings" w:hAnsi="Wingdings" w:hint="default"/>
        <w:color w:val="E40226" w:themeColor="accent1"/>
        <w:position w:val="-2"/>
      </w:rPr>
    </w:lvl>
    <w:lvl w:ilvl="2">
      <w:start w:val="1"/>
      <w:numFmt w:val="bullet"/>
      <w:lvlText w:val=""/>
      <w:lvlJc w:val="left"/>
      <w:pPr>
        <w:tabs>
          <w:tab w:val="num" w:pos="992"/>
        </w:tabs>
        <w:ind w:left="992" w:hanging="283"/>
      </w:pPr>
      <w:rPr>
        <w:rFonts w:ascii="Symbol" w:hAnsi="Symbol" w:hint="default"/>
        <w:b/>
        <w:i w:val="0"/>
        <w:color w:val="E40226" w:themeColor="accent1"/>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315303D"/>
    <w:multiLevelType w:val="multilevel"/>
    <w:tmpl w:val="0BD2C7DE"/>
    <w:lvl w:ilvl="0">
      <w:start w:val="1"/>
      <w:numFmt w:val="lowerLetter"/>
      <w:pStyle w:val="JSAUFZHLUNGAlphabet"/>
      <w:lvlText w:val="%1)"/>
      <w:lvlJc w:val="left"/>
      <w:pPr>
        <w:tabs>
          <w:tab w:val="num" w:pos="425"/>
        </w:tabs>
        <w:ind w:left="425" w:hanging="425"/>
      </w:pPr>
      <w:rPr>
        <w:rFonts w:ascii="Cambria" w:hAnsi="Cambria" w:hint="default"/>
        <w:b w:val="0"/>
        <w:i w:val="0"/>
        <w:color w:val="E40226" w:themeColor="accent1"/>
        <w:sz w:val="22"/>
        <w:szCs w:val="22"/>
      </w:rPr>
    </w:lvl>
    <w:lvl w:ilvl="1">
      <w:start w:val="1"/>
      <w:numFmt w:val="bullet"/>
      <w:lvlText w:val=""/>
      <w:lvlJc w:val="left"/>
      <w:pPr>
        <w:tabs>
          <w:tab w:val="num" w:pos="709"/>
        </w:tabs>
        <w:ind w:left="709" w:hanging="284"/>
      </w:pPr>
      <w:rPr>
        <w:rFonts w:ascii="Wingdings" w:hAnsi="Wingdings" w:hint="default"/>
        <w:color w:val="E40226" w:themeColor="accent5"/>
        <w:kern w:val="0"/>
        <w:position w:val="-2"/>
        <w:sz w:val="22"/>
      </w:rPr>
    </w:lvl>
    <w:lvl w:ilvl="2">
      <w:start w:val="1"/>
      <w:numFmt w:val="bullet"/>
      <w:lvlText w:val=""/>
      <w:lvlJc w:val="left"/>
      <w:pPr>
        <w:tabs>
          <w:tab w:val="num" w:pos="992"/>
        </w:tabs>
        <w:ind w:left="992" w:hanging="283"/>
      </w:pPr>
      <w:rPr>
        <w:rFonts w:ascii="Symbol" w:hAnsi="Symbol" w:hint="default"/>
        <w:color w:val="E40226" w:themeColor="accent1"/>
        <w:sz w:val="22"/>
      </w:rPr>
    </w:lvl>
    <w:lvl w:ilvl="3">
      <w:start w:val="1"/>
      <w:numFmt w:val="bullet"/>
      <w:lvlText w:val=""/>
      <w:lvlJc w:val="left"/>
      <w:pPr>
        <w:tabs>
          <w:tab w:val="num" w:pos="1276"/>
        </w:tabs>
        <w:ind w:left="1276" w:hanging="284"/>
      </w:pPr>
      <w:rPr>
        <w:rFonts w:ascii="Symbol" w:hAnsi="Symbol" w:hint="default"/>
        <w:color w:val="E40226" w:themeColor="accent1"/>
      </w:rPr>
    </w:lvl>
    <w:lvl w:ilvl="4">
      <w:start w:val="1"/>
      <w:numFmt w:val="lowerLetter"/>
      <w:lvlText w:val="%5)"/>
      <w:lvlJc w:val="left"/>
      <w:pPr>
        <w:tabs>
          <w:tab w:val="num" w:pos="1559"/>
        </w:tabs>
        <w:ind w:left="1559" w:hanging="283"/>
      </w:pPr>
      <w:rPr>
        <w:rFonts w:ascii="Cambria" w:hAnsi="Cambria" w:hint="default"/>
        <w:b w:val="0"/>
        <w:i w:val="0"/>
        <w:color w:val="E40226" w:themeColor="accent1"/>
        <w:sz w:val="18"/>
      </w:rPr>
    </w:lvl>
    <w:lvl w:ilvl="5">
      <w:start w:val="1"/>
      <w:numFmt w:val="bullet"/>
      <w:lvlText w:val=""/>
      <w:lvlJc w:val="left"/>
      <w:pPr>
        <w:tabs>
          <w:tab w:val="num" w:pos="1843"/>
        </w:tabs>
        <w:ind w:left="1843" w:hanging="284"/>
      </w:pPr>
      <w:rPr>
        <w:rFonts w:ascii="Wingdings" w:hAnsi="Wingdings" w:hint="default"/>
        <w:color w:val="E40226" w:themeColor="accent1"/>
      </w:rPr>
    </w:lvl>
    <w:lvl w:ilvl="6">
      <w:start w:val="1"/>
      <w:numFmt w:val="bullet"/>
      <w:lvlText w:val=""/>
      <w:lvlJc w:val="left"/>
      <w:pPr>
        <w:tabs>
          <w:tab w:val="num" w:pos="2126"/>
        </w:tabs>
        <w:ind w:left="2126" w:hanging="283"/>
      </w:pPr>
      <w:rPr>
        <w:rFonts w:ascii="Wingdings" w:hAnsi="Wingdings" w:hint="default"/>
        <w:color w:val="E40226" w:themeColor="accent1"/>
      </w:rPr>
    </w:lvl>
    <w:lvl w:ilvl="7">
      <w:start w:val="1"/>
      <w:numFmt w:val="bullet"/>
      <w:lvlText w:val=""/>
      <w:lvlJc w:val="left"/>
      <w:pPr>
        <w:tabs>
          <w:tab w:val="num" w:pos="2410"/>
        </w:tabs>
        <w:ind w:left="2410" w:hanging="284"/>
      </w:pPr>
      <w:rPr>
        <w:rFonts w:ascii="Symbol" w:hAnsi="Symbol" w:hint="default"/>
        <w:color w:val="E40226" w:themeColor="accent1"/>
      </w:rPr>
    </w:lvl>
    <w:lvl w:ilvl="8">
      <w:start w:val="1"/>
      <w:numFmt w:val="lowerLetter"/>
      <w:lvlText w:val="%9)"/>
      <w:lvlJc w:val="left"/>
      <w:pPr>
        <w:tabs>
          <w:tab w:val="num" w:pos="2693"/>
        </w:tabs>
        <w:ind w:left="2693" w:hanging="283"/>
      </w:pPr>
      <w:rPr>
        <w:rFonts w:ascii="Cambria" w:hAnsi="Cambria" w:hint="default"/>
        <w:b w:val="0"/>
        <w:i w:val="0"/>
        <w:color w:val="E40226" w:themeColor="accent1"/>
        <w:sz w:val="18"/>
      </w:rPr>
    </w:lvl>
  </w:abstractNum>
  <w:abstractNum w:abstractNumId="4">
    <w:nsid w:val="25FA0F29"/>
    <w:multiLevelType w:val="multilevel"/>
    <w:tmpl w:val="B2AA9040"/>
    <w:lvl w:ilvl="0">
      <w:start w:val="1"/>
      <w:numFmt w:val="decimal"/>
      <w:pStyle w:val="JSANHANGBERSCHRIFT"/>
      <w:lvlText w:val="ANHANG %1"/>
      <w:lvlJc w:val="left"/>
      <w:pPr>
        <w:ind w:left="1559" w:hanging="1559"/>
      </w:pPr>
      <w:rPr>
        <w:rFonts w:hint="default"/>
        <w:b w:val="0"/>
        <w:bCs w:val="0"/>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6A826D4"/>
    <w:multiLevelType w:val="hybridMultilevel"/>
    <w:tmpl w:val="30E4E680"/>
    <w:lvl w:ilvl="0" w:tplc="6C683022">
      <w:start w:val="1"/>
      <w:numFmt w:val="bullet"/>
      <w:pStyle w:val="JSBETREFF"/>
      <w:lvlText w:val=""/>
      <w:lvlJc w:val="left"/>
      <w:pPr>
        <w:ind w:left="332" w:hanging="360"/>
      </w:pPr>
      <w:rPr>
        <w:rFonts w:ascii="Wingdings" w:hAnsi="Wingdings" w:hint="default"/>
        <w:color w:val="E40226" w:themeColor="accent1"/>
        <w:w w:val="100"/>
        <w:position w:val="-2"/>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B41204"/>
    <w:multiLevelType w:val="multilevel"/>
    <w:tmpl w:val="AAFAC1EC"/>
    <w:lvl w:ilvl="0">
      <w:start w:val="1"/>
      <w:numFmt w:val="decimal"/>
      <w:pStyle w:val="berschrift1"/>
      <w:lvlText w:val="%1"/>
      <w:lvlJc w:val="left"/>
      <w:pPr>
        <w:ind w:left="717"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tabs>
          <w:tab w:val="num" w:pos="992"/>
        </w:tabs>
        <w:ind w:left="992" w:hanging="567"/>
      </w:pPr>
      <w:rPr>
        <w:rFonts w:hint="default"/>
        <w:b w:val="0"/>
        <w:bCs w:val="0"/>
        <w:i w:val="0"/>
        <w:iC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959"/>
        </w:tabs>
        <w:ind w:left="1959" w:hanging="720"/>
      </w:pPr>
      <w:rPr>
        <w:rFonts w:hint="default"/>
        <w:lang w:val="x-none" w:eastAsia="x-none" w:bidi="x-none"/>
        <w:specVanish w:val="0"/>
      </w:rPr>
    </w:lvl>
    <w:lvl w:ilvl="3">
      <w:start w:val="1"/>
      <w:numFmt w:val="decimal"/>
      <w:pStyle w:val="berschrift4"/>
      <w:lvlText w:val="%1.%2.%3.%4"/>
      <w:lvlJc w:val="left"/>
      <w:pPr>
        <w:tabs>
          <w:tab w:val="num" w:pos="2103"/>
        </w:tabs>
        <w:ind w:left="2103" w:hanging="86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tabs>
          <w:tab w:val="num" w:pos="2247"/>
        </w:tabs>
        <w:ind w:left="2247" w:hanging="1008"/>
      </w:pPr>
      <w:rPr>
        <w:rFonts w:hint="default"/>
      </w:rPr>
    </w:lvl>
    <w:lvl w:ilvl="5">
      <w:start w:val="1"/>
      <w:numFmt w:val="decimal"/>
      <w:lvlText w:val="%1.%2.%3.%4.%5.%6"/>
      <w:lvlJc w:val="left"/>
      <w:pPr>
        <w:tabs>
          <w:tab w:val="num" w:pos="2391"/>
        </w:tabs>
        <w:ind w:left="2391" w:hanging="1152"/>
      </w:pPr>
      <w:rPr>
        <w:rFonts w:hint="default"/>
      </w:rPr>
    </w:lvl>
    <w:lvl w:ilvl="6">
      <w:start w:val="1"/>
      <w:numFmt w:val="decimal"/>
      <w:lvlText w:val="%1.%2.%3.%4.%5.%6.%7"/>
      <w:lvlJc w:val="left"/>
      <w:pPr>
        <w:tabs>
          <w:tab w:val="num" w:pos="2535"/>
        </w:tabs>
        <w:ind w:left="2535" w:hanging="1296"/>
      </w:pPr>
      <w:rPr>
        <w:rFonts w:hint="default"/>
      </w:rPr>
    </w:lvl>
    <w:lvl w:ilvl="7">
      <w:start w:val="1"/>
      <w:numFmt w:val="decimal"/>
      <w:lvlText w:val="%1.%2.%3.%4.%5.%6.%7.%8"/>
      <w:lvlJc w:val="left"/>
      <w:pPr>
        <w:tabs>
          <w:tab w:val="num" w:pos="2679"/>
        </w:tabs>
        <w:ind w:left="2679" w:hanging="1440"/>
      </w:pPr>
      <w:rPr>
        <w:rFonts w:hint="default"/>
      </w:rPr>
    </w:lvl>
    <w:lvl w:ilvl="8">
      <w:start w:val="1"/>
      <w:numFmt w:val="decimal"/>
      <w:lvlText w:val="%1.%2.%3.%4.%5.%6.%7.%8.%9"/>
      <w:lvlJc w:val="left"/>
      <w:pPr>
        <w:tabs>
          <w:tab w:val="num" w:pos="2823"/>
        </w:tabs>
        <w:ind w:left="2823" w:hanging="1584"/>
      </w:pPr>
      <w:rPr>
        <w:rFonts w:hint="default"/>
      </w:rPr>
    </w:lvl>
  </w:abstractNum>
  <w:abstractNum w:abstractNumId="7">
    <w:nsid w:val="32C74390"/>
    <w:multiLevelType w:val="hybridMultilevel"/>
    <w:tmpl w:val="F6804356"/>
    <w:lvl w:ilvl="0" w:tplc="AEA8F038">
      <w:start w:val="1"/>
      <w:numFmt w:val="bullet"/>
      <w:lvlText w:val=""/>
      <w:lvlJc w:val="left"/>
      <w:pPr>
        <w:ind w:left="720" w:hanging="360"/>
      </w:pPr>
      <w:rPr>
        <w:rFonts w:ascii="Wingdings" w:hAnsi="Wingdings" w:hint="default"/>
        <w:color w:val="E40226" w:themeColor="accent5"/>
        <w:w w:val="100"/>
        <w:position w:val="2"/>
        <w:sz w:val="22"/>
      </w:rPr>
    </w:lvl>
    <w:lvl w:ilvl="1" w:tplc="267856DC">
      <w:start w:val="1"/>
      <w:numFmt w:val="decimal"/>
      <w:lvlText w:val="%2.1"/>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F255F"/>
    <w:multiLevelType w:val="hybridMultilevel"/>
    <w:tmpl w:val="CAD253CE"/>
    <w:lvl w:ilvl="0" w:tplc="6F907A76">
      <w:start w:val="1"/>
      <w:numFmt w:val="decimal"/>
      <w:pStyle w:val="JSTABELLELEGENDE"/>
      <w:lvlText w:val="T%1"/>
      <w:lvlJc w:val="left"/>
      <w:pPr>
        <w:ind w:left="360" w:hanging="360"/>
      </w:pPr>
      <w:rPr>
        <w:rFonts w:ascii="Cambria" w:hAnsi="Cambria" w:hint="default"/>
        <w:b w:val="0"/>
        <w:i w:val="0"/>
        <w:sz w:val="1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E1020E7"/>
    <w:multiLevelType w:val="multilevel"/>
    <w:tmpl w:val="964A0244"/>
    <w:lvl w:ilvl="0">
      <w:start w:val="1"/>
      <w:numFmt w:val="bullet"/>
      <w:pStyle w:val="JSTABELLEAUFZHLUNGPunkte"/>
      <w:lvlText w:val=""/>
      <w:lvlJc w:val="left"/>
      <w:pPr>
        <w:tabs>
          <w:tab w:val="num" w:pos="369"/>
        </w:tabs>
        <w:ind w:left="369" w:hanging="369"/>
      </w:pPr>
      <w:rPr>
        <w:rFonts w:ascii="Wingdings" w:hAnsi="Wingdings" w:hint="default"/>
        <w:color w:val="E40226" w:themeColor="accent1"/>
        <w:w w:val="100"/>
        <w:position w:val="-2"/>
        <w:sz w:val="24"/>
      </w:rPr>
    </w:lvl>
    <w:lvl w:ilvl="1">
      <w:start w:val="1"/>
      <w:numFmt w:val="bullet"/>
      <w:lvlText w:val=""/>
      <w:lvlJc w:val="left"/>
      <w:pPr>
        <w:tabs>
          <w:tab w:val="num" w:pos="652"/>
        </w:tabs>
        <w:ind w:left="652" w:hanging="283"/>
      </w:pPr>
      <w:rPr>
        <w:rFonts w:ascii="Wingdings" w:hAnsi="Wingdings" w:hint="default"/>
        <w:color w:val="E40226" w:themeColor="accent1"/>
        <w:w w:val="100"/>
        <w:position w:val="-2"/>
        <w:sz w:val="22"/>
      </w:rPr>
    </w:lvl>
    <w:lvl w:ilvl="2">
      <w:start w:val="1"/>
      <w:numFmt w:val="bullet"/>
      <w:lvlText w:val=""/>
      <w:lvlJc w:val="left"/>
      <w:pPr>
        <w:tabs>
          <w:tab w:val="num" w:pos="936"/>
        </w:tabs>
        <w:ind w:left="936" w:hanging="284"/>
      </w:pPr>
      <w:rPr>
        <w:rFonts w:ascii="Symbol" w:hAnsi="Symbol" w:hint="default"/>
        <w:b/>
        <w:i w:val="0"/>
        <w:color w:val="E40226" w:themeColor="accent1"/>
        <w:sz w:val="22"/>
      </w:rPr>
    </w:lvl>
    <w:lvl w:ilvl="3">
      <w:start w:val="1"/>
      <w:numFmt w:val="bullet"/>
      <w:lvlText w:val=""/>
      <w:lvlJc w:val="left"/>
      <w:pPr>
        <w:tabs>
          <w:tab w:val="num" w:pos="1276"/>
        </w:tabs>
        <w:ind w:left="1276" w:hanging="284"/>
      </w:pPr>
      <w:rPr>
        <w:rFonts w:ascii="Wingdings" w:hAnsi="Wingdings" w:hint="default"/>
        <w:color w:val="E40226" w:themeColor="accent1"/>
        <w:position w:val="2"/>
        <w:sz w:val="18"/>
      </w:rPr>
    </w:lvl>
    <w:lvl w:ilvl="4">
      <w:start w:val="1"/>
      <w:numFmt w:val="bullet"/>
      <w:lvlText w:val=""/>
      <w:lvlJc w:val="left"/>
      <w:pPr>
        <w:tabs>
          <w:tab w:val="num" w:pos="1559"/>
        </w:tabs>
        <w:ind w:left="1559" w:hanging="283"/>
      </w:pPr>
      <w:rPr>
        <w:rFonts w:ascii="Wingdings" w:hAnsi="Wingdings" w:hint="default"/>
        <w:color w:val="E40226" w:themeColor="accent1"/>
        <w:position w:val="2"/>
        <w:sz w:val="18"/>
      </w:rPr>
    </w:lvl>
    <w:lvl w:ilvl="5">
      <w:start w:val="1"/>
      <w:numFmt w:val="bullet"/>
      <w:lvlText w:val=""/>
      <w:lvlJc w:val="left"/>
      <w:pPr>
        <w:tabs>
          <w:tab w:val="num" w:pos="1843"/>
        </w:tabs>
        <w:ind w:left="1843" w:hanging="284"/>
      </w:pPr>
      <w:rPr>
        <w:rFonts w:ascii="Wingdings" w:hAnsi="Wingdings" w:hint="default"/>
        <w:b/>
        <w:i w:val="0"/>
        <w:color w:val="E40226" w:themeColor="accent1"/>
        <w:sz w:val="20"/>
      </w:rPr>
    </w:lvl>
    <w:lvl w:ilvl="6">
      <w:start w:val="1"/>
      <w:numFmt w:val="bullet"/>
      <w:lvlText w:val=""/>
      <w:lvlJc w:val="left"/>
      <w:pPr>
        <w:tabs>
          <w:tab w:val="num" w:pos="2126"/>
        </w:tabs>
        <w:ind w:left="2126" w:hanging="283"/>
      </w:pPr>
      <w:rPr>
        <w:rFonts w:ascii="Symbol" w:hAnsi="Symbol" w:hint="default"/>
        <w:color w:val="E40226" w:themeColor="accent1"/>
      </w:rPr>
    </w:lvl>
    <w:lvl w:ilvl="7">
      <w:start w:val="1"/>
      <w:numFmt w:val="bullet"/>
      <w:lvlText w:val=""/>
      <w:lvlJc w:val="left"/>
      <w:pPr>
        <w:tabs>
          <w:tab w:val="num" w:pos="2410"/>
        </w:tabs>
        <w:ind w:left="2410" w:hanging="284"/>
      </w:pPr>
      <w:rPr>
        <w:rFonts w:ascii="Wingdings" w:hAnsi="Wingdings" w:hint="default"/>
        <w:color w:val="E40226" w:themeColor="accent1"/>
      </w:rPr>
    </w:lvl>
    <w:lvl w:ilvl="8">
      <w:start w:val="1"/>
      <w:numFmt w:val="bullet"/>
      <w:lvlText w:val=""/>
      <w:lvlJc w:val="left"/>
      <w:pPr>
        <w:tabs>
          <w:tab w:val="num" w:pos="2693"/>
        </w:tabs>
        <w:ind w:left="2693" w:hanging="283"/>
      </w:pPr>
      <w:rPr>
        <w:rFonts w:ascii="Wingdings" w:hAnsi="Wingdings" w:hint="default"/>
        <w:color w:val="E40226" w:themeColor="accent1"/>
      </w:rPr>
    </w:lvl>
  </w:abstractNum>
  <w:abstractNum w:abstractNumId="10">
    <w:nsid w:val="4BBB0043"/>
    <w:multiLevelType w:val="multilevel"/>
    <w:tmpl w:val="0807001D"/>
    <w:lvl w:ilvl="0">
      <w:start w:val="1"/>
      <w:numFmt w:val="bullet"/>
      <w:lvlText w:val=""/>
      <w:lvlJc w:val="left"/>
      <w:pPr>
        <w:ind w:left="360" w:hanging="360"/>
      </w:pPr>
      <w:rPr>
        <w:rFonts w:ascii="Wingdings" w:hAnsi="Wingdings" w:hint="default"/>
        <w:color w:val="E40226"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2084880"/>
    <w:multiLevelType w:val="multilevel"/>
    <w:tmpl w:val="244613D6"/>
    <w:styleLink w:val="T1"/>
    <w:lvl w:ilvl="0">
      <w:start w:val="1"/>
      <w:numFmt w:val="decimal"/>
      <w:lvlText w:val="%1"/>
      <w:lvlJc w:val="left"/>
      <w:pPr>
        <w:ind w:left="720" w:hanging="360"/>
      </w:pPr>
      <w:rPr>
        <w:rFonts w:ascii="Franklin Gothic Demi Cond" w:hAnsi="Franklin Gothic Demi Cond" w:hint="default"/>
        <w:b w:val="0"/>
        <w:bCs w:val="0"/>
        <w:i w:val="0"/>
        <w:iCs w:val="0"/>
        <w:caps w:val="0"/>
        <w:strike w:val="0"/>
        <w:dstrike w:val="0"/>
        <w:outline w:val="0"/>
        <w:shadow w:val="0"/>
        <w:emboss w:val="0"/>
        <w:imprint w:val="0"/>
        <w:vanish w:val="0"/>
        <w:color w:val="484848" w:themeColor="text1"/>
        <w:spacing w:val="0"/>
        <w:kern w:val="0"/>
        <w:position w:val="0"/>
        <w:sz w:val="34"/>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4C67758"/>
    <w:multiLevelType w:val="hybridMultilevel"/>
    <w:tmpl w:val="5DE816C4"/>
    <w:lvl w:ilvl="0" w:tplc="9C5AA0DE">
      <w:start w:val="1"/>
      <w:numFmt w:val="bullet"/>
      <w:lvlText w:val=""/>
      <w:lvlJc w:val="left"/>
      <w:pPr>
        <w:ind w:left="927" w:hanging="360"/>
      </w:pPr>
      <w:rPr>
        <w:rFonts w:ascii="Symbol" w:hAnsi="Symbol" w:hint="default"/>
        <w:b w:val="0"/>
        <w:bCs w:val="0"/>
        <w:i w:val="0"/>
        <w:iCs w:val="0"/>
        <w:caps w:val="0"/>
        <w:smallCaps w:val="0"/>
        <w:strike w:val="0"/>
        <w:dstrike w:val="0"/>
        <w:outline w:val="0"/>
        <w:shadow w:val="0"/>
        <w:emboss w:val="0"/>
        <w:imprint w:val="0"/>
        <w:noProof w:val="0"/>
        <w:vanish w:val="0"/>
        <w:color w:val="E40226" w:themeColor="accent1"/>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13">
    <w:nsid w:val="64153E90"/>
    <w:multiLevelType w:val="multilevel"/>
    <w:tmpl w:val="EA16F036"/>
    <w:lvl w:ilvl="0">
      <w:start w:val="1"/>
      <w:numFmt w:val="decimal"/>
      <w:pStyle w:val="JSBERSCHRIFT1prakei"/>
      <w:lvlText w:val="%1"/>
      <w:lvlJc w:val="left"/>
      <w:pPr>
        <w:ind w:left="425" w:hanging="425"/>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JSBERSCHRIFT2prakei"/>
      <w:lvlText w:val="%1.%2"/>
      <w:lvlJc w:val="left"/>
      <w:pPr>
        <w:ind w:left="567" w:hanging="567"/>
      </w:pPr>
      <w:rPr>
        <w:rFonts w:hint="default"/>
        <w:b w:val="0"/>
        <w:i w:val="0"/>
        <w:iC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pStyle w:val="JSBERSCHRIFT3prakei"/>
      <w:lvlText w:val="%1.%2.%3"/>
      <w:lvlJc w:val="left"/>
      <w:pPr>
        <w:ind w:left="851" w:hanging="851"/>
      </w:pPr>
      <w:rPr>
        <w:rFonts w:hint="default"/>
        <w:b w:val="0"/>
        <w:bCs w:val="0"/>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425"/>
        </w:tabs>
        <w:ind w:left="425" w:hanging="567"/>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Text w:val="%1.%2.%3.%4.%5"/>
      <w:lvlJc w:val="left"/>
      <w:pPr>
        <w:tabs>
          <w:tab w:val="num" w:pos="425"/>
        </w:tabs>
        <w:ind w:left="425" w:hanging="567"/>
      </w:pPr>
      <w:rPr>
        <w:rFonts w:hint="default"/>
      </w:rPr>
    </w:lvl>
    <w:lvl w:ilvl="5">
      <w:start w:val="1"/>
      <w:numFmt w:val="decimal"/>
      <w:lvlText w:val="%1.%2.%3.%4.%5.%6"/>
      <w:lvlJc w:val="left"/>
      <w:pPr>
        <w:tabs>
          <w:tab w:val="num" w:pos="425"/>
        </w:tabs>
        <w:ind w:left="425" w:hanging="567"/>
      </w:pPr>
      <w:rPr>
        <w:rFonts w:hint="default"/>
      </w:rPr>
    </w:lvl>
    <w:lvl w:ilvl="6">
      <w:start w:val="1"/>
      <w:numFmt w:val="decimal"/>
      <w:lvlText w:val="%1.%2.%3.%4.%5.%6.%7"/>
      <w:lvlJc w:val="left"/>
      <w:pPr>
        <w:tabs>
          <w:tab w:val="num" w:pos="425"/>
        </w:tabs>
        <w:ind w:left="425" w:hanging="567"/>
      </w:pPr>
      <w:rPr>
        <w:rFonts w:hint="default"/>
      </w:rPr>
    </w:lvl>
    <w:lvl w:ilvl="7">
      <w:start w:val="1"/>
      <w:numFmt w:val="decimal"/>
      <w:lvlText w:val="%1.%2.%3.%4.%5.%6.%7.%8"/>
      <w:lvlJc w:val="left"/>
      <w:pPr>
        <w:tabs>
          <w:tab w:val="num" w:pos="425"/>
        </w:tabs>
        <w:ind w:left="425" w:hanging="567"/>
      </w:pPr>
      <w:rPr>
        <w:rFonts w:hint="default"/>
      </w:rPr>
    </w:lvl>
    <w:lvl w:ilvl="8">
      <w:start w:val="1"/>
      <w:numFmt w:val="decimal"/>
      <w:lvlText w:val="%1.%2.%3.%4.%5.%6.%7.%8.%9"/>
      <w:lvlJc w:val="left"/>
      <w:pPr>
        <w:tabs>
          <w:tab w:val="num" w:pos="425"/>
        </w:tabs>
        <w:ind w:left="425" w:hanging="567"/>
      </w:pPr>
      <w:rPr>
        <w:rFonts w:hint="default"/>
      </w:rPr>
    </w:lvl>
  </w:abstractNum>
  <w:abstractNum w:abstractNumId="14">
    <w:nsid w:val="769914B1"/>
    <w:multiLevelType w:val="multilevel"/>
    <w:tmpl w:val="6D387B20"/>
    <w:lvl w:ilvl="0">
      <w:start w:val="1"/>
      <w:numFmt w:val="decimal"/>
      <w:lvlText w:val="%1"/>
      <w:lvlJc w:val="left"/>
      <w:pPr>
        <w:ind w:left="432" w:hanging="432"/>
      </w:pPr>
      <w:rPr>
        <w:rFonts w:hint="default"/>
        <w:color w:val="484848" w:themeColor="text1"/>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5">
    <w:nsid w:val="7B2E72D8"/>
    <w:multiLevelType w:val="multilevel"/>
    <w:tmpl w:val="6BF89378"/>
    <w:lvl w:ilvl="0">
      <w:start w:val="1"/>
      <w:numFmt w:val="decimal"/>
      <w:pStyle w:val="JSTABELLEAUFZHLUNGNummer"/>
      <w:lvlText w:val="%1."/>
      <w:lvlJc w:val="left"/>
      <w:pPr>
        <w:tabs>
          <w:tab w:val="num" w:pos="369"/>
        </w:tabs>
        <w:ind w:left="369" w:hanging="369"/>
      </w:pPr>
      <w:rPr>
        <w:rFonts w:ascii="Cambria" w:hAnsi="Cambria" w:hint="default"/>
        <w:b w:val="0"/>
        <w:bCs w:val="0"/>
        <w:i w:val="0"/>
        <w:iCs w:val="0"/>
        <w:caps w:val="0"/>
        <w:strike w:val="0"/>
        <w:dstrike w:val="0"/>
        <w:outline w:val="0"/>
        <w:shadow w:val="0"/>
        <w:emboss w:val="0"/>
        <w:imprint w:val="0"/>
        <w:vanish w:val="0"/>
        <w:color w:val="E40226" w:themeColor="accent1"/>
        <w:spacing w:val="0"/>
        <w:kern w:val="0"/>
        <w:position w:val="0"/>
        <w:sz w:val="22"/>
        <w:u w:val="none"/>
        <w:effect w:val="none"/>
        <w:vertAlign w:val="baseline"/>
        <w:em w:val="none"/>
        <w14:ligatures w14:val="none"/>
        <w14:numForm w14:val="default"/>
        <w14:numSpacing w14:val="default"/>
        <w14:stylisticSets/>
        <w14:cntxtAlts w14:val="0"/>
      </w:rPr>
    </w:lvl>
    <w:lvl w:ilvl="1">
      <w:start w:val="1"/>
      <w:numFmt w:val="lowerLetter"/>
      <w:lvlText w:val="%2."/>
      <w:lvlJc w:val="left"/>
      <w:pPr>
        <w:tabs>
          <w:tab w:val="num" w:pos="652"/>
        </w:tabs>
        <w:ind w:left="652" w:hanging="283"/>
      </w:pPr>
      <w:rPr>
        <w:rFonts w:hint="default"/>
        <w:color w:val="E40226" w:themeColor="accent1"/>
        <w:sz w:val="22"/>
      </w:rPr>
    </w:lvl>
    <w:lvl w:ilvl="2">
      <w:start w:val="1"/>
      <w:numFmt w:val="lowerRoman"/>
      <w:lvlText w:val="%3."/>
      <w:lvlJc w:val="left"/>
      <w:pPr>
        <w:tabs>
          <w:tab w:val="num" w:pos="936"/>
        </w:tabs>
        <w:ind w:left="936" w:hanging="284"/>
      </w:pPr>
      <w:rPr>
        <w:rFonts w:hint="default"/>
        <w:color w:val="E40226" w:themeColor="accent1"/>
        <w:sz w:val="22"/>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nsid w:val="7E5970E3"/>
    <w:multiLevelType w:val="hybridMultilevel"/>
    <w:tmpl w:val="77B4B4E4"/>
    <w:lvl w:ilvl="0" w:tplc="0AB64F4A">
      <w:start w:val="1"/>
      <w:numFmt w:val="bullet"/>
      <w:lvlText w:val=""/>
      <w:lvlJc w:val="left"/>
      <w:pPr>
        <w:ind w:left="720" w:hanging="360"/>
      </w:pPr>
      <w:rPr>
        <w:rFonts w:ascii="Wingdings" w:hAnsi="Wingdings" w:hint="default"/>
        <w:color w:val="E40226" w:themeColor="accent5"/>
        <w:w w:val="100"/>
        <w:position w:val="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6"/>
  </w:num>
  <w:num w:numId="4">
    <w:abstractNumId w:val="11"/>
  </w:num>
  <w:num w:numId="5">
    <w:abstractNumId w:val="16"/>
  </w:num>
  <w:num w:numId="6">
    <w:abstractNumId w:val="7"/>
  </w:num>
  <w:num w:numId="7">
    <w:abstractNumId w:val="12"/>
  </w:num>
  <w:num w:numId="8">
    <w:abstractNumId w:val="4"/>
  </w:num>
  <w:num w:numId="9">
    <w:abstractNumId w:val="3"/>
  </w:num>
  <w:num w:numId="10">
    <w:abstractNumId w:val="0"/>
  </w:num>
  <w:num w:numId="11">
    <w:abstractNumId w:val="2"/>
  </w:num>
  <w:num w:numId="12">
    <w:abstractNumId w:val="5"/>
  </w:num>
  <w:num w:numId="13">
    <w:abstractNumId w:val="15"/>
  </w:num>
  <w:num w:numId="14">
    <w:abstractNumId w:val="9"/>
  </w:num>
  <w:num w:numId="15">
    <w:abstractNumId w:val="8"/>
  </w:num>
  <w:num w:numId="16">
    <w:abstractNumId w:val="1"/>
  </w:num>
  <w:num w:numId="17">
    <w:abstractNumId w:val="13"/>
  </w:num>
  <w:num w:numId="18">
    <w:abstractNumId w:val="10"/>
  </w:num>
  <w:num w:numId="19">
    <w:abstractNumId w:val="4"/>
  </w:num>
  <w:num w:numId="20">
    <w:abstractNumId w:val="3"/>
  </w:num>
  <w:num w:numId="21">
    <w:abstractNumId w:val="0"/>
  </w:num>
  <w:num w:numId="22">
    <w:abstractNumId w:val="2"/>
  </w:num>
  <w:num w:numId="23">
    <w:abstractNumId w:val="5"/>
  </w:num>
  <w:num w:numId="24">
    <w:abstractNumId w:val="15"/>
  </w:num>
  <w:num w:numId="25">
    <w:abstractNumId w:val="9"/>
  </w:num>
  <w:num w:numId="26">
    <w:abstractNumId w:val="8"/>
  </w:num>
  <w:num w:numId="27">
    <w:abstractNumId w:val="1"/>
  </w:num>
  <w:num w:numId="28">
    <w:abstractNumId w:val="13"/>
  </w:num>
  <w:num w:numId="29">
    <w:abstractNumId w:val="13"/>
  </w:num>
  <w:num w:numId="30">
    <w:abstractNumId w:val="13"/>
  </w:num>
  <w:num w:numId="31">
    <w:abstractNumId w:val="4"/>
  </w:num>
  <w:num w:numId="32">
    <w:abstractNumId w:val="3"/>
  </w:num>
  <w:num w:numId="33">
    <w:abstractNumId w:val="0"/>
  </w:num>
  <w:num w:numId="34">
    <w:abstractNumId w:val="2"/>
  </w:num>
  <w:num w:numId="35">
    <w:abstractNumId w:val="5"/>
  </w:num>
  <w:num w:numId="36">
    <w:abstractNumId w:val="15"/>
  </w:num>
  <w:num w:numId="37">
    <w:abstractNumId w:val="9"/>
  </w:num>
  <w:num w:numId="38">
    <w:abstractNumId w:val="8"/>
  </w:num>
  <w:num w:numId="39">
    <w:abstractNumId w:val="1"/>
  </w:num>
  <w:num w:numId="40">
    <w:abstractNumId w:val="13"/>
  </w:num>
  <w:num w:numId="41">
    <w:abstractNumId w:val="13"/>
  </w:num>
  <w:num w:numId="42">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revisionView w:inkAnnotations="0"/>
  <w:documentProtection w:formatting="1" w:enforcement="1" w:cryptProviderType="rsaFull" w:cryptAlgorithmClass="hash" w:cryptAlgorithmType="typeAny" w:cryptAlgorithmSid="4" w:cryptSpinCount="100000" w:hash="XfuhgKCUdocnrpwY9xuFX3VPCZ0=" w:salt="8RvAtc8Qsy41RtIfsL2CVg=="/>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A4C"/>
    <w:rsid w:val="00000319"/>
    <w:rsid w:val="00001CB8"/>
    <w:rsid w:val="00003615"/>
    <w:rsid w:val="0000448A"/>
    <w:rsid w:val="00004619"/>
    <w:rsid w:val="000059CC"/>
    <w:rsid w:val="00005B5A"/>
    <w:rsid w:val="00005E74"/>
    <w:rsid w:val="00006129"/>
    <w:rsid w:val="0000683C"/>
    <w:rsid w:val="00006AAF"/>
    <w:rsid w:val="00007D93"/>
    <w:rsid w:val="00013F6E"/>
    <w:rsid w:val="00014BF0"/>
    <w:rsid w:val="00014FC2"/>
    <w:rsid w:val="000153A8"/>
    <w:rsid w:val="00016BD4"/>
    <w:rsid w:val="0002049A"/>
    <w:rsid w:val="00022D1D"/>
    <w:rsid w:val="000232E0"/>
    <w:rsid w:val="00024A6C"/>
    <w:rsid w:val="00027FDC"/>
    <w:rsid w:val="00030893"/>
    <w:rsid w:val="000309B7"/>
    <w:rsid w:val="00031A36"/>
    <w:rsid w:val="00031A60"/>
    <w:rsid w:val="00033CC0"/>
    <w:rsid w:val="00034658"/>
    <w:rsid w:val="00034B0D"/>
    <w:rsid w:val="0003662A"/>
    <w:rsid w:val="00037D1E"/>
    <w:rsid w:val="00041078"/>
    <w:rsid w:val="00041EA2"/>
    <w:rsid w:val="00045605"/>
    <w:rsid w:val="0004585B"/>
    <w:rsid w:val="000461DE"/>
    <w:rsid w:val="00046C7A"/>
    <w:rsid w:val="00047B39"/>
    <w:rsid w:val="0005027E"/>
    <w:rsid w:val="00050593"/>
    <w:rsid w:val="000519E6"/>
    <w:rsid w:val="00051DAC"/>
    <w:rsid w:val="000523E4"/>
    <w:rsid w:val="00053009"/>
    <w:rsid w:val="000540DD"/>
    <w:rsid w:val="00056829"/>
    <w:rsid w:val="000568C2"/>
    <w:rsid w:val="000618F9"/>
    <w:rsid w:val="00062D73"/>
    <w:rsid w:val="00062F1A"/>
    <w:rsid w:val="0006475E"/>
    <w:rsid w:val="00066228"/>
    <w:rsid w:val="000676E2"/>
    <w:rsid w:val="00071173"/>
    <w:rsid w:val="000728B1"/>
    <w:rsid w:val="00072BD6"/>
    <w:rsid w:val="000731A4"/>
    <w:rsid w:val="00073B54"/>
    <w:rsid w:val="000744C5"/>
    <w:rsid w:val="000750B9"/>
    <w:rsid w:val="000760CC"/>
    <w:rsid w:val="00076816"/>
    <w:rsid w:val="00076DB3"/>
    <w:rsid w:val="00077C6B"/>
    <w:rsid w:val="000836B2"/>
    <w:rsid w:val="000846D1"/>
    <w:rsid w:val="0008696C"/>
    <w:rsid w:val="000876EC"/>
    <w:rsid w:val="00092648"/>
    <w:rsid w:val="00093115"/>
    <w:rsid w:val="000940D6"/>
    <w:rsid w:val="00096647"/>
    <w:rsid w:val="00096D26"/>
    <w:rsid w:val="000A01A7"/>
    <w:rsid w:val="000A1F08"/>
    <w:rsid w:val="000A2AE9"/>
    <w:rsid w:val="000A3E88"/>
    <w:rsid w:val="000A441D"/>
    <w:rsid w:val="000A46D6"/>
    <w:rsid w:val="000A70B8"/>
    <w:rsid w:val="000A7A55"/>
    <w:rsid w:val="000B26C0"/>
    <w:rsid w:val="000B3EEA"/>
    <w:rsid w:val="000B431F"/>
    <w:rsid w:val="000B6E0E"/>
    <w:rsid w:val="000C05E9"/>
    <w:rsid w:val="000C1AF3"/>
    <w:rsid w:val="000C25E7"/>
    <w:rsid w:val="000C3D93"/>
    <w:rsid w:val="000C493D"/>
    <w:rsid w:val="000C5B1D"/>
    <w:rsid w:val="000C779E"/>
    <w:rsid w:val="000C7FDF"/>
    <w:rsid w:val="000D0A6A"/>
    <w:rsid w:val="000D284F"/>
    <w:rsid w:val="000D3661"/>
    <w:rsid w:val="000D43F3"/>
    <w:rsid w:val="000D61AD"/>
    <w:rsid w:val="000D6372"/>
    <w:rsid w:val="000D68C6"/>
    <w:rsid w:val="000D7190"/>
    <w:rsid w:val="000E0B48"/>
    <w:rsid w:val="000E14FC"/>
    <w:rsid w:val="000E4463"/>
    <w:rsid w:val="000E7AA3"/>
    <w:rsid w:val="000F05C6"/>
    <w:rsid w:val="000F0F2E"/>
    <w:rsid w:val="000F0F36"/>
    <w:rsid w:val="000F1048"/>
    <w:rsid w:val="000F1CEA"/>
    <w:rsid w:val="000F1CF5"/>
    <w:rsid w:val="000F2068"/>
    <w:rsid w:val="000F20E4"/>
    <w:rsid w:val="000F262E"/>
    <w:rsid w:val="000F38C9"/>
    <w:rsid w:val="000F4291"/>
    <w:rsid w:val="000F60C0"/>
    <w:rsid w:val="00100288"/>
    <w:rsid w:val="00100C2E"/>
    <w:rsid w:val="00102BAA"/>
    <w:rsid w:val="00104342"/>
    <w:rsid w:val="00104771"/>
    <w:rsid w:val="00104DA6"/>
    <w:rsid w:val="00104EA2"/>
    <w:rsid w:val="00106553"/>
    <w:rsid w:val="00106987"/>
    <w:rsid w:val="00106FCB"/>
    <w:rsid w:val="0011166B"/>
    <w:rsid w:val="00111991"/>
    <w:rsid w:val="00113F76"/>
    <w:rsid w:val="00114A23"/>
    <w:rsid w:val="00114FCD"/>
    <w:rsid w:val="00120030"/>
    <w:rsid w:val="00121179"/>
    <w:rsid w:val="00123A7B"/>
    <w:rsid w:val="001251EE"/>
    <w:rsid w:val="00127F5A"/>
    <w:rsid w:val="00130609"/>
    <w:rsid w:val="0013095E"/>
    <w:rsid w:val="001351DD"/>
    <w:rsid w:val="00135282"/>
    <w:rsid w:val="00136083"/>
    <w:rsid w:val="001418CD"/>
    <w:rsid w:val="001438DA"/>
    <w:rsid w:val="0014451D"/>
    <w:rsid w:val="00145920"/>
    <w:rsid w:val="00145A4C"/>
    <w:rsid w:val="00146D5D"/>
    <w:rsid w:val="001473BC"/>
    <w:rsid w:val="00150B04"/>
    <w:rsid w:val="00150DF7"/>
    <w:rsid w:val="00152ADF"/>
    <w:rsid w:val="00153032"/>
    <w:rsid w:val="0015323D"/>
    <w:rsid w:val="001540E4"/>
    <w:rsid w:val="001564DE"/>
    <w:rsid w:val="0016044D"/>
    <w:rsid w:val="0016551A"/>
    <w:rsid w:val="00166175"/>
    <w:rsid w:val="00166CF4"/>
    <w:rsid w:val="001703CB"/>
    <w:rsid w:val="00170B50"/>
    <w:rsid w:val="00172DE8"/>
    <w:rsid w:val="00173F33"/>
    <w:rsid w:val="0017412B"/>
    <w:rsid w:val="00174752"/>
    <w:rsid w:val="00174BBB"/>
    <w:rsid w:val="00175A2E"/>
    <w:rsid w:val="00175D94"/>
    <w:rsid w:val="00176161"/>
    <w:rsid w:val="00176641"/>
    <w:rsid w:val="001766CA"/>
    <w:rsid w:val="001771B0"/>
    <w:rsid w:val="00180895"/>
    <w:rsid w:val="00181C1C"/>
    <w:rsid w:val="001845F3"/>
    <w:rsid w:val="00184619"/>
    <w:rsid w:val="00184A0B"/>
    <w:rsid w:val="0018512B"/>
    <w:rsid w:val="001862C1"/>
    <w:rsid w:val="00186D4B"/>
    <w:rsid w:val="001937CE"/>
    <w:rsid w:val="0019624F"/>
    <w:rsid w:val="00196665"/>
    <w:rsid w:val="00196A00"/>
    <w:rsid w:val="00196A75"/>
    <w:rsid w:val="001A0051"/>
    <w:rsid w:val="001A105A"/>
    <w:rsid w:val="001A30C1"/>
    <w:rsid w:val="001A4480"/>
    <w:rsid w:val="001A4B0B"/>
    <w:rsid w:val="001A5369"/>
    <w:rsid w:val="001A623A"/>
    <w:rsid w:val="001A68FB"/>
    <w:rsid w:val="001A6ABC"/>
    <w:rsid w:val="001B1461"/>
    <w:rsid w:val="001B1570"/>
    <w:rsid w:val="001B41C6"/>
    <w:rsid w:val="001B5111"/>
    <w:rsid w:val="001B5E43"/>
    <w:rsid w:val="001B5EBD"/>
    <w:rsid w:val="001C005B"/>
    <w:rsid w:val="001C17C8"/>
    <w:rsid w:val="001C1AED"/>
    <w:rsid w:val="001C1E5A"/>
    <w:rsid w:val="001C3C7F"/>
    <w:rsid w:val="001C5405"/>
    <w:rsid w:val="001C55E5"/>
    <w:rsid w:val="001C682F"/>
    <w:rsid w:val="001C7B94"/>
    <w:rsid w:val="001D2D92"/>
    <w:rsid w:val="001D4324"/>
    <w:rsid w:val="001D6655"/>
    <w:rsid w:val="001D66B3"/>
    <w:rsid w:val="001D67F5"/>
    <w:rsid w:val="001D6F7D"/>
    <w:rsid w:val="001E3C1F"/>
    <w:rsid w:val="001E44C1"/>
    <w:rsid w:val="001E5593"/>
    <w:rsid w:val="001E57AD"/>
    <w:rsid w:val="001E5979"/>
    <w:rsid w:val="001E59C0"/>
    <w:rsid w:val="001E5EEA"/>
    <w:rsid w:val="001E6057"/>
    <w:rsid w:val="001E786A"/>
    <w:rsid w:val="001F08EE"/>
    <w:rsid w:val="001F3A9F"/>
    <w:rsid w:val="001F3AC9"/>
    <w:rsid w:val="001F51CE"/>
    <w:rsid w:val="001F5C0D"/>
    <w:rsid w:val="00201D43"/>
    <w:rsid w:val="002022D7"/>
    <w:rsid w:val="002027D8"/>
    <w:rsid w:val="00202B6D"/>
    <w:rsid w:val="00202FC4"/>
    <w:rsid w:val="00203462"/>
    <w:rsid w:val="00203B7D"/>
    <w:rsid w:val="00203C87"/>
    <w:rsid w:val="0020503C"/>
    <w:rsid w:val="002059EC"/>
    <w:rsid w:val="00206512"/>
    <w:rsid w:val="00206BF7"/>
    <w:rsid w:val="00206F18"/>
    <w:rsid w:val="00207B4C"/>
    <w:rsid w:val="002109DB"/>
    <w:rsid w:val="0021375C"/>
    <w:rsid w:val="00214BA7"/>
    <w:rsid w:val="00214CCC"/>
    <w:rsid w:val="002158C6"/>
    <w:rsid w:val="00216329"/>
    <w:rsid w:val="002179AA"/>
    <w:rsid w:val="00221955"/>
    <w:rsid w:val="00221EAE"/>
    <w:rsid w:val="00221EF2"/>
    <w:rsid w:val="002220F4"/>
    <w:rsid w:val="00222AF3"/>
    <w:rsid w:val="00223150"/>
    <w:rsid w:val="00223674"/>
    <w:rsid w:val="00225A14"/>
    <w:rsid w:val="0022794D"/>
    <w:rsid w:val="00230685"/>
    <w:rsid w:val="00232C63"/>
    <w:rsid w:val="00233F80"/>
    <w:rsid w:val="0023438E"/>
    <w:rsid w:val="002343FB"/>
    <w:rsid w:val="002345E2"/>
    <w:rsid w:val="00234674"/>
    <w:rsid w:val="00236212"/>
    <w:rsid w:val="00237E50"/>
    <w:rsid w:val="00242483"/>
    <w:rsid w:val="00243016"/>
    <w:rsid w:val="00243953"/>
    <w:rsid w:val="002463BA"/>
    <w:rsid w:val="0024741F"/>
    <w:rsid w:val="00247664"/>
    <w:rsid w:val="002478CA"/>
    <w:rsid w:val="002506F3"/>
    <w:rsid w:val="00250A86"/>
    <w:rsid w:val="00251B4F"/>
    <w:rsid w:val="00252166"/>
    <w:rsid w:val="00252F2C"/>
    <w:rsid w:val="0025414D"/>
    <w:rsid w:val="00255370"/>
    <w:rsid w:val="00256237"/>
    <w:rsid w:val="00260883"/>
    <w:rsid w:val="002642F2"/>
    <w:rsid w:val="00265633"/>
    <w:rsid w:val="00265D85"/>
    <w:rsid w:val="00266444"/>
    <w:rsid w:val="00266D18"/>
    <w:rsid w:val="002670B9"/>
    <w:rsid w:val="00267696"/>
    <w:rsid w:val="00273CC2"/>
    <w:rsid w:val="00273E25"/>
    <w:rsid w:val="00273E2A"/>
    <w:rsid w:val="002772C9"/>
    <w:rsid w:val="002779D0"/>
    <w:rsid w:val="00283A11"/>
    <w:rsid w:val="00284240"/>
    <w:rsid w:val="0028673E"/>
    <w:rsid w:val="00286B58"/>
    <w:rsid w:val="00287837"/>
    <w:rsid w:val="0029023D"/>
    <w:rsid w:val="00290E00"/>
    <w:rsid w:val="00292B16"/>
    <w:rsid w:val="00292BD3"/>
    <w:rsid w:val="0029353F"/>
    <w:rsid w:val="00295B0A"/>
    <w:rsid w:val="00296920"/>
    <w:rsid w:val="002A03BE"/>
    <w:rsid w:val="002A1ABA"/>
    <w:rsid w:val="002A2BF0"/>
    <w:rsid w:val="002A2E76"/>
    <w:rsid w:val="002A3A9F"/>
    <w:rsid w:val="002A3D28"/>
    <w:rsid w:val="002A4742"/>
    <w:rsid w:val="002A7CF3"/>
    <w:rsid w:val="002B1BF1"/>
    <w:rsid w:val="002B1CEF"/>
    <w:rsid w:val="002B3389"/>
    <w:rsid w:val="002B3A4B"/>
    <w:rsid w:val="002B5F94"/>
    <w:rsid w:val="002B7870"/>
    <w:rsid w:val="002C0FF5"/>
    <w:rsid w:val="002C12C8"/>
    <w:rsid w:val="002C2337"/>
    <w:rsid w:val="002C2EF5"/>
    <w:rsid w:val="002C4DEC"/>
    <w:rsid w:val="002C5806"/>
    <w:rsid w:val="002C606B"/>
    <w:rsid w:val="002C716F"/>
    <w:rsid w:val="002C7278"/>
    <w:rsid w:val="002C7F97"/>
    <w:rsid w:val="002D0B72"/>
    <w:rsid w:val="002D2294"/>
    <w:rsid w:val="002D2CFE"/>
    <w:rsid w:val="002D3146"/>
    <w:rsid w:val="002D3946"/>
    <w:rsid w:val="002D3D7F"/>
    <w:rsid w:val="002D3E80"/>
    <w:rsid w:val="002D7B2F"/>
    <w:rsid w:val="002E0F1F"/>
    <w:rsid w:val="002E1EE6"/>
    <w:rsid w:val="002E212E"/>
    <w:rsid w:val="002E2FFB"/>
    <w:rsid w:val="002E40D8"/>
    <w:rsid w:val="002E4B30"/>
    <w:rsid w:val="002F0C65"/>
    <w:rsid w:val="002F2DEB"/>
    <w:rsid w:val="002F31C7"/>
    <w:rsid w:val="002F6592"/>
    <w:rsid w:val="003004AF"/>
    <w:rsid w:val="003025BF"/>
    <w:rsid w:val="00304503"/>
    <w:rsid w:val="00304B07"/>
    <w:rsid w:val="0030628A"/>
    <w:rsid w:val="00306638"/>
    <w:rsid w:val="003077B1"/>
    <w:rsid w:val="00307C6B"/>
    <w:rsid w:val="00310050"/>
    <w:rsid w:val="0031052B"/>
    <w:rsid w:val="00312742"/>
    <w:rsid w:val="00312B38"/>
    <w:rsid w:val="00312EA8"/>
    <w:rsid w:val="00315A01"/>
    <w:rsid w:val="003164D5"/>
    <w:rsid w:val="00320A32"/>
    <w:rsid w:val="003216CB"/>
    <w:rsid w:val="0032369F"/>
    <w:rsid w:val="003243E6"/>
    <w:rsid w:val="00324AED"/>
    <w:rsid w:val="00324C74"/>
    <w:rsid w:val="00325155"/>
    <w:rsid w:val="003252B7"/>
    <w:rsid w:val="00325444"/>
    <w:rsid w:val="00327FAB"/>
    <w:rsid w:val="00330CEF"/>
    <w:rsid w:val="00331749"/>
    <w:rsid w:val="00332429"/>
    <w:rsid w:val="003338ED"/>
    <w:rsid w:val="0033453C"/>
    <w:rsid w:val="00336F6F"/>
    <w:rsid w:val="00340327"/>
    <w:rsid w:val="00340CC6"/>
    <w:rsid w:val="003411AC"/>
    <w:rsid w:val="00341394"/>
    <w:rsid w:val="00341653"/>
    <w:rsid w:val="0034254C"/>
    <w:rsid w:val="003428AE"/>
    <w:rsid w:val="00342A47"/>
    <w:rsid w:val="003437A5"/>
    <w:rsid w:val="003438F7"/>
    <w:rsid w:val="00344258"/>
    <w:rsid w:val="00344C34"/>
    <w:rsid w:val="00344E8F"/>
    <w:rsid w:val="00344F06"/>
    <w:rsid w:val="003450F4"/>
    <w:rsid w:val="0034523F"/>
    <w:rsid w:val="0034552B"/>
    <w:rsid w:val="00347FC6"/>
    <w:rsid w:val="00351019"/>
    <w:rsid w:val="00352EFD"/>
    <w:rsid w:val="00354B4F"/>
    <w:rsid w:val="003567B1"/>
    <w:rsid w:val="0035795F"/>
    <w:rsid w:val="00357BB7"/>
    <w:rsid w:val="003602B4"/>
    <w:rsid w:val="003622CF"/>
    <w:rsid w:val="00362C0E"/>
    <w:rsid w:val="00362D77"/>
    <w:rsid w:val="00363A11"/>
    <w:rsid w:val="00364E5B"/>
    <w:rsid w:val="003654C1"/>
    <w:rsid w:val="00365E8D"/>
    <w:rsid w:val="00366260"/>
    <w:rsid w:val="003673C5"/>
    <w:rsid w:val="003717AD"/>
    <w:rsid w:val="00371A22"/>
    <w:rsid w:val="00372375"/>
    <w:rsid w:val="00373413"/>
    <w:rsid w:val="00373F4D"/>
    <w:rsid w:val="003810BA"/>
    <w:rsid w:val="0038158F"/>
    <w:rsid w:val="0038193F"/>
    <w:rsid w:val="00382600"/>
    <w:rsid w:val="00383FCC"/>
    <w:rsid w:val="00386586"/>
    <w:rsid w:val="00387544"/>
    <w:rsid w:val="00387A7C"/>
    <w:rsid w:val="003903F4"/>
    <w:rsid w:val="00390E2B"/>
    <w:rsid w:val="0039177E"/>
    <w:rsid w:val="00392C2B"/>
    <w:rsid w:val="00394666"/>
    <w:rsid w:val="003972E2"/>
    <w:rsid w:val="00397E96"/>
    <w:rsid w:val="003A032E"/>
    <w:rsid w:val="003A1526"/>
    <w:rsid w:val="003A2E37"/>
    <w:rsid w:val="003A477D"/>
    <w:rsid w:val="003A49F7"/>
    <w:rsid w:val="003A53FB"/>
    <w:rsid w:val="003A620B"/>
    <w:rsid w:val="003A717D"/>
    <w:rsid w:val="003B2225"/>
    <w:rsid w:val="003B6349"/>
    <w:rsid w:val="003B6DE6"/>
    <w:rsid w:val="003B7524"/>
    <w:rsid w:val="003B78C4"/>
    <w:rsid w:val="003B7B8D"/>
    <w:rsid w:val="003C1DFE"/>
    <w:rsid w:val="003C2031"/>
    <w:rsid w:val="003C216B"/>
    <w:rsid w:val="003C2EEF"/>
    <w:rsid w:val="003C2F59"/>
    <w:rsid w:val="003C52AB"/>
    <w:rsid w:val="003C6861"/>
    <w:rsid w:val="003D0AFB"/>
    <w:rsid w:val="003D1795"/>
    <w:rsid w:val="003D2ADE"/>
    <w:rsid w:val="003D3669"/>
    <w:rsid w:val="003D3703"/>
    <w:rsid w:val="003D5819"/>
    <w:rsid w:val="003D638A"/>
    <w:rsid w:val="003D690E"/>
    <w:rsid w:val="003D6D84"/>
    <w:rsid w:val="003D7AE8"/>
    <w:rsid w:val="003D7D11"/>
    <w:rsid w:val="003E0B5B"/>
    <w:rsid w:val="003E2E72"/>
    <w:rsid w:val="003E387C"/>
    <w:rsid w:val="003E403D"/>
    <w:rsid w:val="003E4C10"/>
    <w:rsid w:val="003E4C2A"/>
    <w:rsid w:val="003E5D82"/>
    <w:rsid w:val="003F1040"/>
    <w:rsid w:val="003F12E9"/>
    <w:rsid w:val="003F289D"/>
    <w:rsid w:val="003F3A23"/>
    <w:rsid w:val="003F3E88"/>
    <w:rsid w:val="003F4287"/>
    <w:rsid w:val="003F5482"/>
    <w:rsid w:val="003F659F"/>
    <w:rsid w:val="003F7D04"/>
    <w:rsid w:val="003F7DCA"/>
    <w:rsid w:val="00400086"/>
    <w:rsid w:val="004004FD"/>
    <w:rsid w:val="0040073D"/>
    <w:rsid w:val="0040229A"/>
    <w:rsid w:val="0040380D"/>
    <w:rsid w:val="00403EB7"/>
    <w:rsid w:val="00404224"/>
    <w:rsid w:val="0040434D"/>
    <w:rsid w:val="0040647A"/>
    <w:rsid w:val="00407B1A"/>
    <w:rsid w:val="00411B87"/>
    <w:rsid w:val="00412A95"/>
    <w:rsid w:val="00412CA2"/>
    <w:rsid w:val="0041380C"/>
    <w:rsid w:val="00414792"/>
    <w:rsid w:val="00414AC6"/>
    <w:rsid w:val="0041536B"/>
    <w:rsid w:val="00415BB8"/>
    <w:rsid w:val="0041626D"/>
    <w:rsid w:val="004165C2"/>
    <w:rsid w:val="00421DDA"/>
    <w:rsid w:val="0042385D"/>
    <w:rsid w:val="004244A1"/>
    <w:rsid w:val="0042463B"/>
    <w:rsid w:val="00427A0C"/>
    <w:rsid w:val="00431703"/>
    <w:rsid w:val="00436D15"/>
    <w:rsid w:val="004403CA"/>
    <w:rsid w:val="004404A8"/>
    <w:rsid w:val="00443B87"/>
    <w:rsid w:val="00444A4E"/>
    <w:rsid w:val="00445EB8"/>
    <w:rsid w:val="00445FD0"/>
    <w:rsid w:val="004503D4"/>
    <w:rsid w:val="00450A00"/>
    <w:rsid w:val="004516B1"/>
    <w:rsid w:val="00454A53"/>
    <w:rsid w:val="00454C02"/>
    <w:rsid w:val="00454D85"/>
    <w:rsid w:val="004556AB"/>
    <w:rsid w:val="004603C0"/>
    <w:rsid w:val="00461CE6"/>
    <w:rsid w:val="004636A1"/>
    <w:rsid w:val="00465DE3"/>
    <w:rsid w:val="00470042"/>
    <w:rsid w:val="004700DB"/>
    <w:rsid w:val="00470DC2"/>
    <w:rsid w:val="00471327"/>
    <w:rsid w:val="0047244A"/>
    <w:rsid w:val="00472765"/>
    <w:rsid w:val="00472799"/>
    <w:rsid w:val="00472ADB"/>
    <w:rsid w:val="00473DC1"/>
    <w:rsid w:val="00474D2A"/>
    <w:rsid w:val="00476885"/>
    <w:rsid w:val="00477FA4"/>
    <w:rsid w:val="00480CEC"/>
    <w:rsid w:val="004819CC"/>
    <w:rsid w:val="0048388C"/>
    <w:rsid w:val="00484688"/>
    <w:rsid w:val="004857C8"/>
    <w:rsid w:val="00486105"/>
    <w:rsid w:val="00487525"/>
    <w:rsid w:val="0049064E"/>
    <w:rsid w:val="00491C36"/>
    <w:rsid w:val="00491F47"/>
    <w:rsid w:val="0049314A"/>
    <w:rsid w:val="004975A0"/>
    <w:rsid w:val="004A095B"/>
    <w:rsid w:val="004A17FA"/>
    <w:rsid w:val="004A1EA2"/>
    <w:rsid w:val="004A2680"/>
    <w:rsid w:val="004A67D3"/>
    <w:rsid w:val="004A7225"/>
    <w:rsid w:val="004A76C1"/>
    <w:rsid w:val="004A78E0"/>
    <w:rsid w:val="004B18D4"/>
    <w:rsid w:val="004B18E9"/>
    <w:rsid w:val="004B1BE4"/>
    <w:rsid w:val="004B5A6E"/>
    <w:rsid w:val="004B64AB"/>
    <w:rsid w:val="004B67C2"/>
    <w:rsid w:val="004B7242"/>
    <w:rsid w:val="004B7574"/>
    <w:rsid w:val="004B78B8"/>
    <w:rsid w:val="004C0C93"/>
    <w:rsid w:val="004C1373"/>
    <w:rsid w:val="004C14E1"/>
    <w:rsid w:val="004C436F"/>
    <w:rsid w:val="004C5A6E"/>
    <w:rsid w:val="004C5F1B"/>
    <w:rsid w:val="004C64D5"/>
    <w:rsid w:val="004D0491"/>
    <w:rsid w:val="004D0F32"/>
    <w:rsid w:val="004D1989"/>
    <w:rsid w:val="004D296F"/>
    <w:rsid w:val="004D2EAC"/>
    <w:rsid w:val="004D3A24"/>
    <w:rsid w:val="004D40F0"/>
    <w:rsid w:val="004D4D29"/>
    <w:rsid w:val="004D4F42"/>
    <w:rsid w:val="004D529C"/>
    <w:rsid w:val="004D6CCD"/>
    <w:rsid w:val="004D6EFA"/>
    <w:rsid w:val="004D7A5D"/>
    <w:rsid w:val="004D7FC7"/>
    <w:rsid w:val="004E0882"/>
    <w:rsid w:val="004E125D"/>
    <w:rsid w:val="004E6E03"/>
    <w:rsid w:val="004E706C"/>
    <w:rsid w:val="004E77FD"/>
    <w:rsid w:val="004E7C91"/>
    <w:rsid w:val="004E7CB4"/>
    <w:rsid w:val="004F0103"/>
    <w:rsid w:val="004F04F1"/>
    <w:rsid w:val="004F2D6A"/>
    <w:rsid w:val="004F38D9"/>
    <w:rsid w:val="004F39BF"/>
    <w:rsid w:val="004F3C36"/>
    <w:rsid w:val="004F527D"/>
    <w:rsid w:val="004F61C3"/>
    <w:rsid w:val="004F64B2"/>
    <w:rsid w:val="004F7DEF"/>
    <w:rsid w:val="00500B7D"/>
    <w:rsid w:val="00500ED8"/>
    <w:rsid w:val="00502D46"/>
    <w:rsid w:val="00503854"/>
    <w:rsid w:val="005041D7"/>
    <w:rsid w:val="00504CD3"/>
    <w:rsid w:val="00504FC3"/>
    <w:rsid w:val="0050506B"/>
    <w:rsid w:val="005079CA"/>
    <w:rsid w:val="00507E6C"/>
    <w:rsid w:val="00513AF2"/>
    <w:rsid w:val="00514356"/>
    <w:rsid w:val="00514E33"/>
    <w:rsid w:val="005151E2"/>
    <w:rsid w:val="0051720D"/>
    <w:rsid w:val="00517FB2"/>
    <w:rsid w:val="005216BF"/>
    <w:rsid w:val="00521A7E"/>
    <w:rsid w:val="00522617"/>
    <w:rsid w:val="005230F4"/>
    <w:rsid w:val="005251B5"/>
    <w:rsid w:val="005325AC"/>
    <w:rsid w:val="00533C9F"/>
    <w:rsid w:val="00535F0A"/>
    <w:rsid w:val="005365BF"/>
    <w:rsid w:val="005371DB"/>
    <w:rsid w:val="00540827"/>
    <w:rsid w:val="00542535"/>
    <w:rsid w:val="00543C70"/>
    <w:rsid w:val="00543C7B"/>
    <w:rsid w:val="00545576"/>
    <w:rsid w:val="00545C47"/>
    <w:rsid w:val="00547D82"/>
    <w:rsid w:val="00547DFD"/>
    <w:rsid w:val="0055379E"/>
    <w:rsid w:val="00553A13"/>
    <w:rsid w:val="00553AD2"/>
    <w:rsid w:val="00556BB8"/>
    <w:rsid w:val="00556E88"/>
    <w:rsid w:val="00557AED"/>
    <w:rsid w:val="00561EFE"/>
    <w:rsid w:val="00564DC4"/>
    <w:rsid w:val="00566887"/>
    <w:rsid w:val="00567B76"/>
    <w:rsid w:val="00570BB3"/>
    <w:rsid w:val="00572DA2"/>
    <w:rsid w:val="005754E4"/>
    <w:rsid w:val="0057551E"/>
    <w:rsid w:val="00576FBA"/>
    <w:rsid w:val="005771EA"/>
    <w:rsid w:val="00577DB6"/>
    <w:rsid w:val="0058348E"/>
    <w:rsid w:val="0058405B"/>
    <w:rsid w:val="0058489D"/>
    <w:rsid w:val="0058555E"/>
    <w:rsid w:val="00590E73"/>
    <w:rsid w:val="00591100"/>
    <w:rsid w:val="0059200E"/>
    <w:rsid w:val="005925E3"/>
    <w:rsid w:val="00592F03"/>
    <w:rsid w:val="00594E31"/>
    <w:rsid w:val="0059787E"/>
    <w:rsid w:val="00597DC2"/>
    <w:rsid w:val="005A0114"/>
    <w:rsid w:val="005A12E3"/>
    <w:rsid w:val="005A271C"/>
    <w:rsid w:val="005A2B34"/>
    <w:rsid w:val="005A612E"/>
    <w:rsid w:val="005A7099"/>
    <w:rsid w:val="005A72AD"/>
    <w:rsid w:val="005A7FD8"/>
    <w:rsid w:val="005B005C"/>
    <w:rsid w:val="005B0365"/>
    <w:rsid w:val="005B07DE"/>
    <w:rsid w:val="005B0961"/>
    <w:rsid w:val="005B0C6F"/>
    <w:rsid w:val="005B0E28"/>
    <w:rsid w:val="005B1A11"/>
    <w:rsid w:val="005B298F"/>
    <w:rsid w:val="005B2BEA"/>
    <w:rsid w:val="005B3D34"/>
    <w:rsid w:val="005B4CC7"/>
    <w:rsid w:val="005B736A"/>
    <w:rsid w:val="005C1F8C"/>
    <w:rsid w:val="005C267B"/>
    <w:rsid w:val="005C4395"/>
    <w:rsid w:val="005C5BCD"/>
    <w:rsid w:val="005C7F0B"/>
    <w:rsid w:val="005D0478"/>
    <w:rsid w:val="005D0E0C"/>
    <w:rsid w:val="005D7EFB"/>
    <w:rsid w:val="005E0188"/>
    <w:rsid w:val="005E021D"/>
    <w:rsid w:val="005E2718"/>
    <w:rsid w:val="005E33C8"/>
    <w:rsid w:val="005E3938"/>
    <w:rsid w:val="005E4A0B"/>
    <w:rsid w:val="005E4AAD"/>
    <w:rsid w:val="005E4D17"/>
    <w:rsid w:val="005E7FBC"/>
    <w:rsid w:val="005F0087"/>
    <w:rsid w:val="005F01A6"/>
    <w:rsid w:val="005F1953"/>
    <w:rsid w:val="005F1A39"/>
    <w:rsid w:val="005F28C5"/>
    <w:rsid w:val="005F4ECE"/>
    <w:rsid w:val="005F5707"/>
    <w:rsid w:val="005F668A"/>
    <w:rsid w:val="005F6B7E"/>
    <w:rsid w:val="005F72B6"/>
    <w:rsid w:val="0060075F"/>
    <w:rsid w:val="00601FB0"/>
    <w:rsid w:val="0060236A"/>
    <w:rsid w:val="00603261"/>
    <w:rsid w:val="00603920"/>
    <w:rsid w:val="00604E54"/>
    <w:rsid w:val="00606855"/>
    <w:rsid w:val="006072AD"/>
    <w:rsid w:val="00610E54"/>
    <w:rsid w:val="006111A4"/>
    <w:rsid w:val="00611328"/>
    <w:rsid w:val="00612220"/>
    <w:rsid w:val="006130BD"/>
    <w:rsid w:val="00614C73"/>
    <w:rsid w:val="00614D82"/>
    <w:rsid w:val="0062221B"/>
    <w:rsid w:val="00624387"/>
    <w:rsid w:val="0062438D"/>
    <w:rsid w:val="00625357"/>
    <w:rsid w:val="006255C8"/>
    <w:rsid w:val="0062590D"/>
    <w:rsid w:val="00625DE3"/>
    <w:rsid w:val="006271AB"/>
    <w:rsid w:val="00627B66"/>
    <w:rsid w:val="0063048C"/>
    <w:rsid w:val="00631719"/>
    <w:rsid w:val="00631BCD"/>
    <w:rsid w:val="006326B6"/>
    <w:rsid w:val="00636A4F"/>
    <w:rsid w:val="00637F2D"/>
    <w:rsid w:val="00646DCF"/>
    <w:rsid w:val="00646EC8"/>
    <w:rsid w:val="00647648"/>
    <w:rsid w:val="00647F46"/>
    <w:rsid w:val="00647F8F"/>
    <w:rsid w:val="0065151F"/>
    <w:rsid w:val="00651ACC"/>
    <w:rsid w:val="00652425"/>
    <w:rsid w:val="00652675"/>
    <w:rsid w:val="006533E3"/>
    <w:rsid w:val="00654A86"/>
    <w:rsid w:val="00655039"/>
    <w:rsid w:val="00656414"/>
    <w:rsid w:val="0065687E"/>
    <w:rsid w:val="0065690C"/>
    <w:rsid w:val="006614E6"/>
    <w:rsid w:val="00662494"/>
    <w:rsid w:val="00663C0F"/>
    <w:rsid w:val="00664E24"/>
    <w:rsid w:val="00666229"/>
    <w:rsid w:val="00667C32"/>
    <w:rsid w:val="006707C8"/>
    <w:rsid w:val="00672AA8"/>
    <w:rsid w:val="00674CE4"/>
    <w:rsid w:val="00675A82"/>
    <w:rsid w:val="0067671C"/>
    <w:rsid w:val="00677C2B"/>
    <w:rsid w:val="0068050E"/>
    <w:rsid w:val="00681736"/>
    <w:rsid w:val="00682A2F"/>
    <w:rsid w:val="00683838"/>
    <w:rsid w:val="00687883"/>
    <w:rsid w:val="00690F8B"/>
    <w:rsid w:val="006914D8"/>
    <w:rsid w:val="00691518"/>
    <w:rsid w:val="00692E32"/>
    <w:rsid w:val="00693631"/>
    <w:rsid w:val="00693D7A"/>
    <w:rsid w:val="00694A89"/>
    <w:rsid w:val="00695A35"/>
    <w:rsid w:val="00696A4F"/>
    <w:rsid w:val="006975FD"/>
    <w:rsid w:val="006A1006"/>
    <w:rsid w:val="006A2FA6"/>
    <w:rsid w:val="006A413D"/>
    <w:rsid w:val="006A5231"/>
    <w:rsid w:val="006A5494"/>
    <w:rsid w:val="006A5930"/>
    <w:rsid w:val="006A6375"/>
    <w:rsid w:val="006A6A90"/>
    <w:rsid w:val="006A7493"/>
    <w:rsid w:val="006A7C46"/>
    <w:rsid w:val="006B0B3C"/>
    <w:rsid w:val="006B2052"/>
    <w:rsid w:val="006B295B"/>
    <w:rsid w:val="006B2B74"/>
    <w:rsid w:val="006B3712"/>
    <w:rsid w:val="006B3948"/>
    <w:rsid w:val="006B48CA"/>
    <w:rsid w:val="006B5F88"/>
    <w:rsid w:val="006B7A29"/>
    <w:rsid w:val="006C12B3"/>
    <w:rsid w:val="006C1451"/>
    <w:rsid w:val="006C15A4"/>
    <w:rsid w:val="006C415B"/>
    <w:rsid w:val="006C46B9"/>
    <w:rsid w:val="006C5483"/>
    <w:rsid w:val="006D020A"/>
    <w:rsid w:val="006D191F"/>
    <w:rsid w:val="006D244B"/>
    <w:rsid w:val="006D28A1"/>
    <w:rsid w:val="006D3435"/>
    <w:rsid w:val="006D444B"/>
    <w:rsid w:val="006D4B10"/>
    <w:rsid w:val="006D55BC"/>
    <w:rsid w:val="006E07F7"/>
    <w:rsid w:val="006E1395"/>
    <w:rsid w:val="006E17A3"/>
    <w:rsid w:val="006E40FF"/>
    <w:rsid w:val="006E58C7"/>
    <w:rsid w:val="006E5D98"/>
    <w:rsid w:val="006E7A69"/>
    <w:rsid w:val="006F063B"/>
    <w:rsid w:val="006F196A"/>
    <w:rsid w:val="006F1C24"/>
    <w:rsid w:val="006F2DDC"/>
    <w:rsid w:val="006F3499"/>
    <w:rsid w:val="006F3506"/>
    <w:rsid w:val="006F47C7"/>
    <w:rsid w:val="00700745"/>
    <w:rsid w:val="00701468"/>
    <w:rsid w:val="00701504"/>
    <w:rsid w:val="007025EB"/>
    <w:rsid w:val="00703294"/>
    <w:rsid w:val="00703B57"/>
    <w:rsid w:val="00703CBA"/>
    <w:rsid w:val="00705346"/>
    <w:rsid w:val="00705514"/>
    <w:rsid w:val="007100BE"/>
    <w:rsid w:val="00710ABE"/>
    <w:rsid w:val="00715635"/>
    <w:rsid w:val="00721B29"/>
    <w:rsid w:val="00721EAD"/>
    <w:rsid w:val="00723593"/>
    <w:rsid w:val="00724B95"/>
    <w:rsid w:val="0072583E"/>
    <w:rsid w:val="00730606"/>
    <w:rsid w:val="0073071F"/>
    <w:rsid w:val="007341FC"/>
    <w:rsid w:val="007350DE"/>
    <w:rsid w:val="00735A8B"/>
    <w:rsid w:val="00736E7E"/>
    <w:rsid w:val="00737B3F"/>
    <w:rsid w:val="007404C1"/>
    <w:rsid w:val="007422A1"/>
    <w:rsid w:val="00746081"/>
    <w:rsid w:val="00746365"/>
    <w:rsid w:val="00746A2C"/>
    <w:rsid w:val="00746D43"/>
    <w:rsid w:val="00752225"/>
    <w:rsid w:val="00752E31"/>
    <w:rsid w:val="007544BE"/>
    <w:rsid w:val="00756DE3"/>
    <w:rsid w:val="00756F38"/>
    <w:rsid w:val="0076248A"/>
    <w:rsid w:val="007635E6"/>
    <w:rsid w:val="007642E3"/>
    <w:rsid w:val="007642F5"/>
    <w:rsid w:val="00764E53"/>
    <w:rsid w:val="00765224"/>
    <w:rsid w:val="007665A5"/>
    <w:rsid w:val="00766BAE"/>
    <w:rsid w:val="0076762E"/>
    <w:rsid w:val="00767794"/>
    <w:rsid w:val="00770377"/>
    <w:rsid w:val="00771056"/>
    <w:rsid w:val="00771D33"/>
    <w:rsid w:val="00776775"/>
    <w:rsid w:val="00776D17"/>
    <w:rsid w:val="00780134"/>
    <w:rsid w:val="007805AA"/>
    <w:rsid w:val="00780F00"/>
    <w:rsid w:val="00781083"/>
    <w:rsid w:val="007841D9"/>
    <w:rsid w:val="007847EA"/>
    <w:rsid w:val="00785394"/>
    <w:rsid w:val="0078588C"/>
    <w:rsid w:val="00786609"/>
    <w:rsid w:val="00786BD8"/>
    <w:rsid w:val="00787999"/>
    <w:rsid w:val="00787AF3"/>
    <w:rsid w:val="007905C2"/>
    <w:rsid w:val="007919A2"/>
    <w:rsid w:val="00791AB8"/>
    <w:rsid w:val="00794CDA"/>
    <w:rsid w:val="00794FDB"/>
    <w:rsid w:val="00795823"/>
    <w:rsid w:val="00796BF6"/>
    <w:rsid w:val="00797261"/>
    <w:rsid w:val="0079748C"/>
    <w:rsid w:val="007A11B8"/>
    <w:rsid w:val="007A2ABA"/>
    <w:rsid w:val="007A30D6"/>
    <w:rsid w:val="007A3AAB"/>
    <w:rsid w:val="007A5A68"/>
    <w:rsid w:val="007A656F"/>
    <w:rsid w:val="007A7C94"/>
    <w:rsid w:val="007B1C81"/>
    <w:rsid w:val="007B4084"/>
    <w:rsid w:val="007C0223"/>
    <w:rsid w:val="007C05BF"/>
    <w:rsid w:val="007C0861"/>
    <w:rsid w:val="007C1137"/>
    <w:rsid w:val="007C1683"/>
    <w:rsid w:val="007C1EB2"/>
    <w:rsid w:val="007C3193"/>
    <w:rsid w:val="007C32EE"/>
    <w:rsid w:val="007C54A3"/>
    <w:rsid w:val="007C5A59"/>
    <w:rsid w:val="007C650D"/>
    <w:rsid w:val="007C703E"/>
    <w:rsid w:val="007C7E79"/>
    <w:rsid w:val="007D080D"/>
    <w:rsid w:val="007D12C5"/>
    <w:rsid w:val="007D43C7"/>
    <w:rsid w:val="007D6049"/>
    <w:rsid w:val="007D67B3"/>
    <w:rsid w:val="007D6EDC"/>
    <w:rsid w:val="007D7D41"/>
    <w:rsid w:val="007E0571"/>
    <w:rsid w:val="007E0B3E"/>
    <w:rsid w:val="007E21EB"/>
    <w:rsid w:val="007E24EE"/>
    <w:rsid w:val="007E3A85"/>
    <w:rsid w:val="007E43FE"/>
    <w:rsid w:val="007E7DD3"/>
    <w:rsid w:val="007F0E77"/>
    <w:rsid w:val="007F1005"/>
    <w:rsid w:val="007F3257"/>
    <w:rsid w:val="007F3673"/>
    <w:rsid w:val="007F3B15"/>
    <w:rsid w:val="007F57EF"/>
    <w:rsid w:val="007F5CF3"/>
    <w:rsid w:val="007F6E82"/>
    <w:rsid w:val="007F7FB8"/>
    <w:rsid w:val="0080065C"/>
    <w:rsid w:val="00801229"/>
    <w:rsid w:val="008020A9"/>
    <w:rsid w:val="008020FD"/>
    <w:rsid w:val="0080470B"/>
    <w:rsid w:val="00804B31"/>
    <w:rsid w:val="00804C84"/>
    <w:rsid w:val="008054E8"/>
    <w:rsid w:val="00806B48"/>
    <w:rsid w:val="00807587"/>
    <w:rsid w:val="00810463"/>
    <w:rsid w:val="00810702"/>
    <w:rsid w:val="00810A0A"/>
    <w:rsid w:val="00810AAB"/>
    <w:rsid w:val="00810C37"/>
    <w:rsid w:val="008118CC"/>
    <w:rsid w:val="00812B59"/>
    <w:rsid w:val="008207B4"/>
    <w:rsid w:val="00821DF8"/>
    <w:rsid w:val="008223D0"/>
    <w:rsid w:val="00825827"/>
    <w:rsid w:val="00825A4F"/>
    <w:rsid w:val="008269D5"/>
    <w:rsid w:val="00826FFA"/>
    <w:rsid w:val="008271C1"/>
    <w:rsid w:val="00827687"/>
    <w:rsid w:val="00827BF7"/>
    <w:rsid w:val="00827E47"/>
    <w:rsid w:val="00827F8A"/>
    <w:rsid w:val="00831374"/>
    <w:rsid w:val="00831487"/>
    <w:rsid w:val="00831B4F"/>
    <w:rsid w:val="00832661"/>
    <w:rsid w:val="00833187"/>
    <w:rsid w:val="008337D9"/>
    <w:rsid w:val="00834B39"/>
    <w:rsid w:val="00837C99"/>
    <w:rsid w:val="00840AF9"/>
    <w:rsid w:val="00841ABA"/>
    <w:rsid w:val="008428B0"/>
    <w:rsid w:val="00843076"/>
    <w:rsid w:val="00844499"/>
    <w:rsid w:val="008447BC"/>
    <w:rsid w:val="00845BBE"/>
    <w:rsid w:val="008468F3"/>
    <w:rsid w:val="008508F5"/>
    <w:rsid w:val="00851568"/>
    <w:rsid w:val="00852A51"/>
    <w:rsid w:val="00852E8E"/>
    <w:rsid w:val="00853219"/>
    <w:rsid w:val="008540C2"/>
    <w:rsid w:val="0085423D"/>
    <w:rsid w:val="00855114"/>
    <w:rsid w:val="00855460"/>
    <w:rsid w:val="008562FF"/>
    <w:rsid w:val="00856709"/>
    <w:rsid w:val="00857033"/>
    <w:rsid w:val="00857DCB"/>
    <w:rsid w:val="0086262B"/>
    <w:rsid w:val="00863069"/>
    <w:rsid w:val="008632FB"/>
    <w:rsid w:val="00863E85"/>
    <w:rsid w:val="00864465"/>
    <w:rsid w:val="00865414"/>
    <w:rsid w:val="00866D42"/>
    <w:rsid w:val="0086714E"/>
    <w:rsid w:val="00867D32"/>
    <w:rsid w:val="0087051A"/>
    <w:rsid w:val="00871463"/>
    <w:rsid w:val="008724D2"/>
    <w:rsid w:val="00872E61"/>
    <w:rsid w:val="00874E3E"/>
    <w:rsid w:val="00875967"/>
    <w:rsid w:val="008769EA"/>
    <w:rsid w:val="00876AC1"/>
    <w:rsid w:val="008801F2"/>
    <w:rsid w:val="00880B38"/>
    <w:rsid w:val="00881AF9"/>
    <w:rsid w:val="008825D1"/>
    <w:rsid w:val="00882F94"/>
    <w:rsid w:val="00883398"/>
    <w:rsid w:val="008834B3"/>
    <w:rsid w:val="008836B5"/>
    <w:rsid w:val="00883E44"/>
    <w:rsid w:val="00883E61"/>
    <w:rsid w:val="00885950"/>
    <w:rsid w:val="00886849"/>
    <w:rsid w:val="0088690A"/>
    <w:rsid w:val="00887148"/>
    <w:rsid w:val="0089346E"/>
    <w:rsid w:val="0089550A"/>
    <w:rsid w:val="00896B64"/>
    <w:rsid w:val="0089722B"/>
    <w:rsid w:val="008979A6"/>
    <w:rsid w:val="00897C08"/>
    <w:rsid w:val="008A14DB"/>
    <w:rsid w:val="008A1BE6"/>
    <w:rsid w:val="008A213B"/>
    <w:rsid w:val="008A3104"/>
    <w:rsid w:val="008A3882"/>
    <w:rsid w:val="008A44D0"/>
    <w:rsid w:val="008A4791"/>
    <w:rsid w:val="008B22D1"/>
    <w:rsid w:val="008B2C34"/>
    <w:rsid w:val="008B5E2B"/>
    <w:rsid w:val="008B6429"/>
    <w:rsid w:val="008B68D5"/>
    <w:rsid w:val="008C03E7"/>
    <w:rsid w:val="008C0AD9"/>
    <w:rsid w:val="008C0F53"/>
    <w:rsid w:val="008C12B7"/>
    <w:rsid w:val="008C332D"/>
    <w:rsid w:val="008C38BD"/>
    <w:rsid w:val="008C4096"/>
    <w:rsid w:val="008C6191"/>
    <w:rsid w:val="008D00F2"/>
    <w:rsid w:val="008D09EA"/>
    <w:rsid w:val="008D0F88"/>
    <w:rsid w:val="008D1887"/>
    <w:rsid w:val="008D26D1"/>
    <w:rsid w:val="008D2C6E"/>
    <w:rsid w:val="008D2C90"/>
    <w:rsid w:val="008D33EE"/>
    <w:rsid w:val="008D470F"/>
    <w:rsid w:val="008D47BE"/>
    <w:rsid w:val="008D582F"/>
    <w:rsid w:val="008D6923"/>
    <w:rsid w:val="008D79C9"/>
    <w:rsid w:val="008D7CCD"/>
    <w:rsid w:val="008E04FD"/>
    <w:rsid w:val="008E092A"/>
    <w:rsid w:val="008E141D"/>
    <w:rsid w:val="008E18F5"/>
    <w:rsid w:val="008E23D3"/>
    <w:rsid w:val="008E647C"/>
    <w:rsid w:val="008F115B"/>
    <w:rsid w:val="008F2785"/>
    <w:rsid w:val="008F2E34"/>
    <w:rsid w:val="008F3C87"/>
    <w:rsid w:val="008F3F8A"/>
    <w:rsid w:val="008F405D"/>
    <w:rsid w:val="008F5DA2"/>
    <w:rsid w:val="008F7108"/>
    <w:rsid w:val="0090114F"/>
    <w:rsid w:val="00901496"/>
    <w:rsid w:val="009040FC"/>
    <w:rsid w:val="00904881"/>
    <w:rsid w:val="009048EC"/>
    <w:rsid w:val="0090508D"/>
    <w:rsid w:val="00906C9A"/>
    <w:rsid w:val="00911430"/>
    <w:rsid w:val="009125C7"/>
    <w:rsid w:val="009133A3"/>
    <w:rsid w:val="009136D1"/>
    <w:rsid w:val="00914336"/>
    <w:rsid w:val="009143F8"/>
    <w:rsid w:val="00915135"/>
    <w:rsid w:val="00915F89"/>
    <w:rsid w:val="0091666E"/>
    <w:rsid w:val="00917434"/>
    <w:rsid w:val="0092012D"/>
    <w:rsid w:val="00920C12"/>
    <w:rsid w:val="009218C2"/>
    <w:rsid w:val="00924582"/>
    <w:rsid w:val="0092477C"/>
    <w:rsid w:val="00924E00"/>
    <w:rsid w:val="00925C6D"/>
    <w:rsid w:val="009261DC"/>
    <w:rsid w:val="00927A3B"/>
    <w:rsid w:val="00927A6C"/>
    <w:rsid w:val="0093078A"/>
    <w:rsid w:val="00930C44"/>
    <w:rsid w:val="009340BF"/>
    <w:rsid w:val="009345FB"/>
    <w:rsid w:val="009349A0"/>
    <w:rsid w:val="009357A3"/>
    <w:rsid w:val="009357F3"/>
    <w:rsid w:val="00935847"/>
    <w:rsid w:val="009373AE"/>
    <w:rsid w:val="00937748"/>
    <w:rsid w:val="0094280C"/>
    <w:rsid w:val="0094415C"/>
    <w:rsid w:val="009445F7"/>
    <w:rsid w:val="00945C7B"/>
    <w:rsid w:val="009460D1"/>
    <w:rsid w:val="00946FDE"/>
    <w:rsid w:val="00947054"/>
    <w:rsid w:val="00960074"/>
    <w:rsid w:val="00963636"/>
    <w:rsid w:val="009644FC"/>
    <w:rsid w:val="009703A1"/>
    <w:rsid w:val="00970479"/>
    <w:rsid w:val="00972B0D"/>
    <w:rsid w:val="00973486"/>
    <w:rsid w:val="00975AF2"/>
    <w:rsid w:val="00977D2A"/>
    <w:rsid w:val="00984B03"/>
    <w:rsid w:val="00984ECF"/>
    <w:rsid w:val="00985BE2"/>
    <w:rsid w:val="00986205"/>
    <w:rsid w:val="00986475"/>
    <w:rsid w:val="00990150"/>
    <w:rsid w:val="00991506"/>
    <w:rsid w:val="00991B07"/>
    <w:rsid w:val="00991DE8"/>
    <w:rsid w:val="009924E4"/>
    <w:rsid w:val="0099424F"/>
    <w:rsid w:val="009952DF"/>
    <w:rsid w:val="0099570B"/>
    <w:rsid w:val="009961F6"/>
    <w:rsid w:val="00996C0D"/>
    <w:rsid w:val="00997D0A"/>
    <w:rsid w:val="009A1408"/>
    <w:rsid w:val="009A3C61"/>
    <w:rsid w:val="009A4131"/>
    <w:rsid w:val="009A487F"/>
    <w:rsid w:val="009A4D22"/>
    <w:rsid w:val="009A5317"/>
    <w:rsid w:val="009A5A0D"/>
    <w:rsid w:val="009A6AB3"/>
    <w:rsid w:val="009B0531"/>
    <w:rsid w:val="009B1FB0"/>
    <w:rsid w:val="009B2ABD"/>
    <w:rsid w:val="009B517E"/>
    <w:rsid w:val="009B73FE"/>
    <w:rsid w:val="009C1B2D"/>
    <w:rsid w:val="009C2851"/>
    <w:rsid w:val="009C5289"/>
    <w:rsid w:val="009C5383"/>
    <w:rsid w:val="009C6AC2"/>
    <w:rsid w:val="009C7372"/>
    <w:rsid w:val="009C7A71"/>
    <w:rsid w:val="009D2D0A"/>
    <w:rsid w:val="009D30DB"/>
    <w:rsid w:val="009D37AD"/>
    <w:rsid w:val="009D51CB"/>
    <w:rsid w:val="009D7F56"/>
    <w:rsid w:val="009E0F56"/>
    <w:rsid w:val="009E1C3A"/>
    <w:rsid w:val="009E28BE"/>
    <w:rsid w:val="009E30DD"/>
    <w:rsid w:val="009E3E5B"/>
    <w:rsid w:val="009E4639"/>
    <w:rsid w:val="009E4785"/>
    <w:rsid w:val="009E50C7"/>
    <w:rsid w:val="009E57BC"/>
    <w:rsid w:val="009E6352"/>
    <w:rsid w:val="009E7350"/>
    <w:rsid w:val="009E75E7"/>
    <w:rsid w:val="009F1B10"/>
    <w:rsid w:val="009F2124"/>
    <w:rsid w:val="009F3BBF"/>
    <w:rsid w:val="009F3BEC"/>
    <w:rsid w:val="009F3DF8"/>
    <w:rsid w:val="009F3F84"/>
    <w:rsid w:val="009F5EE7"/>
    <w:rsid w:val="009F7DAB"/>
    <w:rsid w:val="00A014C6"/>
    <w:rsid w:val="00A02B09"/>
    <w:rsid w:val="00A03A2C"/>
    <w:rsid w:val="00A07D42"/>
    <w:rsid w:val="00A12DFE"/>
    <w:rsid w:val="00A12E9E"/>
    <w:rsid w:val="00A14631"/>
    <w:rsid w:val="00A15522"/>
    <w:rsid w:val="00A15C04"/>
    <w:rsid w:val="00A21281"/>
    <w:rsid w:val="00A22232"/>
    <w:rsid w:val="00A23838"/>
    <w:rsid w:val="00A239F9"/>
    <w:rsid w:val="00A261E8"/>
    <w:rsid w:val="00A26466"/>
    <w:rsid w:val="00A31236"/>
    <w:rsid w:val="00A32005"/>
    <w:rsid w:val="00A320E1"/>
    <w:rsid w:val="00A35171"/>
    <w:rsid w:val="00A3522F"/>
    <w:rsid w:val="00A37358"/>
    <w:rsid w:val="00A378FF"/>
    <w:rsid w:val="00A40950"/>
    <w:rsid w:val="00A421BC"/>
    <w:rsid w:val="00A423BF"/>
    <w:rsid w:val="00A42B96"/>
    <w:rsid w:val="00A4495C"/>
    <w:rsid w:val="00A4550E"/>
    <w:rsid w:val="00A45B15"/>
    <w:rsid w:val="00A460D0"/>
    <w:rsid w:val="00A52BC3"/>
    <w:rsid w:val="00A548F0"/>
    <w:rsid w:val="00A552C7"/>
    <w:rsid w:val="00A5618E"/>
    <w:rsid w:val="00A56CA6"/>
    <w:rsid w:val="00A572DF"/>
    <w:rsid w:val="00A602DC"/>
    <w:rsid w:val="00A61D3C"/>
    <w:rsid w:val="00A61E2D"/>
    <w:rsid w:val="00A647CD"/>
    <w:rsid w:val="00A649E2"/>
    <w:rsid w:val="00A66020"/>
    <w:rsid w:val="00A66DC4"/>
    <w:rsid w:val="00A7355A"/>
    <w:rsid w:val="00A75C46"/>
    <w:rsid w:val="00A76E63"/>
    <w:rsid w:val="00A7726A"/>
    <w:rsid w:val="00A77314"/>
    <w:rsid w:val="00A8077B"/>
    <w:rsid w:val="00A80798"/>
    <w:rsid w:val="00A80C16"/>
    <w:rsid w:val="00A82DB1"/>
    <w:rsid w:val="00A83FA9"/>
    <w:rsid w:val="00A86B1A"/>
    <w:rsid w:val="00A8780F"/>
    <w:rsid w:val="00A9161A"/>
    <w:rsid w:val="00A92EE5"/>
    <w:rsid w:val="00A932C6"/>
    <w:rsid w:val="00A93A11"/>
    <w:rsid w:val="00A93C9B"/>
    <w:rsid w:val="00A9461C"/>
    <w:rsid w:val="00AA0959"/>
    <w:rsid w:val="00AA1AC1"/>
    <w:rsid w:val="00AA1EBB"/>
    <w:rsid w:val="00AA202D"/>
    <w:rsid w:val="00AA260E"/>
    <w:rsid w:val="00AA2C1A"/>
    <w:rsid w:val="00AA599C"/>
    <w:rsid w:val="00AA7426"/>
    <w:rsid w:val="00AA7D1C"/>
    <w:rsid w:val="00AB002D"/>
    <w:rsid w:val="00AB2D78"/>
    <w:rsid w:val="00AB3114"/>
    <w:rsid w:val="00AB35C8"/>
    <w:rsid w:val="00AB46F7"/>
    <w:rsid w:val="00AB52BB"/>
    <w:rsid w:val="00AB6B1A"/>
    <w:rsid w:val="00AC121E"/>
    <w:rsid w:val="00AC2396"/>
    <w:rsid w:val="00AC33F8"/>
    <w:rsid w:val="00AC48D8"/>
    <w:rsid w:val="00AC787E"/>
    <w:rsid w:val="00AD0842"/>
    <w:rsid w:val="00AD0A1B"/>
    <w:rsid w:val="00AD0C0C"/>
    <w:rsid w:val="00AD0F48"/>
    <w:rsid w:val="00AD11CC"/>
    <w:rsid w:val="00AD149A"/>
    <w:rsid w:val="00AD26C1"/>
    <w:rsid w:val="00AD2F75"/>
    <w:rsid w:val="00AD4579"/>
    <w:rsid w:val="00AD5003"/>
    <w:rsid w:val="00AD5A09"/>
    <w:rsid w:val="00AD63B7"/>
    <w:rsid w:val="00AD663D"/>
    <w:rsid w:val="00AE18D1"/>
    <w:rsid w:val="00AE2F1B"/>
    <w:rsid w:val="00AE4588"/>
    <w:rsid w:val="00AE78F9"/>
    <w:rsid w:val="00AE7D8A"/>
    <w:rsid w:val="00AF0108"/>
    <w:rsid w:val="00AF2865"/>
    <w:rsid w:val="00AF3C62"/>
    <w:rsid w:val="00AF4637"/>
    <w:rsid w:val="00AF46B5"/>
    <w:rsid w:val="00AF5A48"/>
    <w:rsid w:val="00AF5DBC"/>
    <w:rsid w:val="00AF6900"/>
    <w:rsid w:val="00AF76F8"/>
    <w:rsid w:val="00AF7F0C"/>
    <w:rsid w:val="00B02427"/>
    <w:rsid w:val="00B03AD8"/>
    <w:rsid w:val="00B044C6"/>
    <w:rsid w:val="00B04D4B"/>
    <w:rsid w:val="00B052BC"/>
    <w:rsid w:val="00B10307"/>
    <w:rsid w:val="00B10917"/>
    <w:rsid w:val="00B11664"/>
    <w:rsid w:val="00B11EEC"/>
    <w:rsid w:val="00B13825"/>
    <w:rsid w:val="00B1443F"/>
    <w:rsid w:val="00B16340"/>
    <w:rsid w:val="00B16795"/>
    <w:rsid w:val="00B16AF4"/>
    <w:rsid w:val="00B21019"/>
    <w:rsid w:val="00B21113"/>
    <w:rsid w:val="00B21188"/>
    <w:rsid w:val="00B22022"/>
    <w:rsid w:val="00B222C2"/>
    <w:rsid w:val="00B239F1"/>
    <w:rsid w:val="00B246D6"/>
    <w:rsid w:val="00B25EFC"/>
    <w:rsid w:val="00B274E2"/>
    <w:rsid w:val="00B30544"/>
    <w:rsid w:val="00B308CD"/>
    <w:rsid w:val="00B30A0C"/>
    <w:rsid w:val="00B330CD"/>
    <w:rsid w:val="00B33DF5"/>
    <w:rsid w:val="00B35053"/>
    <w:rsid w:val="00B3531E"/>
    <w:rsid w:val="00B354DB"/>
    <w:rsid w:val="00B403F6"/>
    <w:rsid w:val="00B40940"/>
    <w:rsid w:val="00B413DA"/>
    <w:rsid w:val="00B42D18"/>
    <w:rsid w:val="00B43CD6"/>
    <w:rsid w:val="00B44A7B"/>
    <w:rsid w:val="00B4546F"/>
    <w:rsid w:val="00B4665B"/>
    <w:rsid w:val="00B469D8"/>
    <w:rsid w:val="00B47465"/>
    <w:rsid w:val="00B47737"/>
    <w:rsid w:val="00B518DF"/>
    <w:rsid w:val="00B52D85"/>
    <w:rsid w:val="00B54379"/>
    <w:rsid w:val="00B550D7"/>
    <w:rsid w:val="00B56AFC"/>
    <w:rsid w:val="00B56DF2"/>
    <w:rsid w:val="00B6113F"/>
    <w:rsid w:val="00B6151D"/>
    <w:rsid w:val="00B61569"/>
    <w:rsid w:val="00B61C3B"/>
    <w:rsid w:val="00B6275E"/>
    <w:rsid w:val="00B62F14"/>
    <w:rsid w:val="00B67205"/>
    <w:rsid w:val="00B67E50"/>
    <w:rsid w:val="00B71774"/>
    <w:rsid w:val="00B723B6"/>
    <w:rsid w:val="00B7253F"/>
    <w:rsid w:val="00B72DF3"/>
    <w:rsid w:val="00B770F7"/>
    <w:rsid w:val="00B774F4"/>
    <w:rsid w:val="00B77CB1"/>
    <w:rsid w:val="00B80964"/>
    <w:rsid w:val="00B82021"/>
    <w:rsid w:val="00B82575"/>
    <w:rsid w:val="00B8281D"/>
    <w:rsid w:val="00B82AA1"/>
    <w:rsid w:val="00B83AED"/>
    <w:rsid w:val="00B84524"/>
    <w:rsid w:val="00B84A3F"/>
    <w:rsid w:val="00B85216"/>
    <w:rsid w:val="00B852FE"/>
    <w:rsid w:val="00B86F23"/>
    <w:rsid w:val="00B920AE"/>
    <w:rsid w:val="00B93FCA"/>
    <w:rsid w:val="00BA0158"/>
    <w:rsid w:val="00BA2E36"/>
    <w:rsid w:val="00BA3D95"/>
    <w:rsid w:val="00BA51B0"/>
    <w:rsid w:val="00BA55C6"/>
    <w:rsid w:val="00BA697E"/>
    <w:rsid w:val="00BA6BA1"/>
    <w:rsid w:val="00BB02D4"/>
    <w:rsid w:val="00BB15EE"/>
    <w:rsid w:val="00BB20CC"/>
    <w:rsid w:val="00BB27E2"/>
    <w:rsid w:val="00BB5331"/>
    <w:rsid w:val="00BB540D"/>
    <w:rsid w:val="00BB5F1E"/>
    <w:rsid w:val="00BB6293"/>
    <w:rsid w:val="00BB641D"/>
    <w:rsid w:val="00BB674A"/>
    <w:rsid w:val="00BB7BF7"/>
    <w:rsid w:val="00BC1842"/>
    <w:rsid w:val="00BC3719"/>
    <w:rsid w:val="00BC5938"/>
    <w:rsid w:val="00BC6AF1"/>
    <w:rsid w:val="00BC744C"/>
    <w:rsid w:val="00BD225D"/>
    <w:rsid w:val="00BD3E4E"/>
    <w:rsid w:val="00BD58B1"/>
    <w:rsid w:val="00BD5F58"/>
    <w:rsid w:val="00BD774D"/>
    <w:rsid w:val="00BD7C1A"/>
    <w:rsid w:val="00BE32C1"/>
    <w:rsid w:val="00BE4934"/>
    <w:rsid w:val="00BE5032"/>
    <w:rsid w:val="00BE53FA"/>
    <w:rsid w:val="00BE6C66"/>
    <w:rsid w:val="00BF0D7F"/>
    <w:rsid w:val="00BF3794"/>
    <w:rsid w:val="00BF3C49"/>
    <w:rsid w:val="00BF3DAD"/>
    <w:rsid w:val="00BF66B6"/>
    <w:rsid w:val="00C0081B"/>
    <w:rsid w:val="00C0124B"/>
    <w:rsid w:val="00C01442"/>
    <w:rsid w:val="00C015B3"/>
    <w:rsid w:val="00C0200B"/>
    <w:rsid w:val="00C02B6B"/>
    <w:rsid w:val="00C04A01"/>
    <w:rsid w:val="00C05610"/>
    <w:rsid w:val="00C06F90"/>
    <w:rsid w:val="00C071C5"/>
    <w:rsid w:val="00C10880"/>
    <w:rsid w:val="00C10D2E"/>
    <w:rsid w:val="00C10FFF"/>
    <w:rsid w:val="00C112E8"/>
    <w:rsid w:val="00C11EC6"/>
    <w:rsid w:val="00C11FFD"/>
    <w:rsid w:val="00C12C64"/>
    <w:rsid w:val="00C1306B"/>
    <w:rsid w:val="00C14374"/>
    <w:rsid w:val="00C14498"/>
    <w:rsid w:val="00C159DC"/>
    <w:rsid w:val="00C168F7"/>
    <w:rsid w:val="00C17D02"/>
    <w:rsid w:val="00C21696"/>
    <w:rsid w:val="00C2262B"/>
    <w:rsid w:val="00C231F2"/>
    <w:rsid w:val="00C244B8"/>
    <w:rsid w:val="00C247E5"/>
    <w:rsid w:val="00C24A4C"/>
    <w:rsid w:val="00C25EED"/>
    <w:rsid w:val="00C267D4"/>
    <w:rsid w:val="00C27707"/>
    <w:rsid w:val="00C3242F"/>
    <w:rsid w:val="00C344CB"/>
    <w:rsid w:val="00C34743"/>
    <w:rsid w:val="00C34CAF"/>
    <w:rsid w:val="00C34D86"/>
    <w:rsid w:val="00C37DC2"/>
    <w:rsid w:val="00C429CB"/>
    <w:rsid w:val="00C429F3"/>
    <w:rsid w:val="00C42BFC"/>
    <w:rsid w:val="00C436B8"/>
    <w:rsid w:val="00C43B99"/>
    <w:rsid w:val="00C45D89"/>
    <w:rsid w:val="00C46775"/>
    <w:rsid w:val="00C46BA7"/>
    <w:rsid w:val="00C46C75"/>
    <w:rsid w:val="00C47550"/>
    <w:rsid w:val="00C515C3"/>
    <w:rsid w:val="00C5409C"/>
    <w:rsid w:val="00C5507E"/>
    <w:rsid w:val="00C55B7B"/>
    <w:rsid w:val="00C57245"/>
    <w:rsid w:val="00C575F3"/>
    <w:rsid w:val="00C62601"/>
    <w:rsid w:val="00C6263E"/>
    <w:rsid w:val="00C62EBB"/>
    <w:rsid w:val="00C63E37"/>
    <w:rsid w:val="00C63F0D"/>
    <w:rsid w:val="00C6461C"/>
    <w:rsid w:val="00C667D9"/>
    <w:rsid w:val="00C6753F"/>
    <w:rsid w:val="00C67A87"/>
    <w:rsid w:val="00C67E49"/>
    <w:rsid w:val="00C70660"/>
    <w:rsid w:val="00C70A70"/>
    <w:rsid w:val="00C70AD7"/>
    <w:rsid w:val="00C71437"/>
    <w:rsid w:val="00C71FA2"/>
    <w:rsid w:val="00C74C14"/>
    <w:rsid w:val="00C77580"/>
    <w:rsid w:val="00C80E27"/>
    <w:rsid w:val="00C81E23"/>
    <w:rsid w:val="00C8325D"/>
    <w:rsid w:val="00C83584"/>
    <w:rsid w:val="00C840FC"/>
    <w:rsid w:val="00C85BEF"/>
    <w:rsid w:val="00C86C18"/>
    <w:rsid w:val="00C9193B"/>
    <w:rsid w:val="00C92096"/>
    <w:rsid w:val="00C92346"/>
    <w:rsid w:val="00C928A8"/>
    <w:rsid w:val="00C92AE4"/>
    <w:rsid w:val="00C92C65"/>
    <w:rsid w:val="00C93850"/>
    <w:rsid w:val="00C93B83"/>
    <w:rsid w:val="00C94E7C"/>
    <w:rsid w:val="00C956D1"/>
    <w:rsid w:val="00C969D9"/>
    <w:rsid w:val="00C97FA6"/>
    <w:rsid w:val="00CA0D54"/>
    <w:rsid w:val="00CA0EA4"/>
    <w:rsid w:val="00CA0F36"/>
    <w:rsid w:val="00CA1DC5"/>
    <w:rsid w:val="00CA2DCB"/>
    <w:rsid w:val="00CA64A5"/>
    <w:rsid w:val="00CA7E7B"/>
    <w:rsid w:val="00CB0987"/>
    <w:rsid w:val="00CB17CE"/>
    <w:rsid w:val="00CB288A"/>
    <w:rsid w:val="00CB2A32"/>
    <w:rsid w:val="00CB6462"/>
    <w:rsid w:val="00CB6735"/>
    <w:rsid w:val="00CC0C26"/>
    <w:rsid w:val="00CC2442"/>
    <w:rsid w:val="00CC2D10"/>
    <w:rsid w:val="00CC3756"/>
    <w:rsid w:val="00CC3761"/>
    <w:rsid w:val="00CC5683"/>
    <w:rsid w:val="00CC758D"/>
    <w:rsid w:val="00CD06E4"/>
    <w:rsid w:val="00CD09D1"/>
    <w:rsid w:val="00CD24E7"/>
    <w:rsid w:val="00CD2DC9"/>
    <w:rsid w:val="00CD3DD5"/>
    <w:rsid w:val="00CD6292"/>
    <w:rsid w:val="00CD73E7"/>
    <w:rsid w:val="00CD78C8"/>
    <w:rsid w:val="00CE2F7E"/>
    <w:rsid w:val="00CE35D4"/>
    <w:rsid w:val="00CE37D8"/>
    <w:rsid w:val="00CE508E"/>
    <w:rsid w:val="00CE69BF"/>
    <w:rsid w:val="00CE7522"/>
    <w:rsid w:val="00CE7E6B"/>
    <w:rsid w:val="00CF23A0"/>
    <w:rsid w:val="00CF2857"/>
    <w:rsid w:val="00CF2B6D"/>
    <w:rsid w:val="00CF2D92"/>
    <w:rsid w:val="00CF31A6"/>
    <w:rsid w:val="00CF3704"/>
    <w:rsid w:val="00CF4BE1"/>
    <w:rsid w:val="00CF514F"/>
    <w:rsid w:val="00CF7DEE"/>
    <w:rsid w:val="00D00C93"/>
    <w:rsid w:val="00D00CF3"/>
    <w:rsid w:val="00D01BDF"/>
    <w:rsid w:val="00D0200F"/>
    <w:rsid w:val="00D041F6"/>
    <w:rsid w:val="00D06119"/>
    <w:rsid w:val="00D07A9B"/>
    <w:rsid w:val="00D11332"/>
    <w:rsid w:val="00D11B9E"/>
    <w:rsid w:val="00D12958"/>
    <w:rsid w:val="00D13CF0"/>
    <w:rsid w:val="00D15153"/>
    <w:rsid w:val="00D15203"/>
    <w:rsid w:val="00D16FC3"/>
    <w:rsid w:val="00D174F5"/>
    <w:rsid w:val="00D205A2"/>
    <w:rsid w:val="00D22592"/>
    <w:rsid w:val="00D2540D"/>
    <w:rsid w:val="00D2681A"/>
    <w:rsid w:val="00D26D6F"/>
    <w:rsid w:val="00D30B14"/>
    <w:rsid w:val="00D30D01"/>
    <w:rsid w:val="00D33D52"/>
    <w:rsid w:val="00D3484F"/>
    <w:rsid w:val="00D34C3B"/>
    <w:rsid w:val="00D3687D"/>
    <w:rsid w:val="00D37A3E"/>
    <w:rsid w:val="00D37F78"/>
    <w:rsid w:val="00D42F97"/>
    <w:rsid w:val="00D4342D"/>
    <w:rsid w:val="00D5063B"/>
    <w:rsid w:val="00D5073E"/>
    <w:rsid w:val="00D51CCD"/>
    <w:rsid w:val="00D52981"/>
    <w:rsid w:val="00D52B6C"/>
    <w:rsid w:val="00D53101"/>
    <w:rsid w:val="00D543F5"/>
    <w:rsid w:val="00D56CA9"/>
    <w:rsid w:val="00D57F48"/>
    <w:rsid w:val="00D601EB"/>
    <w:rsid w:val="00D608C5"/>
    <w:rsid w:val="00D6125C"/>
    <w:rsid w:val="00D6129D"/>
    <w:rsid w:val="00D623CC"/>
    <w:rsid w:val="00D66559"/>
    <w:rsid w:val="00D66970"/>
    <w:rsid w:val="00D66B01"/>
    <w:rsid w:val="00D677E7"/>
    <w:rsid w:val="00D704A4"/>
    <w:rsid w:val="00D7059B"/>
    <w:rsid w:val="00D7180F"/>
    <w:rsid w:val="00D7675A"/>
    <w:rsid w:val="00D76E02"/>
    <w:rsid w:val="00D773A5"/>
    <w:rsid w:val="00D81256"/>
    <w:rsid w:val="00D81D4E"/>
    <w:rsid w:val="00D81E30"/>
    <w:rsid w:val="00D82293"/>
    <w:rsid w:val="00D8232F"/>
    <w:rsid w:val="00D83774"/>
    <w:rsid w:val="00D8509C"/>
    <w:rsid w:val="00D861EF"/>
    <w:rsid w:val="00D90938"/>
    <w:rsid w:val="00D910B3"/>
    <w:rsid w:val="00D912DE"/>
    <w:rsid w:val="00D9147A"/>
    <w:rsid w:val="00D9181E"/>
    <w:rsid w:val="00D92553"/>
    <w:rsid w:val="00D94462"/>
    <w:rsid w:val="00D946B8"/>
    <w:rsid w:val="00D9558E"/>
    <w:rsid w:val="00D96205"/>
    <w:rsid w:val="00D9660A"/>
    <w:rsid w:val="00D9669F"/>
    <w:rsid w:val="00D974D4"/>
    <w:rsid w:val="00D9766F"/>
    <w:rsid w:val="00DA4705"/>
    <w:rsid w:val="00DA549E"/>
    <w:rsid w:val="00DA5AA2"/>
    <w:rsid w:val="00DA743B"/>
    <w:rsid w:val="00DA7EAF"/>
    <w:rsid w:val="00DB0C92"/>
    <w:rsid w:val="00DB14EC"/>
    <w:rsid w:val="00DB244F"/>
    <w:rsid w:val="00DB248C"/>
    <w:rsid w:val="00DB271B"/>
    <w:rsid w:val="00DB378F"/>
    <w:rsid w:val="00DB3C4A"/>
    <w:rsid w:val="00DB3DC5"/>
    <w:rsid w:val="00DB6A95"/>
    <w:rsid w:val="00DB78A4"/>
    <w:rsid w:val="00DB7B99"/>
    <w:rsid w:val="00DC11EB"/>
    <w:rsid w:val="00DC1AED"/>
    <w:rsid w:val="00DC1BEC"/>
    <w:rsid w:val="00DC2BC3"/>
    <w:rsid w:val="00DC30EB"/>
    <w:rsid w:val="00DC3A6A"/>
    <w:rsid w:val="00DC3C3B"/>
    <w:rsid w:val="00DC4EB0"/>
    <w:rsid w:val="00DD114C"/>
    <w:rsid w:val="00DD1575"/>
    <w:rsid w:val="00DD177F"/>
    <w:rsid w:val="00DD38A1"/>
    <w:rsid w:val="00DD59D3"/>
    <w:rsid w:val="00DD5F00"/>
    <w:rsid w:val="00DE0587"/>
    <w:rsid w:val="00DE0A2F"/>
    <w:rsid w:val="00DE0B38"/>
    <w:rsid w:val="00DE1DB3"/>
    <w:rsid w:val="00DE44D8"/>
    <w:rsid w:val="00DE6EBE"/>
    <w:rsid w:val="00DF0DD9"/>
    <w:rsid w:val="00DF30C1"/>
    <w:rsid w:val="00DF33F8"/>
    <w:rsid w:val="00DF6B7C"/>
    <w:rsid w:val="00E024D4"/>
    <w:rsid w:val="00E026D7"/>
    <w:rsid w:val="00E052BC"/>
    <w:rsid w:val="00E05414"/>
    <w:rsid w:val="00E05805"/>
    <w:rsid w:val="00E07012"/>
    <w:rsid w:val="00E07209"/>
    <w:rsid w:val="00E07EBE"/>
    <w:rsid w:val="00E1004C"/>
    <w:rsid w:val="00E10D22"/>
    <w:rsid w:val="00E11309"/>
    <w:rsid w:val="00E12546"/>
    <w:rsid w:val="00E12E82"/>
    <w:rsid w:val="00E1319F"/>
    <w:rsid w:val="00E13F3C"/>
    <w:rsid w:val="00E15B8C"/>
    <w:rsid w:val="00E1642C"/>
    <w:rsid w:val="00E175B0"/>
    <w:rsid w:val="00E2022D"/>
    <w:rsid w:val="00E21749"/>
    <w:rsid w:val="00E24313"/>
    <w:rsid w:val="00E2644E"/>
    <w:rsid w:val="00E27A0D"/>
    <w:rsid w:val="00E33EC0"/>
    <w:rsid w:val="00E34027"/>
    <w:rsid w:val="00E35731"/>
    <w:rsid w:val="00E40D9F"/>
    <w:rsid w:val="00E4128D"/>
    <w:rsid w:val="00E42501"/>
    <w:rsid w:val="00E425FF"/>
    <w:rsid w:val="00E45371"/>
    <w:rsid w:val="00E45EEB"/>
    <w:rsid w:val="00E46354"/>
    <w:rsid w:val="00E4644E"/>
    <w:rsid w:val="00E53C74"/>
    <w:rsid w:val="00E549A1"/>
    <w:rsid w:val="00E54AD3"/>
    <w:rsid w:val="00E55A46"/>
    <w:rsid w:val="00E55D23"/>
    <w:rsid w:val="00E568FD"/>
    <w:rsid w:val="00E60305"/>
    <w:rsid w:val="00E603C5"/>
    <w:rsid w:val="00E606D8"/>
    <w:rsid w:val="00E62964"/>
    <w:rsid w:val="00E63F04"/>
    <w:rsid w:val="00E64172"/>
    <w:rsid w:val="00E64435"/>
    <w:rsid w:val="00E64BD3"/>
    <w:rsid w:val="00E659E9"/>
    <w:rsid w:val="00E65B0E"/>
    <w:rsid w:val="00E65D76"/>
    <w:rsid w:val="00E6662D"/>
    <w:rsid w:val="00E67204"/>
    <w:rsid w:val="00E67F2B"/>
    <w:rsid w:val="00E71D08"/>
    <w:rsid w:val="00E728D9"/>
    <w:rsid w:val="00E7309E"/>
    <w:rsid w:val="00E7327D"/>
    <w:rsid w:val="00E75D02"/>
    <w:rsid w:val="00E77236"/>
    <w:rsid w:val="00E82262"/>
    <w:rsid w:val="00E827A7"/>
    <w:rsid w:val="00E82942"/>
    <w:rsid w:val="00E83255"/>
    <w:rsid w:val="00E834F7"/>
    <w:rsid w:val="00E855CA"/>
    <w:rsid w:val="00E85B6F"/>
    <w:rsid w:val="00E865C3"/>
    <w:rsid w:val="00E901E1"/>
    <w:rsid w:val="00E91D3A"/>
    <w:rsid w:val="00E9388B"/>
    <w:rsid w:val="00E9424F"/>
    <w:rsid w:val="00E9542F"/>
    <w:rsid w:val="00E95731"/>
    <w:rsid w:val="00EA04E1"/>
    <w:rsid w:val="00EA056F"/>
    <w:rsid w:val="00EA06D7"/>
    <w:rsid w:val="00EA07C7"/>
    <w:rsid w:val="00EA292C"/>
    <w:rsid w:val="00EA45D2"/>
    <w:rsid w:val="00EA51A8"/>
    <w:rsid w:val="00EA5FE3"/>
    <w:rsid w:val="00EA7670"/>
    <w:rsid w:val="00EB000F"/>
    <w:rsid w:val="00EB1FF7"/>
    <w:rsid w:val="00EB21D6"/>
    <w:rsid w:val="00EB2C82"/>
    <w:rsid w:val="00EB3D00"/>
    <w:rsid w:val="00EB485D"/>
    <w:rsid w:val="00EB5546"/>
    <w:rsid w:val="00EB5588"/>
    <w:rsid w:val="00EC0F94"/>
    <w:rsid w:val="00EC28C8"/>
    <w:rsid w:val="00EC412C"/>
    <w:rsid w:val="00EC56DF"/>
    <w:rsid w:val="00EC621B"/>
    <w:rsid w:val="00EC6EEA"/>
    <w:rsid w:val="00EC7495"/>
    <w:rsid w:val="00EC7DC1"/>
    <w:rsid w:val="00ED03D4"/>
    <w:rsid w:val="00ED16A3"/>
    <w:rsid w:val="00ED1728"/>
    <w:rsid w:val="00ED188A"/>
    <w:rsid w:val="00ED5E1E"/>
    <w:rsid w:val="00ED5F86"/>
    <w:rsid w:val="00ED764D"/>
    <w:rsid w:val="00ED7ABA"/>
    <w:rsid w:val="00EE0309"/>
    <w:rsid w:val="00EE20AA"/>
    <w:rsid w:val="00EE3FCA"/>
    <w:rsid w:val="00EE42B6"/>
    <w:rsid w:val="00EE50A3"/>
    <w:rsid w:val="00EE5609"/>
    <w:rsid w:val="00EE5F4C"/>
    <w:rsid w:val="00EE6630"/>
    <w:rsid w:val="00EE6813"/>
    <w:rsid w:val="00EE7EAC"/>
    <w:rsid w:val="00EF08C9"/>
    <w:rsid w:val="00EF097E"/>
    <w:rsid w:val="00EF19BA"/>
    <w:rsid w:val="00EF1E9F"/>
    <w:rsid w:val="00EF2646"/>
    <w:rsid w:val="00EF2DC6"/>
    <w:rsid w:val="00EF3272"/>
    <w:rsid w:val="00EF3653"/>
    <w:rsid w:val="00EF562D"/>
    <w:rsid w:val="00EF588B"/>
    <w:rsid w:val="00EF6103"/>
    <w:rsid w:val="00EF6949"/>
    <w:rsid w:val="00EF6CC1"/>
    <w:rsid w:val="00EF72C0"/>
    <w:rsid w:val="00F00375"/>
    <w:rsid w:val="00F01133"/>
    <w:rsid w:val="00F011FE"/>
    <w:rsid w:val="00F02011"/>
    <w:rsid w:val="00F02657"/>
    <w:rsid w:val="00F037BB"/>
    <w:rsid w:val="00F049A3"/>
    <w:rsid w:val="00F05B20"/>
    <w:rsid w:val="00F070EC"/>
    <w:rsid w:val="00F10863"/>
    <w:rsid w:val="00F12BA1"/>
    <w:rsid w:val="00F13B5B"/>
    <w:rsid w:val="00F1445C"/>
    <w:rsid w:val="00F160AA"/>
    <w:rsid w:val="00F162E0"/>
    <w:rsid w:val="00F16C4A"/>
    <w:rsid w:val="00F170C8"/>
    <w:rsid w:val="00F2202E"/>
    <w:rsid w:val="00F23284"/>
    <w:rsid w:val="00F237F9"/>
    <w:rsid w:val="00F24F85"/>
    <w:rsid w:val="00F26B1B"/>
    <w:rsid w:val="00F270C6"/>
    <w:rsid w:val="00F27D2D"/>
    <w:rsid w:val="00F3003C"/>
    <w:rsid w:val="00F33E56"/>
    <w:rsid w:val="00F37C61"/>
    <w:rsid w:val="00F4043E"/>
    <w:rsid w:val="00F42CB2"/>
    <w:rsid w:val="00F439B6"/>
    <w:rsid w:val="00F45B3A"/>
    <w:rsid w:val="00F46A42"/>
    <w:rsid w:val="00F46F46"/>
    <w:rsid w:val="00F4723E"/>
    <w:rsid w:val="00F474A5"/>
    <w:rsid w:val="00F539E8"/>
    <w:rsid w:val="00F53A7D"/>
    <w:rsid w:val="00F54605"/>
    <w:rsid w:val="00F564DB"/>
    <w:rsid w:val="00F60961"/>
    <w:rsid w:val="00F61695"/>
    <w:rsid w:val="00F61B4A"/>
    <w:rsid w:val="00F621E0"/>
    <w:rsid w:val="00F628AC"/>
    <w:rsid w:val="00F62B16"/>
    <w:rsid w:val="00F6379B"/>
    <w:rsid w:val="00F64053"/>
    <w:rsid w:val="00F6597C"/>
    <w:rsid w:val="00F67E20"/>
    <w:rsid w:val="00F71340"/>
    <w:rsid w:val="00F71A21"/>
    <w:rsid w:val="00F71ADD"/>
    <w:rsid w:val="00F7218E"/>
    <w:rsid w:val="00F729FD"/>
    <w:rsid w:val="00F72A58"/>
    <w:rsid w:val="00F72F45"/>
    <w:rsid w:val="00F748E6"/>
    <w:rsid w:val="00F74AF7"/>
    <w:rsid w:val="00F757E1"/>
    <w:rsid w:val="00F8062D"/>
    <w:rsid w:val="00F80848"/>
    <w:rsid w:val="00F80D21"/>
    <w:rsid w:val="00F83346"/>
    <w:rsid w:val="00F850AB"/>
    <w:rsid w:val="00F8729A"/>
    <w:rsid w:val="00F9064C"/>
    <w:rsid w:val="00F9067F"/>
    <w:rsid w:val="00F90DEF"/>
    <w:rsid w:val="00F911E4"/>
    <w:rsid w:val="00F92999"/>
    <w:rsid w:val="00F9404F"/>
    <w:rsid w:val="00F94B96"/>
    <w:rsid w:val="00F94C39"/>
    <w:rsid w:val="00F94F15"/>
    <w:rsid w:val="00F95501"/>
    <w:rsid w:val="00FA2A1B"/>
    <w:rsid w:val="00FA34F7"/>
    <w:rsid w:val="00FA3799"/>
    <w:rsid w:val="00FB0C5B"/>
    <w:rsid w:val="00FB159D"/>
    <w:rsid w:val="00FB21A5"/>
    <w:rsid w:val="00FB2E59"/>
    <w:rsid w:val="00FB3129"/>
    <w:rsid w:val="00FB36B5"/>
    <w:rsid w:val="00FB410F"/>
    <w:rsid w:val="00FB4555"/>
    <w:rsid w:val="00FB4C91"/>
    <w:rsid w:val="00FB590D"/>
    <w:rsid w:val="00FB63C8"/>
    <w:rsid w:val="00FB6E73"/>
    <w:rsid w:val="00FC2D25"/>
    <w:rsid w:val="00FC34CC"/>
    <w:rsid w:val="00FC36E6"/>
    <w:rsid w:val="00FC428C"/>
    <w:rsid w:val="00FC46AD"/>
    <w:rsid w:val="00FD10A9"/>
    <w:rsid w:val="00FD45A5"/>
    <w:rsid w:val="00FD4C60"/>
    <w:rsid w:val="00FD5D2B"/>
    <w:rsid w:val="00FE0574"/>
    <w:rsid w:val="00FE1C7D"/>
    <w:rsid w:val="00FE2640"/>
    <w:rsid w:val="00FE2A5F"/>
    <w:rsid w:val="00FE31C4"/>
    <w:rsid w:val="00FE3F6B"/>
    <w:rsid w:val="00FE414B"/>
    <w:rsid w:val="00FE43C9"/>
    <w:rsid w:val="00FE4C77"/>
    <w:rsid w:val="00FE6E20"/>
    <w:rsid w:val="00FE7F51"/>
    <w:rsid w:val="00FF0D39"/>
    <w:rsid w:val="00FF2C69"/>
    <w:rsid w:val="00FF58D0"/>
    <w:rsid w:val="00FF6C68"/>
    <w:rsid w:val="00FF745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D1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color w:val="484848" w:themeColor="text2"/>
        <w:sz w:val="22"/>
        <w:szCs w:val="22"/>
        <w:lang w:val="de-CH" w:eastAsia="en-US" w:bidi="ar-SA"/>
      </w:rPr>
    </w:rPrDefault>
    <w:pPrDefault>
      <w:pPr>
        <w:spacing w:after="160" w:line="292" w:lineRule="exact"/>
      </w:pPr>
    </w:pPrDefault>
  </w:docDefaults>
  <w:latentStyles w:defLockedState="1" w:defUIPriority="69" w:defSemiHidden="1" w:defUnhideWhenUsed="1" w:defQFormat="0" w:count="267">
    <w:lsdException w:name="Normal" w:locked="0" w:semiHidden="0" w:uiPriority="34" w:unhideWhenUsed="0"/>
    <w:lsdException w:name="heading 1" w:locked="0" w:semiHidden="0" w:uiPriority="15" w:unhideWhenUsed="0" w:qFormat="1"/>
    <w:lsdException w:name="heading 2" w:locked="0" w:uiPriority="15" w:qFormat="1"/>
    <w:lsdException w:name="heading 3" w:locked="0" w:uiPriority="15" w:qFormat="1"/>
    <w:lsdException w:name="heading 4" w:uiPriority="37"/>
    <w:lsdException w:name="heading 5" w:uiPriority="37"/>
    <w:lsdException w:name="heading 6" w:uiPriority="37" w:qFormat="1"/>
    <w:lsdException w:name="heading 7" w:uiPriority="37" w:qFormat="1"/>
    <w:lsdException w:name="heading 8" w:uiPriority="37" w:qFormat="1"/>
    <w:lsdException w:name="heading 9" w:uiPriority="37" w:qFormat="1"/>
    <w:lsdException w:name="toc 1" w:locked="0" w:uiPriority="39"/>
    <w:lsdException w:name="toc 2" w:locked="0" w:uiPriority="39"/>
    <w:lsdException w:name="toc 3" w:locked="0" w:uiPriority="39"/>
    <w:lsdException w:name="toc 4" w:uiPriority="37"/>
    <w:lsdException w:name="toc 5" w:uiPriority="37"/>
    <w:lsdException w:name="toc 6" w:uiPriority="37"/>
    <w:lsdException w:name="toc 7" w:uiPriority="37"/>
    <w:lsdException w:name="toc 8" w:uiPriority="37"/>
    <w:lsdException w:name="toc 9" w:uiPriority="37"/>
    <w:lsdException w:name="footnote text" w:locked="0" w:uiPriority="59"/>
    <w:lsdException w:name="footer" w:uiPriority="39"/>
    <w:lsdException w:name="caption" w:locked="0" w:qFormat="1"/>
    <w:lsdException w:name="table of figures" w:locked="0" w:uiPriority="99"/>
    <w:lsdException w:name="footnote reference" w:locked="0" w:uiPriority="59"/>
    <w:lsdException w:name="page number" w:uiPriority="99"/>
    <w:lsdException w:name="endnote reference" w:locked="0" w:uiPriority="59"/>
    <w:lsdException w:name="endnote text" w:locked="0" w:uiPriority="59"/>
    <w:lsdException w:name="List Number" w:unhideWhenUsed="0"/>
    <w:lsdException w:name="List 4" w:unhideWhenUsed="0"/>
    <w:lsdException w:name="List 5" w:unhideWhenUsed="0"/>
    <w:lsdException w:name="Title" w:semiHidden="0" w:unhideWhenUsed="0"/>
    <w:lsdException w:name="Default Paragraph Font" w:locked="0" w:uiPriority="1"/>
    <w:lsdException w:name="Subtitle" w:unhideWhenUsed="0" w:qFormat="1"/>
    <w:lsdException w:name="Salutation" w:unhideWhenUsed="0"/>
    <w:lsdException w:name="Date" w:unhideWhenUsed="0"/>
    <w:lsdException w:name="Body Text First Indent" w:unhideWhenUsed="0"/>
    <w:lsdException w:name="Hyperlink" w:locked="0" w:uiPriority="99" w:qFormat="1"/>
    <w:lsdException w:name="Strong" w:locked="0" w:semiHidden="0" w:unhideWhenUsed="0" w:qFormat="1"/>
    <w:lsdException w:name="Emphasis" w:semiHidden="0" w:unhideWhenUsed="0" w:qFormat="1"/>
    <w:lsdException w:name="HTML Top of Form" w:locked="0" w:uiPriority="99"/>
    <w:lsdException w:name="HTML Bottom of Form" w:locked="0" w:uiPriority="99"/>
    <w:lsdException w:name="Normal Table" w:locked="0" w:semiHidden="0" w:uiPriority="99" w:unhideWhenUsed="0"/>
    <w:lsdException w:name="No List" w:locked="0"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semiHidden="0" w:uiPriority="99" w:unhideWhenUsed="0"/>
    <w:lsdException w:name="Table Web 3" w:uiPriority="99"/>
    <w:lsdException w:name="Balloon Text" w:uiPriority="99"/>
    <w:lsdException w:name="Table Grid" w:locked="0" w:semiHidden="0" w:uiPriority="39" w:unhideWhenUsed="0"/>
    <w:lsdException w:name="Table Theme" w:semiHidden="0" w:uiPriority="99" w:unhideWhenUsed="0"/>
    <w:lsdException w:name="Placeholder Text" w:uiPriority="99" w:unhideWhenUsed="0"/>
    <w:lsdException w:name="No Spacing"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semiHidden="0" w:uiPriority="37" w:unhideWhenUsed="0"/>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locked="0" w:uiPriority="59"/>
    <w:lsdException w:name="TOC Heading" w:uiPriority="37" w:qFormat="1"/>
  </w:latentStyles>
  <w:style w:type="paragraph" w:default="1" w:styleId="Standard">
    <w:name w:val="Normal"/>
    <w:next w:val="JSSTANDARDTEXT"/>
    <w:uiPriority w:val="69"/>
    <w:semiHidden/>
    <w:rsid w:val="001E44C1"/>
    <w:pPr>
      <w:spacing w:line="240" w:lineRule="auto"/>
    </w:pPr>
  </w:style>
  <w:style w:type="paragraph" w:styleId="berschrift1">
    <w:name w:val="heading 1"/>
    <w:basedOn w:val="JSSTANDARDFRANKLIN"/>
    <w:next w:val="JSSTANDARDTEXT"/>
    <w:link w:val="berschrift1Zchn"/>
    <w:uiPriority w:val="15"/>
    <w:qFormat/>
    <w:rsid w:val="00072BD6"/>
    <w:pPr>
      <w:keepNext/>
      <w:numPr>
        <w:numId w:val="3"/>
      </w:numPr>
      <w:tabs>
        <w:tab w:val="left" w:pos="426"/>
      </w:tabs>
      <w:spacing w:before="480" w:after="0"/>
      <w:ind w:left="425" w:hanging="425"/>
      <w:contextualSpacing/>
      <w:outlineLvl w:val="0"/>
    </w:pPr>
    <w:rPr>
      <w:rFonts w:eastAsia="Times New Roman" w:cs="Arial"/>
      <w:bCs/>
      <w:caps/>
      <w:kern w:val="32"/>
      <w:sz w:val="34"/>
      <w:szCs w:val="34"/>
      <w:lang w:eastAsia="de-DE"/>
    </w:rPr>
  </w:style>
  <w:style w:type="paragraph" w:styleId="berschrift2">
    <w:name w:val="heading 2"/>
    <w:basedOn w:val="berschrift1"/>
    <w:next w:val="JSSTANDARDTEXT"/>
    <w:link w:val="berschrift2Zchn"/>
    <w:autoRedefine/>
    <w:uiPriority w:val="15"/>
    <w:qFormat/>
    <w:rsid w:val="008020FD"/>
    <w:pPr>
      <w:numPr>
        <w:ilvl w:val="1"/>
        <w:numId w:val="1"/>
      </w:numPr>
      <w:tabs>
        <w:tab w:val="clear" w:pos="426"/>
        <w:tab w:val="clear" w:pos="992"/>
        <w:tab w:val="num" w:pos="709"/>
      </w:tabs>
      <w:spacing w:before="240"/>
      <w:ind w:left="709" w:hanging="709"/>
      <w:outlineLvl w:val="1"/>
    </w:pPr>
    <w:rPr>
      <w:sz w:val="28"/>
      <w:szCs w:val="28"/>
    </w:rPr>
  </w:style>
  <w:style w:type="paragraph" w:styleId="berschrift3">
    <w:name w:val="heading 3"/>
    <w:basedOn w:val="JSSTANDARDFRANKLIN"/>
    <w:next w:val="JSSTANDARDTEXT"/>
    <w:link w:val="berschrift3Zchn"/>
    <w:autoRedefine/>
    <w:uiPriority w:val="15"/>
    <w:qFormat/>
    <w:rsid w:val="008020FD"/>
    <w:pPr>
      <w:keepNext/>
      <w:numPr>
        <w:ilvl w:val="2"/>
        <w:numId w:val="3"/>
      </w:numPr>
      <w:tabs>
        <w:tab w:val="clear" w:pos="1959"/>
        <w:tab w:val="num" w:pos="993"/>
      </w:tabs>
      <w:spacing w:before="120" w:after="0"/>
      <w:ind w:left="993" w:hanging="993"/>
      <w:contextualSpacing/>
      <w:outlineLvl w:val="2"/>
    </w:pPr>
    <w:rPr>
      <w:rFonts w:eastAsia="Times New Roman" w:cs="Arial"/>
      <w:caps/>
      <w:sz w:val="24"/>
      <w:szCs w:val="18"/>
      <w:lang w:eastAsia="de-DE"/>
    </w:rPr>
  </w:style>
  <w:style w:type="paragraph" w:styleId="berschrift4">
    <w:name w:val="heading 4"/>
    <w:basedOn w:val="Standard"/>
    <w:next w:val="Standard"/>
    <w:link w:val="berschrift4Zchn"/>
    <w:uiPriority w:val="37"/>
    <w:semiHidden/>
    <w:locked/>
    <w:rsid w:val="00FB590D"/>
    <w:pPr>
      <w:keepNext/>
      <w:keepLines/>
      <w:numPr>
        <w:ilvl w:val="3"/>
        <w:numId w:val="3"/>
      </w:numPr>
      <w:spacing w:before="40" w:after="0"/>
      <w:outlineLvl w:val="3"/>
    </w:pPr>
    <w:rPr>
      <w:rFonts w:eastAsiaTheme="majorEastAsia" w:cstheme="majorBidi"/>
      <w:i/>
      <w:iCs/>
      <w:color w:val="484848" w:themeColor="accent2"/>
    </w:rPr>
  </w:style>
  <w:style w:type="paragraph" w:styleId="berschrift5">
    <w:name w:val="heading 5"/>
    <w:basedOn w:val="Standard"/>
    <w:next w:val="Standard"/>
    <w:link w:val="berschrift5Zchn"/>
    <w:uiPriority w:val="37"/>
    <w:semiHidden/>
    <w:locked/>
    <w:rsid w:val="00FB590D"/>
    <w:pPr>
      <w:keepNext/>
      <w:keepLines/>
      <w:numPr>
        <w:ilvl w:val="4"/>
        <w:numId w:val="3"/>
      </w:numPr>
      <w:spacing w:before="40" w:after="0"/>
      <w:outlineLvl w:val="4"/>
    </w:pPr>
    <w:rPr>
      <w:rFonts w:asciiTheme="majorHAnsi" w:eastAsiaTheme="majorEastAsia" w:hAnsiTheme="majorHAnsi" w:cstheme="majorBidi"/>
      <w:color w:val="AA011C" w:themeColor="accent1" w:themeShade="BF"/>
    </w:rPr>
  </w:style>
  <w:style w:type="paragraph" w:styleId="berschrift6">
    <w:name w:val="heading 6"/>
    <w:basedOn w:val="Standard"/>
    <w:next w:val="Standard"/>
    <w:link w:val="berschrift6Zchn"/>
    <w:uiPriority w:val="69"/>
    <w:semiHidden/>
    <w:qFormat/>
    <w:locked/>
    <w:rsid w:val="00FB590D"/>
    <w:pPr>
      <w:keepNext/>
      <w:keepLines/>
      <w:spacing w:before="40" w:after="0"/>
      <w:outlineLvl w:val="5"/>
    </w:pPr>
    <w:rPr>
      <w:rFonts w:asciiTheme="majorHAnsi" w:eastAsiaTheme="majorEastAsia" w:hAnsiTheme="majorHAnsi" w:cstheme="majorBidi"/>
      <w:color w:val="710112" w:themeColor="accent1" w:themeShade="7F"/>
    </w:rPr>
  </w:style>
  <w:style w:type="paragraph" w:styleId="berschrift7">
    <w:name w:val="heading 7"/>
    <w:basedOn w:val="Standard"/>
    <w:next w:val="Standard"/>
    <w:link w:val="berschrift7Zchn"/>
    <w:uiPriority w:val="69"/>
    <w:semiHidden/>
    <w:qFormat/>
    <w:locked/>
    <w:rsid w:val="00FB590D"/>
    <w:pPr>
      <w:keepNext/>
      <w:keepLines/>
      <w:numPr>
        <w:ilvl w:val="6"/>
        <w:numId w:val="2"/>
      </w:numPr>
      <w:spacing w:before="40" w:after="0"/>
      <w:outlineLvl w:val="6"/>
    </w:pPr>
    <w:rPr>
      <w:rFonts w:asciiTheme="majorHAnsi" w:eastAsiaTheme="majorEastAsia" w:hAnsiTheme="majorHAnsi" w:cstheme="majorBidi"/>
      <w:i/>
      <w:iCs/>
      <w:color w:val="710112" w:themeColor="accent1" w:themeShade="7F"/>
    </w:rPr>
  </w:style>
  <w:style w:type="paragraph" w:styleId="berschrift8">
    <w:name w:val="heading 8"/>
    <w:basedOn w:val="Standard"/>
    <w:next w:val="Standard"/>
    <w:link w:val="berschrift8Zchn"/>
    <w:uiPriority w:val="69"/>
    <w:semiHidden/>
    <w:qFormat/>
    <w:locked/>
    <w:rsid w:val="00FB590D"/>
    <w:pPr>
      <w:keepNext/>
      <w:keepLines/>
      <w:numPr>
        <w:ilvl w:val="7"/>
        <w:numId w:val="2"/>
      </w:numPr>
      <w:spacing w:before="40" w:after="0"/>
      <w:outlineLvl w:val="7"/>
    </w:pPr>
    <w:rPr>
      <w:rFonts w:asciiTheme="majorHAnsi" w:eastAsiaTheme="majorEastAsia" w:hAnsiTheme="majorHAnsi" w:cstheme="majorBidi"/>
      <w:color w:val="636363" w:themeColor="text1" w:themeTint="D8"/>
      <w:sz w:val="21"/>
      <w:szCs w:val="21"/>
    </w:rPr>
  </w:style>
  <w:style w:type="paragraph" w:styleId="berschrift9">
    <w:name w:val="heading 9"/>
    <w:basedOn w:val="Standard"/>
    <w:next w:val="Standard"/>
    <w:link w:val="berschrift9Zchn"/>
    <w:uiPriority w:val="69"/>
    <w:semiHidden/>
    <w:qFormat/>
    <w:locked/>
    <w:rsid w:val="00FB590D"/>
    <w:pPr>
      <w:keepNext/>
      <w:keepLines/>
      <w:numPr>
        <w:ilvl w:val="8"/>
        <w:numId w:val="2"/>
      </w:numPr>
      <w:spacing w:before="40" w:after="0"/>
      <w:outlineLvl w:val="8"/>
    </w:pPr>
    <w:rPr>
      <w:rFonts w:asciiTheme="majorHAnsi" w:eastAsiaTheme="majorEastAsia" w:hAnsiTheme="majorHAnsi" w:cstheme="majorBidi"/>
      <w:i/>
      <w:iCs/>
      <w:color w:val="636363"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JSTABELLENORMALlinks">
    <w:name w:val="JS  TABELLE NORMAL links"/>
    <w:basedOn w:val="JSSTANDARDCAMBRIA"/>
    <w:uiPriority w:val="12"/>
    <w:rsid w:val="00AE2F1B"/>
    <w:pPr>
      <w:spacing w:after="20"/>
      <w:jc w:val="left"/>
    </w:pPr>
    <w:rPr>
      <w:bCs/>
      <w:szCs w:val="20"/>
      <w:lang w:eastAsia="de-CH"/>
    </w:rPr>
  </w:style>
  <w:style w:type="paragraph" w:customStyle="1" w:styleId="JSTABELLENORMALrechts">
    <w:name w:val="JS  TABELLE NORMAL rechts"/>
    <w:basedOn w:val="JSSTANDARDCAMBRIA"/>
    <w:uiPriority w:val="12"/>
    <w:rsid w:val="00AE2F1B"/>
    <w:pPr>
      <w:spacing w:after="20"/>
      <w:jc w:val="right"/>
    </w:pPr>
  </w:style>
  <w:style w:type="paragraph" w:customStyle="1" w:styleId="JSTABELLENORMALzentriert">
    <w:name w:val="JS  TABELLE NORMAL zentriert"/>
    <w:basedOn w:val="JSSTANDARDCAMBRIA"/>
    <w:uiPriority w:val="12"/>
    <w:rsid w:val="00AE2F1B"/>
    <w:pPr>
      <w:spacing w:after="20"/>
      <w:jc w:val="center"/>
    </w:pPr>
  </w:style>
  <w:style w:type="character" w:customStyle="1" w:styleId="berschrift2Zchn">
    <w:name w:val="Überschrift 2 Zchn"/>
    <w:basedOn w:val="Absatz-Standardschriftart"/>
    <w:link w:val="berschrift2"/>
    <w:uiPriority w:val="15"/>
    <w:rsid w:val="00412CA2"/>
    <w:rPr>
      <w:rFonts w:ascii="Franklin Gothic Demi Cond" w:eastAsia="Times New Roman" w:hAnsi="Franklin Gothic Demi Cond" w:cs="Arial"/>
      <w:bCs/>
      <w:caps/>
      <w:color w:val="484848" w:themeColor="text1"/>
      <w:kern w:val="32"/>
      <w:sz w:val="28"/>
      <w:szCs w:val="28"/>
      <w:lang w:eastAsia="de-DE"/>
    </w:rPr>
  </w:style>
  <w:style w:type="character" w:customStyle="1" w:styleId="berschrift1Zchn">
    <w:name w:val="Überschrift 1 Zchn"/>
    <w:basedOn w:val="Absatz-Standardschriftart"/>
    <w:link w:val="berschrift1"/>
    <w:uiPriority w:val="15"/>
    <w:rsid w:val="00412CA2"/>
    <w:rPr>
      <w:rFonts w:ascii="Franklin Gothic Demi Cond" w:eastAsia="Times New Roman" w:hAnsi="Franklin Gothic Demi Cond" w:cs="Arial"/>
      <w:bCs/>
      <w:caps/>
      <w:color w:val="484848" w:themeColor="text1"/>
      <w:kern w:val="32"/>
      <w:sz w:val="34"/>
      <w:szCs w:val="34"/>
      <w:lang w:eastAsia="de-DE"/>
    </w:rPr>
  </w:style>
  <w:style w:type="character" w:customStyle="1" w:styleId="berschrift3Zchn">
    <w:name w:val="Überschrift 3 Zchn"/>
    <w:basedOn w:val="Absatz-Standardschriftart"/>
    <w:link w:val="berschrift3"/>
    <w:uiPriority w:val="15"/>
    <w:rsid w:val="00412CA2"/>
    <w:rPr>
      <w:rFonts w:ascii="Franklin Gothic Demi Cond" w:eastAsia="Times New Roman" w:hAnsi="Franklin Gothic Demi Cond" w:cs="Arial"/>
      <w:caps/>
      <w:color w:val="484848" w:themeColor="text1"/>
      <w:sz w:val="24"/>
      <w:szCs w:val="18"/>
      <w:lang w:eastAsia="de-DE"/>
    </w:rPr>
  </w:style>
  <w:style w:type="character" w:customStyle="1" w:styleId="berschrift4Zchn">
    <w:name w:val="Überschrift 4 Zchn"/>
    <w:basedOn w:val="Absatz-Standardschriftart"/>
    <w:link w:val="berschrift4"/>
    <w:uiPriority w:val="37"/>
    <w:semiHidden/>
    <w:rsid w:val="009E28BE"/>
    <w:rPr>
      <w:rFonts w:eastAsiaTheme="majorEastAsia" w:cstheme="majorBidi"/>
      <w:i/>
      <w:iCs/>
      <w:color w:val="484848" w:themeColor="accent2"/>
    </w:rPr>
  </w:style>
  <w:style w:type="character" w:customStyle="1" w:styleId="berschrift5Zchn">
    <w:name w:val="Überschrift 5 Zchn"/>
    <w:basedOn w:val="Absatz-Standardschriftart"/>
    <w:link w:val="berschrift5"/>
    <w:uiPriority w:val="37"/>
    <w:semiHidden/>
    <w:rsid w:val="009E28BE"/>
    <w:rPr>
      <w:rFonts w:asciiTheme="majorHAnsi" w:eastAsiaTheme="majorEastAsia" w:hAnsiTheme="majorHAnsi" w:cstheme="majorBidi"/>
      <w:color w:val="AA011C" w:themeColor="accent1" w:themeShade="BF"/>
    </w:rPr>
  </w:style>
  <w:style w:type="character" w:customStyle="1" w:styleId="berschrift6Zchn">
    <w:name w:val="Überschrift 6 Zchn"/>
    <w:basedOn w:val="Absatz-Standardschriftart"/>
    <w:link w:val="berschrift6"/>
    <w:uiPriority w:val="69"/>
    <w:semiHidden/>
    <w:rsid w:val="009E28BE"/>
    <w:rPr>
      <w:rFonts w:asciiTheme="majorHAnsi" w:eastAsiaTheme="majorEastAsia" w:hAnsiTheme="majorHAnsi" w:cstheme="majorBidi"/>
      <w:color w:val="710112" w:themeColor="accent1" w:themeShade="7F"/>
    </w:rPr>
  </w:style>
  <w:style w:type="character" w:customStyle="1" w:styleId="berschrift7Zchn">
    <w:name w:val="Überschrift 7 Zchn"/>
    <w:basedOn w:val="Absatz-Standardschriftart"/>
    <w:link w:val="berschrift7"/>
    <w:uiPriority w:val="69"/>
    <w:semiHidden/>
    <w:rsid w:val="009E28BE"/>
    <w:rPr>
      <w:rFonts w:asciiTheme="majorHAnsi" w:eastAsiaTheme="majorEastAsia" w:hAnsiTheme="majorHAnsi" w:cstheme="majorBidi"/>
      <w:i/>
      <w:iCs/>
      <w:color w:val="710112" w:themeColor="accent1" w:themeShade="7F"/>
    </w:rPr>
  </w:style>
  <w:style w:type="character" w:customStyle="1" w:styleId="berschrift8Zchn">
    <w:name w:val="Überschrift 8 Zchn"/>
    <w:basedOn w:val="Absatz-Standardschriftart"/>
    <w:link w:val="berschrift8"/>
    <w:uiPriority w:val="69"/>
    <w:semiHidden/>
    <w:rsid w:val="009E28BE"/>
    <w:rPr>
      <w:rFonts w:asciiTheme="majorHAnsi" w:eastAsiaTheme="majorEastAsia" w:hAnsiTheme="majorHAnsi" w:cstheme="majorBidi"/>
      <w:color w:val="636363" w:themeColor="text1" w:themeTint="D8"/>
      <w:sz w:val="21"/>
      <w:szCs w:val="21"/>
    </w:rPr>
  </w:style>
  <w:style w:type="character" w:customStyle="1" w:styleId="berschrift9Zchn">
    <w:name w:val="Überschrift 9 Zchn"/>
    <w:basedOn w:val="Absatz-Standardschriftart"/>
    <w:link w:val="berschrift9"/>
    <w:uiPriority w:val="69"/>
    <w:semiHidden/>
    <w:rsid w:val="009E28BE"/>
    <w:rPr>
      <w:rFonts w:asciiTheme="majorHAnsi" w:eastAsiaTheme="majorEastAsia" w:hAnsiTheme="majorHAnsi" w:cstheme="majorBidi"/>
      <w:i/>
      <w:iCs/>
      <w:color w:val="636363" w:themeColor="text1" w:themeTint="D8"/>
      <w:sz w:val="21"/>
      <w:szCs w:val="21"/>
    </w:rPr>
  </w:style>
  <w:style w:type="paragraph" w:customStyle="1" w:styleId="JSTABELLETITELZEILErechts">
    <w:name w:val="JS  TABELLE TITELZEILE rechts"/>
    <w:basedOn w:val="JSTABELLETITELZEILElinks"/>
    <w:uiPriority w:val="11"/>
    <w:rsid w:val="00AE2F1B"/>
    <w:pPr>
      <w:jc w:val="right"/>
    </w:pPr>
  </w:style>
  <w:style w:type="paragraph" w:styleId="Beschriftung">
    <w:name w:val="caption"/>
    <w:aliases w:val="_JS  Beschriftung"/>
    <w:basedOn w:val="JSSTANDARDCAMBRIA"/>
    <w:next w:val="JSSTANDARDTEXT"/>
    <w:uiPriority w:val="69"/>
    <w:semiHidden/>
    <w:qFormat/>
    <w:rsid w:val="00746081"/>
    <w:pPr>
      <w:keepNext/>
      <w:widowControl w:val="0"/>
      <w:tabs>
        <w:tab w:val="left" w:pos="426"/>
        <w:tab w:val="left" w:pos="1134"/>
      </w:tabs>
      <w:spacing w:before="60" w:after="0"/>
      <w:ind w:left="425" w:hanging="425"/>
      <w:jc w:val="left"/>
    </w:pPr>
    <w:rPr>
      <w:sz w:val="18"/>
      <w:szCs w:val="18"/>
    </w:rPr>
  </w:style>
  <w:style w:type="paragraph" w:customStyle="1" w:styleId="JSTABELLEFETTrechts">
    <w:name w:val="JS  TABELLE FETT rechts"/>
    <w:basedOn w:val="JSSTANDARDCAMBRIA"/>
    <w:uiPriority w:val="13"/>
    <w:rsid w:val="00AE2F1B"/>
    <w:pPr>
      <w:spacing w:after="20"/>
      <w:jc w:val="right"/>
    </w:pPr>
    <w:rPr>
      <w:b/>
      <w:szCs w:val="19"/>
    </w:rPr>
  </w:style>
  <w:style w:type="paragraph" w:customStyle="1" w:styleId="JSTABELLEFETTlinks">
    <w:name w:val="JS  TABELLE FETT links"/>
    <w:basedOn w:val="JSSTANDARDCAMBRIA"/>
    <w:uiPriority w:val="13"/>
    <w:rsid w:val="00AE2F1B"/>
    <w:pPr>
      <w:spacing w:after="20"/>
      <w:jc w:val="left"/>
    </w:pPr>
    <w:rPr>
      <w:b/>
      <w:bCs/>
      <w:lang w:eastAsia="de-CH"/>
    </w:rPr>
  </w:style>
  <w:style w:type="paragraph" w:customStyle="1" w:styleId="JSTABELLEROTlinks">
    <w:name w:val="JS  TABELLE ROT links"/>
    <w:basedOn w:val="JSSTANDARDCAMBRIA"/>
    <w:uiPriority w:val="13"/>
    <w:rsid w:val="00AE2F1B"/>
    <w:pPr>
      <w:spacing w:after="20"/>
      <w:jc w:val="left"/>
    </w:pPr>
    <w:rPr>
      <w:color w:val="E40226" w:themeColor="accent1"/>
      <w:szCs w:val="19"/>
    </w:rPr>
  </w:style>
  <w:style w:type="paragraph" w:customStyle="1" w:styleId="JSTABELLEROTrechts">
    <w:name w:val="JS  TABELLE ROT rechts"/>
    <w:basedOn w:val="JSTABELLEROTlinks"/>
    <w:uiPriority w:val="13"/>
    <w:rsid w:val="00AE2F1B"/>
    <w:pPr>
      <w:jc w:val="right"/>
    </w:pPr>
  </w:style>
  <w:style w:type="paragraph" w:customStyle="1" w:styleId="JSTABELLETITELZEILElinks">
    <w:name w:val="JS  TABELLE TITELZEILE links"/>
    <w:basedOn w:val="JSSTANDARDFRANKLIN"/>
    <w:uiPriority w:val="11"/>
    <w:rsid w:val="00AE2F1B"/>
    <w:pPr>
      <w:shd w:val="clear" w:color="auto" w:fill="E40226" w:themeFill="accent1"/>
      <w:tabs>
        <w:tab w:val="right" w:pos="9344"/>
      </w:tabs>
      <w:spacing w:after="0"/>
      <w:contextualSpacing/>
    </w:pPr>
    <w:rPr>
      <w:bCs/>
      <w:color w:val="FFFFFF" w:themeColor="background1"/>
    </w:rPr>
  </w:style>
  <w:style w:type="paragraph" w:customStyle="1" w:styleId="JSBETREFF">
    <w:name w:val="JS  BETREFF"/>
    <w:basedOn w:val="JSSTANDARDFRANKLIN"/>
    <w:uiPriority w:val="20"/>
    <w:semiHidden/>
    <w:rsid w:val="00AE2F1B"/>
    <w:pPr>
      <w:numPr>
        <w:numId w:val="35"/>
      </w:numPr>
      <w:tabs>
        <w:tab w:val="left" w:pos="426"/>
      </w:tabs>
      <w:spacing w:before="320" w:after="640" w:line="440" w:lineRule="exact"/>
    </w:pPr>
    <w:rPr>
      <w:caps/>
      <w:sz w:val="34"/>
    </w:rPr>
  </w:style>
  <w:style w:type="character" w:styleId="Platzhaltertext">
    <w:name w:val="Placeholder Text"/>
    <w:basedOn w:val="Absatz-Standardschriftart"/>
    <w:uiPriority w:val="99"/>
    <w:semiHidden/>
    <w:locked/>
    <w:rsid w:val="0094415C"/>
    <w:rPr>
      <w:color w:val="808080"/>
    </w:rPr>
  </w:style>
  <w:style w:type="paragraph" w:customStyle="1" w:styleId="JSBEZEICHNUNG">
    <w:name w:val="JS  BEZEICHNUNG"/>
    <w:basedOn w:val="JSSTANDARDFRANKLIN"/>
    <w:uiPriority w:val="20"/>
    <w:semiHidden/>
    <w:rsid w:val="00AE2F1B"/>
    <w:pPr>
      <w:contextualSpacing/>
    </w:pPr>
    <w:rPr>
      <w:sz w:val="28"/>
      <w:szCs w:val="26"/>
    </w:rPr>
  </w:style>
  <w:style w:type="paragraph" w:customStyle="1" w:styleId="JSBETREFFOHNEBILD">
    <w:name w:val="JS  BETREFF OHNE BILD"/>
    <w:basedOn w:val="JSSTANDARDFRANKLIN"/>
    <w:uiPriority w:val="20"/>
    <w:semiHidden/>
    <w:rsid w:val="00AE2F1B"/>
    <w:pPr>
      <w:spacing w:before="640" w:after="640" w:line="440" w:lineRule="exact"/>
    </w:pPr>
    <w:rPr>
      <w:caps/>
      <w:sz w:val="34"/>
    </w:rPr>
  </w:style>
  <w:style w:type="paragraph" w:customStyle="1" w:styleId="JSDATEINAME">
    <w:name w:val="JS  DATEINAME"/>
    <w:basedOn w:val="JSSTANDARDCAMBRIA"/>
    <w:uiPriority w:val="20"/>
    <w:semiHidden/>
    <w:rsid w:val="00AE2F1B"/>
    <w:pPr>
      <w:spacing w:after="320"/>
      <w:jc w:val="left"/>
    </w:pPr>
    <w:rPr>
      <w:sz w:val="14"/>
    </w:rPr>
  </w:style>
  <w:style w:type="character" w:styleId="Hyperlink">
    <w:name w:val="Hyperlink"/>
    <w:basedOn w:val="Absatz-Standardschriftart"/>
    <w:uiPriority w:val="69"/>
    <w:semiHidden/>
    <w:qFormat/>
    <w:rsid w:val="00E55D23"/>
    <w:rPr>
      <w:color w:val="E40226" w:themeColor="hyperlink"/>
    </w:rPr>
  </w:style>
  <w:style w:type="paragraph" w:customStyle="1" w:styleId="JSGRAFIK">
    <w:name w:val="JS  GRAFIK"/>
    <w:basedOn w:val="JSSTANDARDCAMBRIA"/>
    <w:next w:val="JSSTANDARDTEXT"/>
    <w:uiPriority w:val="19"/>
    <w:qFormat/>
    <w:rsid w:val="00AE2F1B"/>
    <w:pPr>
      <w:keepNext/>
      <w:spacing w:before="160" w:after="0"/>
      <w:jc w:val="left"/>
    </w:pPr>
    <w:rPr>
      <w:noProof/>
      <w:lang w:val="de-DE" w:eastAsia="de-DE"/>
    </w:rPr>
  </w:style>
  <w:style w:type="paragraph" w:styleId="Verzeichnis1">
    <w:name w:val="toc 1"/>
    <w:aliases w:val="_JS Verzeichnis 1"/>
    <w:basedOn w:val="JSSTANDARDCAMBRIA"/>
    <w:uiPriority w:val="39"/>
    <w:semiHidden/>
    <w:rsid w:val="00E9542F"/>
    <w:pPr>
      <w:tabs>
        <w:tab w:val="left" w:pos="426"/>
        <w:tab w:val="right" w:pos="9356"/>
      </w:tabs>
      <w:spacing w:before="240" w:after="0"/>
      <w:ind w:left="425" w:right="850" w:hanging="425"/>
      <w:contextualSpacing/>
    </w:pPr>
    <w:rPr>
      <w:b/>
      <w:caps/>
      <w:noProof/>
      <w14:scene3d>
        <w14:camera w14:prst="orthographicFront"/>
        <w14:lightRig w14:rig="threePt" w14:dir="t">
          <w14:rot w14:lat="0" w14:lon="0" w14:rev="0"/>
        </w14:lightRig>
      </w14:scene3d>
    </w:rPr>
  </w:style>
  <w:style w:type="paragraph" w:styleId="Verzeichnis2">
    <w:name w:val="toc 2"/>
    <w:aliases w:val="_JS Verzeichnis 2"/>
    <w:basedOn w:val="JSSTANDARDCAMBRIA"/>
    <w:uiPriority w:val="39"/>
    <w:semiHidden/>
    <w:rsid w:val="00E9542F"/>
    <w:pPr>
      <w:tabs>
        <w:tab w:val="left" w:pos="993"/>
        <w:tab w:val="right" w:pos="9356"/>
      </w:tabs>
      <w:spacing w:after="0"/>
      <w:ind w:left="992" w:right="851" w:hanging="567"/>
      <w:jc w:val="left"/>
    </w:pPr>
    <w:rPr>
      <w:rFonts w:eastAsiaTheme="minorEastAsia"/>
      <w:noProof/>
      <w14:scene3d>
        <w14:camera w14:prst="orthographicFront"/>
        <w14:lightRig w14:rig="threePt" w14:dir="t">
          <w14:rot w14:lat="0" w14:lon="0" w14:rev="0"/>
        </w14:lightRig>
      </w14:scene3d>
    </w:rPr>
  </w:style>
  <w:style w:type="paragraph" w:styleId="Verzeichnis3">
    <w:name w:val="toc 3"/>
    <w:aliases w:val="_JS Verzeichnis 3"/>
    <w:basedOn w:val="JSSTANDARDCAMBRIA"/>
    <w:uiPriority w:val="39"/>
    <w:semiHidden/>
    <w:rsid w:val="00E9542F"/>
    <w:pPr>
      <w:tabs>
        <w:tab w:val="left" w:pos="1843"/>
        <w:tab w:val="right" w:pos="9356"/>
      </w:tabs>
      <w:spacing w:after="0"/>
      <w:ind w:left="1843" w:right="851" w:hanging="851"/>
      <w:jc w:val="left"/>
    </w:pPr>
    <w:rPr>
      <w:rFonts w:cstheme="minorHAnsi"/>
      <w:noProof/>
      <w14:scene3d>
        <w14:camera w14:prst="orthographicFront"/>
        <w14:lightRig w14:rig="threePt" w14:dir="t">
          <w14:rot w14:lat="0" w14:lon="0" w14:rev="0"/>
        </w14:lightRig>
      </w14:scene3d>
    </w:rPr>
  </w:style>
  <w:style w:type="character" w:customStyle="1" w:styleId="TABELLENINHALT">
    <w:name w:val="==== TABELLEN INHALT ==========================================================="/>
    <w:basedOn w:val="TEXTZchn"/>
    <w:uiPriority w:val="12"/>
    <w:rsid w:val="00AE2F1B"/>
    <w:rPr>
      <w:rFonts w:ascii="Franklin Gothic Demi Cond" w:eastAsiaTheme="majorEastAsia" w:hAnsi="Franklin Gothic Demi Cond" w:cstheme="majorBidi"/>
      <w:b w:val="0"/>
      <w:caps/>
      <w:color w:val="FFFFFF" w:themeColor="background1"/>
      <w:kern w:val="32"/>
      <w:sz w:val="34"/>
      <w:szCs w:val="34"/>
      <w:bdr w:val="none" w:sz="0" w:space="0" w:color="auto"/>
      <w:shd w:val="clear" w:color="auto" w:fill="E40226" w:themeFill="accent1"/>
      <w:lang w:eastAsia="de-DE"/>
    </w:rPr>
  </w:style>
  <w:style w:type="paragraph" w:customStyle="1" w:styleId="JSANHANGBERSCHRIFT">
    <w:name w:val="JS  ANHANG ÜBERSCHRIFT"/>
    <w:next w:val="JSSTANDARDTEXT"/>
    <w:uiPriority w:val="19"/>
    <w:rsid w:val="00AE2F1B"/>
    <w:pPr>
      <w:pageBreakBefore/>
      <w:numPr>
        <w:numId w:val="31"/>
      </w:numPr>
      <w:tabs>
        <w:tab w:val="left" w:pos="1560"/>
      </w:tabs>
      <w:spacing w:after="0" w:line="240" w:lineRule="auto"/>
    </w:pPr>
    <w:rPr>
      <w:rFonts w:ascii="Franklin Gothic Demi Cond" w:hAnsi="Franklin Gothic Demi Cond"/>
      <w:color w:val="484848" w:themeColor="text1"/>
      <w:sz w:val="28"/>
      <w:lang w:eastAsia="de-DE"/>
    </w:rPr>
  </w:style>
  <w:style w:type="character" w:customStyle="1" w:styleId="TABELLENBERSCHRIFTTITELZEILE">
    <w:name w:val="==== TABELLEN ÜBERSCHRIFT &amp; TITELZEILE =============================================="/>
    <w:basedOn w:val="TEXTZchn"/>
    <w:uiPriority w:val="10"/>
    <w:rsid w:val="00AE2F1B"/>
    <w:rPr>
      <w:rFonts w:ascii="Franklin Gothic Demi Cond" w:eastAsiaTheme="majorEastAsia" w:hAnsi="Franklin Gothic Demi Cond" w:cstheme="majorBidi"/>
      <w:b/>
      <w:caps/>
      <w:color w:val="FFFFFF" w:themeColor="background1"/>
      <w:kern w:val="32"/>
      <w:sz w:val="34"/>
      <w:szCs w:val="34"/>
      <w:shd w:val="clear" w:color="auto" w:fill="E40226" w:themeFill="accent1"/>
      <w:lang w:eastAsia="de-DE"/>
    </w:rPr>
  </w:style>
  <w:style w:type="paragraph" w:customStyle="1" w:styleId="JSBERICHTSTYP">
    <w:name w:val="JS  BERICHTSTYP"/>
    <w:basedOn w:val="JSSTANDARDFRANKLIN"/>
    <w:next w:val="JSSTANDARDTEXT"/>
    <w:uiPriority w:val="20"/>
    <w:semiHidden/>
    <w:rsid w:val="00AE2F1B"/>
    <w:pPr>
      <w:ind w:left="425"/>
    </w:pPr>
  </w:style>
  <w:style w:type="paragraph" w:customStyle="1" w:styleId="JSSEITENZAHLEN">
    <w:name w:val="JS  SEITENZAHLEN"/>
    <w:basedOn w:val="JSSTANDARDFRANKLIN"/>
    <w:uiPriority w:val="55"/>
    <w:semiHidden/>
    <w:rsid w:val="00AE2F1B"/>
    <w:pPr>
      <w:tabs>
        <w:tab w:val="left" w:pos="1134"/>
      </w:tabs>
      <w:spacing w:before="80" w:after="0"/>
      <w:ind w:right="-79"/>
      <w:jc w:val="right"/>
    </w:pPr>
    <w:rPr>
      <w:rFonts w:ascii="Franklin Gothic Medium Cond" w:hAnsi="Franklin Gothic Medium Cond" w:cs="Droid Serif"/>
      <w:sz w:val="14"/>
      <w:szCs w:val="14"/>
    </w:rPr>
  </w:style>
  <w:style w:type="paragraph" w:styleId="Listenabsatz">
    <w:name w:val="List Paragraph"/>
    <w:basedOn w:val="Standard"/>
    <w:uiPriority w:val="37"/>
    <w:semiHidden/>
    <w:locked/>
    <w:rsid w:val="00FA3799"/>
    <w:pPr>
      <w:ind w:left="720"/>
      <w:contextualSpacing/>
    </w:pPr>
  </w:style>
  <w:style w:type="paragraph" w:styleId="Sprechblasentext">
    <w:name w:val="Balloon Text"/>
    <w:basedOn w:val="Standard"/>
    <w:link w:val="SprechblasentextZchn"/>
    <w:uiPriority w:val="99"/>
    <w:semiHidden/>
    <w:locked/>
    <w:rsid w:val="00DB78A4"/>
    <w:pPr>
      <w:spacing w:after="0"/>
    </w:pPr>
    <w:rPr>
      <w:rFonts w:ascii="Tahoma" w:hAnsi="Tahoma" w:cs="Tahoma"/>
      <w:sz w:val="16"/>
      <w:szCs w:val="16"/>
    </w:rPr>
  </w:style>
  <w:style w:type="paragraph" w:customStyle="1" w:styleId="JSORTDATUMAUTOR">
    <w:name w:val="JS  ORT/DATUM/AUTOR"/>
    <w:basedOn w:val="JSSTANDARDCAMBRIA"/>
    <w:next w:val="JSSTANDARDTEXT"/>
    <w:uiPriority w:val="20"/>
    <w:semiHidden/>
    <w:rsid w:val="00AE2F1B"/>
    <w:pPr>
      <w:spacing w:after="20"/>
      <w:jc w:val="left"/>
    </w:pPr>
  </w:style>
  <w:style w:type="character" w:customStyle="1" w:styleId="JSJAUSLINSTEBLER">
    <w:name w:val="JS  JAUSLIN STEBLER"/>
    <w:uiPriority w:val="19"/>
    <w:qFormat/>
    <w:rsid w:val="00AE2F1B"/>
    <w:rPr>
      <w:rFonts w:ascii="Franklin Gothic Medium Cond" w:hAnsi="Franklin Gothic Medium Cond"/>
      <w:caps/>
      <w:lang w:val="fr-CH"/>
    </w:rPr>
  </w:style>
  <w:style w:type="paragraph" w:customStyle="1" w:styleId="JSFUSSZEILEwwwfett">
    <w:name w:val="JS  FUSSZEILE www fett"/>
    <w:basedOn w:val="JSFUSSZEILEwww"/>
    <w:link w:val="JSFUSSZEILEwwwfettZchn"/>
    <w:uiPriority w:val="55"/>
    <w:semiHidden/>
    <w:rsid w:val="00AE2F1B"/>
    <w:rPr>
      <w:rFonts w:ascii="Franklin Gothic Demi Cond" w:hAnsi="Franklin Gothic Demi Cond"/>
    </w:rPr>
  </w:style>
  <w:style w:type="paragraph" w:customStyle="1" w:styleId="BEIBEDARF">
    <w:name w:val="==== BEI BEDARF ========================================================="/>
    <w:basedOn w:val="JSSTANDARDCAMBRIA"/>
    <w:uiPriority w:val="20"/>
    <w:semiHidden/>
    <w:rsid w:val="00AE2F1B"/>
    <w:pPr>
      <w:shd w:val="clear" w:color="auto" w:fill="E40226" w:themeFill="accent1"/>
    </w:pPr>
    <w:rPr>
      <w:color w:val="FFFFFF" w:themeColor="background1"/>
    </w:rPr>
  </w:style>
  <w:style w:type="character" w:customStyle="1" w:styleId="SprechblasentextZchn">
    <w:name w:val="Sprechblasentext Zchn"/>
    <w:basedOn w:val="Absatz-Standardschriftart"/>
    <w:link w:val="Sprechblasentext"/>
    <w:uiPriority w:val="99"/>
    <w:semiHidden/>
    <w:rsid w:val="009E28BE"/>
    <w:rPr>
      <w:rFonts w:ascii="Tahoma" w:hAnsi="Tahoma" w:cs="Tahoma"/>
      <w:sz w:val="16"/>
      <w:szCs w:val="16"/>
    </w:rPr>
  </w:style>
  <w:style w:type="paragraph" w:customStyle="1" w:styleId="JSBROSTANDORTE">
    <w:name w:val="JS  BÜROSTANDORTE"/>
    <w:basedOn w:val="JSSTANDARDFRANKLIN"/>
    <w:uiPriority w:val="55"/>
    <w:semiHidden/>
    <w:rsid w:val="00AE2F1B"/>
    <w:pPr>
      <w:spacing w:after="0"/>
    </w:pPr>
    <w:rPr>
      <w:rFonts w:ascii="Franklin Gothic Medium Cond" w:hAnsi="Franklin Gothic Medium Cond"/>
      <w:sz w:val="12"/>
    </w:rPr>
  </w:style>
  <w:style w:type="paragraph" w:customStyle="1" w:styleId="JSBROSTANDORTEFETT">
    <w:name w:val="JS  BÜROSTANDORTE FETT"/>
    <w:basedOn w:val="JSSTANDARDFRANKLIN"/>
    <w:next w:val="JSBROSTANDORTE"/>
    <w:link w:val="JSBROSTANDORTEFETTZchn"/>
    <w:uiPriority w:val="55"/>
    <w:semiHidden/>
    <w:rsid w:val="00AE2F1B"/>
    <w:pPr>
      <w:spacing w:after="0"/>
    </w:pPr>
    <w:rPr>
      <w:sz w:val="12"/>
    </w:rPr>
  </w:style>
  <w:style w:type="character" w:customStyle="1" w:styleId="JSSTANDARDFRANKLINZchn">
    <w:name w:val="JS  STANDARD FRANKLIN Zchn"/>
    <w:basedOn w:val="Absatz-Standardschriftart"/>
    <w:link w:val="JSSTANDARDFRANKLIN"/>
    <w:rsid w:val="00AE2F1B"/>
    <w:rPr>
      <w:rFonts w:ascii="Franklin Gothic Demi Cond" w:hAnsi="Franklin Gothic Demi Cond"/>
      <w:color w:val="484848" w:themeColor="text1"/>
    </w:rPr>
  </w:style>
  <w:style w:type="character" w:customStyle="1" w:styleId="JSBROSTANDORTEFETTZchn">
    <w:name w:val="JS  BÜROSTANDORTE FETT Zchn"/>
    <w:basedOn w:val="JSSTANDARDFRANKLINZchn"/>
    <w:link w:val="JSBROSTANDORTEFETT"/>
    <w:uiPriority w:val="55"/>
    <w:semiHidden/>
    <w:rsid w:val="00AE2F1B"/>
    <w:rPr>
      <w:rFonts w:ascii="Franklin Gothic Demi Cond" w:hAnsi="Franklin Gothic Demi Cond"/>
      <w:color w:val="484848" w:themeColor="text1"/>
      <w:sz w:val="12"/>
    </w:rPr>
  </w:style>
  <w:style w:type="paragraph" w:customStyle="1" w:styleId="JSFREUNDLICHEGRSSE">
    <w:name w:val="JS  FREUNDLICHE GRÜSSE"/>
    <w:basedOn w:val="JSSTANDARDCAMBRIA"/>
    <w:next w:val="JSSTANDARDTEXT"/>
    <w:uiPriority w:val="20"/>
    <w:semiHidden/>
    <w:rsid w:val="00AE2F1B"/>
    <w:pPr>
      <w:spacing w:before="360" w:after="0"/>
      <w:contextualSpacing/>
      <w:jc w:val="left"/>
    </w:pPr>
  </w:style>
  <w:style w:type="character" w:customStyle="1" w:styleId="JSZEICHENkursiv">
    <w:name w:val="JS  ZEICHEN kursiv"/>
    <w:uiPriority w:val="3"/>
    <w:rsid w:val="00AE2F1B"/>
    <w:rPr>
      <w:i/>
    </w:rPr>
  </w:style>
  <w:style w:type="paragraph" w:customStyle="1" w:styleId="JSSTANDARDTEXTeingerckt">
    <w:name w:val="JS  STANDARDTEXT eingerückt"/>
    <w:basedOn w:val="JSSTANDARDCAMBRIA"/>
    <w:next w:val="JSSTANDARDTEXT"/>
    <w:uiPriority w:val="1"/>
    <w:rsid w:val="00AE2F1B"/>
    <w:pPr>
      <w:ind w:left="1701" w:hanging="1701"/>
    </w:pPr>
  </w:style>
  <w:style w:type="paragraph" w:customStyle="1" w:styleId="JSSTANDARDTEXTohneAbstand">
    <w:name w:val="JS  STANDARDTEXT ohne Abstand"/>
    <w:basedOn w:val="JSSTANDARDCAMBRIA"/>
    <w:next w:val="JSSTANDARDTEXT"/>
    <w:uiPriority w:val="1"/>
    <w:rsid w:val="00AE2F1B"/>
    <w:pPr>
      <w:spacing w:after="0"/>
    </w:pPr>
  </w:style>
  <w:style w:type="character" w:customStyle="1" w:styleId="JSZEICHENfett">
    <w:name w:val="JS  ZEICHEN fett"/>
    <w:uiPriority w:val="3"/>
    <w:rsid w:val="00AE2F1B"/>
    <w:rPr>
      <w:b/>
    </w:rPr>
  </w:style>
  <w:style w:type="character" w:customStyle="1" w:styleId="JSZEICHENfettkursiv">
    <w:name w:val="JS  ZEICHEN fett &amp; kursiv"/>
    <w:uiPriority w:val="3"/>
    <w:rsid w:val="00AE2F1B"/>
    <w:rPr>
      <w:b/>
      <w:i/>
    </w:rPr>
  </w:style>
  <w:style w:type="paragraph" w:customStyle="1" w:styleId="JSZITAThellgrau">
    <w:name w:val="JS  ZITAT hellgrau"/>
    <w:basedOn w:val="JSSTANDARDCAMBRIA"/>
    <w:next w:val="JSSTANDARDTEXT"/>
    <w:uiPriority w:val="7"/>
    <w:rsid w:val="00AE2F1B"/>
    <w:pPr>
      <w:ind w:left="284"/>
    </w:pPr>
    <w:rPr>
      <w:color w:val="919191" w:themeColor="accent4"/>
    </w:rPr>
  </w:style>
  <w:style w:type="paragraph" w:customStyle="1" w:styleId="JSZITATkursivrot">
    <w:name w:val="JS  ZITAT kursiv rot"/>
    <w:basedOn w:val="JSSTANDARDCAMBRIA"/>
    <w:next w:val="JSSTANDARDTEXT"/>
    <w:uiPriority w:val="7"/>
    <w:rsid w:val="00AE2F1B"/>
    <w:pPr>
      <w:pBdr>
        <w:top w:val="dotted" w:sz="4" w:space="1" w:color="484848" w:themeColor="text1"/>
        <w:bottom w:val="dotted" w:sz="4" w:space="1" w:color="484848" w:themeColor="text1"/>
      </w:pBdr>
      <w:spacing w:before="320" w:after="360"/>
      <w:ind w:left="284"/>
    </w:pPr>
    <w:rPr>
      <w:i/>
      <w:color w:val="E40226" w:themeColor="accent1"/>
      <w:lang w:eastAsia="de-DE"/>
    </w:rPr>
  </w:style>
  <w:style w:type="character" w:customStyle="1" w:styleId="JSZEICHENfetthellgrau">
    <w:name w:val="JS  ZEICHEN fett hellgrau"/>
    <w:uiPriority w:val="3"/>
    <w:rsid w:val="00AE2F1B"/>
    <w:rPr>
      <w:b/>
      <w:color w:val="919191" w:themeColor="accent4"/>
    </w:rPr>
  </w:style>
  <w:style w:type="paragraph" w:customStyle="1" w:styleId="JSZITATkursivhellgrau">
    <w:name w:val="JS  ZITAT kursiv hellgrau"/>
    <w:basedOn w:val="JSSTANDARDCAMBRIA"/>
    <w:next w:val="JSSTANDARDTEXT"/>
    <w:uiPriority w:val="7"/>
    <w:rsid w:val="00AE2F1B"/>
    <w:pPr>
      <w:spacing w:before="160"/>
      <w:ind w:left="284" w:right="-2"/>
    </w:pPr>
    <w:rPr>
      <w:i/>
      <w:iCs/>
      <w:color w:val="919191" w:themeColor="accent4"/>
      <w:lang w:val="en-US"/>
    </w:rPr>
  </w:style>
  <w:style w:type="paragraph" w:customStyle="1" w:styleId="JSBERSCHRIFT3prakei">
    <w:name w:val="JS  ÜBERSCHRIFT3 (pr.ak.ei)"/>
    <w:basedOn w:val="JSSTANDARDFRANKLIN"/>
    <w:next w:val="Standard"/>
    <w:link w:val="JSBERSCHRIFT3prakeiZchn"/>
    <w:uiPriority w:val="17"/>
    <w:rsid w:val="00AE2F1B"/>
    <w:pPr>
      <w:keepNext/>
      <w:numPr>
        <w:ilvl w:val="2"/>
        <w:numId w:val="42"/>
      </w:numPr>
      <w:tabs>
        <w:tab w:val="left" w:pos="851"/>
      </w:tabs>
      <w:spacing w:before="120" w:after="0"/>
      <w:contextualSpacing/>
    </w:pPr>
    <w:rPr>
      <w:sz w:val="24"/>
      <w:szCs w:val="24"/>
    </w:rPr>
  </w:style>
  <w:style w:type="paragraph" w:customStyle="1" w:styleId="JSTABELLEBERSCHRIFT">
    <w:name w:val="JS  TABELLE ÜBERSCHRIFT"/>
    <w:basedOn w:val="JSSTANDARDFRANKLIN"/>
    <w:next w:val="JSSTANDARDTEXT"/>
    <w:uiPriority w:val="10"/>
    <w:qFormat/>
    <w:rsid w:val="00AE2F1B"/>
    <w:pPr>
      <w:numPr>
        <w:numId w:val="39"/>
      </w:numPr>
      <w:tabs>
        <w:tab w:val="left" w:pos="340"/>
      </w:tabs>
      <w:spacing w:before="240" w:after="120"/>
      <w:contextualSpacing/>
    </w:pPr>
    <w:rPr>
      <w:rFonts w:eastAsiaTheme="majorEastAsia" w:cstheme="majorBidi"/>
      <w:caps/>
      <w:sz w:val="24"/>
      <w:szCs w:val="24"/>
      <w:lang w:eastAsia="de-DE"/>
    </w:rPr>
  </w:style>
  <w:style w:type="paragraph" w:customStyle="1" w:styleId="JSADRESSE">
    <w:name w:val="JS  ADRESSE"/>
    <w:basedOn w:val="JSSTANDARDCAMBRIA"/>
    <w:uiPriority w:val="20"/>
    <w:semiHidden/>
    <w:rsid w:val="00AE2F1B"/>
    <w:pPr>
      <w:spacing w:after="0"/>
      <w:jc w:val="left"/>
    </w:pPr>
    <w:rPr>
      <w:lang w:eastAsia="de-DE"/>
    </w:rPr>
  </w:style>
  <w:style w:type="table" w:styleId="Tabellenraster">
    <w:name w:val="Table Grid"/>
    <w:basedOn w:val="NormaleTabelle"/>
    <w:uiPriority w:val="39"/>
    <w:rsid w:val="00780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SFOTODOKUzeile1">
    <w:name w:val="JS  FOTODOKU zeile1"/>
    <w:basedOn w:val="JSSTANDARDCAMBRIA"/>
    <w:next w:val="JSFOTODOKUzeile2"/>
    <w:uiPriority w:val="20"/>
    <w:semiHidden/>
    <w:rsid w:val="00AE2F1B"/>
    <w:pPr>
      <w:keepNext/>
      <w:widowControl w:val="0"/>
      <w:tabs>
        <w:tab w:val="left" w:pos="426"/>
      </w:tabs>
      <w:spacing w:after="0"/>
      <w:ind w:left="425" w:hanging="425"/>
      <w:jc w:val="left"/>
    </w:pPr>
    <w:rPr>
      <w:noProof/>
      <w:sz w:val="20"/>
      <w:szCs w:val="20"/>
    </w:rPr>
  </w:style>
  <w:style w:type="character" w:customStyle="1" w:styleId="JSFUSSZEILEwwwfettZchn">
    <w:name w:val="JS  FUSSZEILE www fett Zchn"/>
    <w:basedOn w:val="Absatz-Standardschriftart"/>
    <w:link w:val="JSFUSSZEILEwwwfett"/>
    <w:uiPriority w:val="55"/>
    <w:semiHidden/>
    <w:rsid w:val="00AE2F1B"/>
    <w:rPr>
      <w:rFonts w:ascii="Franklin Gothic Demi Cond" w:hAnsi="Franklin Gothic Demi Cond"/>
      <w:color w:val="484848" w:themeColor="text1"/>
      <w:sz w:val="14"/>
    </w:rPr>
  </w:style>
  <w:style w:type="paragraph" w:customStyle="1" w:styleId="JSFOTODOKUzeile2">
    <w:name w:val="JS  FOTODOKU zeile2"/>
    <w:basedOn w:val="JSSTANDARDCAMBRIA"/>
    <w:next w:val="JSFOTODOKUzeile3"/>
    <w:uiPriority w:val="20"/>
    <w:semiHidden/>
    <w:rsid w:val="00AE2F1B"/>
    <w:pPr>
      <w:keepNext/>
      <w:tabs>
        <w:tab w:val="left" w:pos="426"/>
      </w:tabs>
      <w:spacing w:before="60"/>
      <w:jc w:val="left"/>
    </w:pPr>
    <w:rPr>
      <w:rFonts w:eastAsia="Times New Roman" w:cs="Times New Roman"/>
      <w:color w:val="484848"/>
      <w:sz w:val="18"/>
      <w:szCs w:val="18"/>
      <w:lang w:val="en-US"/>
    </w:rPr>
  </w:style>
  <w:style w:type="paragraph" w:customStyle="1" w:styleId="JSFOTODOKUzeile3">
    <w:name w:val="JS  FOTODOKU zeile3"/>
    <w:basedOn w:val="JSSTANDARDCAMBRIA"/>
    <w:next w:val="JSSTANDARDTEXT"/>
    <w:uiPriority w:val="20"/>
    <w:semiHidden/>
    <w:rsid w:val="00AE2F1B"/>
    <w:pPr>
      <w:spacing w:after="0"/>
      <w:jc w:val="left"/>
    </w:pPr>
    <w:rPr>
      <w:color w:val="484848" w:themeColor="text2"/>
      <w:sz w:val="14"/>
      <w:szCs w:val="14"/>
    </w:rPr>
  </w:style>
  <w:style w:type="paragraph" w:customStyle="1" w:styleId="JSTABELLELEGENDE">
    <w:name w:val="JS  TABELLE LEGENDE"/>
    <w:basedOn w:val="JSSTANDARDCAMBRIA"/>
    <w:next w:val="JSSTANDARDTEXT"/>
    <w:uiPriority w:val="9"/>
    <w:rsid w:val="00AE2F1B"/>
    <w:pPr>
      <w:numPr>
        <w:numId w:val="38"/>
      </w:numPr>
      <w:tabs>
        <w:tab w:val="left" w:pos="426"/>
      </w:tabs>
      <w:spacing w:before="80" w:after="240"/>
      <w:jc w:val="left"/>
    </w:pPr>
    <w:rPr>
      <w:noProof/>
      <w:sz w:val="14"/>
      <w:szCs w:val="14"/>
    </w:rPr>
  </w:style>
  <w:style w:type="paragraph" w:customStyle="1" w:styleId="JSTABELLEFETTzentriert">
    <w:name w:val="JS  TABELLE FETT zentriert"/>
    <w:basedOn w:val="JSSTANDARDCAMBRIA"/>
    <w:uiPriority w:val="13"/>
    <w:rsid w:val="00AE2F1B"/>
    <w:pPr>
      <w:spacing w:after="20"/>
      <w:jc w:val="center"/>
    </w:pPr>
    <w:rPr>
      <w:b/>
    </w:rPr>
  </w:style>
  <w:style w:type="paragraph" w:customStyle="1" w:styleId="JSTABELLEOHNEABSATZzentriert">
    <w:name w:val="JS  TABELLE OHNE ABSATZ zentriert"/>
    <w:basedOn w:val="JSSTANDARDCAMBRIA"/>
    <w:uiPriority w:val="14"/>
    <w:rsid w:val="00AE2F1B"/>
    <w:pPr>
      <w:spacing w:after="0"/>
      <w:jc w:val="center"/>
    </w:pPr>
    <w:rPr>
      <w:rFonts w:eastAsia="Times New Roman" w:cs="Times New Roman"/>
      <w:color w:val="484848"/>
      <w:lang w:val="en-US"/>
    </w:rPr>
  </w:style>
  <w:style w:type="paragraph" w:customStyle="1" w:styleId="JSEINSCHREIBEN">
    <w:name w:val="JS  EINSCHREIBEN"/>
    <w:basedOn w:val="JSSTANDARDCAMBRIA"/>
    <w:uiPriority w:val="20"/>
    <w:semiHidden/>
    <w:rsid w:val="00AE2F1B"/>
    <w:pPr>
      <w:spacing w:before="300" w:after="0"/>
      <w:jc w:val="left"/>
    </w:pPr>
    <w:rPr>
      <w:b/>
      <w:lang w:eastAsia="de-DE"/>
    </w:rPr>
  </w:style>
  <w:style w:type="paragraph" w:customStyle="1" w:styleId="JSKOPFZEILEA4QUER">
    <w:name w:val="JS  KOPFZEILE A4QUER"/>
    <w:basedOn w:val="JSSTANDARDFRANKLIN"/>
    <w:uiPriority w:val="55"/>
    <w:rsid w:val="00AE2F1B"/>
    <w:pPr>
      <w:spacing w:after="0"/>
      <w:ind w:right="42"/>
      <w:contextualSpacing/>
      <w:jc w:val="right"/>
    </w:pPr>
    <w:rPr>
      <w:rFonts w:ascii="Franklin Gothic Medium Cond" w:hAnsi="Franklin Gothic Medium Cond"/>
      <w:bCs/>
      <w:sz w:val="14"/>
    </w:rPr>
  </w:style>
  <w:style w:type="paragraph" w:customStyle="1" w:styleId="JSFUSSZEILEA3QUER">
    <w:name w:val="JS  FUSSZEILE A3QUER"/>
    <w:basedOn w:val="JSSTANDARDFRANKLIN"/>
    <w:uiPriority w:val="55"/>
    <w:semiHidden/>
    <w:rsid w:val="00AE2F1B"/>
    <w:pPr>
      <w:spacing w:before="80" w:after="0"/>
      <w:ind w:left="-108"/>
    </w:pPr>
    <w:rPr>
      <w:rFonts w:ascii="Franklin Gothic Medium Cond" w:hAnsi="Franklin Gothic Medium Cond"/>
      <w:sz w:val="14"/>
    </w:rPr>
  </w:style>
  <w:style w:type="paragraph" w:customStyle="1" w:styleId="JSKOPFZEILEA3QUER">
    <w:name w:val="JS  KOPFZEILE A3QUER"/>
    <w:basedOn w:val="JSSTANDARDFRANKLIN"/>
    <w:uiPriority w:val="55"/>
    <w:rsid w:val="00AE2F1B"/>
    <w:pPr>
      <w:shd w:val="clear" w:color="auto" w:fill="FFFFFF" w:themeFill="background1"/>
      <w:spacing w:after="0"/>
      <w:ind w:right="14"/>
      <w:contextualSpacing/>
      <w:jc w:val="right"/>
    </w:pPr>
    <w:rPr>
      <w:rFonts w:ascii="Franklin Gothic Medium Cond" w:hAnsi="Franklin Gothic Medium Cond"/>
      <w:sz w:val="14"/>
      <w:szCs w:val="16"/>
      <w:lang w:eastAsia="de-CH"/>
    </w:rPr>
  </w:style>
  <w:style w:type="paragraph" w:customStyle="1" w:styleId="JSFUSSZEILEwww">
    <w:name w:val="JS  FUSSZEILE www"/>
    <w:basedOn w:val="JSSTANDARDFRANKLIN"/>
    <w:uiPriority w:val="55"/>
    <w:semiHidden/>
    <w:rsid w:val="00AE2F1B"/>
    <w:pPr>
      <w:spacing w:before="120"/>
    </w:pPr>
    <w:rPr>
      <w:rFonts w:ascii="Franklin Gothic Medium Cond" w:hAnsi="Franklin Gothic Medium Cond"/>
      <w:sz w:val="14"/>
    </w:rPr>
  </w:style>
  <w:style w:type="character" w:customStyle="1" w:styleId="JSZEICHENhochgestellt">
    <w:name w:val="JS  ZEICHEN hochgestellt"/>
    <w:uiPriority w:val="5"/>
    <w:rsid w:val="00AE2F1B"/>
    <w:rPr>
      <w:caps w:val="0"/>
      <w:smallCaps w:val="0"/>
      <w:strike w:val="0"/>
      <w:dstrike w:val="0"/>
      <w:vanish w:val="0"/>
      <w:vertAlign w:val="superscript"/>
    </w:rPr>
  </w:style>
  <w:style w:type="character" w:customStyle="1" w:styleId="JSZEICHENtiefgestellt">
    <w:name w:val="JS  ZEICHEN tiefgestellt"/>
    <w:uiPriority w:val="5"/>
    <w:rsid w:val="00AE2F1B"/>
    <w:rPr>
      <w:caps w:val="0"/>
      <w:smallCaps w:val="0"/>
      <w:strike w:val="0"/>
      <w:dstrike w:val="0"/>
      <w:vanish w:val="0"/>
      <w:vertAlign w:val="subscript"/>
    </w:rPr>
  </w:style>
  <w:style w:type="character" w:customStyle="1" w:styleId="JSZEICHENtiefgestelltrot">
    <w:name w:val="JS  ZEICHEN tiefgestellt rot"/>
    <w:uiPriority w:val="5"/>
    <w:rsid w:val="00AE2F1B"/>
    <w:rPr>
      <w:caps w:val="0"/>
      <w:smallCaps w:val="0"/>
      <w:strike w:val="0"/>
      <w:dstrike w:val="0"/>
      <w:vanish w:val="0"/>
      <w:color w:val="E40226" w:themeColor="accent1"/>
      <w:vertAlign w:val="subscript"/>
    </w:rPr>
  </w:style>
  <w:style w:type="paragraph" w:customStyle="1" w:styleId="JSTABELLETITELZEILEzentriert">
    <w:name w:val="JS  TABELLE TITELZEILE zentriert"/>
    <w:basedOn w:val="JSTABELLETITELZEILErechts"/>
    <w:uiPriority w:val="11"/>
    <w:rsid w:val="00AE2F1B"/>
    <w:pPr>
      <w:jc w:val="center"/>
    </w:pPr>
  </w:style>
  <w:style w:type="character" w:customStyle="1" w:styleId="JSMARKIERUNGgelb">
    <w:name w:val="JS  MARKIERUNG gelb"/>
    <w:uiPriority w:val="2"/>
    <w:rsid w:val="00AE2F1B"/>
    <w:rPr>
      <w:bdr w:val="none" w:sz="0" w:space="0" w:color="auto"/>
      <w:shd w:val="clear" w:color="auto" w:fill="FFFF00"/>
    </w:rPr>
  </w:style>
  <w:style w:type="character" w:customStyle="1" w:styleId="JSMARKIERUNGgrn">
    <w:name w:val="JS  MARKIERUNG grün"/>
    <w:uiPriority w:val="2"/>
    <w:rsid w:val="00AE2F1B"/>
    <w:rPr>
      <w:bdr w:val="none" w:sz="0" w:space="0" w:color="auto"/>
      <w:shd w:val="clear" w:color="auto" w:fill="46C846"/>
    </w:rPr>
  </w:style>
  <w:style w:type="character" w:customStyle="1" w:styleId="JSMARKIERUNGblau">
    <w:name w:val="JS  MARKIERUNG blau"/>
    <w:uiPriority w:val="2"/>
    <w:rsid w:val="00AE2F1B"/>
    <w:rPr>
      <w:bdr w:val="none" w:sz="0" w:space="0" w:color="auto"/>
      <w:shd w:val="clear" w:color="auto" w:fill="00FFFF"/>
    </w:rPr>
  </w:style>
  <w:style w:type="character" w:customStyle="1" w:styleId="JSMARKIERUNGorange">
    <w:name w:val="JS  MARKIERUNG orange"/>
    <w:uiPriority w:val="2"/>
    <w:rsid w:val="00AE2F1B"/>
    <w:rPr>
      <w:bdr w:val="none" w:sz="0" w:space="0" w:color="auto"/>
      <w:shd w:val="clear" w:color="auto" w:fill="FF9900"/>
    </w:rPr>
  </w:style>
  <w:style w:type="paragraph" w:customStyle="1" w:styleId="JSGROSSERTITEL">
    <w:name w:val="JS  GROSSERTITEL"/>
    <w:basedOn w:val="JSSTANDARDFRANKLIN"/>
    <w:next w:val="JSSTANDARDTEXT"/>
    <w:uiPriority w:val="20"/>
    <w:rsid w:val="00AE2F1B"/>
    <w:rPr>
      <w:caps/>
      <w:color w:val="484848" w:themeColor="text2"/>
      <w:sz w:val="34"/>
    </w:rPr>
  </w:style>
  <w:style w:type="paragraph" w:customStyle="1" w:styleId="KOPFUNDFUSSZEILEN">
    <w:name w:val="==== KOPF UND FUSSZEILEN  ==============================================="/>
    <w:basedOn w:val="JSSTANDARDCAMBRIA"/>
    <w:link w:val="KOPFUNDFUSSZEILENZchn"/>
    <w:uiPriority w:val="55"/>
    <w:semiHidden/>
    <w:rsid w:val="00AE2F1B"/>
    <w:pPr>
      <w:shd w:val="clear" w:color="auto" w:fill="E40226" w:themeFill="accent1"/>
      <w:tabs>
        <w:tab w:val="left" w:pos="426"/>
      </w:tabs>
      <w:spacing w:before="640" w:after="640" w:line="440" w:lineRule="exact"/>
      <w:contextualSpacing/>
    </w:pPr>
    <w:rPr>
      <w:rFonts w:ascii="Franklin Gothic Demi Cond" w:eastAsiaTheme="majorEastAsia" w:hAnsi="Franklin Gothic Demi Cond" w:cstheme="majorBidi"/>
      <w:caps/>
      <w:color w:val="FFFFFF" w:themeColor="background1"/>
      <w:kern w:val="32"/>
      <w:sz w:val="34"/>
      <w:szCs w:val="34"/>
      <w:lang w:eastAsia="de-DE"/>
    </w:rPr>
  </w:style>
  <w:style w:type="paragraph" w:customStyle="1" w:styleId="JSIMPRESSUM">
    <w:name w:val="JS  IMPRESSUM"/>
    <w:basedOn w:val="JSSTANDARDCAMBRIA"/>
    <w:next w:val="JSSTANDARDTEXT"/>
    <w:uiPriority w:val="20"/>
    <w:semiHidden/>
    <w:rsid w:val="00AE2F1B"/>
    <w:pPr>
      <w:tabs>
        <w:tab w:val="left" w:pos="1418"/>
      </w:tabs>
      <w:spacing w:after="0"/>
      <w:jc w:val="left"/>
    </w:pPr>
  </w:style>
  <w:style w:type="paragraph" w:customStyle="1" w:styleId="JSTABELLEOHNEABSATZlinks">
    <w:name w:val="JS  TABELLE OHNE ABSATZ links"/>
    <w:basedOn w:val="JSSTANDARDCAMBRIA"/>
    <w:uiPriority w:val="14"/>
    <w:qFormat/>
    <w:rsid w:val="00AE2F1B"/>
    <w:pPr>
      <w:spacing w:after="0"/>
      <w:jc w:val="left"/>
    </w:pPr>
    <w:rPr>
      <w:rFonts w:eastAsia="Times New Roman" w:cs="Times New Roman"/>
      <w:bCs/>
      <w:color w:val="484848"/>
    </w:rPr>
  </w:style>
  <w:style w:type="paragraph" w:customStyle="1" w:styleId="JSTABELLEOHNEABSATZrechts">
    <w:name w:val="JS  TABELLE OHNE ABSATZ rechts"/>
    <w:basedOn w:val="JSSTANDARDCAMBRIA"/>
    <w:uiPriority w:val="14"/>
    <w:rsid w:val="00AE2F1B"/>
    <w:pPr>
      <w:spacing w:after="0"/>
      <w:jc w:val="right"/>
    </w:pPr>
    <w:rPr>
      <w:bCs/>
    </w:rPr>
  </w:style>
  <w:style w:type="paragraph" w:customStyle="1" w:styleId="JSTABELLEROTzentriert">
    <w:name w:val="JS  TABELLE ROT zentriert"/>
    <w:basedOn w:val="JSTABELLEROTlinks"/>
    <w:uiPriority w:val="13"/>
    <w:rsid w:val="00AE2F1B"/>
    <w:pPr>
      <w:jc w:val="center"/>
    </w:pPr>
  </w:style>
  <w:style w:type="character" w:customStyle="1" w:styleId="JSZEICHENrot">
    <w:name w:val="JS  ZEICHEN rot"/>
    <w:uiPriority w:val="6"/>
    <w:rsid w:val="00AE2F1B"/>
    <w:rPr>
      <w:color w:val="E40226" w:themeColor="accent1"/>
    </w:rPr>
  </w:style>
  <w:style w:type="character" w:customStyle="1" w:styleId="JSMARKIERUNGhellgrn">
    <w:name w:val="JS  MARKIERUNG hellgrün"/>
    <w:uiPriority w:val="2"/>
    <w:rsid w:val="00AE2F1B"/>
    <w:rPr>
      <w:bdr w:val="none" w:sz="0" w:space="0" w:color="auto"/>
      <w:shd w:val="clear" w:color="auto" w:fill="C8E61E"/>
    </w:rPr>
  </w:style>
  <w:style w:type="character" w:customStyle="1" w:styleId="JSMARKIERUNGgrau">
    <w:name w:val="JS  MARKIERUNG grau"/>
    <w:uiPriority w:val="2"/>
    <w:rsid w:val="00AE2F1B"/>
    <w:rPr>
      <w:bdr w:val="none" w:sz="0" w:space="0" w:color="auto"/>
      <w:shd w:val="clear" w:color="auto" w:fill="BFBFBF" w:themeFill="background1" w:themeFillShade="BF"/>
    </w:rPr>
  </w:style>
  <w:style w:type="character" w:customStyle="1" w:styleId="JSMARKIERUNGrot">
    <w:name w:val="JS  MARKIERUNG rot"/>
    <w:uiPriority w:val="2"/>
    <w:rsid w:val="00AE2F1B"/>
    <w:rPr>
      <w:bdr w:val="none" w:sz="0" w:space="0" w:color="auto"/>
      <w:shd w:val="clear" w:color="auto" w:fill="FF0000"/>
    </w:rPr>
  </w:style>
  <w:style w:type="paragraph" w:customStyle="1" w:styleId="JSFUSSZEILEabstand">
    <w:name w:val="JS  FUSSZEILE abstand"/>
    <w:basedOn w:val="JSSTANDARDFRANKLIN"/>
    <w:uiPriority w:val="55"/>
    <w:semiHidden/>
    <w:rsid w:val="00AE2F1B"/>
    <w:pPr>
      <w:spacing w:after="0"/>
    </w:pPr>
  </w:style>
  <w:style w:type="paragraph" w:customStyle="1" w:styleId="JSTABELLETERMINverstrichen">
    <w:name w:val="JS  TABELLE TERMIN verstrichen"/>
    <w:basedOn w:val="JSSTANDARDCAMBRIA"/>
    <w:uiPriority w:val="9"/>
    <w:rsid w:val="00AE2F1B"/>
    <w:pPr>
      <w:spacing w:after="0"/>
      <w:jc w:val="left"/>
    </w:pPr>
    <w:rPr>
      <w:color w:val="919191" w:themeColor="accent4"/>
    </w:rPr>
  </w:style>
  <w:style w:type="character" w:customStyle="1" w:styleId="JSZEICHENMARKIERUNGzurcksetzen">
    <w:name w:val="JS  ZEICHEN + MARKIERUNG zurücksetzen"/>
    <w:uiPriority w:val="2"/>
    <w:rsid w:val="00AE2F1B"/>
  </w:style>
  <w:style w:type="character" w:customStyle="1" w:styleId="BERSCHRIFTENTITEL">
    <w:name w:val="==== ÜBERSCHRIFTEN &amp; TITEL ============================================================"/>
    <w:uiPriority w:val="15"/>
    <w:rsid w:val="00AE2F1B"/>
    <w:rPr>
      <w:b/>
      <w:color w:val="FFFFFF" w:themeColor="background1"/>
      <w:bdr w:val="none" w:sz="0" w:space="0" w:color="auto"/>
      <w:shd w:val="clear" w:color="auto" w:fill="E40226" w:themeFill="accent1"/>
    </w:rPr>
  </w:style>
  <w:style w:type="paragraph" w:customStyle="1" w:styleId="TEXT">
    <w:name w:val="==== TEXT ==============================================="/>
    <w:basedOn w:val="KOPFUNDFUSSZEILEN"/>
    <w:link w:val="TEXTZchn"/>
    <w:uiPriority w:val="1"/>
    <w:semiHidden/>
    <w:rsid w:val="00AE2F1B"/>
    <w:rPr>
      <w:b/>
    </w:rPr>
  </w:style>
  <w:style w:type="paragraph" w:customStyle="1" w:styleId="JSUNTERSCHRIFTEN">
    <w:name w:val="JS  UNTERSCHRIFTEN"/>
    <w:basedOn w:val="JSSTANDARDCAMBRIA"/>
    <w:uiPriority w:val="20"/>
    <w:semiHidden/>
    <w:rsid w:val="00AE2F1B"/>
    <w:pPr>
      <w:spacing w:after="0"/>
      <w:jc w:val="left"/>
    </w:pPr>
  </w:style>
  <w:style w:type="paragraph" w:customStyle="1" w:styleId="JSKLEIN">
    <w:name w:val="JS  KLEIN"/>
    <w:basedOn w:val="JSSTANDARDFRANKLIN"/>
    <w:uiPriority w:val="20"/>
    <w:rsid w:val="00AE2F1B"/>
    <w:pPr>
      <w:suppressAutoHyphens/>
      <w:spacing w:after="0"/>
      <w:contextualSpacing/>
    </w:pPr>
    <w:rPr>
      <w:rFonts w:ascii="Franklin Gothic Medium Cond" w:hAnsi="Franklin Gothic Medium Cond"/>
      <w:sz w:val="12"/>
    </w:rPr>
  </w:style>
  <w:style w:type="paragraph" w:customStyle="1" w:styleId="JSBEILAGENVERZEICHNIS">
    <w:name w:val="JS  BEILAGENVERZEICHNIS"/>
    <w:basedOn w:val="JSSTANDARDCAMBRIA"/>
    <w:uiPriority w:val="20"/>
    <w:semiHidden/>
    <w:rsid w:val="00AE2F1B"/>
    <w:pPr>
      <w:spacing w:after="0"/>
      <w:jc w:val="left"/>
    </w:pPr>
    <w:rPr>
      <w:noProof/>
      <w:sz w:val="18"/>
      <w:lang w:val="de-DE" w:eastAsia="de-DE"/>
      <w14:scene3d>
        <w14:camera w14:prst="orthographicFront"/>
        <w14:lightRig w14:rig="threePt" w14:dir="t">
          <w14:rot w14:lat="0" w14:lon="0" w14:rev="0"/>
        </w14:lightRig>
      </w14:scene3d>
    </w:rPr>
  </w:style>
  <w:style w:type="paragraph" w:customStyle="1" w:styleId="JSMITTLERERTITEL">
    <w:name w:val="JS  MITTLERER TITEL"/>
    <w:basedOn w:val="JSSTANDARDFRANKLIN"/>
    <w:next w:val="JSSTANDARDTEXT"/>
    <w:uiPriority w:val="20"/>
    <w:semiHidden/>
    <w:rsid w:val="00AE2F1B"/>
    <w:rPr>
      <w:caps/>
      <w:sz w:val="24"/>
    </w:rPr>
  </w:style>
  <w:style w:type="paragraph" w:customStyle="1" w:styleId="ZEICHENMARKIERUNG">
    <w:name w:val="==== ZEICHEN &amp; MARKIERUNG  ==============================================="/>
    <w:basedOn w:val="TEXT"/>
    <w:link w:val="ZEICHENMARKIERUNGZchn"/>
    <w:uiPriority w:val="2"/>
    <w:rsid w:val="00AE2F1B"/>
  </w:style>
  <w:style w:type="character" w:customStyle="1" w:styleId="JSZEICHENgrn">
    <w:name w:val="JS  ZEICHEN grün"/>
    <w:basedOn w:val="JSZEICHENrot"/>
    <w:uiPriority w:val="6"/>
    <w:rsid w:val="00AE2F1B"/>
    <w:rPr>
      <w:color w:val="46C846"/>
    </w:rPr>
  </w:style>
  <w:style w:type="character" w:customStyle="1" w:styleId="JSZEICHENblau">
    <w:name w:val="JS  ZEICHEN blau"/>
    <w:basedOn w:val="JSZEICHENgrn"/>
    <w:uiPriority w:val="6"/>
    <w:rsid w:val="00AE2F1B"/>
    <w:rPr>
      <w:color w:val="0000FF"/>
    </w:rPr>
  </w:style>
  <w:style w:type="paragraph" w:customStyle="1" w:styleId="JSAUFZHLUNGNummer">
    <w:name w:val="JS  AUFZÄHLUNG Nummer"/>
    <w:uiPriority w:val="7"/>
    <w:qFormat/>
    <w:rsid w:val="00AE2F1B"/>
    <w:pPr>
      <w:numPr>
        <w:numId w:val="33"/>
      </w:numPr>
      <w:spacing w:after="60" w:line="240" w:lineRule="auto"/>
    </w:pPr>
    <w:rPr>
      <w:color w:val="484848" w:themeColor="text1"/>
    </w:rPr>
  </w:style>
  <w:style w:type="character" w:customStyle="1" w:styleId="KOPFUNDFUSSZEILENZchn">
    <w:name w:val="==== KOPF UND FUSSZEILEN  =============================================== Zchn"/>
    <w:basedOn w:val="Absatz-Standardschriftart"/>
    <w:link w:val="KOPFUNDFUSSZEILEN"/>
    <w:uiPriority w:val="55"/>
    <w:semiHidden/>
    <w:rsid w:val="00AE2F1B"/>
    <w:rPr>
      <w:rFonts w:ascii="Franklin Gothic Demi Cond" w:eastAsiaTheme="majorEastAsia" w:hAnsi="Franklin Gothic Demi Cond" w:cstheme="majorBidi"/>
      <w:caps/>
      <w:color w:val="FFFFFF" w:themeColor="background1"/>
      <w:kern w:val="32"/>
      <w:sz w:val="34"/>
      <w:szCs w:val="34"/>
      <w:shd w:val="clear" w:color="auto" w:fill="E40226" w:themeFill="accent1"/>
      <w:lang w:eastAsia="de-DE"/>
    </w:rPr>
  </w:style>
  <w:style w:type="character" w:customStyle="1" w:styleId="TEXTZchn">
    <w:name w:val="==== TEXT =============================================== Zchn"/>
    <w:basedOn w:val="KOPFUNDFUSSZEILENZchn"/>
    <w:link w:val="TEXT"/>
    <w:uiPriority w:val="1"/>
    <w:semiHidden/>
    <w:rsid w:val="00AE2F1B"/>
    <w:rPr>
      <w:rFonts w:ascii="Franklin Gothic Demi Cond" w:eastAsiaTheme="majorEastAsia" w:hAnsi="Franklin Gothic Demi Cond" w:cstheme="majorBidi"/>
      <w:b/>
      <w:caps/>
      <w:color w:val="FFFFFF" w:themeColor="background1"/>
      <w:kern w:val="32"/>
      <w:sz w:val="34"/>
      <w:szCs w:val="34"/>
      <w:shd w:val="clear" w:color="auto" w:fill="E40226" w:themeFill="accent1"/>
      <w:lang w:eastAsia="de-DE"/>
    </w:rPr>
  </w:style>
  <w:style w:type="paragraph" w:customStyle="1" w:styleId="AUFZHLUNGZITATE">
    <w:name w:val="==== AUFZÄHLUNG &amp; ZITATE ==============================================="/>
    <w:basedOn w:val="TEXT"/>
    <w:link w:val="AUFZHLUNGZITATEZchn"/>
    <w:uiPriority w:val="7"/>
    <w:rsid w:val="00AE2F1B"/>
    <w:pPr>
      <w:spacing w:line="292" w:lineRule="exact"/>
    </w:pPr>
    <w:rPr>
      <w:rFonts w:ascii="Cambria" w:hAnsi="Cambria"/>
      <w:sz w:val="22"/>
    </w:rPr>
  </w:style>
  <w:style w:type="character" w:customStyle="1" w:styleId="ZEICHENMARKIERUNGZchn">
    <w:name w:val="==== ZEICHEN &amp; MARKIERUNG  =============================================== Zchn"/>
    <w:basedOn w:val="TEXTZchn"/>
    <w:link w:val="ZEICHENMARKIERUNG"/>
    <w:uiPriority w:val="2"/>
    <w:rsid w:val="00AE2F1B"/>
    <w:rPr>
      <w:rFonts w:ascii="Franklin Gothic Demi Cond" w:eastAsiaTheme="majorEastAsia" w:hAnsi="Franklin Gothic Demi Cond" w:cstheme="majorBidi"/>
      <w:b/>
      <w:caps/>
      <w:color w:val="FFFFFF" w:themeColor="background1"/>
      <w:kern w:val="32"/>
      <w:sz w:val="34"/>
      <w:szCs w:val="34"/>
      <w:shd w:val="clear" w:color="auto" w:fill="E40226" w:themeFill="accent1"/>
      <w:lang w:eastAsia="de-DE"/>
    </w:rPr>
  </w:style>
  <w:style w:type="character" w:customStyle="1" w:styleId="AUFZHLUNGZITATEZchn">
    <w:name w:val="==== AUFZÄHLUNG &amp; ZITATE =============================================== Zchn"/>
    <w:basedOn w:val="Absatz-Standardschriftart"/>
    <w:link w:val="AUFZHLUNGZITATE"/>
    <w:uiPriority w:val="7"/>
    <w:rsid w:val="00AE2F1B"/>
    <w:rPr>
      <w:rFonts w:eastAsiaTheme="majorEastAsia" w:cstheme="majorBidi"/>
      <w:b/>
      <w:caps/>
      <w:color w:val="FFFFFF" w:themeColor="background1"/>
      <w:kern w:val="32"/>
      <w:szCs w:val="34"/>
      <w:shd w:val="clear" w:color="auto" w:fill="E40226" w:themeFill="accent1"/>
      <w:lang w:eastAsia="de-DE"/>
    </w:rPr>
  </w:style>
  <w:style w:type="paragraph" w:customStyle="1" w:styleId="TABELLENALLGEMEIN">
    <w:name w:val="==== TABELLEN ALLGEMEIN ============================================================"/>
    <w:basedOn w:val="TEXT"/>
    <w:link w:val="TABELLENALLGEMEINZchn"/>
    <w:uiPriority w:val="8"/>
    <w:rsid w:val="00AE2F1B"/>
    <w:rPr>
      <w:rFonts w:ascii="Cambria" w:hAnsi="Cambria"/>
      <w:sz w:val="22"/>
    </w:rPr>
  </w:style>
  <w:style w:type="paragraph" w:customStyle="1" w:styleId="JSFUSSZEILEA4HOCH">
    <w:name w:val="JS  FUSSZEILE A4HOCH"/>
    <w:basedOn w:val="JSSTANDARDFRANKLIN"/>
    <w:uiPriority w:val="55"/>
    <w:semiHidden/>
    <w:rsid w:val="00AE2F1B"/>
    <w:pPr>
      <w:tabs>
        <w:tab w:val="left" w:pos="1134"/>
      </w:tabs>
      <w:spacing w:before="80" w:after="0"/>
    </w:pPr>
    <w:rPr>
      <w:rFonts w:ascii="Franklin Gothic Medium Cond" w:hAnsi="Franklin Gothic Medium Cond"/>
      <w:noProof/>
      <w:sz w:val="14"/>
      <w:szCs w:val="14"/>
    </w:rPr>
  </w:style>
  <w:style w:type="character" w:customStyle="1" w:styleId="TABELLENALLGEMEINZchn">
    <w:name w:val="==== TABELLEN ALLGEMEIN ============================================================ Zchn"/>
    <w:basedOn w:val="AUFZHLUNGZITATEZchn"/>
    <w:link w:val="TABELLENALLGEMEIN"/>
    <w:uiPriority w:val="8"/>
    <w:rsid w:val="00AE2F1B"/>
    <w:rPr>
      <w:rFonts w:eastAsiaTheme="majorEastAsia" w:cstheme="majorBidi"/>
      <w:b/>
      <w:caps/>
      <w:color w:val="FFFFFF" w:themeColor="background1"/>
      <w:kern w:val="32"/>
      <w:szCs w:val="34"/>
      <w:shd w:val="clear" w:color="auto" w:fill="E40226" w:themeFill="accent1"/>
      <w:lang w:eastAsia="de-DE"/>
    </w:rPr>
  </w:style>
  <w:style w:type="paragraph" w:customStyle="1" w:styleId="JSKOPFZEILEA4HOCH">
    <w:name w:val="JS  KOPFZEILE A4HOCH"/>
    <w:basedOn w:val="JSSTANDARDFRANKLIN"/>
    <w:uiPriority w:val="55"/>
    <w:rsid w:val="00AE2F1B"/>
    <w:pPr>
      <w:shd w:val="clear" w:color="auto" w:fill="FFFFFF" w:themeFill="background1"/>
      <w:spacing w:after="0"/>
      <w:ind w:right="22"/>
      <w:contextualSpacing/>
      <w:jc w:val="right"/>
    </w:pPr>
    <w:rPr>
      <w:rFonts w:ascii="Franklin Gothic Medium Cond" w:hAnsi="Franklin Gothic Medium Cond"/>
      <w:bCs/>
      <w:sz w:val="14"/>
      <w:szCs w:val="16"/>
      <w:lang w:eastAsia="de-CH"/>
    </w:rPr>
  </w:style>
  <w:style w:type="paragraph" w:customStyle="1" w:styleId="STANDARD0">
    <w:name w:val="==== STANDARD ======================================================"/>
    <w:basedOn w:val="TEXT"/>
    <w:link w:val="STANDARDZchn"/>
    <w:uiPriority w:val="19"/>
    <w:rsid w:val="00AE2F1B"/>
    <w:pPr>
      <w:spacing w:line="292" w:lineRule="exact"/>
    </w:pPr>
    <w:rPr>
      <w:rFonts w:ascii="Cambria" w:hAnsi="Cambria"/>
      <w:b w:val="0"/>
      <w:sz w:val="22"/>
    </w:rPr>
  </w:style>
  <w:style w:type="paragraph" w:customStyle="1" w:styleId="JSKOPFZEILEA3HOCH">
    <w:name w:val="JS  KOPFZEILE A3HOCH"/>
    <w:basedOn w:val="JSSTANDARDFRANKLIN"/>
    <w:uiPriority w:val="55"/>
    <w:rsid w:val="00AE2F1B"/>
    <w:pPr>
      <w:spacing w:after="0"/>
      <w:ind w:right="43"/>
      <w:contextualSpacing/>
      <w:jc w:val="right"/>
    </w:pPr>
    <w:rPr>
      <w:rFonts w:ascii="Franklin Gothic Medium Cond" w:hAnsi="Franklin Gothic Medium Cond"/>
      <w:bCs/>
      <w:sz w:val="14"/>
    </w:rPr>
  </w:style>
  <w:style w:type="character" w:customStyle="1" w:styleId="STANDARDZchn">
    <w:name w:val="==== STANDARD ====================================================== Zchn"/>
    <w:basedOn w:val="Absatz-Standardschriftart"/>
    <w:link w:val="STANDARD0"/>
    <w:uiPriority w:val="19"/>
    <w:rsid w:val="00AE2F1B"/>
    <w:rPr>
      <w:rFonts w:eastAsiaTheme="majorEastAsia" w:cstheme="majorBidi"/>
      <w:caps/>
      <w:color w:val="FFFFFF" w:themeColor="background1"/>
      <w:kern w:val="32"/>
      <w:szCs w:val="34"/>
      <w:shd w:val="clear" w:color="auto" w:fill="E40226" w:themeFill="accent1"/>
      <w:lang w:eastAsia="de-DE"/>
    </w:rPr>
  </w:style>
  <w:style w:type="paragraph" w:customStyle="1" w:styleId="JSFUSSZEILEA3HOCH">
    <w:name w:val="JS  FUSSZEILE A3HOCH"/>
    <w:basedOn w:val="JSSTANDARDFRANKLIN"/>
    <w:uiPriority w:val="55"/>
    <w:semiHidden/>
    <w:rsid w:val="00AE2F1B"/>
    <w:pPr>
      <w:spacing w:before="80" w:after="0"/>
      <w:ind w:left="-94"/>
    </w:pPr>
    <w:rPr>
      <w:rFonts w:ascii="Franklin Gothic Medium Cond" w:hAnsi="Franklin Gothic Medium Cond"/>
      <w:sz w:val="14"/>
    </w:rPr>
  </w:style>
  <w:style w:type="paragraph" w:customStyle="1" w:styleId="JSFUSSZEILEA4QUER">
    <w:name w:val="JS  FUSSZEILE A4QUER"/>
    <w:basedOn w:val="JSSTANDARDFRANKLIN"/>
    <w:uiPriority w:val="55"/>
    <w:semiHidden/>
    <w:rsid w:val="00AE2F1B"/>
    <w:pPr>
      <w:spacing w:before="80" w:after="0"/>
      <w:ind w:left="-108"/>
    </w:pPr>
    <w:rPr>
      <w:rFonts w:ascii="Franklin Gothic Medium Cond" w:hAnsi="Franklin Gothic Medium Cond"/>
      <w:sz w:val="14"/>
      <w:lang w:val="de-DE"/>
    </w:rPr>
  </w:style>
  <w:style w:type="paragraph" w:styleId="Funotentext">
    <w:name w:val="footnote text"/>
    <w:basedOn w:val="JSSTANDARDCAMBRIA"/>
    <w:link w:val="FunotentextZchn"/>
    <w:uiPriority w:val="69"/>
    <w:semiHidden/>
    <w:rsid w:val="00B518DF"/>
    <w:pPr>
      <w:tabs>
        <w:tab w:val="left" w:pos="284"/>
      </w:tabs>
      <w:spacing w:after="0"/>
      <w:ind w:left="284" w:hanging="284"/>
      <w:jc w:val="left"/>
    </w:pPr>
    <w:rPr>
      <w:sz w:val="18"/>
      <w:szCs w:val="20"/>
    </w:rPr>
  </w:style>
  <w:style w:type="character" w:customStyle="1" w:styleId="FunotentextZchn">
    <w:name w:val="Fußnotentext Zchn"/>
    <w:basedOn w:val="Absatz-Standardschriftart"/>
    <w:link w:val="Funotentext"/>
    <w:uiPriority w:val="69"/>
    <w:semiHidden/>
    <w:rsid w:val="009E28BE"/>
    <w:rPr>
      <w:color w:val="484848" w:themeColor="text1"/>
      <w:sz w:val="18"/>
      <w:szCs w:val="20"/>
    </w:rPr>
  </w:style>
  <w:style w:type="character" w:styleId="Funotenzeichen">
    <w:name w:val="footnote reference"/>
    <w:basedOn w:val="Absatz-Standardschriftart"/>
    <w:uiPriority w:val="69"/>
    <w:semiHidden/>
    <w:rsid w:val="00B518DF"/>
    <w:rPr>
      <w:sz w:val="22"/>
      <w:vertAlign w:val="superscript"/>
    </w:rPr>
  </w:style>
  <w:style w:type="paragraph" w:styleId="Endnotentext">
    <w:name w:val="endnote text"/>
    <w:basedOn w:val="JSSTANDARDCAMBRIA"/>
    <w:link w:val="EndnotentextZchn"/>
    <w:uiPriority w:val="69"/>
    <w:semiHidden/>
    <w:rsid w:val="00DD114C"/>
    <w:pPr>
      <w:tabs>
        <w:tab w:val="left" w:pos="284"/>
      </w:tabs>
      <w:spacing w:after="0"/>
      <w:ind w:left="284" w:hanging="284"/>
      <w:jc w:val="left"/>
    </w:pPr>
    <w:rPr>
      <w:sz w:val="18"/>
      <w:szCs w:val="20"/>
    </w:rPr>
  </w:style>
  <w:style w:type="character" w:customStyle="1" w:styleId="EndnotentextZchn">
    <w:name w:val="Endnotentext Zchn"/>
    <w:basedOn w:val="Absatz-Standardschriftart"/>
    <w:link w:val="Endnotentext"/>
    <w:uiPriority w:val="69"/>
    <w:semiHidden/>
    <w:rsid w:val="009E28BE"/>
    <w:rPr>
      <w:color w:val="484848" w:themeColor="text1"/>
      <w:sz w:val="18"/>
      <w:szCs w:val="20"/>
    </w:rPr>
  </w:style>
  <w:style w:type="character" w:styleId="Endnotenzeichen">
    <w:name w:val="endnote reference"/>
    <w:basedOn w:val="Absatz-Standardschriftart"/>
    <w:uiPriority w:val="69"/>
    <w:semiHidden/>
    <w:rsid w:val="00DD114C"/>
    <w:rPr>
      <w:sz w:val="22"/>
      <w:vertAlign w:val="superscript"/>
    </w:rPr>
  </w:style>
  <w:style w:type="paragraph" w:customStyle="1" w:styleId="PROTOKOLLAKTENNOTIZEINLADUNG">
    <w:name w:val="==== PROTOKOLL.AKTENNOTIZ.EINLADUNG  ==============================================="/>
    <w:basedOn w:val="TEXT"/>
    <w:link w:val="PROTOKOLLAKTENNOTIZEINLADUNGZchn"/>
    <w:uiPriority w:val="17"/>
    <w:rsid w:val="00AE2F1B"/>
    <w:pPr>
      <w:spacing w:line="292" w:lineRule="exact"/>
    </w:pPr>
    <w:rPr>
      <w:rFonts w:ascii="Cambria" w:hAnsi="Cambria"/>
      <w:b w:val="0"/>
      <w:sz w:val="22"/>
    </w:rPr>
  </w:style>
  <w:style w:type="character" w:customStyle="1" w:styleId="PROTOKOLLAKTENNOTIZEINLADUNGZchn">
    <w:name w:val="==== PROTOKOLL.AKTENNOTIZ.EINLADUNG  =============================================== Zchn"/>
    <w:basedOn w:val="Absatz-Standardschriftart"/>
    <w:link w:val="PROTOKOLLAKTENNOTIZEINLADUNG"/>
    <w:uiPriority w:val="17"/>
    <w:rsid w:val="00AE2F1B"/>
    <w:rPr>
      <w:rFonts w:eastAsiaTheme="majorEastAsia" w:cstheme="majorBidi"/>
      <w:caps/>
      <w:color w:val="FFFFFF" w:themeColor="background1"/>
      <w:kern w:val="32"/>
      <w:szCs w:val="34"/>
      <w:shd w:val="clear" w:color="auto" w:fill="E40226" w:themeFill="accent1"/>
      <w:lang w:eastAsia="de-DE"/>
    </w:rPr>
  </w:style>
  <w:style w:type="paragraph" w:styleId="Literaturverzeichnis">
    <w:name w:val="Bibliography"/>
    <w:basedOn w:val="JSSTANDARDCAMBRIA"/>
    <w:next w:val="JSSTANDARDTEXT"/>
    <w:uiPriority w:val="99"/>
    <w:semiHidden/>
    <w:rsid w:val="00CB2A32"/>
    <w:pPr>
      <w:jc w:val="left"/>
    </w:pPr>
    <w:rPr>
      <w:iCs/>
      <w:noProof/>
    </w:rPr>
  </w:style>
  <w:style w:type="paragraph" w:customStyle="1" w:styleId="JSLITERATURVERZEICHNIS">
    <w:name w:val="JS  LITERATURVERZEICHNIS"/>
    <w:basedOn w:val="JSSTANDARDCAMBRIA"/>
    <w:uiPriority w:val="20"/>
    <w:semiHidden/>
    <w:rsid w:val="00AE2F1B"/>
    <w:pPr>
      <w:jc w:val="left"/>
    </w:pPr>
    <w:rPr>
      <w:noProof/>
    </w:rPr>
  </w:style>
  <w:style w:type="paragraph" w:customStyle="1" w:styleId="JSBERSCHRIFT1prakei">
    <w:name w:val="JS  ÜBERSCHRIFT1 (pr.ak.ei)"/>
    <w:next w:val="Standard"/>
    <w:link w:val="JSBERSCHRIFT1prakeiZchn"/>
    <w:uiPriority w:val="17"/>
    <w:rsid w:val="00AE2F1B"/>
    <w:pPr>
      <w:keepNext/>
      <w:numPr>
        <w:numId w:val="42"/>
      </w:numPr>
      <w:spacing w:after="0" w:line="240" w:lineRule="auto"/>
      <w:contextualSpacing/>
    </w:pPr>
    <w:rPr>
      <w:rFonts w:ascii="Franklin Gothic Demi Cond" w:eastAsia="Times New Roman" w:hAnsi="Franklin Gothic Demi Cond" w:cs="Arial"/>
      <w:caps/>
      <w:color w:val="484848" w:themeColor="text1"/>
      <w:kern w:val="32"/>
      <w:sz w:val="34"/>
      <w:szCs w:val="34"/>
      <w:lang w:eastAsia="de-DE"/>
    </w:rPr>
  </w:style>
  <w:style w:type="paragraph" w:customStyle="1" w:styleId="JSBERSCHRIFT2prakei">
    <w:name w:val="JS  ÜBERSCHRIFT2 (pr.ak.ei)"/>
    <w:next w:val="Standard"/>
    <w:link w:val="JSBERSCHRIFT2prakeiZchn"/>
    <w:uiPriority w:val="17"/>
    <w:rsid w:val="00AE2F1B"/>
    <w:pPr>
      <w:keepNext/>
      <w:numPr>
        <w:ilvl w:val="1"/>
        <w:numId w:val="42"/>
      </w:numPr>
      <w:tabs>
        <w:tab w:val="left" w:pos="567"/>
      </w:tabs>
      <w:spacing w:before="240" w:after="0" w:line="240" w:lineRule="auto"/>
      <w:contextualSpacing/>
    </w:pPr>
    <w:rPr>
      <w:rFonts w:ascii="Franklin Gothic Demi Cond" w:hAnsi="Franklin Gothic Demi Cond"/>
      <w:caps/>
      <w:color w:val="484848" w:themeColor="text1"/>
      <w:sz w:val="28"/>
      <w:szCs w:val="28"/>
    </w:rPr>
  </w:style>
  <w:style w:type="paragraph" w:styleId="Kopfzeile">
    <w:name w:val="header"/>
    <w:basedOn w:val="Standard"/>
    <w:link w:val="KopfzeileZchn"/>
    <w:uiPriority w:val="69"/>
    <w:semiHidden/>
    <w:locked/>
    <w:rsid w:val="00553A13"/>
    <w:pPr>
      <w:tabs>
        <w:tab w:val="center" w:pos="4703"/>
        <w:tab w:val="right" w:pos="9406"/>
      </w:tabs>
      <w:spacing w:after="0"/>
    </w:pPr>
  </w:style>
  <w:style w:type="character" w:customStyle="1" w:styleId="KopfzeileZchn">
    <w:name w:val="Kopfzeile Zchn"/>
    <w:basedOn w:val="Absatz-Standardschriftart"/>
    <w:link w:val="Kopfzeile"/>
    <w:uiPriority w:val="69"/>
    <w:semiHidden/>
    <w:rsid w:val="009E28BE"/>
  </w:style>
  <w:style w:type="paragraph" w:styleId="Fuzeile">
    <w:name w:val="footer"/>
    <w:basedOn w:val="Standard"/>
    <w:link w:val="FuzeileZchn"/>
    <w:uiPriority w:val="39"/>
    <w:semiHidden/>
    <w:locked/>
    <w:rsid w:val="00553A13"/>
    <w:pPr>
      <w:tabs>
        <w:tab w:val="center" w:pos="4703"/>
        <w:tab w:val="right" w:pos="9406"/>
      </w:tabs>
      <w:spacing w:after="0"/>
    </w:pPr>
  </w:style>
  <w:style w:type="character" w:customStyle="1" w:styleId="FuzeileZchn">
    <w:name w:val="Fußzeile Zchn"/>
    <w:basedOn w:val="Absatz-Standardschriftart"/>
    <w:link w:val="Fuzeile"/>
    <w:uiPriority w:val="39"/>
    <w:semiHidden/>
    <w:rsid w:val="009E28BE"/>
  </w:style>
  <w:style w:type="character" w:customStyle="1" w:styleId="JSZEICHENhochgestelltrot">
    <w:name w:val="JS  ZEICHEN hochgestellt rot"/>
    <w:uiPriority w:val="5"/>
    <w:rsid w:val="00AE2F1B"/>
    <w:rPr>
      <w:caps w:val="0"/>
      <w:smallCaps w:val="0"/>
      <w:strike w:val="0"/>
      <w:dstrike w:val="0"/>
      <w:vanish w:val="0"/>
      <w:color w:val="E40226" w:themeColor="accent1"/>
      <w:vertAlign w:val="superscript"/>
    </w:rPr>
  </w:style>
  <w:style w:type="paragraph" w:customStyle="1" w:styleId="JSANHANGBERSCHRIFTOHNENUMMER">
    <w:name w:val="JS  ANHANG ÜBERSCHRIFT OHNE NUMMER"/>
    <w:next w:val="JSSTANDARDTEXT"/>
    <w:uiPriority w:val="19"/>
    <w:rsid w:val="00AE2F1B"/>
    <w:pPr>
      <w:spacing w:after="0" w:line="240" w:lineRule="auto"/>
      <w:contextualSpacing/>
    </w:pPr>
    <w:rPr>
      <w:rFonts w:ascii="Franklin Gothic Demi Cond" w:hAnsi="Franklin Gothic Demi Cond"/>
      <w:color w:val="484848" w:themeColor="text1"/>
      <w:sz w:val="28"/>
      <w:szCs w:val="28"/>
    </w:rPr>
  </w:style>
  <w:style w:type="character" w:customStyle="1" w:styleId="JSBERSCHRIFT1prakeiZchn">
    <w:name w:val="JS  ÜBERSCHRIFT1 (pr.ak.ei) Zchn"/>
    <w:basedOn w:val="berschrift1Zchn"/>
    <w:link w:val="JSBERSCHRIFT1prakei"/>
    <w:uiPriority w:val="17"/>
    <w:rsid w:val="00AE2F1B"/>
    <w:rPr>
      <w:rFonts w:ascii="Franklin Gothic Demi Cond" w:eastAsia="Times New Roman" w:hAnsi="Franklin Gothic Demi Cond" w:cs="Arial"/>
      <w:bCs w:val="0"/>
      <w:caps/>
      <w:color w:val="484848" w:themeColor="text1"/>
      <w:kern w:val="32"/>
      <w:sz w:val="34"/>
      <w:szCs w:val="34"/>
      <w:lang w:eastAsia="de-DE"/>
    </w:rPr>
  </w:style>
  <w:style w:type="paragraph" w:customStyle="1" w:styleId="JSTABELLEBERSCHRIFTOHNENUMMER">
    <w:name w:val="JS  TABELLE ÜBERSCHRIFT OHNE NUMMER"/>
    <w:basedOn w:val="JSSTANDARDFRANKLIN"/>
    <w:next w:val="JSSTANDARDTEXT"/>
    <w:uiPriority w:val="10"/>
    <w:rsid w:val="00AE2F1B"/>
    <w:pPr>
      <w:spacing w:before="240" w:after="120"/>
    </w:pPr>
    <w:rPr>
      <w:caps/>
      <w:sz w:val="24"/>
    </w:rPr>
  </w:style>
  <w:style w:type="paragraph" w:styleId="Textkrper">
    <w:name w:val="Body Text"/>
    <w:basedOn w:val="Standard"/>
    <w:link w:val="TextkrperZchn"/>
    <w:uiPriority w:val="69"/>
    <w:semiHidden/>
    <w:locked/>
    <w:rsid w:val="00667C32"/>
    <w:pPr>
      <w:spacing w:after="120"/>
    </w:pPr>
  </w:style>
  <w:style w:type="character" w:customStyle="1" w:styleId="TextkrperZchn">
    <w:name w:val="Textkörper Zchn"/>
    <w:basedOn w:val="Absatz-Standardschriftart"/>
    <w:link w:val="Textkrper"/>
    <w:uiPriority w:val="69"/>
    <w:semiHidden/>
    <w:rsid w:val="009E28BE"/>
  </w:style>
  <w:style w:type="character" w:customStyle="1" w:styleId="JSBERSCHRIFT2prakeiZchn">
    <w:name w:val="JS  ÜBERSCHRIFT2 (pr.ak.ei) Zchn"/>
    <w:basedOn w:val="Absatz-Standardschriftart"/>
    <w:link w:val="JSBERSCHRIFT2prakei"/>
    <w:uiPriority w:val="17"/>
    <w:rsid w:val="00AE2F1B"/>
    <w:rPr>
      <w:rFonts w:ascii="Franklin Gothic Demi Cond" w:hAnsi="Franklin Gothic Demi Cond"/>
      <w:caps/>
      <w:color w:val="484848" w:themeColor="text1"/>
      <w:sz w:val="28"/>
      <w:szCs w:val="28"/>
    </w:rPr>
  </w:style>
  <w:style w:type="paragraph" w:customStyle="1" w:styleId="Titel1">
    <w:name w:val="Titel 1"/>
    <w:basedOn w:val="JSSTANDARDFRANKLIN"/>
    <w:next w:val="JSSTANDARDTEXT"/>
    <w:uiPriority w:val="16"/>
    <w:rsid w:val="00A7726A"/>
    <w:pPr>
      <w:keepNext/>
      <w:spacing w:before="480" w:after="0"/>
      <w:contextualSpacing/>
    </w:pPr>
    <w:rPr>
      <w:caps/>
      <w:sz w:val="34"/>
    </w:rPr>
  </w:style>
  <w:style w:type="character" w:customStyle="1" w:styleId="JSBERSCHRIFT3prakeiZchn">
    <w:name w:val="JS  ÜBERSCHRIFT3 (pr.ak.ei) Zchn"/>
    <w:basedOn w:val="Absatz-Standardschriftart"/>
    <w:link w:val="JSBERSCHRIFT3prakei"/>
    <w:uiPriority w:val="17"/>
    <w:rsid w:val="00AE2F1B"/>
    <w:rPr>
      <w:rFonts w:ascii="Franklin Gothic Demi Cond" w:hAnsi="Franklin Gothic Demi Cond"/>
      <w:color w:val="484848" w:themeColor="text1"/>
      <w:sz w:val="24"/>
      <w:szCs w:val="24"/>
    </w:rPr>
  </w:style>
  <w:style w:type="paragraph" w:customStyle="1" w:styleId="Titel2">
    <w:name w:val="Titel 2"/>
    <w:basedOn w:val="JSSTANDARDFRANKLIN"/>
    <w:next w:val="JSSTANDARDTEXT"/>
    <w:uiPriority w:val="16"/>
    <w:rsid w:val="00CB6735"/>
    <w:pPr>
      <w:keepNext/>
      <w:spacing w:before="240" w:after="0"/>
      <w:contextualSpacing/>
    </w:pPr>
    <w:rPr>
      <w:sz w:val="28"/>
    </w:rPr>
  </w:style>
  <w:style w:type="paragraph" w:customStyle="1" w:styleId="Titel3">
    <w:name w:val="Titel 3"/>
    <w:basedOn w:val="JSSTANDARDFRANKLIN"/>
    <w:next w:val="JSSTANDARDTEXT"/>
    <w:uiPriority w:val="16"/>
    <w:rsid w:val="00A7726A"/>
    <w:pPr>
      <w:keepNext/>
      <w:spacing w:before="120" w:after="0"/>
      <w:contextualSpacing/>
    </w:pPr>
  </w:style>
  <w:style w:type="paragraph" w:customStyle="1" w:styleId="JSSTANDARDCAMBRIA">
    <w:name w:val="JS  STANDARD CAMBRIA"/>
    <w:next w:val="JSSTANDARDTEXT"/>
    <w:link w:val="JSSTANDARDCAMBRIAZchn"/>
    <w:rsid w:val="00AE2F1B"/>
    <w:pPr>
      <w:spacing w:after="60" w:line="240" w:lineRule="auto"/>
      <w:jc w:val="both"/>
    </w:pPr>
    <w:rPr>
      <w:color w:val="484848" w:themeColor="text1"/>
    </w:rPr>
  </w:style>
  <w:style w:type="paragraph" w:customStyle="1" w:styleId="JSSTANDARDFRANKLIN">
    <w:name w:val="JS  STANDARD FRANKLIN"/>
    <w:next w:val="JSSTANDARDTEXT"/>
    <w:link w:val="JSSTANDARDFRANKLINZchn"/>
    <w:rsid w:val="00AE2F1B"/>
    <w:pPr>
      <w:spacing w:after="60" w:line="240" w:lineRule="auto"/>
    </w:pPr>
    <w:rPr>
      <w:rFonts w:ascii="Franklin Gothic Demi Cond" w:hAnsi="Franklin Gothic Demi Cond"/>
      <w:color w:val="484848" w:themeColor="text1"/>
    </w:rPr>
  </w:style>
  <w:style w:type="paragraph" w:customStyle="1" w:styleId="JSSTANDARDTEXT">
    <w:name w:val="JS  STANDARDTEXT"/>
    <w:basedOn w:val="JSSTANDARDCAMBRIA"/>
    <w:uiPriority w:val="1"/>
    <w:rsid w:val="00AE2F1B"/>
  </w:style>
  <w:style w:type="character" w:customStyle="1" w:styleId="JSZEICHENdurchgestrichen">
    <w:name w:val="JS  ZEICHEN durchgestrichen"/>
    <w:uiPriority w:val="5"/>
    <w:rsid w:val="00AE2F1B"/>
    <w:rPr>
      <w:caps w:val="0"/>
      <w:smallCaps w:val="0"/>
      <w:strike/>
      <w:dstrike w:val="0"/>
      <w:vanish w:val="0"/>
      <w:vertAlign w:val="baseline"/>
    </w:rPr>
  </w:style>
  <w:style w:type="character" w:customStyle="1" w:styleId="JSTABELLESCHRIFT09">
    <w:name w:val="JS  TABELLE SCHRIFT 09"/>
    <w:uiPriority w:val="8"/>
    <w:rsid w:val="00AE2F1B"/>
    <w:rPr>
      <w:sz w:val="18"/>
    </w:rPr>
  </w:style>
  <w:style w:type="character" w:customStyle="1" w:styleId="JSTABELLESCHRIFT11">
    <w:name w:val="JS  TABELLE SCHRIFT 11"/>
    <w:uiPriority w:val="8"/>
    <w:rsid w:val="00AE2F1B"/>
    <w:rPr>
      <w:sz w:val="22"/>
    </w:rPr>
  </w:style>
  <w:style w:type="character" w:customStyle="1" w:styleId="JSTABELLESCHRIFT10">
    <w:name w:val="JS  TABELLE SCHRIFT 10"/>
    <w:uiPriority w:val="8"/>
    <w:rsid w:val="00AE2F1B"/>
    <w:rPr>
      <w:sz w:val="20"/>
    </w:rPr>
  </w:style>
  <w:style w:type="table" w:customStyle="1" w:styleId="JStabelleLINKS">
    <w:name w:val="JStabelleLINKS"/>
    <w:basedOn w:val="JSGrundtabelle"/>
    <w:uiPriority w:val="99"/>
    <w:rsid w:val="00AE2F1B"/>
    <w:pPr>
      <w:contextualSpacing/>
    </w:pPr>
    <w:rPr>
      <w:color w:val="484848" w:themeColor="text1"/>
      <w:sz w:val="20"/>
      <w:szCs w:val="20"/>
      <w:lang w:eastAsia="de-CH"/>
    </w:rPr>
    <w:tblPr>
      <w:tblInd w:w="5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85" w:type="dxa"/>
        <w:left w:w="57" w:type="dxa"/>
        <w:bottom w:w="28" w:type="dxa"/>
        <w:right w:w="85" w:type="dxa"/>
      </w:tblCellMar>
    </w:tblPr>
    <w:tcPr>
      <w:shd w:val="clear" w:color="auto" w:fill="F2F2F2" w:themeFill="background1" w:themeFillShade="F2"/>
    </w:tcPr>
    <w:tblStylePr w:type="firstRow">
      <w:pPr>
        <w:wordWrap/>
        <w:spacing w:beforeLines="0" w:before="0" w:beforeAutospacing="0" w:afterLines="0" w:after="0" w:afterAutospacing="0" w:line="240" w:lineRule="auto"/>
        <w:ind w:leftChars="0" w:left="0" w:rightChars="0" w:right="0"/>
        <w:jc w:val="left"/>
      </w:pPr>
      <w:rPr>
        <w:rFonts w:ascii="Franklin Gothic Demi Cond" w:hAnsi="Franklin Gothic Demi Cond"/>
        <w:b w:val="0"/>
        <w:bCs/>
        <w:color w:val="FFFFFF" w:themeColor="background2"/>
        <w:sz w:val="22"/>
        <w:u w:color="E40226" w:themeColor="accent1"/>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l2br w:val="nil"/>
          <w:tr2bl w:val="nil"/>
        </w:tcBorders>
        <w:shd w:val="clear" w:color="auto" w:fill="E40226" w:themeFill="accent1"/>
      </w:tcPr>
    </w:tblStylePr>
    <w:tblStylePr w:type="lastRow">
      <w:rPr>
        <w:rFonts w:ascii="Cambria" w:hAnsi="Cambria"/>
        <w:b w:val="0"/>
        <w:bCs/>
        <w:color w:val="auto"/>
        <w:sz w:val="22"/>
      </w:rPr>
      <w:tblPr/>
      <w:tcPr>
        <w:tcBorders>
          <w:top w:val="single" w:sz="4" w:space="0" w:color="FD5872" w:themeColor="accent1" w:themeTint="99"/>
        </w:tcBorders>
      </w:tcPr>
    </w:tblStylePr>
    <w:tblStylePr w:type="firstCol">
      <w:rPr>
        <w:rFonts w:ascii="Cambria" w:hAnsi="Cambria"/>
        <w:b w:val="0"/>
        <w:bCs/>
        <w:sz w:val="22"/>
      </w:rPr>
    </w:tblStylePr>
    <w:tblStylePr w:type="lastCol">
      <w:rPr>
        <w:rFonts w:ascii="Cambria" w:hAnsi="Cambria"/>
        <w:b w:val="0"/>
        <w:bCs/>
        <w:sz w:val="22"/>
      </w:rPr>
    </w:tblStylePr>
    <w:tblStylePr w:type="band1Vert">
      <w:rPr>
        <w:rFonts w:ascii="Cambria" w:hAnsi="Cambria"/>
        <w:sz w:val="22"/>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V w:val="nil"/>
        </w:tcBorders>
      </w:tcPr>
    </w:tblStylePr>
    <w:tblStylePr w:type="band2Vert">
      <w:rPr>
        <w:rFonts w:ascii="Cambria" w:hAnsi="Cambria"/>
        <w:sz w:val="22"/>
      </w:rPr>
      <w:tblPr/>
      <w:tcPr>
        <w:tcBorders>
          <w:top w:val="nil"/>
          <w:left w:val="nil"/>
          <w:bottom w:val="nil"/>
          <w:right w:val="nil"/>
          <w:insideH w:val="nil"/>
          <w:insideV w:val="nil"/>
          <w:tl2br w:val="nil"/>
          <w:tr2bl w:val="nil"/>
        </w:tcBorders>
      </w:tcPr>
    </w:tblStylePr>
    <w:tblStylePr w:type="band1Horz">
      <w:rPr>
        <w:rFonts w:ascii="Cambria" w:hAnsi="Cambria"/>
        <w:sz w:val="22"/>
      </w:rPr>
      <w:tblPr/>
      <w:tcPr>
        <w:shd w:val="clear" w:color="auto" w:fill="F2F2F2" w:themeFill="background1" w:themeFillShade="F2"/>
      </w:tcPr>
    </w:tblStylePr>
    <w:tblStylePr w:type="band2Horz">
      <w:rPr>
        <w:rFonts w:ascii="Cambria" w:hAnsi="Cambria"/>
        <w:sz w:val="22"/>
      </w:rPr>
      <w:tblPr/>
      <w:tcPr>
        <w:shd w:val="clear" w:color="auto" w:fill="D9D9D9" w:themeFill="background1" w:themeFillShade="D9"/>
      </w:tcPr>
    </w:tblStylePr>
    <w:tblStylePr w:type="neCell">
      <w:rPr>
        <w:rFonts w:ascii="Franklin Gothic Demi" w:hAnsi="Franklin Gothic Demi"/>
        <w:b w:val="0"/>
        <w:color w:val="FFFFFF" w:themeColor="background2"/>
        <w:sz w:val="22"/>
      </w:rPr>
    </w:tblStylePr>
    <w:tblStylePr w:type="nwCell">
      <w:rPr>
        <w:rFonts w:ascii="Franklin Gothic Demi" w:hAnsi="Franklin Gothic Demi"/>
        <w:b w:val="0"/>
        <w:color w:val="FFFFFF" w:themeColor="background2"/>
        <w:sz w:val="22"/>
      </w:rPr>
    </w:tblStylePr>
    <w:tblStylePr w:type="seCell">
      <w:rPr>
        <w:rFonts w:ascii="Cambria" w:hAnsi="Cambria"/>
        <w:sz w:val="20"/>
      </w:rPr>
    </w:tblStylePr>
    <w:tblStylePr w:type="swCell">
      <w:rPr>
        <w:rFonts w:ascii="Cambria" w:hAnsi="Cambria"/>
        <w:sz w:val="20"/>
      </w:rPr>
    </w:tblStylePr>
  </w:style>
  <w:style w:type="numbering" w:customStyle="1" w:styleId="T1">
    <w:name w:val="T1"/>
    <w:basedOn w:val="KeineListe"/>
    <w:uiPriority w:val="99"/>
    <w:rsid w:val="00721EAD"/>
    <w:pPr>
      <w:numPr>
        <w:numId w:val="4"/>
      </w:numPr>
    </w:pPr>
  </w:style>
  <w:style w:type="paragraph" w:styleId="Abbildungsverzeichnis">
    <w:name w:val="table of figures"/>
    <w:aliases w:val="_JS Abbildungsverzeichnis"/>
    <w:basedOn w:val="JSSTANDARDCAMBRIA"/>
    <w:next w:val="JSSTANDARDTEXT"/>
    <w:uiPriority w:val="99"/>
    <w:semiHidden/>
    <w:rsid w:val="008118CC"/>
    <w:pPr>
      <w:tabs>
        <w:tab w:val="left" w:pos="993"/>
        <w:tab w:val="left" w:pos="1843"/>
        <w:tab w:val="right" w:pos="9356"/>
      </w:tabs>
      <w:spacing w:after="0"/>
      <w:ind w:right="850"/>
    </w:pPr>
    <w:rPr>
      <w:rFonts w:asciiTheme="minorHAnsi" w:eastAsiaTheme="minorEastAsia" w:hAnsiTheme="minorHAnsi"/>
      <w:noProof/>
      <w:color w:val="auto"/>
    </w:rPr>
  </w:style>
  <w:style w:type="paragraph" w:customStyle="1" w:styleId="JSKOPFZEILELOGO">
    <w:name w:val="JS  KOPFZEILE LOGO"/>
    <w:uiPriority w:val="55"/>
    <w:rsid w:val="00AE2F1B"/>
    <w:pPr>
      <w:spacing w:after="60" w:line="240" w:lineRule="auto"/>
      <w:contextualSpacing/>
    </w:pPr>
    <w:rPr>
      <w:rFonts w:ascii="Franklin Gothic Medium Cond" w:hAnsi="Franklin Gothic Medium Cond"/>
      <w:bCs/>
      <w:color w:val="FFFFFF" w:themeColor="background2"/>
      <w:sz w:val="20"/>
    </w:rPr>
  </w:style>
  <w:style w:type="paragraph" w:customStyle="1" w:styleId="JSAUFZHLUNGAlphabet">
    <w:name w:val="JS  AUFZÄHLUNG Alphabet"/>
    <w:link w:val="JSAUFZHLUNGAlphabetZchn"/>
    <w:uiPriority w:val="7"/>
    <w:rsid w:val="00AE2F1B"/>
    <w:pPr>
      <w:numPr>
        <w:numId w:val="32"/>
      </w:numPr>
      <w:spacing w:after="60" w:line="240" w:lineRule="auto"/>
    </w:pPr>
    <w:rPr>
      <w:color w:val="484848" w:themeColor="text1"/>
    </w:rPr>
  </w:style>
  <w:style w:type="character" w:customStyle="1" w:styleId="JSSTANDARDCAMBRIAZchn">
    <w:name w:val="JS  STANDARD CAMBRIA Zchn"/>
    <w:basedOn w:val="Absatz-Standardschriftart"/>
    <w:link w:val="JSSTANDARDCAMBRIA"/>
    <w:rsid w:val="00AE2F1B"/>
    <w:rPr>
      <w:color w:val="484848" w:themeColor="text1"/>
    </w:rPr>
  </w:style>
  <w:style w:type="character" w:customStyle="1" w:styleId="JSAUFZHLUNGAlphabetZchn">
    <w:name w:val="JS  AUFZÄHLUNG Alphabet Zchn"/>
    <w:basedOn w:val="JSSTANDARDCAMBRIAZchn"/>
    <w:link w:val="JSAUFZHLUNGAlphabet"/>
    <w:uiPriority w:val="7"/>
    <w:rsid w:val="00AE2F1B"/>
    <w:rPr>
      <w:color w:val="484848" w:themeColor="text1"/>
    </w:rPr>
  </w:style>
  <w:style w:type="paragraph" w:customStyle="1" w:styleId="JSTABELLEAUFZHLUNGNummer">
    <w:name w:val="JS  TABELLE AUFZÄHLUNG Nummer"/>
    <w:uiPriority w:val="12"/>
    <w:rsid w:val="00AE2F1B"/>
    <w:pPr>
      <w:numPr>
        <w:numId w:val="36"/>
      </w:numPr>
      <w:spacing w:after="60" w:line="240" w:lineRule="auto"/>
    </w:pPr>
    <w:rPr>
      <w:color w:val="484848" w:themeColor="text1"/>
    </w:rPr>
  </w:style>
  <w:style w:type="paragraph" w:customStyle="1" w:styleId="JSTABELLEAUFZHLUNGPunkte">
    <w:name w:val="JS  TABELLE AUFZÄHLUNG Punkte"/>
    <w:uiPriority w:val="12"/>
    <w:rsid w:val="00AE2F1B"/>
    <w:pPr>
      <w:numPr>
        <w:numId w:val="37"/>
      </w:numPr>
      <w:spacing w:after="60" w:line="240" w:lineRule="auto"/>
      <w:contextualSpacing/>
    </w:pPr>
    <w:rPr>
      <w:bCs/>
      <w:color w:val="484848" w:themeColor="text1"/>
    </w:rPr>
  </w:style>
  <w:style w:type="paragraph" w:customStyle="1" w:styleId="JSTABELLETOTALlinks">
    <w:name w:val="JS TABELLE TOTAL links"/>
    <w:uiPriority w:val="11"/>
    <w:rsid w:val="00AE2F1B"/>
    <w:pPr>
      <w:spacing w:after="0" w:line="240" w:lineRule="auto"/>
      <w:contextualSpacing/>
    </w:pPr>
    <w:rPr>
      <w:rFonts w:asciiTheme="majorHAnsi" w:hAnsiTheme="majorHAnsi"/>
      <w:color w:val="FFFFFF" w:themeColor="background1"/>
    </w:rPr>
  </w:style>
  <w:style w:type="paragraph" w:customStyle="1" w:styleId="JSTABELLETOTALrechts">
    <w:name w:val="JS TABELLE TOTAL rechts"/>
    <w:uiPriority w:val="11"/>
    <w:rsid w:val="00AE2F1B"/>
    <w:pPr>
      <w:spacing w:after="0" w:line="240" w:lineRule="auto"/>
      <w:contextualSpacing/>
      <w:jc w:val="right"/>
    </w:pPr>
    <w:rPr>
      <w:rFonts w:asciiTheme="majorHAnsi" w:hAnsiTheme="majorHAnsi"/>
      <w:bCs/>
      <w:color w:val="FFFFFF" w:themeColor="background1"/>
    </w:rPr>
  </w:style>
  <w:style w:type="paragraph" w:customStyle="1" w:styleId="JSTABELLETOTALzentriert">
    <w:name w:val="JS TABELLE TOTAL zentriert"/>
    <w:uiPriority w:val="11"/>
    <w:rsid w:val="00AE2F1B"/>
    <w:pPr>
      <w:spacing w:after="0" w:line="240" w:lineRule="auto"/>
      <w:jc w:val="center"/>
    </w:pPr>
    <w:rPr>
      <w:rFonts w:asciiTheme="majorHAnsi" w:hAnsiTheme="majorHAnsi"/>
      <w:bCs/>
      <w:color w:val="FFFFFF" w:themeColor="background1"/>
    </w:rPr>
  </w:style>
  <w:style w:type="paragraph" w:customStyle="1" w:styleId="JSAUFZHLUNGPunke">
    <w:name w:val="JS  AUFZÄHLUNG Punke"/>
    <w:uiPriority w:val="7"/>
    <w:qFormat/>
    <w:rsid w:val="00247664"/>
    <w:pPr>
      <w:spacing w:after="60"/>
    </w:pPr>
    <w:rPr>
      <w:color w:val="484848" w:themeColor="text1"/>
    </w:rPr>
  </w:style>
  <w:style w:type="paragraph" w:customStyle="1" w:styleId="JSZWISCHENZEILEklein">
    <w:name w:val="JS ZWISCHENZEILE klein"/>
    <w:basedOn w:val="JSSTANDARDTEXT"/>
    <w:next w:val="JSSTANDARDTEXT"/>
    <w:uiPriority w:val="16"/>
    <w:rsid w:val="00AE2F1B"/>
    <w:pPr>
      <w:spacing w:after="0"/>
    </w:pPr>
    <w:rPr>
      <w:sz w:val="12"/>
      <w:lang w:val="de-DE"/>
    </w:rPr>
  </w:style>
  <w:style w:type="paragraph" w:customStyle="1" w:styleId="JSAUFZHLUNGPunkte">
    <w:name w:val="JS  AUFZÄHLUNG Punkte"/>
    <w:uiPriority w:val="7"/>
    <w:qFormat/>
    <w:rsid w:val="00AE2F1B"/>
    <w:pPr>
      <w:numPr>
        <w:numId w:val="34"/>
      </w:numPr>
      <w:spacing w:after="60" w:line="240" w:lineRule="auto"/>
    </w:pPr>
    <w:rPr>
      <w:color w:val="484848" w:themeColor="text1"/>
    </w:rPr>
  </w:style>
  <w:style w:type="table" w:customStyle="1" w:styleId="JSGrundtabelle">
    <w:name w:val="JSGrundtabelle"/>
    <w:basedOn w:val="NormaleTabelle"/>
    <w:uiPriority w:val="99"/>
    <w:rsid w:val="00AE2F1B"/>
    <w:pPr>
      <w:spacing w:after="60" w:line="240" w:lineRule="auto"/>
    </w:pPr>
    <w:tblPr>
      <w:tblStyleRowBandSize w:val="1"/>
      <w:tblCellMar>
        <w:left w:w="0" w:type="dxa"/>
        <w:right w:w="0" w:type="dxa"/>
      </w:tblCellMar>
    </w:tblPr>
    <w:tcPr>
      <w:shd w:val="clear" w:color="auto" w:fill="auto"/>
    </w:tcPr>
    <w:tblStylePr w:type="firstRow">
      <w:rPr>
        <w:rFonts w:ascii="Franklin Gothic Demi Cond" w:hAnsi="Franklin Gothic Demi Cond"/>
        <w:sz w:val="22"/>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color w:val="484848" w:themeColor="text2"/>
        <w:sz w:val="22"/>
        <w:szCs w:val="22"/>
        <w:lang w:val="de-CH" w:eastAsia="en-US" w:bidi="ar-SA"/>
      </w:rPr>
    </w:rPrDefault>
    <w:pPrDefault>
      <w:pPr>
        <w:spacing w:after="160" w:line="292" w:lineRule="exact"/>
      </w:pPr>
    </w:pPrDefault>
  </w:docDefaults>
  <w:latentStyles w:defLockedState="1" w:defUIPriority="69" w:defSemiHidden="1" w:defUnhideWhenUsed="1" w:defQFormat="0" w:count="267">
    <w:lsdException w:name="Normal" w:locked="0" w:semiHidden="0" w:uiPriority="34" w:unhideWhenUsed="0"/>
    <w:lsdException w:name="heading 1" w:locked="0" w:semiHidden="0" w:uiPriority="15" w:unhideWhenUsed="0" w:qFormat="1"/>
    <w:lsdException w:name="heading 2" w:locked="0" w:uiPriority="15" w:qFormat="1"/>
    <w:lsdException w:name="heading 3" w:locked="0" w:uiPriority="15" w:qFormat="1"/>
    <w:lsdException w:name="heading 4" w:uiPriority="37"/>
    <w:lsdException w:name="heading 5" w:uiPriority="37"/>
    <w:lsdException w:name="heading 6" w:uiPriority="37" w:qFormat="1"/>
    <w:lsdException w:name="heading 7" w:uiPriority="37" w:qFormat="1"/>
    <w:lsdException w:name="heading 8" w:uiPriority="37" w:qFormat="1"/>
    <w:lsdException w:name="heading 9" w:uiPriority="37" w:qFormat="1"/>
    <w:lsdException w:name="toc 1" w:locked="0" w:uiPriority="39"/>
    <w:lsdException w:name="toc 2" w:locked="0" w:uiPriority="39"/>
    <w:lsdException w:name="toc 3" w:locked="0" w:uiPriority="39"/>
    <w:lsdException w:name="toc 4" w:uiPriority="37"/>
    <w:lsdException w:name="toc 5" w:uiPriority="37"/>
    <w:lsdException w:name="toc 6" w:uiPriority="37"/>
    <w:lsdException w:name="toc 7" w:uiPriority="37"/>
    <w:lsdException w:name="toc 8" w:uiPriority="37"/>
    <w:lsdException w:name="toc 9" w:uiPriority="37"/>
    <w:lsdException w:name="footnote text" w:locked="0" w:uiPriority="59"/>
    <w:lsdException w:name="footer" w:uiPriority="39"/>
    <w:lsdException w:name="caption" w:locked="0" w:qFormat="1"/>
    <w:lsdException w:name="table of figures" w:locked="0" w:uiPriority="99"/>
    <w:lsdException w:name="footnote reference" w:locked="0" w:uiPriority="59"/>
    <w:lsdException w:name="page number" w:uiPriority="99"/>
    <w:lsdException w:name="endnote reference" w:locked="0" w:uiPriority="59"/>
    <w:lsdException w:name="endnote text" w:locked="0" w:uiPriority="59"/>
    <w:lsdException w:name="List Number" w:unhideWhenUsed="0"/>
    <w:lsdException w:name="List 4" w:unhideWhenUsed="0"/>
    <w:lsdException w:name="List 5" w:unhideWhenUsed="0"/>
    <w:lsdException w:name="Title" w:semiHidden="0" w:unhideWhenUsed="0"/>
    <w:lsdException w:name="Default Paragraph Font" w:locked="0" w:uiPriority="1"/>
    <w:lsdException w:name="Subtitle" w:unhideWhenUsed="0" w:qFormat="1"/>
    <w:lsdException w:name="Salutation" w:unhideWhenUsed="0"/>
    <w:lsdException w:name="Date" w:unhideWhenUsed="0"/>
    <w:lsdException w:name="Body Text First Indent" w:unhideWhenUsed="0"/>
    <w:lsdException w:name="Hyperlink" w:locked="0" w:uiPriority="99" w:qFormat="1"/>
    <w:lsdException w:name="Strong" w:locked="0" w:semiHidden="0" w:unhideWhenUsed="0" w:qFormat="1"/>
    <w:lsdException w:name="Emphasis" w:semiHidden="0" w:unhideWhenUsed="0" w:qFormat="1"/>
    <w:lsdException w:name="HTML Top of Form" w:locked="0" w:uiPriority="99"/>
    <w:lsdException w:name="HTML Bottom of Form" w:locked="0" w:uiPriority="99"/>
    <w:lsdException w:name="Normal Table" w:locked="0" w:semiHidden="0" w:uiPriority="99" w:unhideWhenUsed="0"/>
    <w:lsdException w:name="No List" w:locked="0"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semiHidden="0" w:uiPriority="99" w:unhideWhenUsed="0"/>
    <w:lsdException w:name="Table Web 3" w:uiPriority="99"/>
    <w:lsdException w:name="Balloon Text" w:uiPriority="99"/>
    <w:lsdException w:name="Table Grid" w:locked="0" w:semiHidden="0" w:uiPriority="39" w:unhideWhenUsed="0"/>
    <w:lsdException w:name="Table Theme" w:semiHidden="0" w:uiPriority="99" w:unhideWhenUsed="0"/>
    <w:lsdException w:name="Placeholder Text" w:uiPriority="99" w:unhideWhenUsed="0"/>
    <w:lsdException w:name="No Spacing"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semiHidden="0" w:uiPriority="37" w:unhideWhenUsed="0"/>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locked="0" w:uiPriority="59"/>
    <w:lsdException w:name="TOC Heading" w:uiPriority="37" w:qFormat="1"/>
  </w:latentStyles>
  <w:style w:type="paragraph" w:default="1" w:styleId="Standard">
    <w:name w:val="Normal"/>
    <w:next w:val="JSSTANDARDTEXT"/>
    <w:uiPriority w:val="69"/>
    <w:semiHidden/>
    <w:rsid w:val="001E44C1"/>
    <w:pPr>
      <w:spacing w:line="240" w:lineRule="auto"/>
    </w:pPr>
  </w:style>
  <w:style w:type="paragraph" w:styleId="berschrift1">
    <w:name w:val="heading 1"/>
    <w:basedOn w:val="JSSTANDARDFRANKLIN"/>
    <w:next w:val="JSSTANDARDTEXT"/>
    <w:link w:val="berschrift1Zchn"/>
    <w:uiPriority w:val="15"/>
    <w:qFormat/>
    <w:rsid w:val="00072BD6"/>
    <w:pPr>
      <w:keepNext/>
      <w:numPr>
        <w:numId w:val="3"/>
      </w:numPr>
      <w:tabs>
        <w:tab w:val="left" w:pos="426"/>
      </w:tabs>
      <w:spacing w:before="480" w:after="0"/>
      <w:ind w:left="425" w:hanging="425"/>
      <w:contextualSpacing/>
      <w:outlineLvl w:val="0"/>
    </w:pPr>
    <w:rPr>
      <w:rFonts w:eastAsia="Times New Roman" w:cs="Arial"/>
      <w:bCs/>
      <w:caps/>
      <w:kern w:val="32"/>
      <w:sz w:val="34"/>
      <w:szCs w:val="34"/>
      <w:lang w:eastAsia="de-DE"/>
    </w:rPr>
  </w:style>
  <w:style w:type="paragraph" w:styleId="berschrift2">
    <w:name w:val="heading 2"/>
    <w:basedOn w:val="berschrift1"/>
    <w:next w:val="JSSTANDARDTEXT"/>
    <w:link w:val="berschrift2Zchn"/>
    <w:autoRedefine/>
    <w:uiPriority w:val="15"/>
    <w:qFormat/>
    <w:rsid w:val="008020FD"/>
    <w:pPr>
      <w:numPr>
        <w:ilvl w:val="1"/>
        <w:numId w:val="1"/>
      </w:numPr>
      <w:tabs>
        <w:tab w:val="clear" w:pos="426"/>
        <w:tab w:val="clear" w:pos="992"/>
        <w:tab w:val="num" w:pos="709"/>
      </w:tabs>
      <w:spacing w:before="240"/>
      <w:ind w:left="709" w:hanging="709"/>
      <w:outlineLvl w:val="1"/>
    </w:pPr>
    <w:rPr>
      <w:sz w:val="28"/>
      <w:szCs w:val="28"/>
    </w:rPr>
  </w:style>
  <w:style w:type="paragraph" w:styleId="berschrift3">
    <w:name w:val="heading 3"/>
    <w:basedOn w:val="JSSTANDARDFRANKLIN"/>
    <w:next w:val="JSSTANDARDTEXT"/>
    <w:link w:val="berschrift3Zchn"/>
    <w:autoRedefine/>
    <w:uiPriority w:val="15"/>
    <w:qFormat/>
    <w:rsid w:val="008020FD"/>
    <w:pPr>
      <w:keepNext/>
      <w:numPr>
        <w:ilvl w:val="2"/>
        <w:numId w:val="3"/>
      </w:numPr>
      <w:tabs>
        <w:tab w:val="clear" w:pos="1959"/>
        <w:tab w:val="num" w:pos="993"/>
      </w:tabs>
      <w:spacing w:before="120" w:after="0"/>
      <w:ind w:left="993" w:hanging="993"/>
      <w:contextualSpacing/>
      <w:outlineLvl w:val="2"/>
    </w:pPr>
    <w:rPr>
      <w:rFonts w:eastAsia="Times New Roman" w:cs="Arial"/>
      <w:caps/>
      <w:sz w:val="24"/>
      <w:szCs w:val="18"/>
      <w:lang w:eastAsia="de-DE"/>
    </w:rPr>
  </w:style>
  <w:style w:type="paragraph" w:styleId="berschrift4">
    <w:name w:val="heading 4"/>
    <w:basedOn w:val="Standard"/>
    <w:next w:val="Standard"/>
    <w:link w:val="berschrift4Zchn"/>
    <w:uiPriority w:val="37"/>
    <w:semiHidden/>
    <w:locked/>
    <w:rsid w:val="00FB590D"/>
    <w:pPr>
      <w:keepNext/>
      <w:keepLines/>
      <w:numPr>
        <w:ilvl w:val="3"/>
        <w:numId w:val="3"/>
      </w:numPr>
      <w:spacing w:before="40" w:after="0"/>
      <w:outlineLvl w:val="3"/>
    </w:pPr>
    <w:rPr>
      <w:rFonts w:eastAsiaTheme="majorEastAsia" w:cstheme="majorBidi"/>
      <w:i/>
      <w:iCs/>
      <w:color w:val="484848" w:themeColor="accent2"/>
    </w:rPr>
  </w:style>
  <w:style w:type="paragraph" w:styleId="berschrift5">
    <w:name w:val="heading 5"/>
    <w:basedOn w:val="Standard"/>
    <w:next w:val="Standard"/>
    <w:link w:val="berschrift5Zchn"/>
    <w:uiPriority w:val="37"/>
    <w:semiHidden/>
    <w:locked/>
    <w:rsid w:val="00FB590D"/>
    <w:pPr>
      <w:keepNext/>
      <w:keepLines/>
      <w:numPr>
        <w:ilvl w:val="4"/>
        <w:numId w:val="3"/>
      </w:numPr>
      <w:spacing w:before="40" w:after="0"/>
      <w:outlineLvl w:val="4"/>
    </w:pPr>
    <w:rPr>
      <w:rFonts w:asciiTheme="majorHAnsi" w:eastAsiaTheme="majorEastAsia" w:hAnsiTheme="majorHAnsi" w:cstheme="majorBidi"/>
      <w:color w:val="AA011C" w:themeColor="accent1" w:themeShade="BF"/>
    </w:rPr>
  </w:style>
  <w:style w:type="paragraph" w:styleId="berschrift6">
    <w:name w:val="heading 6"/>
    <w:basedOn w:val="Standard"/>
    <w:next w:val="Standard"/>
    <w:link w:val="berschrift6Zchn"/>
    <w:uiPriority w:val="69"/>
    <w:semiHidden/>
    <w:qFormat/>
    <w:locked/>
    <w:rsid w:val="00FB590D"/>
    <w:pPr>
      <w:keepNext/>
      <w:keepLines/>
      <w:spacing w:before="40" w:after="0"/>
      <w:outlineLvl w:val="5"/>
    </w:pPr>
    <w:rPr>
      <w:rFonts w:asciiTheme="majorHAnsi" w:eastAsiaTheme="majorEastAsia" w:hAnsiTheme="majorHAnsi" w:cstheme="majorBidi"/>
      <w:color w:val="710112" w:themeColor="accent1" w:themeShade="7F"/>
    </w:rPr>
  </w:style>
  <w:style w:type="paragraph" w:styleId="berschrift7">
    <w:name w:val="heading 7"/>
    <w:basedOn w:val="Standard"/>
    <w:next w:val="Standard"/>
    <w:link w:val="berschrift7Zchn"/>
    <w:uiPriority w:val="69"/>
    <w:semiHidden/>
    <w:qFormat/>
    <w:locked/>
    <w:rsid w:val="00FB590D"/>
    <w:pPr>
      <w:keepNext/>
      <w:keepLines/>
      <w:numPr>
        <w:ilvl w:val="6"/>
        <w:numId w:val="2"/>
      </w:numPr>
      <w:spacing w:before="40" w:after="0"/>
      <w:outlineLvl w:val="6"/>
    </w:pPr>
    <w:rPr>
      <w:rFonts w:asciiTheme="majorHAnsi" w:eastAsiaTheme="majorEastAsia" w:hAnsiTheme="majorHAnsi" w:cstheme="majorBidi"/>
      <w:i/>
      <w:iCs/>
      <w:color w:val="710112" w:themeColor="accent1" w:themeShade="7F"/>
    </w:rPr>
  </w:style>
  <w:style w:type="paragraph" w:styleId="berschrift8">
    <w:name w:val="heading 8"/>
    <w:basedOn w:val="Standard"/>
    <w:next w:val="Standard"/>
    <w:link w:val="berschrift8Zchn"/>
    <w:uiPriority w:val="69"/>
    <w:semiHidden/>
    <w:qFormat/>
    <w:locked/>
    <w:rsid w:val="00FB590D"/>
    <w:pPr>
      <w:keepNext/>
      <w:keepLines/>
      <w:numPr>
        <w:ilvl w:val="7"/>
        <w:numId w:val="2"/>
      </w:numPr>
      <w:spacing w:before="40" w:after="0"/>
      <w:outlineLvl w:val="7"/>
    </w:pPr>
    <w:rPr>
      <w:rFonts w:asciiTheme="majorHAnsi" w:eastAsiaTheme="majorEastAsia" w:hAnsiTheme="majorHAnsi" w:cstheme="majorBidi"/>
      <w:color w:val="636363" w:themeColor="text1" w:themeTint="D8"/>
      <w:sz w:val="21"/>
      <w:szCs w:val="21"/>
    </w:rPr>
  </w:style>
  <w:style w:type="paragraph" w:styleId="berschrift9">
    <w:name w:val="heading 9"/>
    <w:basedOn w:val="Standard"/>
    <w:next w:val="Standard"/>
    <w:link w:val="berschrift9Zchn"/>
    <w:uiPriority w:val="69"/>
    <w:semiHidden/>
    <w:qFormat/>
    <w:locked/>
    <w:rsid w:val="00FB590D"/>
    <w:pPr>
      <w:keepNext/>
      <w:keepLines/>
      <w:numPr>
        <w:ilvl w:val="8"/>
        <w:numId w:val="2"/>
      </w:numPr>
      <w:spacing w:before="40" w:after="0"/>
      <w:outlineLvl w:val="8"/>
    </w:pPr>
    <w:rPr>
      <w:rFonts w:asciiTheme="majorHAnsi" w:eastAsiaTheme="majorEastAsia" w:hAnsiTheme="majorHAnsi" w:cstheme="majorBidi"/>
      <w:i/>
      <w:iCs/>
      <w:color w:val="636363"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JSTABELLENORMALlinks">
    <w:name w:val="JS  TABELLE NORMAL links"/>
    <w:basedOn w:val="JSSTANDARDCAMBRIA"/>
    <w:uiPriority w:val="12"/>
    <w:rsid w:val="00AE2F1B"/>
    <w:pPr>
      <w:spacing w:after="20"/>
      <w:jc w:val="left"/>
    </w:pPr>
    <w:rPr>
      <w:bCs/>
      <w:szCs w:val="20"/>
      <w:lang w:eastAsia="de-CH"/>
    </w:rPr>
  </w:style>
  <w:style w:type="paragraph" w:customStyle="1" w:styleId="JSTABELLENORMALrechts">
    <w:name w:val="JS  TABELLE NORMAL rechts"/>
    <w:basedOn w:val="JSSTANDARDCAMBRIA"/>
    <w:uiPriority w:val="12"/>
    <w:rsid w:val="00AE2F1B"/>
    <w:pPr>
      <w:spacing w:after="20"/>
      <w:jc w:val="right"/>
    </w:pPr>
  </w:style>
  <w:style w:type="paragraph" w:customStyle="1" w:styleId="JSTABELLENORMALzentriert">
    <w:name w:val="JS  TABELLE NORMAL zentriert"/>
    <w:basedOn w:val="JSSTANDARDCAMBRIA"/>
    <w:uiPriority w:val="12"/>
    <w:rsid w:val="00AE2F1B"/>
    <w:pPr>
      <w:spacing w:after="20"/>
      <w:jc w:val="center"/>
    </w:pPr>
  </w:style>
  <w:style w:type="character" w:customStyle="1" w:styleId="berschrift2Zchn">
    <w:name w:val="Überschrift 2 Zchn"/>
    <w:basedOn w:val="Absatz-Standardschriftart"/>
    <w:link w:val="berschrift2"/>
    <w:uiPriority w:val="15"/>
    <w:rsid w:val="00412CA2"/>
    <w:rPr>
      <w:rFonts w:ascii="Franklin Gothic Demi Cond" w:eastAsia="Times New Roman" w:hAnsi="Franklin Gothic Demi Cond" w:cs="Arial"/>
      <w:bCs/>
      <w:caps/>
      <w:color w:val="484848" w:themeColor="text1"/>
      <w:kern w:val="32"/>
      <w:sz w:val="28"/>
      <w:szCs w:val="28"/>
      <w:lang w:eastAsia="de-DE"/>
    </w:rPr>
  </w:style>
  <w:style w:type="character" w:customStyle="1" w:styleId="berschrift1Zchn">
    <w:name w:val="Überschrift 1 Zchn"/>
    <w:basedOn w:val="Absatz-Standardschriftart"/>
    <w:link w:val="berschrift1"/>
    <w:uiPriority w:val="15"/>
    <w:rsid w:val="00412CA2"/>
    <w:rPr>
      <w:rFonts w:ascii="Franklin Gothic Demi Cond" w:eastAsia="Times New Roman" w:hAnsi="Franklin Gothic Demi Cond" w:cs="Arial"/>
      <w:bCs/>
      <w:caps/>
      <w:color w:val="484848" w:themeColor="text1"/>
      <w:kern w:val="32"/>
      <w:sz w:val="34"/>
      <w:szCs w:val="34"/>
      <w:lang w:eastAsia="de-DE"/>
    </w:rPr>
  </w:style>
  <w:style w:type="character" w:customStyle="1" w:styleId="berschrift3Zchn">
    <w:name w:val="Überschrift 3 Zchn"/>
    <w:basedOn w:val="Absatz-Standardschriftart"/>
    <w:link w:val="berschrift3"/>
    <w:uiPriority w:val="15"/>
    <w:rsid w:val="00412CA2"/>
    <w:rPr>
      <w:rFonts w:ascii="Franklin Gothic Demi Cond" w:eastAsia="Times New Roman" w:hAnsi="Franklin Gothic Demi Cond" w:cs="Arial"/>
      <w:caps/>
      <w:color w:val="484848" w:themeColor="text1"/>
      <w:sz w:val="24"/>
      <w:szCs w:val="18"/>
      <w:lang w:eastAsia="de-DE"/>
    </w:rPr>
  </w:style>
  <w:style w:type="character" w:customStyle="1" w:styleId="berschrift4Zchn">
    <w:name w:val="Überschrift 4 Zchn"/>
    <w:basedOn w:val="Absatz-Standardschriftart"/>
    <w:link w:val="berschrift4"/>
    <w:uiPriority w:val="37"/>
    <w:semiHidden/>
    <w:rsid w:val="009E28BE"/>
    <w:rPr>
      <w:rFonts w:eastAsiaTheme="majorEastAsia" w:cstheme="majorBidi"/>
      <w:i/>
      <w:iCs/>
      <w:color w:val="484848" w:themeColor="accent2"/>
    </w:rPr>
  </w:style>
  <w:style w:type="character" w:customStyle="1" w:styleId="berschrift5Zchn">
    <w:name w:val="Überschrift 5 Zchn"/>
    <w:basedOn w:val="Absatz-Standardschriftart"/>
    <w:link w:val="berschrift5"/>
    <w:uiPriority w:val="37"/>
    <w:semiHidden/>
    <w:rsid w:val="009E28BE"/>
    <w:rPr>
      <w:rFonts w:asciiTheme="majorHAnsi" w:eastAsiaTheme="majorEastAsia" w:hAnsiTheme="majorHAnsi" w:cstheme="majorBidi"/>
      <w:color w:val="AA011C" w:themeColor="accent1" w:themeShade="BF"/>
    </w:rPr>
  </w:style>
  <w:style w:type="character" w:customStyle="1" w:styleId="berschrift6Zchn">
    <w:name w:val="Überschrift 6 Zchn"/>
    <w:basedOn w:val="Absatz-Standardschriftart"/>
    <w:link w:val="berschrift6"/>
    <w:uiPriority w:val="69"/>
    <w:semiHidden/>
    <w:rsid w:val="009E28BE"/>
    <w:rPr>
      <w:rFonts w:asciiTheme="majorHAnsi" w:eastAsiaTheme="majorEastAsia" w:hAnsiTheme="majorHAnsi" w:cstheme="majorBidi"/>
      <w:color w:val="710112" w:themeColor="accent1" w:themeShade="7F"/>
    </w:rPr>
  </w:style>
  <w:style w:type="character" w:customStyle="1" w:styleId="berschrift7Zchn">
    <w:name w:val="Überschrift 7 Zchn"/>
    <w:basedOn w:val="Absatz-Standardschriftart"/>
    <w:link w:val="berschrift7"/>
    <w:uiPriority w:val="69"/>
    <w:semiHidden/>
    <w:rsid w:val="009E28BE"/>
    <w:rPr>
      <w:rFonts w:asciiTheme="majorHAnsi" w:eastAsiaTheme="majorEastAsia" w:hAnsiTheme="majorHAnsi" w:cstheme="majorBidi"/>
      <w:i/>
      <w:iCs/>
      <w:color w:val="710112" w:themeColor="accent1" w:themeShade="7F"/>
    </w:rPr>
  </w:style>
  <w:style w:type="character" w:customStyle="1" w:styleId="berschrift8Zchn">
    <w:name w:val="Überschrift 8 Zchn"/>
    <w:basedOn w:val="Absatz-Standardschriftart"/>
    <w:link w:val="berschrift8"/>
    <w:uiPriority w:val="69"/>
    <w:semiHidden/>
    <w:rsid w:val="009E28BE"/>
    <w:rPr>
      <w:rFonts w:asciiTheme="majorHAnsi" w:eastAsiaTheme="majorEastAsia" w:hAnsiTheme="majorHAnsi" w:cstheme="majorBidi"/>
      <w:color w:val="636363" w:themeColor="text1" w:themeTint="D8"/>
      <w:sz w:val="21"/>
      <w:szCs w:val="21"/>
    </w:rPr>
  </w:style>
  <w:style w:type="character" w:customStyle="1" w:styleId="berschrift9Zchn">
    <w:name w:val="Überschrift 9 Zchn"/>
    <w:basedOn w:val="Absatz-Standardschriftart"/>
    <w:link w:val="berschrift9"/>
    <w:uiPriority w:val="69"/>
    <w:semiHidden/>
    <w:rsid w:val="009E28BE"/>
    <w:rPr>
      <w:rFonts w:asciiTheme="majorHAnsi" w:eastAsiaTheme="majorEastAsia" w:hAnsiTheme="majorHAnsi" w:cstheme="majorBidi"/>
      <w:i/>
      <w:iCs/>
      <w:color w:val="636363" w:themeColor="text1" w:themeTint="D8"/>
      <w:sz w:val="21"/>
      <w:szCs w:val="21"/>
    </w:rPr>
  </w:style>
  <w:style w:type="paragraph" w:customStyle="1" w:styleId="JSTABELLETITELZEILErechts">
    <w:name w:val="JS  TABELLE TITELZEILE rechts"/>
    <w:basedOn w:val="JSTABELLETITELZEILElinks"/>
    <w:uiPriority w:val="11"/>
    <w:rsid w:val="00AE2F1B"/>
    <w:pPr>
      <w:jc w:val="right"/>
    </w:pPr>
  </w:style>
  <w:style w:type="paragraph" w:styleId="Beschriftung">
    <w:name w:val="caption"/>
    <w:aliases w:val="_JS  Beschriftung"/>
    <w:basedOn w:val="JSSTANDARDCAMBRIA"/>
    <w:next w:val="JSSTANDARDTEXT"/>
    <w:uiPriority w:val="69"/>
    <w:semiHidden/>
    <w:qFormat/>
    <w:rsid w:val="00746081"/>
    <w:pPr>
      <w:keepNext/>
      <w:widowControl w:val="0"/>
      <w:tabs>
        <w:tab w:val="left" w:pos="426"/>
        <w:tab w:val="left" w:pos="1134"/>
      </w:tabs>
      <w:spacing w:before="60" w:after="0"/>
      <w:ind w:left="425" w:hanging="425"/>
      <w:jc w:val="left"/>
    </w:pPr>
    <w:rPr>
      <w:sz w:val="18"/>
      <w:szCs w:val="18"/>
    </w:rPr>
  </w:style>
  <w:style w:type="paragraph" w:customStyle="1" w:styleId="JSTABELLEFETTrechts">
    <w:name w:val="JS  TABELLE FETT rechts"/>
    <w:basedOn w:val="JSSTANDARDCAMBRIA"/>
    <w:uiPriority w:val="13"/>
    <w:rsid w:val="00AE2F1B"/>
    <w:pPr>
      <w:spacing w:after="20"/>
      <w:jc w:val="right"/>
    </w:pPr>
    <w:rPr>
      <w:b/>
      <w:szCs w:val="19"/>
    </w:rPr>
  </w:style>
  <w:style w:type="paragraph" w:customStyle="1" w:styleId="JSTABELLEFETTlinks">
    <w:name w:val="JS  TABELLE FETT links"/>
    <w:basedOn w:val="JSSTANDARDCAMBRIA"/>
    <w:uiPriority w:val="13"/>
    <w:rsid w:val="00AE2F1B"/>
    <w:pPr>
      <w:spacing w:after="20"/>
      <w:jc w:val="left"/>
    </w:pPr>
    <w:rPr>
      <w:b/>
      <w:bCs/>
      <w:lang w:eastAsia="de-CH"/>
    </w:rPr>
  </w:style>
  <w:style w:type="paragraph" w:customStyle="1" w:styleId="JSTABELLEROTlinks">
    <w:name w:val="JS  TABELLE ROT links"/>
    <w:basedOn w:val="JSSTANDARDCAMBRIA"/>
    <w:uiPriority w:val="13"/>
    <w:rsid w:val="00AE2F1B"/>
    <w:pPr>
      <w:spacing w:after="20"/>
      <w:jc w:val="left"/>
    </w:pPr>
    <w:rPr>
      <w:color w:val="E40226" w:themeColor="accent1"/>
      <w:szCs w:val="19"/>
    </w:rPr>
  </w:style>
  <w:style w:type="paragraph" w:customStyle="1" w:styleId="JSTABELLEROTrechts">
    <w:name w:val="JS  TABELLE ROT rechts"/>
    <w:basedOn w:val="JSTABELLEROTlinks"/>
    <w:uiPriority w:val="13"/>
    <w:rsid w:val="00AE2F1B"/>
    <w:pPr>
      <w:jc w:val="right"/>
    </w:pPr>
  </w:style>
  <w:style w:type="paragraph" w:customStyle="1" w:styleId="JSTABELLETITELZEILElinks">
    <w:name w:val="JS  TABELLE TITELZEILE links"/>
    <w:basedOn w:val="JSSTANDARDFRANKLIN"/>
    <w:uiPriority w:val="11"/>
    <w:rsid w:val="00AE2F1B"/>
    <w:pPr>
      <w:shd w:val="clear" w:color="auto" w:fill="E40226" w:themeFill="accent1"/>
      <w:tabs>
        <w:tab w:val="right" w:pos="9344"/>
      </w:tabs>
      <w:spacing w:after="0"/>
      <w:contextualSpacing/>
    </w:pPr>
    <w:rPr>
      <w:bCs/>
      <w:color w:val="FFFFFF" w:themeColor="background1"/>
    </w:rPr>
  </w:style>
  <w:style w:type="paragraph" w:customStyle="1" w:styleId="JSBETREFF">
    <w:name w:val="JS  BETREFF"/>
    <w:basedOn w:val="JSSTANDARDFRANKLIN"/>
    <w:uiPriority w:val="20"/>
    <w:semiHidden/>
    <w:rsid w:val="00AE2F1B"/>
    <w:pPr>
      <w:numPr>
        <w:numId w:val="35"/>
      </w:numPr>
      <w:tabs>
        <w:tab w:val="left" w:pos="426"/>
      </w:tabs>
      <w:spacing w:before="320" w:after="640" w:line="440" w:lineRule="exact"/>
    </w:pPr>
    <w:rPr>
      <w:caps/>
      <w:sz w:val="34"/>
    </w:rPr>
  </w:style>
  <w:style w:type="character" w:styleId="Platzhaltertext">
    <w:name w:val="Placeholder Text"/>
    <w:basedOn w:val="Absatz-Standardschriftart"/>
    <w:uiPriority w:val="99"/>
    <w:semiHidden/>
    <w:locked/>
    <w:rsid w:val="0094415C"/>
    <w:rPr>
      <w:color w:val="808080"/>
    </w:rPr>
  </w:style>
  <w:style w:type="paragraph" w:customStyle="1" w:styleId="JSBEZEICHNUNG">
    <w:name w:val="JS  BEZEICHNUNG"/>
    <w:basedOn w:val="JSSTANDARDFRANKLIN"/>
    <w:uiPriority w:val="20"/>
    <w:semiHidden/>
    <w:rsid w:val="00AE2F1B"/>
    <w:pPr>
      <w:contextualSpacing/>
    </w:pPr>
    <w:rPr>
      <w:sz w:val="28"/>
      <w:szCs w:val="26"/>
    </w:rPr>
  </w:style>
  <w:style w:type="paragraph" w:customStyle="1" w:styleId="JSBETREFFOHNEBILD">
    <w:name w:val="JS  BETREFF OHNE BILD"/>
    <w:basedOn w:val="JSSTANDARDFRANKLIN"/>
    <w:uiPriority w:val="20"/>
    <w:semiHidden/>
    <w:rsid w:val="00AE2F1B"/>
    <w:pPr>
      <w:spacing w:before="640" w:after="640" w:line="440" w:lineRule="exact"/>
    </w:pPr>
    <w:rPr>
      <w:caps/>
      <w:sz w:val="34"/>
    </w:rPr>
  </w:style>
  <w:style w:type="paragraph" w:customStyle="1" w:styleId="JSDATEINAME">
    <w:name w:val="JS  DATEINAME"/>
    <w:basedOn w:val="JSSTANDARDCAMBRIA"/>
    <w:uiPriority w:val="20"/>
    <w:semiHidden/>
    <w:rsid w:val="00AE2F1B"/>
    <w:pPr>
      <w:spacing w:after="320"/>
      <w:jc w:val="left"/>
    </w:pPr>
    <w:rPr>
      <w:sz w:val="14"/>
    </w:rPr>
  </w:style>
  <w:style w:type="character" w:styleId="Hyperlink">
    <w:name w:val="Hyperlink"/>
    <w:basedOn w:val="Absatz-Standardschriftart"/>
    <w:uiPriority w:val="69"/>
    <w:semiHidden/>
    <w:qFormat/>
    <w:rsid w:val="00E55D23"/>
    <w:rPr>
      <w:color w:val="E40226" w:themeColor="hyperlink"/>
    </w:rPr>
  </w:style>
  <w:style w:type="paragraph" w:customStyle="1" w:styleId="JSGRAFIK">
    <w:name w:val="JS  GRAFIK"/>
    <w:basedOn w:val="JSSTANDARDCAMBRIA"/>
    <w:next w:val="JSSTANDARDTEXT"/>
    <w:uiPriority w:val="19"/>
    <w:qFormat/>
    <w:rsid w:val="00AE2F1B"/>
    <w:pPr>
      <w:keepNext/>
      <w:spacing w:before="160" w:after="0"/>
      <w:jc w:val="left"/>
    </w:pPr>
    <w:rPr>
      <w:noProof/>
      <w:lang w:val="de-DE" w:eastAsia="de-DE"/>
    </w:rPr>
  </w:style>
  <w:style w:type="paragraph" w:styleId="Verzeichnis1">
    <w:name w:val="toc 1"/>
    <w:aliases w:val="_JS Verzeichnis 1"/>
    <w:basedOn w:val="JSSTANDARDCAMBRIA"/>
    <w:uiPriority w:val="39"/>
    <w:semiHidden/>
    <w:rsid w:val="00E9542F"/>
    <w:pPr>
      <w:tabs>
        <w:tab w:val="left" w:pos="426"/>
        <w:tab w:val="right" w:pos="9356"/>
      </w:tabs>
      <w:spacing w:before="240" w:after="0"/>
      <w:ind w:left="425" w:right="850" w:hanging="425"/>
      <w:contextualSpacing/>
    </w:pPr>
    <w:rPr>
      <w:b/>
      <w:caps/>
      <w:noProof/>
      <w14:scene3d>
        <w14:camera w14:prst="orthographicFront"/>
        <w14:lightRig w14:rig="threePt" w14:dir="t">
          <w14:rot w14:lat="0" w14:lon="0" w14:rev="0"/>
        </w14:lightRig>
      </w14:scene3d>
    </w:rPr>
  </w:style>
  <w:style w:type="paragraph" w:styleId="Verzeichnis2">
    <w:name w:val="toc 2"/>
    <w:aliases w:val="_JS Verzeichnis 2"/>
    <w:basedOn w:val="JSSTANDARDCAMBRIA"/>
    <w:uiPriority w:val="39"/>
    <w:semiHidden/>
    <w:rsid w:val="00E9542F"/>
    <w:pPr>
      <w:tabs>
        <w:tab w:val="left" w:pos="993"/>
        <w:tab w:val="right" w:pos="9356"/>
      </w:tabs>
      <w:spacing w:after="0"/>
      <w:ind w:left="992" w:right="851" w:hanging="567"/>
      <w:jc w:val="left"/>
    </w:pPr>
    <w:rPr>
      <w:rFonts w:eastAsiaTheme="minorEastAsia"/>
      <w:noProof/>
      <w14:scene3d>
        <w14:camera w14:prst="orthographicFront"/>
        <w14:lightRig w14:rig="threePt" w14:dir="t">
          <w14:rot w14:lat="0" w14:lon="0" w14:rev="0"/>
        </w14:lightRig>
      </w14:scene3d>
    </w:rPr>
  </w:style>
  <w:style w:type="paragraph" w:styleId="Verzeichnis3">
    <w:name w:val="toc 3"/>
    <w:aliases w:val="_JS Verzeichnis 3"/>
    <w:basedOn w:val="JSSTANDARDCAMBRIA"/>
    <w:uiPriority w:val="39"/>
    <w:semiHidden/>
    <w:rsid w:val="00E9542F"/>
    <w:pPr>
      <w:tabs>
        <w:tab w:val="left" w:pos="1843"/>
        <w:tab w:val="right" w:pos="9356"/>
      </w:tabs>
      <w:spacing w:after="0"/>
      <w:ind w:left="1843" w:right="851" w:hanging="851"/>
      <w:jc w:val="left"/>
    </w:pPr>
    <w:rPr>
      <w:rFonts w:cstheme="minorHAnsi"/>
      <w:noProof/>
      <w14:scene3d>
        <w14:camera w14:prst="orthographicFront"/>
        <w14:lightRig w14:rig="threePt" w14:dir="t">
          <w14:rot w14:lat="0" w14:lon="0" w14:rev="0"/>
        </w14:lightRig>
      </w14:scene3d>
    </w:rPr>
  </w:style>
  <w:style w:type="character" w:customStyle="1" w:styleId="TABELLENINHALT">
    <w:name w:val="==== TABELLEN INHALT ==========================================================="/>
    <w:basedOn w:val="TEXTZchn"/>
    <w:uiPriority w:val="12"/>
    <w:rsid w:val="00AE2F1B"/>
    <w:rPr>
      <w:rFonts w:ascii="Franklin Gothic Demi Cond" w:eastAsiaTheme="majorEastAsia" w:hAnsi="Franklin Gothic Demi Cond" w:cstheme="majorBidi"/>
      <w:b w:val="0"/>
      <w:caps/>
      <w:color w:val="FFFFFF" w:themeColor="background1"/>
      <w:kern w:val="32"/>
      <w:sz w:val="34"/>
      <w:szCs w:val="34"/>
      <w:bdr w:val="none" w:sz="0" w:space="0" w:color="auto"/>
      <w:shd w:val="clear" w:color="auto" w:fill="E40226" w:themeFill="accent1"/>
      <w:lang w:eastAsia="de-DE"/>
    </w:rPr>
  </w:style>
  <w:style w:type="paragraph" w:customStyle="1" w:styleId="JSANHANGBERSCHRIFT">
    <w:name w:val="JS  ANHANG ÜBERSCHRIFT"/>
    <w:next w:val="JSSTANDARDTEXT"/>
    <w:uiPriority w:val="19"/>
    <w:rsid w:val="00AE2F1B"/>
    <w:pPr>
      <w:pageBreakBefore/>
      <w:numPr>
        <w:numId w:val="31"/>
      </w:numPr>
      <w:tabs>
        <w:tab w:val="left" w:pos="1560"/>
      </w:tabs>
      <w:spacing w:after="0" w:line="240" w:lineRule="auto"/>
    </w:pPr>
    <w:rPr>
      <w:rFonts w:ascii="Franklin Gothic Demi Cond" w:hAnsi="Franklin Gothic Demi Cond"/>
      <w:color w:val="484848" w:themeColor="text1"/>
      <w:sz w:val="28"/>
      <w:lang w:eastAsia="de-DE"/>
    </w:rPr>
  </w:style>
  <w:style w:type="character" w:customStyle="1" w:styleId="TABELLENBERSCHRIFTTITELZEILE">
    <w:name w:val="==== TABELLEN ÜBERSCHRIFT &amp; TITELZEILE =============================================="/>
    <w:basedOn w:val="TEXTZchn"/>
    <w:uiPriority w:val="10"/>
    <w:rsid w:val="00AE2F1B"/>
    <w:rPr>
      <w:rFonts w:ascii="Franklin Gothic Demi Cond" w:eastAsiaTheme="majorEastAsia" w:hAnsi="Franklin Gothic Demi Cond" w:cstheme="majorBidi"/>
      <w:b/>
      <w:caps/>
      <w:color w:val="FFFFFF" w:themeColor="background1"/>
      <w:kern w:val="32"/>
      <w:sz w:val="34"/>
      <w:szCs w:val="34"/>
      <w:shd w:val="clear" w:color="auto" w:fill="E40226" w:themeFill="accent1"/>
      <w:lang w:eastAsia="de-DE"/>
    </w:rPr>
  </w:style>
  <w:style w:type="paragraph" w:customStyle="1" w:styleId="JSBERICHTSTYP">
    <w:name w:val="JS  BERICHTSTYP"/>
    <w:basedOn w:val="JSSTANDARDFRANKLIN"/>
    <w:next w:val="JSSTANDARDTEXT"/>
    <w:uiPriority w:val="20"/>
    <w:semiHidden/>
    <w:rsid w:val="00AE2F1B"/>
    <w:pPr>
      <w:ind w:left="425"/>
    </w:pPr>
  </w:style>
  <w:style w:type="paragraph" w:customStyle="1" w:styleId="JSSEITENZAHLEN">
    <w:name w:val="JS  SEITENZAHLEN"/>
    <w:basedOn w:val="JSSTANDARDFRANKLIN"/>
    <w:uiPriority w:val="55"/>
    <w:semiHidden/>
    <w:rsid w:val="00AE2F1B"/>
    <w:pPr>
      <w:tabs>
        <w:tab w:val="left" w:pos="1134"/>
      </w:tabs>
      <w:spacing w:before="80" w:after="0"/>
      <w:ind w:right="-79"/>
      <w:jc w:val="right"/>
    </w:pPr>
    <w:rPr>
      <w:rFonts w:ascii="Franklin Gothic Medium Cond" w:hAnsi="Franklin Gothic Medium Cond" w:cs="Droid Serif"/>
      <w:sz w:val="14"/>
      <w:szCs w:val="14"/>
    </w:rPr>
  </w:style>
  <w:style w:type="paragraph" w:styleId="Listenabsatz">
    <w:name w:val="List Paragraph"/>
    <w:basedOn w:val="Standard"/>
    <w:uiPriority w:val="37"/>
    <w:semiHidden/>
    <w:locked/>
    <w:rsid w:val="00FA3799"/>
    <w:pPr>
      <w:ind w:left="720"/>
      <w:contextualSpacing/>
    </w:pPr>
  </w:style>
  <w:style w:type="paragraph" w:styleId="Sprechblasentext">
    <w:name w:val="Balloon Text"/>
    <w:basedOn w:val="Standard"/>
    <w:link w:val="SprechblasentextZchn"/>
    <w:uiPriority w:val="99"/>
    <w:semiHidden/>
    <w:locked/>
    <w:rsid w:val="00DB78A4"/>
    <w:pPr>
      <w:spacing w:after="0"/>
    </w:pPr>
    <w:rPr>
      <w:rFonts w:ascii="Tahoma" w:hAnsi="Tahoma" w:cs="Tahoma"/>
      <w:sz w:val="16"/>
      <w:szCs w:val="16"/>
    </w:rPr>
  </w:style>
  <w:style w:type="paragraph" w:customStyle="1" w:styleId="JSORTDATUMAUTOR">
    <w:name w:val="JS  ORT/DATUM/AUTOR"/>
    <w:basedOn w:val="JSSTANDARDCAMBRIA"/>
    <w:next w:val="JSSTANDARDTEXT"/>
    <w:uiPriority w:val="20"/>
    <w:semiHidden/>
    <w:rsid w:val="00AE2F1B"/>
    <w:pPr>
      <w:spacing w:after="20"/>
      <w:jc w:val="left"/>
    </w:pPr>
  </w:style>
  <w:style w:type="character" w:customStyle="1" w:styleId="JSJAUSLINSTEBLER">
    <w:name w:val="JS  JAUSLIN STEBLER"/>
    <w:uiPriority w:val="19"/>
    <w:qFormat/>
    <w:rsid w:val="00AE2F1B"/>
    <w:rPr>
      <w:rFonts w:ascii="Franklin Gothic Medium Cond" w:hAnsi="Franklin Gothic Medium Cond"/>
      <w:caps/>
      <w:lang w:val="fr-CH"/>
    </w:rPr>
  </w:style>
  <w:style w:type="paragraph" w:customStyle="1" w:styleId="JSFUSSZEILEwwwfett">
    <w:name w:val="JS  FUSSZEILE www fett"/>
    <w:basedOn w:val="JSFUSSZEILEwww"/>
    <w:link w:val="JSFUSSZEILEwwwfettZchn"/>
    <w:uiPriority w:val="55"/>
    <w:semiHidden/>
    <w:rsid w:val="00AE2F1B"/>
    <w:rPr>
      <w:rFonts w:ascii="Franklin Gothic Demi Cond" w:hAnsi="Franklin Gothic Demi Cond"/>
    </w:rPr>
  </w:style>
  <w:style w:type="paragraph" w:customStyle="1" w:styleId="BEIBEDARF">
    <w:name w:val="==== BEI BEDARF ========================================================="/>
    <w:basedOn w:val="JSSTANDARDCAMBRIA"/>
    <w:uiPriority w:val="20"/>
    <w:semiHidden/>
    <w:rsid w:val="00AE2F1B"/>
    <w:pPr>
      <w:shd w:val="clear" w:color="auto" w:fill="E40226" w:themeFill="accent1"/>
    </w:pPr>
    <w:rPr>
      <w:color w:val="FFFFFF" w:themeColor="background1"/>
    </w:rPr>
  </w:style>
  <w:style w:type="character" w:customStyle="1" w:styleId="SprechblasentextZchn">
    <w:name w:val="Sprechblasentext Zchn"/>
    <w:basedOn w:val="Absatz-Standardschriftart"/>
    <w:link w:val="Sprechblasentext"/>
    <w:uiPriority w:val="99"/>
    <w:semiHidden/>
    <w:rsid w:val="009E28BE"/>
    <w:rPr>
      <w:rFonts w:ascii="Tahoma" w:hAnsi="Tahoma" w:cs="Tahoma"/>
      <w:sz w:val="16"/>
      <w:szCs w:val="16"/>
    </w:rPr>
  </w:style>
  <w:style w:type="paragraph" w:customStyle="1" w:styleId="JSBROSTANDORTE">
    <w:name w:val="JS  BÜROSTANDORTE"/>
    <w:basedOn w:val="JSSTANDARDFRANKLIN"/>
    <w:uiPriority w:val="55"/>
    <w:semiHidden/>
    <w:rsid w:val="00AE2F1B"/>
    <w:pPr>
      <w:spacing w:after="0"/>
    </w:pPr>
    <w:rPr>
      <w:rFonts w:ascii="Franklin Gothic Medium Cond" w:hAnsi="Franklin Gothic Medium Cond"/>
      <w:sz w:val="12"/>
    </w:rPr>
  </w:style>
  <w:style w:type="paragraph" w:customStyle="1" w:styleId="JSBROSTANDORTEFETT">
    <w:name w:val="JS  BÜROSTANDORTE FETT"/>
    <w:basedOn w:val="JSSTANDARDFRANKLIN"/>
    <w:next w:val="JSBROSTANDORTE"/>
    <w:link w:val="JSBROSTANDORTEFETTZchn"/>
    <w:uiPriority w:val="55"/>
    <w:semiHidden/>
    <w:rsid w:val="00AE2F1B"/>
    <w:pPr>
      <w:spacing w:after="0"/>
    </w:pPr>
    <w:rPr>
      <w:sz w:val="12"/>
    </w:rPr>
  </w:style>
  <w:style w:type="character" w:customStyle="1" w:styleId="JSSTANDARDFRANKLINZchn">
    <w:name w:val="JS  STANDARD FRANKLIN Zchn"/>
    <w:basedOn w:val="Absatz-Standardschriftart"/>
    <w:link w:val="JSSTANDARDFRANKLIN"/>
    <w:rsid w:val="00AE2F1B"/>
    <w:rPr>
      <w:rFonts w:ascii="Franklin Gothic Demi Cond" w:hAnsi="Franklin Gothic Demi Cond"/>
      <w:color w:val="484848" w:themeColor="text1"/>
    </w:rPr>
  </w:style>
  <w:style w:type="character" w:customStyle="1" w:styleId="JSBROSTANDORTEFETTZchn">
    <w:name w:val="JS  BÜROSTANDORTE FETT Zchn"/>
    <w:basedOn w:val="JSSTANDARDFRANKLINZchn"/>
    <w:link w:val="JSBROSTANDORTEFETT"/>
    <w:uiPriority w:val="55"/>
    <w:semiHidden/>
    <w:rsid w:val="00AE2F1B"/>
    <w:rPr>
      <w:rFonts w:ascii="Franklin Gothic Demi Cond" w:hAnsi="Franklin Gothic Demi Cond"/>
      <w:color w:val="484848" w:themeColor="text1"/>
      <w:sz w:val="12"/>
    </w:rPr>
  </w:style>
  <w:style w:type="paragraph" w:customStyle="1" w:styleId="JSFREUNDLICHEGRSSE">
    <w:name w:val="JS  FREUNDLICHE GRÜSSE"/>
    <w:basedOn w:val="JSSTANDARDCAMBRIA"/>
    <w:next w:val="JSSTANDARDTEXT"/>
    <w:uiPriority w:val="20"/>
    <w:semiHidden/>
    <w:rsid w:val="00AE2F1B"/>
    <w:pPr>
      <w:spacing w:before="360" w:after="0"/>
      <w:contextualSpacing/>
      <w:jc w:val="left"/>
    </w:pPr>
  </w:style>
  <w:style w:type="character" w:customStyle="1" w:styleId="JSZEICHENkursiv">
    <w:name w:val="JS  ZEICHEN kursiv"/>
    <w:uiPriority w:val="3"/>
    <w:rsid w:val="00AE2F1B"/>
    <w:rPr>
      <w:i/>
    </w:rPr>
  </w:style>
  <w:style w:type="paragraph" w:customStyle="1" w:styleId="JSSTANDARDTEXTeingerckt">
    <w:name w:val="JS  STANDARDTEXT eingerückt"/>
    <w:basedOn w:val="JSSTANDARDCAMBRIA"/>
    <w:next w:val="JSSTANDARDTEXT"/>
    <w:uiPriority w:val="1"/>
    <w:rsid w:val="00AE2F1B"/>
    <w:pPr>
      <w:ind w:left="1701" w:hanging="1701"/>
    </w:pPr>
  </w:style>
  <w:style w:type="paragraph" w:customStyle="1" w:styleId="JSSTANDARDTEXTohneAbstand">
    <w:name w:val="JS  STANDARDTEXT ohne Abstand"/>
    <w:basedOn w:val="JSSTANDARDCAMBRIA"/>
    <w:next w:val="JSSTANDARDTEXT"/>
    <w:uiPriority w:val="1"/>
    <w:rsid w:val="00AE2F1B"/>
    <w:pPr>
      <w:spacing w:after="0"/>
    </w:pPr>
  </w:style>
  <w:style w:type="character" w:customStyle="1" w:styleId="JSZEICHENfett">
    <w:name w:val="JS  ZEICHEN fett"/>
    <w:uiPriority w:val="3"/>
    <w:rsid w:val="00AE2F1B"/>
    <w:rPr>
      <w:b/>
    </w:rPr>
  </w:style>
  <w:style w:type="character" w:customStyle="1" w:styleId="JSZEICHENfettkursiv">
    <w:name w:val="JS  ZEICHEN fett &amp; kursiv"/>
    <w:uiPriority w:val="3"/>
    <w:rsid w:val="00AE2F1B"/>
    <w:rPr>
      <w:b/>
      <w:i/>
    </w:rPr>
  </w:style>
  <w:style w:type="paragraph" w:customStyle="1" w:styleId="JSZITAThellgrau">
    <w:name w:val="JS  ZITAT hellgrau"/>
    <w:basedOn w:val="JSSTANDARDCAMBRIA"/>
    <w:next w:val="JSSTANDARDTEXT"/>
    <w:uiPriority w:val="7"/>
    <w:rsid w:val="00AE2F1B"/>
    <w:pPr>
      <w:ind w:left="284"/>
    </w:pPr>
    <w:rPr>
      <w:color w:val="919191" w:themeColor="accent4"/>
    </w:rPr>
  </w:style>
  <w:style w:type="paragraph" w:customStyle="1" w:styleId="JSZITATkursivrot">
    <w:name w:val="JS  ZITAT kursiv rot"/>
    <w:basedOn w:val="JSSTANDARDCAMBRIA"/>
    <w:next w:val="JSSTANDARDTEXT"/>
    <w:uiPriority w:val="7"/>
    <w:rsid w:val="00AE2F1B"/>
    <w:pPr>
      <w:pBdr>
        <w:top w:val="dotted" w:sz="4" w:space="1" w:color="484848" w:themeColor="text1"/>
        <w:bottom w:val="dotted" w:sz="4" w:space="1" w:color="484848" w:themeColor="text1"/>
      </w:pBdr>
      <w:spacing w:before="320" w:after="360"/>
      <w:ind w:left="284"/>
    </w:pPr>
    <w:rPr>
      <w:i/>
      <w:color w:val="E40226" w:themeColor="accent1"/>
      <w:lang w:eastAsia="de-DE"/>
    </w:rPr>
  </w:style>
  <w:style w:type="character" w:customStyle="1" w:styleId="JSZEICHENfetthellgrau">
    <w:name w:val="JS  ZEICHEN fett hellgrau"/>
    <w:uiPriority w:val="3"/>
    <w:rsid w:val="00AE2F1B"/>
    <w:rPr>
      <w:b/>
      <w:color w:val="919191" w:themeColor="accent4"/>
    </w:rPr>
  </w:style>
  <w:style w:type="paragraph" w:customStyle="1" w:styleId="JSZITATkursivhellgrau">
    <w:name w:val="JS  ZITAT kursiv hellgrau"/>
    <w:basedOn w:val="JSSTANDARDCAMBRIA"/>
    <w:next w:val="JSSTANDARDTEXT"/>
    <w:uiPriority w:val="7"/>
    <w:rsid w:val="00AE2F1B"/>
    <w:pPr>
      <w:spacing w:before="160"/>
      <w:ind w:left="284" w:right="-2"/>
    </w:pPr>
    <w:rPr>
      <w:i/>
      <w:iCs/>
      <w:color w:val="919191" w:themeColor="accent4"/>
      <w:lang w:val="en-US"/>
    </w:rPr>
  </w:style>
  <w:style w:type="paragraph" w:customStyle="1" w:styleId="JSBERSCHRIFT3prakei">
    <w:name w:val="JS  ÜBERSCHRIFT3 (pr.ak.ei)"/>
    <w:basedOn w:val="JSSTANDARDFRANKLIN"/>
    <w:next w:val="Standard"/>
    <w:link w:val="JSBERSCHRIFT3prakeiZchn"/>
    <w:uiPriority w:val="17"/>
    <w:rsid w:val="00AE2F1B"/>
    <w:pPr>
      <w:keepNext/>
      <w:numPr>
        <w:ilvl w:val="2"/>
        <w:numId w:val="42"/>
      </w:numPr>
      <w:tabs>
        <w:tab w:val="left" w:pos="851"/>
      </w:tabs>
      <w:spacing w:before="120" w:after="0"/>
      <w:contextualSpacing/>
    </w:pPr>
    <w:rPr>
      <w:sz w:val="24"/>
      <w:szCs w:val="24"/>
    </w:rPr>
  </w:style>
  <w:style w:type="paragraph" w:customStyle="1" w:styleId="JSTABELLEBERSCHRIFT">
    <w:name w:val="JS  TABELLE ÜBERSCHRIFT"/>
    <w:basedOn w:val="JSSTANDARDFRANKLIN"/>
    <w:next w:val="JSSTANDARDTEXT"/>
    <w:uiPriority w:val="10"/>
    <w:qFormat/>
    <w:rsid w:val="00AE2F1B"/>
    <w:pPr>
      <w:numPr>
        <w:numId w:val="39"/>
      </w:numPr>
      <w:tabs>
        <w:tab w:val="left" w:pos="340"/>
      </w:tabs>
      <w:spacing w:before="240" w:after="120"/>
      <w:contextualSpacing/>
    </w:pPr>
    <w:rPr>
      <w:rFonts w:eastAsiaTheme="majorEastAsia" w:cstheme="majorBidi"/>
      <w:caps/>
      <w:sz w:val="24"/>
      <w:szCs w:val="24"/>
      <w:lang w:eastAsia="de-DE"/>
    </w:rPr>
  </w:style>
  <w:style w:type="paragraph" w:customStyle="1" w:styleId="JSADRESSE">
    <w:name w:val="JS  ADRESSE"/>
    <w:basedOn w:val="JSSTANDARDCAMBRIA"/>
    <w:uiPriority w:val="20"/>
    <w:semiHidden/>
    <w:rsid w:val="00AE2F1B"/>
    <w:pPr>
      <w:spacing w:after="0"/>
      <w:jc w:val="left"/>
    </w:pPr>
    <w:rPr>
      <w:lang w:eastAsia="de-DE"/>
    </w:rPr>
  </w:style>
  <w:style w:type="table" w:styleId="Tabellenraster">
    <w:name w:val="Table Grid"/>
    <w:basedOn w:val="NormaleTabelle"/>
    <w:uiPriority w:val="39"/>
    <w:rsid w:val="00780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SFOTODOKUzeile1">
    <w:name w:val="JS  FOTODOKU zeile1"/>
    <w:basedOn w:val="JSSTANDARDCAMBRIA"/>
    <w:next w:val="JSFOTODOKUzeile2"/>
    <w:uiPriority w:val="20"/>
    <w:semiHidden/>
    <w:rsid w:val="00AE2F1B"/>
    <w:pPr>
      <w:keepNext/>
      <w:widowControl w:val="0"/>
      <w:tabs>
        <w:tab w:val="left" w:pos="426"/>
      </w:tabs>
      <w:spacing w:after="0"/>
      <w:ind w:left="425" w:hanging="425"/>
      <w:jc w:val="left"/>
    </w:pPr>
    <w:rPr>
      <w:noProof/>
      <w:sz w:val="20"/>
      <w:szCs w:val="20"/>
    </w:rPr>
  </w:style>
  <w:style w:type="character" w:customStyle="1" w:styleId="JSFUSSZEILEwwwfettZchn">
    <w:name w:val="JS  FUSSZEILE www fett Zchn"/>
    <w:basedOn w:val="Absatz-Standardschriftart"/>
    <w:link w:val="JSFUSSZEILEwwwfett"/>
    <w:uiPriority w:val="55"/>
    <w:semiHidden/>
    <w:rsid w:val="00AE2F1B"/>
    <w:rPr>
      <w:rFonts w:ascii="Franklin Gothic Demi Cond" w:hAnsi="Franklin Gothic Demi Cond"/>
      <w:color w:val="484848" w:themeColor="text1"/>
      <w:sz w:val="14"/>
    </w:rPr>
  </w:style>
  <w:style w:type="paragraph" w:customStyle="1" w:styleId="JSFOTODOKUzeile2">
    <w:name w:val="JS  FOTODOKU zeile2"/>
    <w:basedOn w:val="JSSTANDARDCAMBRIA"/>
    <w:next w:val="JSFOTODOKUzeile3"/>
    <w:uiPriority w:val="20"/>
    <w:semiHidden/>
    <w:rsid w:val="00AE2F1B"/>
    <w:pPr>
      <w:keepNext/>
      <w:tabs>
        <w:tab w:val="left" w:pos="426"/>
      </w:tabs>
      <w:spacing w:before="60"/>
      <w:jc w:val="left"/>
    </w:pPr>
    <w:rPr>
      <w:rFonts w:eastAsia="Times New Roman" w:cs="Times New Roman"/>
      <w:color w:val="484848"/>
      <w:sz w:val="18"/>
      <w:szCs w:val="18"/>
      <w:lang w:val="en-US"/>
    </w:rPr>
  </w:style>
  <w:style w:type="paragraph" w:customStyle="1" w:styleId="JSFOTODOKUzeile3">
    <w:name w:val="JS  FOTODOKU zeile3"/>
    <w:basedOn w:val="JSSTANDARDCAMBRIA"/>
    <w:next w:val="JSSTANDARDTEXT"/>
    <w:uiPriority w:val="20"/>
    <w:semiHidden/>
    <w:rsid w:val="00AE2F1B"/>
    <w:pPr>
      <w:spacing w:after="0"/>
      <w:jc w:val="left"/>
    </w:pPr>
    <w:rPr>
      <w:color w:val="484848" w:themeColor="text2"/>
      <w:sz w:val="14"/>
      <w:szCs w:val="14"/>
    </w:rPr>
  </w:style>
  <w:style w:type="paragraph" w:customStyle="1" w:styleId="JSTABELLELEGENDE">
    <w:name w:val="JS  TABELLE LEGENDE"/>
    <w:basedOn w:val="JSSTANDARDCAMBRIA"/>
    <w:next w:val="JSSTANDARDTEXT"/>
    <w:uiPriority w:val="9"/>
    <w:rsid w:val="00AE2F1B"/>
    <w:pPr>
      <w:numPr>
        <w:numId w:val="38"/>
      </w:numPr>
      <w:tabs>
        <w:tab w:val="left" w:pos="426"/>
      </w:tabs>
      <w:spacing w:before="80" w:after="240"/>
      <w:jc w:val="left"/>
    </w:pPr>
    <w:rPr>
      <w:noProof/>
      <w:sz w:val="14"/>
      <w:szCs w:val="14"/>
    </w:rPr>
  </w:style>
  <w:style w:type="paragraph" w:customStyle="1" w:styleId="JSTABELLEFETTzentriert">
    <w:name w:val="JS  TABELLE FETT zentriert"/>
    <w:basedOn w:val="JSSTANDARDCAMBRIA"/>
    <w:uiPriority w:val="13"/>
    <w:rsid w:val="00AE2F1B"/>
    <w:pPr>
      <w:spacing w:after="20"/>
      <w:jc w:val="center"/>
    </w:pPr>
    <w:rPr>
      <w:b/>
    </w:rPr>
  </w:style>
  <w:style w:type="paragraph" w:customStyle="1" w:styleId="JSTABELLEOHNEABSATZzentriert">
    <w:name w:val="JS  TABELLE OHNE ABSATZ zentriert"/>
    <w:basedOn w:val="JSSTANDARDCAMBRIA"/>
    <w:uiPriority w:val="14"/>
    <w:rsid w:val="00AE2F1B"/>
    <w:pPr>
      <w:spacing w:after="0"/>
      <w:jc w:val="center"/>
    </w:pPr>
    <w:rPr>
      <w:rFonts w:eastAsia="Times New Roman" w:cs="Times New Roman"/>
      <w:color w:val="484848"/>
      <w:lang w:val="en-US"/>
    </w:rPr>
  </w:style>
  <w:style w:type="paragraph" w:customStyle="1" w:styleId="JSEINSCHREIBEN">
    <w:name w:val="JS  EINSCHREIBEN"/>
    <w:basedOn w:val="JSSTANDARDCAMBRIA"/>
    <w:uiPriority w:val="20"/>
    <w:semiHidden/>
    <w:rsid w:val="00AE2F1B"/>
    <w:pPr>
      <w:spacing w:before="300" w:after="0"/>
      <w:jc w:val="left"/>
    </w:pPr>
    <w:rPr>
      <w:b/>
      <w:lang w:eastAsia="de-DE"/>
    </w:rPr>
  </w:style>
  <w:style w:type="paragraph" w:customStyle="1" w:styleId="JSKOPFZEILEA4QUER">
    <w:name w:val="JS  KOPFZEILE A4QUER"/>
    <w:basedOn w:val="JSSTANDARDFRANKLIN"/>
    <w:uiPriority w:val="55"/>
    <w:rsid w:val="00AE2F1B"/>
    <w:pPr>
      <w:spacing w:after="0"/>
      <w:ind w:right="42"/>
      <w:contextualSpacing/>
      <w:jc w:val="right"/>
    </w:pPr>
    <w:rPr>
      <w:rFonts w:ascii="Franklin Gothic Medium Cond" w:hAnsi="Franklin Gothic Medium Cond"/>
      <w:bCs/>
      <w:sz w:val="14"/>
    </w:rPr>
  </w:style>
  <w:style w:type="paragraph" w:customStyle="1" w:styleId="JSFUSSZEILEA3QUER">
    <w:name w:val="JS  FUSSZEILE A3QUER"/>
    <w:basedOn w:val="JSSTANDARDFRANKLIN"/>
    <w:uiPriority w:val="55"/>
    <w:semiHidden/>
    <w:rsid w:val="00AE2F1B"/>
    <w:pPr>
      <w:spacing w:before="80" w:after="0"/>
      <w:ind w:left="-108"/>
    </w:pPr>
    <w:rPr>
      <w:rFonts w:ascii="Franklin Gothic Medium Cond" w:hAnsi="Franklin Gothic Medium Cond"/>
      <w:sz w:val="14"/>
    </w:rPr>
  </w:style>
  <w:style w:type="paragraph" w:customStyle="1" w:styleId="JSKOPFZEILEA3QUER">
    <w:name w:val="JS  KOPFZEILE A3QUER"/>
    <w:basedOn w:val="JSSTANDARDFRANKLIN"/>
    <w:uiPriority w:val="55"/>
    <w:rsid w:val="00AE2F1B"/>
    <w:pPr>
      <w:shd w:val="clear" w:color="auto" w:fill="FFFFFF" w:themeFill="background1"/>
      <w:spacing w:after="0"/>
      <w:ind w:right="14"/>
      <w:contextualSpacing/>
      <w:jc w:val="right"/>
    </w:pPr>
    <w:rPr>
      <w:rFonts w:ascii="Franklin Gothic Medium Cond" w:hAnsi="Franklin Gothic Medium Cond"/>
      <w:sz w:val="14"/>
      <w:szCs w:val="16"/>
      <w:lang w:eastAsia="de-CH"/>
    </w:rPr>
  </w:style>
  <w:style w:type="paragraph" w:customStyle="1" w:styleId="JSFUSSZEILEwww">
    <w:name w:val="JS  FUSSZEILE www"/>
    <w:basedOn w:val="JSSTANDARDFRANKLIN"/>
    <w:uiPriority w:val="55"/>
    <w:semiHidden/>
    <w:rsid w:val="00AE2F1B"/>
    <w:pPr>
      <w:spacing w:before="120"/>
    </w:pPr>
    <w:rPr>
      <w:rFonts w:ascii="Franklin Gothic Medium Cond" w:hAnsi="Franklin Gothic Medium Cond"/>
      <w:sz w:val="14"/>
    </w:rPr>
  </w:style>
  <w:style w:type="character" w:customStyle="1" w:styleId="JSZEICHENhochgestellt">
    <w:name w:val="JS  ZEICHEN hochgestellt"/>
    <w:uiPriority w:val="5"/>
    <w:rsid w:val="00AE2F1B"/>
    <w:rPr>
      <w:caps w:val="0"/>
      <w:smallCaps w:val="0"/>
      <w:strike w:val="0"/>
      <w:dstrike w:val="0"/>
      <w:vanish w:val="0"/>
      <w:vertAlign w:val="superscript"/>
    </w:rPr>
  </w:style>
  <w:style w:type="character" w:customStyle="1" w:styleId="JSZEICHENtiefgestellt">
    <w:name w:val="JS  ZEICHEN tiefgestellt"/>
    <w:uiPriority w:val="5"/>
    <w:rsid w:val="00AE2F1B"/>
    <w:rPr>
      <w:caps w:val="0"/>
      <w:smallCaps w:val="0"/>
      <w:strike w:val="0"/>
      <w:dstrike w:val="0"/>
      <w:vanish w:val="0"/>
      <w:vertAlign w:val="subscript"/>
    </w:rPr>
  </w:style>
  <w:style w:type="character" w:customStyle="1" w:styleId="JSZEICHENtiefgestelltrot">
    <w:name w:val="JS  ZEICHEN tiefgestellt rot"/>
    <w:uiPriority w:val="5"/>
    <w:rsid w:val="00AE2F1B"/>
    <w:rPr>
      <w:caps w:val="0"/>
      <w:smallCaps w:val="0"/>
      <w:strike w:val="0"/>
      <w:dstrike w:val="0"/>
      <w:vanish w:val="0"/>
      <w:color w:val="E40226" w:themeColor="accent1"/>
      <w:vertAlign w:val="subscript"/>
    </w:rPr>
  </w:style>
  <w:style w:type="paragraph" w:customStyle="1" w:styleId="JSTABELLETITELZEILEzentriert">
    <w:name w:val="JS  TABELLE TITELZEILE zentriert"/>
    <w:basedOn w:val="JSTABELLETITELZEILErechts"/>
    <w:uiPriority w:val="11"/>
    <w:rsid w:val="00AE2F1B"/>
    <w:pPr>
      <w:jc w:val="center"/>
    </w:pPr>
  </w:style>
  <w:style w:type="character" w:customStyle="1" w:styleId="JSMARKIERUNGgelb">
    <w:name w:val="JS  MARKIERUNG gelb"/>
    <w:uiPriority w:val="2"/>
    <w:rsid w:val="00AE2F1B"/>
    <w:rPr>
      <w:bdr w:val="none" w:sz="0" w:space="0" w:color="auto"/>
      <w:shd w:val="clear" w:color="auto" w:fill="FFFF00"/>
    </w:rPr>
  </w:style>
  <w:style w:type="character" w:customStyle="1" w:styleId="JSMARKIERUNGgrn">
    <w:name w:val="JS  MARKIERUNG grün"/>
    <w:uiPriority w:val="2"/>
    <w:rsid w:val="00AE2F1B"/>
    <w:rPr>
      <w:bdr w:val="none" w:sz="0" w:space="0" w:color="auto"/>
      <w:shd w:val="clear" w:color="auto" w:fill="46C846"/>
    </w:rPr>
  </w:style>
  <w:style w:type="character" w:customStyle="1" w:styleId="JSMARKIERUNGblau">
    <w:name w:val="JS  MARKIERUNG blau"/>
    <w:uiPriority w:val="2"/>
    <w:rsid w:val="00AE2F1B"/>
    <w:rPr>
      <w:bdr w:val="none" w:sz="0" w:space="0" w:color="auto"/>
      <w:shd w:val="clear" w:color="auto" w:fill="00FFFF"/>
    </w:rPr>
  </w:style>
  <w:style w:type="character" w:customStyle="1" w:styleId="JSMARKIERUNGorange">
    <w:name w:val="JS  MARKIERUNG orange"/>
    <w:uiPriority w:val="2"/>
    <w:rsid w:val="00AE2F1B"/>
    <w:rPr>
      <w:bdr w:val="none" w:sz="0" w:space="0" w:color="auto"/>
      <w:shd w:val="clear" w:color="auto" w:fill="FF9900"/>
    </w:rPr>
  </w:style>
  <w:style w:type="paragraph" w:customStyle="1" w:styleId="JSGROSSERTITEL">
    <w:name w:val="JS  GROSSERTITEL"/>
    <w:basedOn w:val="JSSTANDARDFRANKLIN"/>
    <w:next w:val="JSSTANDARDTEXT"/>
    <w:uiPriority w:val="20"/>
    <w:rsid w:val="00AE2F1B"/>
    <w:rPr>
      <w:caps/>
      <w:color w:val="484848" w:themeColor="text2"/>
      <w:sz w:val="34"/>
    </w:rPr>
  </w:style>
  <w:style w:type="paragraph" w:customStyle="1" w:styleId="KOPFUNDFUSSZEILEN">
    <w:name w:val="==== KOPF UND FUSSZEILEN  ==============================================="/>
    <w:basedOn w:val="JSSTANDARDCAMBRIA"/>
    <w:link w:val="KOPFUNDFUSSZEILENZchn"/>
    <w:uiPriority w:val="55"/>
    <w:semiHidden/>
    <w:rsid w:val="00AE2F1B"/>
    <w:pPr>
      <w:shd w:val="clear" w:color="auto" w:fill="E40226" w:themeFill="accent1"/>
      <w:tabs>
        <w:tab w:val="left" w:pos="426"/>
      </w:tabs>
      <w:spacing w:before="640" w:after="640" w:line="440" w:lineRule="exact"/>
      <w:contextualSpacing/>
    </w:pPr>
    <w:rPr>
      <w:rFonts w:ascii="Franklin Gothic Demi Cond" w:eastAsiaTheme="majorEastAsia" w:hAnsi="Franklin Gothic Demi Cond" w:cstheme="majorBidi"/>
      <w:caps/>
      <w:color w:val="FFFFFF" w:themeColor="background1"/>
      <w:kern w:val="32"/>
      <w:sz w:val="34"/>
      <w:szCs w:val="34"/>
      <w:lang w:eastAsia="de-DE"/>
    </w:rPr>
  </w:style>
  <w:style w:type="paragraph" w:customStyle="1" w:styleId="JSIMPRESSUM">
    <w:name w:val="JS  IMPRESSUM"/>
    <w:basedOn w:val="JSSTANDARDCAMBRIA"/>
    <w:next w:val="JSSTANDARDTEXT"/>
    <w:uiPriority w:val="20"/>
    <w:semiHidden/>
    <w:rsid w:val="00AE2F1B"/>
    <w:pPr>
      <w:tabs>
        <w:tab w:val="left" w:pos="1418"/>
      </w:tabs>
      <w:spacing w:after="0"/>
      <w:jc w:val="left"/>
    </w:pPr>
  </w:style>
  <w:style w:type="paragraph" w:customStyle="1" w:styleId="JSTABELLEOHNEABSATZlinks">
    <w:name w:val="JS  TABELLE OHNE ABSATZ links"/>
    <w:basedOn w:val="JSSTANDARDCAMBRIA"/>
    <w:uiPriority w:val="14"/>
    <w:qFormat/>
    <w:rsid w:val="00AE2F1B"/>
    <w:pPr>
      <w:spacing w:after="0"/>
      <w:jc w:val="left"/>
    </w:pPr>
    <w:rPr>
      <w:rFonts w:eastAsia="Times New Roman" w:cs="Times New Roman"/>
      <w:bCs/>
      <w:color w:val="484848"/>
    </w:rPr>
  </w:style>
  <w:style w:type="paragraph" w:customStyle="1" w:styleId="JSTABELLEOHNEABSATZrechts">
    <w:name w:val="JS  TABELLE OHNE ABSATZ rechts"/>
    <w:basedOn w:val="JSSTANDARDCAMBRIA"/>
    <w:uiPriority w:val="14"/>
    <w:rsid w:val="00AE2F1B"/>
    <w:pPr>
      <w:spacing w:after="0"/>
      <w:jc w:val="right"/>
    </w:pPr>
    <w:rPr>
      <w:bCs/>
    </w:rPr>
  </w:style>
  <w:style w:type="paragraph" w:customStyle="1" w:styleId="JSTABELLEROTzentriert">
    <w:name w:val="JS  TABELLE ROT zentriert"/>
    <w:basedOn w:val="JSTABELLEROTlinks"/>
    <w:uiPriority w:val="13"/>
    <w:rsid w:val="00AE2F1B"/>
    <w:pPr>
      <w:jc w:val="center"/>
    </w:pPr>
  </w:style>
  <w:style w:type="character" w:customStyle="1" w:styleId="JSZEICHENrot">
    <w:name w:val="JS  ZEICHEN rot"/>
    <w:uiPriority w:val="6"/>
    <w:rsid w:val="00AE2F1B"/>
    <w:rPr>
      <w:color w:val="E40226" w:themeColor="accent1"/>
    </w:rPr>
  </w:style>
  <w:style w:type="character" w:customStyle="1" w:styleId="JSMARKIERUNGhellgrn">
    <w:name w:val="JS  MARKIERUNG hellgrün"/>
    <w:uiPriority w:val="2"/>
    <w:rsid w:val="00AE2F1B"/>
    <w:rPr>
      <w:bdr w:val="none" w:sz="0" w:space="0" w:color="auto"/>
      <w:shd w:val="clear" w:color="auto" w:fill="C8E61E"/>
    </w:rPr>
  </w:style>
  <w:style w:type="character" w:customStyle="1" w:styleId="JSMARKIERUNGgrau">
    <w:name w:val="JS  MARKIERUNG grau"/>
    <w:uiPriority w:val="2"/>
    <w:rsid w:val="00AE2F1B"/>
    <w:rPr>
      <w:bdr w:val="none" w:sz="0" w:space="0" w:color="auto"/>
      <w:shd w:val="clear" w:color="auto" w:fill="BFBFBF" w:themeFill="background1" w:themeFillShade="BF"/>
    </w:rPr>
  </w:style>
  <w:style w:type="character" w:customStyle="1" w:styleId="JSMARKIERUNGrot">
    <w:name w:val="JS  MARKIERUNG rot"/>
    <w:uiPriority w:val="2"/>
    <w:rsid w:val="00AE2F1B"/>
    <w:rPr>
      <w:bdr w:val="none" w:sz="0" w:space="0" w:color="auto"/>
      <w:shd w:val="clear" w:color="auto" w:fill="FF0000"/>
    </w:rPr>
  </w:style>
  <w:style w:type="paragraph" w:customStyle="1" w:styleId="JSFUSSZEILEabstand">
    <w:name w:val="JS  FUSSZEILE abstand"/>
    <w:basedOn w:val="JSSTANDARDFRANKLIN"/>
    <w:uiPriority w:val="55"/>
    <w:semiHidden/>
    <w:rsid w:val="00AE2F1B"/>
    <w:pPr>
      <w:spacing w:after="0"/>
    </w:pPr>
  </w:style>
  <w:style w:type="paragraph" w:customStyle="1" w:styleId="JSTABELLETERMINverstrichen">
    <w:name w:val="JS  TABELLE TERMIN verstrichen"/>
    <w:basedOn w:val="JSSTANDARDCAMBRIA"/>
    <w:uiPriority w:val="9"/>
    <w:rsid w:val="00AE2F1B"/>
    <w:pPr>
      <w:spacing w:after="0"/>
      <w:jc w:val="left"/>
    </w:pPr>
    <w:rPr>
      <w:color w:val="919191" w:themeColor="accent4"/>
    </w:rPr>
  </w:style>
  <w:style w:type="character" w:customStyle="1" w:styleId="JSZEICHENMARKIERUNGzurcksetzen">
    <w:name w:val="JS  ZEICHEN + MARKIERUNG zurücksetzen"/>
    <w:uiPriority w:val="2"/>
    <w:rsid w:val="00AE2F1B"/>
  </w:style>
  <w:style w:type="character" w:customStyle="1" w:styleId="BERSCHRIFTENTITEL">
    <w:name w:val="==== ÜBERSCHRIFTEN &amp; TITEL ============================================================"/>
    <w:uiPriority w:val="15"/>
    <w:rsid w:val="00AE2F1B"/>
    <w:rPr>
      <w:b/>
      <w:color w:val="FFFFFF" w:themeColor="background1"/>
      <w:bdr w:val="none" w:sz="0" w:space="0" w:color="auto"/>
      <w:shd w:val="clear" w:color="auto" w:fill="E40226" w:themeFill="accent1"/>
    </w:rPr>
  </w:style>
  <w:style w:type="paragraph" w:customStyle="1" w:styleId="TEXT">
    <w:name w:val="==== TEXT ==============================================="/>
    <w:basedOn w:val="KOPFUNDFUSSZEILEN"/>
    <w:link w:val="TEXTZchn"/>
    <w:uiPriority w:val="1"/>
    <w:semiHidden/>
    <w:rsid w:val="00AE2F1B"/>
    <w:rPr>
      <w:b/>
    </w:rPr>
  </w:style>
  <w:style w:type="paragraph" w:customStyle="1" w:styleId="JSUNTERSCHRIFTEN">
    <w:name w:val="JS  UNTERSCHRIFTEN"/>
    <w:basedOn w:val="JSSTANDARDCAMBRIA"/>
    <w:uiPriority w:val="20"/>
    <w:semiHidden/>
    <w:rsid w:val="00AE2F1B"/>
    <w:pPr>
      <w:spacing w:after="0"/>
      <w:jc w:val="left"/>
    </w:pPr>
  </w:style>
  <w:style w:type="paragraph" w:customStyle="1" w:styleId="JSKLEIN">
    <w:name w:val="JS  KLEIN"/>
    <w:basedOn w:val="JSSTANDARDFRANKLIN"/>
    <w:uiPriority w:val="20"/>
    <w:rsid w:val="00AE2F1B"/>
    <w:pPr>
      <w:suppressAutoHyphens/>
      <w:spacing w:after="0"/>
      <w:contextualSpacing/>
    </w:pPr>
    <w:rPr>
      <w:rFonts w:ascii="Franklin Gothic Medium Cond" w:hAnsi="Franklin Gothic Medium Cond"/>
      <w:sz w:val="12"/>
    </w:rPr>
  </w:style>
  <w:style w:type="paragraph" w:customStyle="1" w:styleId="JSBEILAGENVERZEICHNIS">
    <w:name w:val="JS  BEILAGENVERZEICHNIS"/>
    <w:basedOn w:val="JSSTANDARDCAMBRIA"/>
    <w:uiPriority w:val="20"/>
    <w:semiHidden/>
    <w:rsid w:val="00AE2F1B"/>
    <w:pPr>
      <w:spacing w:after="0"/>
      <w:jc w:val="left"/>
    </w:pPr>
    <w:rPr>
      <w:noProof/>
      <w:sz w:val="18"/>
      <w:lang w:val="de-DE" w:eastAsia="de-DE"/>
      <w14:scene3d>
        <w14:camera w14:prst="orthographicFront"/>
        <w14:lightRig w14:rig="threePt" w14:dir="t">
          <w14:rot w14:lat="0" w14:lon="0" w14:rev="0"/>
        </w14:lightRig>
      </w14:scene3d>
    </w:rPr>
  </w:style>
  <w:style w:type="paragraph" w:customStyle="1" w:styleId="JSMITTLERERTITEL">
    <w:name w:val="JS  MITTLERER TITEL"/>
    <w:basedOn w:val="JSSTANDARDFRANKLIN"/>
    <w:next w:val="JSSTANDARDTEXT"/>
    <w:uiPriority w:val="20"/>
    <w:semiHidden/>
    <w:rsid w:val="00AE2F1B"/>
    <w:rPr>
      <w:caps/>
      <w:sz w:val="24"/>
    </w:rPr>
  </w:style>
  <w:style w:type="paragraph" w:customStyle="1" w:styleId="ZEICHENMARKIERUNG">
    <w:name w:val="==== ZEICHEN &amp; MARKIERUNG  ==============================================="/>
    <w:basedOn w:val="TEXT"/>
    <w:link w:val="ZEICHENMARKIERUNGZchn"/>
    <w:uiPriority w:val="2"/>
    <w:rsid w:val="00AE2F1B"/>
  </w:style>
  <w:style w:type="character" w:customStyle="1" w:styleId="JSZEICHENgrn">
    <w:name w:val="JS  ZEICHEN grün"/>
    <w:basedOn w:val="JSZEICHENrot"/>
    <w:uiPriority w:val="6"/>
    <w:rsid w:val="00AE2F1B"/>
    <w:rPr>
      <w:color w:val="46C846"/>
    </w:rPr>
  </w:style>
  <w:style w:type="character" w:customStyle="1" w:styleId="JSZEICHENblau">
    <w:name w:val="JS  ZEICHEN blau"/>
    <w:basedOn w:val="JSZEICHENgrn"/>
    <w:uiPriority w:val="6"/>
    <w:rsid w:val="00AE2F1B"/>
    <w:rPr>
      <w:color w:val="0000FF"/>
    </w:rPr>
  </w:style>
  <w:style w:type="paragraph" w:customStyle="1" w:styleId="JSAUFZHLUNGNummer">
    <w:name w:val="JS  AUFZÄHLUNG Nummer"/>
    <w:uiPriority w:val="7"/>
    <w:qFormat/>
    <w:rsid w:val="00AE2F1B"/>
    <w:pPr>
      <w:numPr>
        <w:numId w:val="33"/>
      </w:numPr>
      <w:spacing w:after="60" w:line="240" w:lineRule="auto"/>
    </w:pPr>
    <w:rPr>
      <w:color w:val="484848" w:themeColor="text1"/>
    </w:rPr>
  </w:style>
  <w:style w:type="character" w:customStyle="1" w:styleId="KOPFUNDFUSSZEILENZchn">
    <w:name w:val="==== KOPF UND FUSSZEILEN  =============================================== Zchn"/>
    <w:basedOn w:val="Absatz-Standardschriftart"/>
    <w:link w:val="KOPFUNDFUSSZEILEN"/>
    <w:uiPriority w:val="55"/>
    <w:semiHidden/>
    <w:rsid w:val="00AE2F1B"/>
    <w:rPr>
      <w:rFonts w:ascii="Franklin Gothic Demi Cond" w:eastAsiaTheme="majorEastAsia" w:hAnsi="Franklin Gothic Demi Cond" w:cstheme="majorBidi"/>
      <w:caps/>
      <w:color w:val="FFFFFF" w:themeColor="background1"/>
      <w:kern w:val="32"/>
      <w:sz w:val="34"/>
      <w:szCs w:val="34"/>
      <w:shd w:val="clear" w:color="auto" w:fill="E40226" w:themeFill="accent1"/>
      <w:lang w:eastAsia="de-DE"/>
    </w:rPr>
  </w:style>
  <w:style w:type="character" w:customStyle="1" w:styleId="TEXTZchn">
    <w:name w:val="==== TEXT =============================================== Zchn"/>
    <w:basedOn w:val="KOPFUNDFUSSZEILENZchn"/>
    <w:link w:val="TEXT"/>
    <w:uiPriority w:val="1"/>
    <w:semiHidden/>
    <w:rsid w:val="00AE2F1B"/>
    <w:rPr>
      <w:rFonts w:ascii="Franklin Gothic Demi Cond" w:eastAsiaTheme="majorEastAsia" w:hAnsi="Franklin Gothic Demi Cond" w:cstheme="majorBidi"/>
      <w:b/>
      <w:caps/>
      <w:color w:val="FFFFFF" w:themeColor="background1"/>
      <w:kern w:val="32"/>
      <w:sz w:val="34"/>
      <w:szCs w:val="34"/>
      <w:shd w:val="clear" w:color="auto" w:fill="E40226" w:themeFill="accent1"/>
      <w:lang w:eastAsia="de-DE"/>
    </w:rPr>
  </w:style>
  <w:style w:type="paragraph" w:customStyle="1" w:styleId="AUFZHLUNGZITATE">
    <w:name w:val="==== AUFZÄHLUNG &amp; ZITATE ==============================================="/>
    <w:basedOn w:val="TEXT"/>
    <w:link w:val="AUFZHLUNGZITATEZchn"/>
    <w:uiPriority w:val="7"/>
    <w:rsid w:val="00AE2F1B"/>
    <w:pPr>
      <w:spacing w:line="292" w:lineRule="exact"/>
    </w:pPr>
    <w:rPr>
      <w:rFonts w:ascii="Cambria" w:hAnsi="Cambria"/>
      <w:sz w:val="22"/>
    </w:rPr>
  </w:style>
  <w:style w:type="character" w:customStyle="1" w:styleId="ZEICHENMARKIERUNGZchn">
    <w:name w:val="==== ZEICHEN &amp; MARKIERUNG  =============================================== Zchn"/>
    <w:basedOn w:val="TEXTZchn"/>
    <w:link w:val="ZEICHENMARKIERUNG"/>
    <w:uiPriority w:val="2"/>
    <w:rsid w:val="00AE2F1B"/>
    <w:rPr>
      <w:rFonts w:ascii="Franklin Gothic Demi Cond" w:eastAsiaTheme="majorEastAsia" w:hAnsi="Franklin Gothic Demi Cond" w:cstheme="majorBidi"/>
      <w:b/>
      <w:caps/>
      <w:color w:val="FFFFFF" w:themeColor="background1"/>
      <w:kern w:val="32"/>
      <w:sz w:val="34"/>
      <w:szCs w:val="34"/>
      <w:shd w:val="clear" w:color="auto" w:fill="E40226" w:themeFill="accent1"/>
      <w:lang w:eastAsia="de-DE"/>
    </w:rPr>
  </w:style>
  <w:style w:type="character" w:customStyle="1" w:styleId="AUFZHLUNGZITATEZchn">
    <w:name w:val="==== AUFZÄHLUNG &amp; ZITATE =============================================== Zchn"/>
    <w:basedOn w:val="Absatz-Standardschriftart"/>
    <w:link w:val="AUFZHLUNGZITATE"/>
    <w:uiPriority w:val="7"/>
    <w:rsid w:val="00AE2F1B"/>
    <w:rPr>
      <w:rFonts w:eastAsiaTheme="majorEastAsia" w:cstheme="majorBidi"/>
      <w:b/>
      <w:caps/>
      <w:color w:val="FFFFFF" w:themeColor="background1"/>
      <w:kern w:val="32"/>
      <w:szCs w:val="34"/>
      <w:shd w:val="clear" w:color="auto" w:fill="E40226" w:themeFill="accent1"/>
      <w:lang w:eastAsia="de-DE"/>
    </w:rPr>
  </w:style>
  <w:style w:type="paragraph" w:customStyle="1" w:styleId="TABELLENALLGEMEIN">
    <w:name w:val="==== TABELLEN ALLGEMEIN ============================================================"/>
    <w:basedOn w:val="TEXT"/>
    <w:link w:val="TABELLENALLGEMEINZchn"/>
    <w:uiPriority w:val="8"/>
    <w:rsid w:val="00AE2F1B"/>
    <w:rPr>
      <w:rFonts w:ascii="Cambria" w:hAnsi="Cambria"/>
      <w:sz w:val="22"/>
    </w:rPr>
  </w:style>
  <w:style w:type="paragraph" w:customStyle="1" w:styleId="JSFUSSZEILEA4HOCH">
    <w:name w:val="JS  FUSSZEILE A4HOCH"/>
    <w:basedOn w:val="JSSTANDARDFRANKLIN"/>
    <w:uiPriority w:val="55"/>
    <w:semiHidden/>
    <w:rsid w:val="00AE2F1B"/>
    <w:pPr>
      <w:tabs>
        <w:tab w:val="left" w:pos="1134"/>
      </w:tabs>
      <w:spacing w:before="80" w:after="0"/>
    </w:pPr>
    <w:rPr>
      <w:rFonts w:ascii="Franklin Gothic Medium Cond" w:hAnsi="Franklin Gothic Medium Cond"/>
      <w:noProof/>
      <w:sz w:val="14"/>
      <w:szCs w:val="14"/>
    </w:rPr>
  </w:style>
  <w:style w:type="character" w:customStyle="1" w:styleId="TABELLENALLGEMEINZchn">
    <w:name w:val="==== TABELLEN ALLGEMEIN ============================================================ Zchn"/>
    <w:basedOn w:val="AUFZHLUNGZITATEZchn"/>
    <w:link w:val="TABELLENALLGEMEIN"/>
    <w:uiPriority w:val="8"/>
    <w:rsid w:val="00AE2F1B"/>
    <w:rPr>
      <w:rFonts w:eastAsiaTheme="majorEastAsia" w:cstheme="majorBidi"/>
      <w:b/>
      <w:caps/>
      <w:color w:val="FFFFFF" w:themeColor="background1"/>
      <w:kern w:val="32"/>
      <w:szCs w:val="34"/>
      <w:shd w:val="clear" w:color="auto" w:fill="E40226" w:themeFill="accent1"/>
      <w:lang w:eastAsia="de-DE"/>
    </w:rPr>
  </w:style>
  <w:style w:type="paragraph" w:customStyle="1" w:styleId="JSKOPFZEILEA4HOCH">
    <w:name w:val="JS  KOPFZEILE A4HOCH"/>
    <w:basedOn w:val="JSSTANDARDFRANKLIN"/>
    <w:uiPriority w:val="55"/>
    <w:rsid w:val="00AE2F1B"/>
    <w:pPr>
      <w:shd w:val="clear" w:color="auto" w:fill="FFFFFF" w:themeFill="background1"/>
      <w:spacing w:after="0"/>
      <w:ind w:right="22"/>
      <w:contextualSpacing/>
      <w:jc w:val="right"/>
    </w:pPr>
    <w:rPr>
      <w:rFonts w:ascii="Franklin Gothic Medium Cond" w:hAnsi="Franklin Gothic Medium Cond"/>
      <w:bCs/>
      <w:sz w:val="14"/>
      <w:szCs w:val="16"/>
      <w:lang w:eastAsia="de-CH"/>
    </w:rPr>
  </w:style>
  <w:style w:type="paragraph" w:customStyle="1" w:styleId="STANDARD0">
    <w:name w:val="==== STANDARD ======================================================"/>
    <w:basedOn w:val="TEXT"/>
    <w:link w:val="STANDARDZchn"/>
    <w:uiPriority w:val="19"/>
    <w:rsid w:val="00AE2F1B"/>
    <w:pPr>
      <w:spacing w:line="292" w:lineRule="exact"/>
    </w:pPr>
    <w:rPr>
      <w:rFonts w:ascii="Cambria" w:hAnsi="Cambria"/>
      <w:b w:val="0"/>
      <w:sz w:val="22"/>
    </w:rPr>
  </w:style>
  <w:style w:type="paragraph" w:customStyle="1" w:styleId="JSKOPFZEILEA3HOCH">
    <w:name w:val="JS  KOPFZEILE A3HOCH"/>
    <w:basedOn w:val="JSSTANDARDFRANKLIN"/>
    <w:uiPriority w:val="55"/>
    <w:rsid w:val="00AE2F1B"/>
    <w:pPr>
      <w:spacing w:after="0"/>
      <w:ind w:right="43"/>
      <w:contextualSpacing/>
      <w:jc w:val="right"/>
    </w:pPr>
    <w:rPr>
      <w:rFonts w:ascii="Franklin Gothic Medium Cond" w:hAnsi="Franklin Gothic Medium Cond"/>
      <w:bCs/>
      <w:sz w:val="14"/>
    </w:rPr>
  </w:style>
  <w:style w:type="character" w:customStyle="1" w:styleId="STANDARDZchn">
    <w:name w:val="==== STANDARD ====================================================== Zchn"/>
    <w:basedOn w:val="Absatz-Standardschriftart"/>
    <w:link w:val="STANDARD0"/>
    <w:uiPriority w:val="19"/>
    <w:rsid w:val="00AE2F1B"/>
    <w:rPr>
      <w:rFonts w:eastAsiaTheme="majorEastAsia" w:cstheme="majorBidi"/>
      <w:caps/>
      <w:color w:val="FFFFFF" w:themeColor="background1"/>
      <w:kern w:val="32"/>
      <w:szCs w:val="34"/>
      <w:shd w:val="clear" w:color="auto" w:fill="E40226" w:themeFill="accent1"/>
      <w:lang w:eastAsia="de-DE"/>
    </w:rPr>
  </w:style>
  <w:style w:type="paragraph" w:customStyle="1" w:styleId="JSFUSSZEILEA3HOCH">
    <w:name w:val="JS  FUSSZEILE A3HOCH"/>
    <w:basedOn w:val="JSSTANDARDFRANKLIN"/>
    <w:uiPriority w:val="55"/>
    <w:semiHidden/>
    <w:rsid w:val="00AE2F1B"/>
    <w:pPr>
      <w:spacing w:before="80" w:after="0"/>
      <w:ind w:left="-94"/>
    </w:pPr>
    <w:rPr>
      <w:rFonts w:ascii="Franklin Gothic Medium Cond" w:hAnsi="Franklin Gothic Medium Cond"/>
      <w:sz w:val="14"/>
    </w:rPr>
  </w:style>
  <w:style w:type="paragraph" w:customStyle="1" w:styleId="JSFUSSZEILEA4QUER">
    <w:name w:val="JS  FUSSZEILE A4QUER"/>
    <w:basedOn w:val="JSSTANDARDFRANKLIN"/>
    <w:uiPriority w:val="55"/>
    <w:semiHidden/>
    <w:rsid w:val="00AE2F1B"/>
    <w:pPr>
      <w:spacing w:before="80" w:after="0"/>
      <w:ind w:left="-108"/>
    </w:pPr>
    <w:rPr>
      <w:rFonts w:ascii="Franklin Gothic Medium Cond" w:hAnsi="Franklin Gothic Medium Cond"/>
      <w:sz w:val="14"/>
      <w:lang w:val="de-DE"/>
    </w:rPr>
  </w:style>
  <w:style w:type="paragraph" w:styleId="Funotentext">
    <w:name w:val="footnote text"/>
    <w:basedOn w:val="JSSTANDARDCAMBRIA"/>
    <w:link w:val="FunotentextZchn"/>
    <w:uiPriority w:val="69"/>
    <w:semiHidden/>
    <w:rsid w:val="00B518DF"/>
    <w:pPr>
      <w:tabs>
        <w:tab w:val="left" w:pos="284"/>
      </w:tabs>
      <w:spacing w:after="0"/>
      <w:ind w:left="284" w:hanging="284"/>
      <w:jc w:val="left"/>
    </w:pPr>
    <w:rPr>
      <w:sz w:val="18"/>
      <w:szCs w:val="20"/>
    </w:rPr>
  </w:style>
  <w:style w:type="character" w:customStyle="1" w:styleId="FunotentextZchn">
    <w:name w:val="Fußnotentext Zchn"/>
    <w:basedOn w:val="Absatz-Standardschriftart"/>
    <w:link w:val="Funotentext"/>
    <w:uiPriority w:val="69"/>
    <w:semiHidden/>
    <w:rsid w:val="009E28BE"/>
    <w:rPr>
      <w:color w:val="484848" w:themeColor="text1"/>
      <w:sz w:val="18"/>
      <w:szCs w:val="20"/>
    </w:rPr>
  </w:style>
  <w:style w:type="character" w:styleId="Funotenzeichen">
    <w:name w:val="footnote reference"/>
    <w:basedOn w:val="Absatz-Standardschriftart"/>
    <w:uiPriority w:val="69"/>
    <w:semiHidden/>
    <w:rsid w:val="00B518DF"/>
    <w:rPr>
      <w:sz w:val="22"/>
      <w:vertAlign w:val="superscript"/>
    </w:rPr>
  </w:style>
  <w:style w:type="paragraph" w:styleId="Endnotentext">
    <w:name w:val="endnote text"/>
    <w:basedOn w:val="JSSTANDARDCAMBRIA"/>
    <w:link w:val="EndnotentextZchn"/>
    <w:uiPriority w:val="69"/>
    <w:semiHidden/>
    <w:rsid w:val="00DD114C"/>
    <w:pPr>
      <w:tabs>
        <w:tab w:val="left" w:pos="284"/>
      </w:tabs>
      <w:spacing w:after="0"/>
      <w:ind w:left="284" w:hanging="284"/>
      <w:jc w:val="left"/>
    </w:pPr>
    <w:rPr>
      <w:sz w:val="18"/>
      <w:szCs w:val="20"/>
    </w:rPr>
  </w:style>
  <w:style w:type="character" w:customStyle="1" w:styleId="EndnotentextZchn">
    <w:name w:val="Endnotentext Zchn"/>
    <w:basedOn w:val="Absatz-Standardschriftart"/>
    <w:link w:val="Endnotentext"/>
    <w:uiPriority w:val="69"/>
    <w:semiHidden/>
    <w:rsid w:val="009E28BE"/>
    <w:rPr>
      <w:color w:val="484848" w:themeColor="text1"/>
      <w:sz w:val="18"/>
      <w:szCs w:val="20"/>
    </w:rPr>
  </w:style>
  <w:style w:type="character" w:styleId="Endnotenzeichen">
    <w:name w:val="endnote reference"/>
    <w:basedOn w:val="Absatz-Standardschriftart"/>
    <w:uiPriority w:val="69"/>
    <w:semiHidden/>
    <w:rsid w:val="00DD114C"/>
    <w:rPr>
      <w:sz w:val="22"/>
      <w:vertAlign w:val="superscript"/>
    </w:rPr>
  </w:style>
  <w:style w:type="paragraph" w:customStyle="1" w:styleId="PROTOKOLLAKTENNOTIZEINLADUNG">
    <w:name w:val="==== PROTOKOLL.AKTENNOTIZ.EINLADUNG  ==============================================="/>
    <w:basedOn w:val="TEXT"/>
    <w:link w:val="PROTOKOLLAKTENNOTIZEINLADUNGZchn"/>
    <w:uiPriority w:val="17"/>
    <w:rsid w:val="00AE2F1B"/>
    <w:pPr>
      <w:spacing w:line="292" w:lineRule="exact"/>
    </w:pPr>
    <w:rPr>
      <w:rFonts w:ascii="Cambria" w:hAnsi="Cambria"/>
      <w:b w:val="0"/>
      <w:sz w:val="22"/>
    </w:rPr>
  </w:style>
  <w:style w:type="character" w:customStyle="1" w:styleId="PROTOKOLLAKTENNOTIZEINLADUNGZchn">
    <w:name w:val="==== PROTOKOLL.AKTENNOTIZ.EINLADUNG  =============================================== Zchn"/>
    <w:basedOn w:val="Absatz-Standardschriftart"/>
    <w:link w:val="PROTOKOLLAKTENNOTIZEINLADUNG"/>
    <w:uiPriority w:val="17"/>
    <w:rsid w:val="00AE2F1B"/>
    <w:rPr>
      <w:rFonts w:eastAsiaTheme="majorEastAsia" w:cstheme="majorBidi"/>
      <w:caps/>
      <w:color w:val="FFFFFF" w:themeColor="background1"/>
      <w:kern w:val="32"/>
      <w:szCs w:val="34"/>
      <w:shd w:val="clear" w:color="auto" w:fill="E40226" w:themeFill="accent1"/>
      <w:lang w:eastAsia="de-DE"/>
    </w:rPr>
  </w:style>
  <w:style w:type="paragraph" w:styleId="Literaturverzeichnis">
    <w:name w:val="Bibliography"/>
    <w:basedOn w:val="JSSTANDARDCAMBRIA"/>
    <w:next w:val="JSSTANDARDTEXT"/>
    <w:uiPriority w:val="99"/>
    <w:semiHidden/>
    <w:rsid w:val="00CB2A32"/>
    <w:pPr>
      <w:jc w:val="left"/>
    </w:pPr>
    <w:rPr>
      <w:iCs/>
      <w:noProof/>
    </w:rPr>
  </w:style>
  <w:style w:type="paragraph" w:customStyle="1" w:styleId="JSLITERATURVERZEICHNIS">
    <w:name w:val="JS  LITERATURVERZEICHNIS"/>
    <w:basedOn w:val="JSSTANDARDCAMBRIA"/>
    <w:uiPriority w:val="20"/>
    <w:semiHidden/>
    <w:rsid w:val="00AE2F1B"/>
    <w:pPr>
      <w:jc w:val="left"/>
    </w:pPr>
    <w:rPr>
      <w:noProof/>
    </w:rPr>
  </w:style>
  <w:style w:type="paragraph" w:customStyle="1" w:styleId="JSBERSCHRIFT1prakei">
    <w:name w:val="JS  ÜBERSCHRIFT1 (pr.ak.ei)"/>
    <w:next w:val="Standard"/>
    <w:link w:val="JSBERSCHRIFT1prakeiZchn"/>
    <w:uiPriority w:val="17"/>
    <w:rsid w:val="00AE2F1B"/>
    <w:pPr>
      <w:keepNext/>
      <w:numPr>
        <w:numId w:val="42"/>
      </w:numPr>
      <w:spacing w:after="0" w:line="240" w:lineRule="auto"/>
      <w:contextualSpacing/>
    </w:pPr>
    <w:rPr>
      <w:rFonts w:ascii="Franklin Gothic Demi Cond" w:eastAsia="Times New Roman" w:hAnsi="Franklin Gothic Demi Cond" w:cs="Arial"/>
      <w:caps/>
      <w:color w:val="484848" w:themeColor="text1"/>
      <w:kern w:val="32"/>
      <w:sz w:val="34"/>
      <w:szCs w:val="34"/>
      <w:lang w:eastAsia="de-DE"/>
    </w:rPr>
  </w:style>
  <w:style w:type="paragraph" w:customStyle="1" w:styleId="JSBERSCHRIFT2prakei">
    <w:name w:val="JS  ÜBERSCHRIFT2 (pr.ak.ei)"/>
    <w:next w:val="Standard"/>
    <w:link w:val="JSBERSCHRIFT2prakeiZchn"/>
    <w:uiPriority w:val="17"/>
    <w:rsid w:val="00AE2F1B"/>
    <w:pPr>
      <w:keepNext/>
      <w:numPr>
        <w:ilvl w:val="1"/>
        <w:numId w:val="42"/>
      </w:numPr>
      <w:tabs>
        <w:tab w:val="left" w:pos="567"/>
      </w:tabs>
      <w:spacing w:before="240" w:after="0" w:line="240" w:lineRule="auto"/>
      <w:contextualSpacing/>
    </w:pPr>
    <w:rPr>
      <w:rFonts w:ascii="Franklin Gothic Demi Cond" w:hAnsi="Franklin Gothic Demi Cond"/>
      <w:caps/>
      <w:color w:val="484848" w:themeColor="text1"/>
      <w:sz w:val="28"/>
      <w:szCs w:val="28"/>
    </w:rPr>
  </w:style>
  <w:style w:type="paragraph" w:styleId="Kopfzeile">
    <w:name w:val="header"/>
    <w:basedOn w:val="Standard"/>
    <w:link w:val="KopfzeileZchn"/>
    <w:uiPriority w:val="69"/>
    <w:semiHidden/>
    <w:locked/>
    <w:rsid w:val="00553A13"/>
    <w:pPr>
      <w:tabs>
        <w:tab w:val="center" w:pos="4703"/>
        <w:tab w:val="right" w:pos="9406"/>
      </w:tabs>
      <w:spacing w:after="0"/>
    </w:pPr>
  </w:style>
  <w:style w:type="character" w:customStyle="1" w:styleId="KopfzeileZchn">
    <w:name w:val="Kopfzeile Zchn"/>
    <w:basedOn w:val="Absatz-Standardschriftart"/>
    <w:link w:val="Kopfzeile"/>
    <w:uiPriority w:val="69"/>
    <w:semiHidden/>
    <w:rsid w:val="009E28BE"/>
  </w:style>
  <w:style w:type="paragraph" w:styleId="Fuzeile">
    <w:name w:val="footer"/>
    <w:basedOn w:val="Standard"/>
    <w:link w:val="FuzeileZchn"/>
    <w:uiPriority w:val="39"/>
    <w:semiHidden/>
    <w:locked/>
    <w:rsid w:val="00553A13"/>
    <w:pPr>
      <w:tabs>
        <w:tab w:val="center" w:pos="4703"/>
        <w:tab w:val="right" w:pos="9406"/>
      </w:tabs>
      <w:spacing w:after="0"/>
    </w:pPr>
  </w:style>
  <w:style w:type="character" w:customStyle="1" w:styleId="FuzeileZchn">
    <w:name w:val="Fußzeile Zchn"/>
    <w:basedOn w:val="Absatz-Standardschriftart"/>
    <w:link w:val="Fuzeile"/>
    <w:uiPriority w:val="39"/>
    <w:semiHidden/>
    <w:rsid w:val="009E28BE"/>
  </w:style>
  <w:style w:type="character" w:customStyle="1" w:styleId="JSZEICHENhochgestelltrot">
    <w:name w:val="JS  ZEICHEN hochgestellt rot"/>
    <w:uiPriority w:val="5"/>
    <w:rsid w:val="00AE2F1B"/>
    <w:rPr>
      <w:caps w:val="0"/>
      <w:smallCaps w:val="0"/>
      <w:strike w:val="0"/>
      <w:dstrike w:val="0"/>
      <w:vanish w:val="0"/>
      <w:color w:val="E40226" w:themeColor="accent1"/>
      <w:vertAlign w:val="superscript"/>
    </w:rPr>
  </w:style>
  <w:style w:type="paragraph" w:customStyle="1" w:styleId="JSANHANGBERSCHRIFTOHNENUMMER">
    <w:name w:val="JS  ANHANG ÜBERSCHRIFT OHNE NUMMER"/>
    <w:next w:val="JSSTANDARDTEXT"/>
    <w:uiPriority w:val="19"/>
    <w:rsid w:val="00AE2F1B"/>
    <w:pPr>
      <w:spacing w:after="0" w:line="240" w:lineRule="auto"/>
      <w:contextualSpacing/>
    </w:pPr>
    <w:rPr>
      <w:rFonts w:ascii="Franklin Gothic Demi Cond" w:hAnsi="Franklin Gothic Demi Cond"/>
      <w:color w:val="484848" w:themeColor="text1"/>
      <w:sz w:val="28"/>
      <w:szCs w:val="28"/>
    </w:rPr>
  </w:style>
  <w:style w:type="character" w:customStyle="1" w:styleId="JSBERSCHRIFT1prakeiZchn">
    <w:name w:val="JS  ÜBERSCHRIFT1 (pr.ak.ei) Zchn"/>
    <w:basedOn w:val="berschrift1Zchn"/>
    <w:link w:val="JSBERSCHRIFT1prakei"/>
    <w:uiPriority w:val="17"/>
    <w:rsid w:val="00AE2F1B"/>
    <w:rPr>
      <w:rFonts w:ascii="Franklin Gothic Demi Cond" w:eastAsia="Times New Roman" w:hAnsi="Franklin Gothic Demi Cond" w:cs="Arial"/>
      <w:bCs w:val="0"/>
      <w:caps/>
      <w:color w:val="484848" w:themeColor="text1"/>
      <w:kern w:val="32"/>
      <w:sz w:val="34"/>
      <w:szCs w:val="34"/>
      <w:lang w:eastAsia="de-DE"/>
    </w:rPr>
  </w:style>
  <w:style w:type="paragraph" w:customStyle="1" w:styleId="JSTABELLEBERSCHRIFTOHNENUMMER">
    <w:name w:val="JS  TABELLE ÜBERSCHRIFT OHNE NUMMER"/>
    <w:basedOn w:val="JSSTANDARDFRANKLIN"/>
    <w:next w:val="JSSTANDARDTEXT"/>
    <w:uiPriority w:val="10"/>
    <w:rsid w:val="00AE2F1B"/>
    <w:pPr>
      <w:spacing w:before="240" w:after="120"/>
    </w:pPr>
    <w:rPr>
      <w:caps/>
      <w:sz w:val="24"/>
    </w:rPr>
  </w:style>
  <w:style w:type="paragraph" w:styleId="Textkrper">
    <w:name w:val="Body Text"/>
    <w:basedOn w:val="Standard"/>
    <w:link w:val="TextkrperZchn"/>
    <w:uiPriority w:val="69"/>
    <w:semiHidden/>
    <w:locked/>
    <w:rsid w:val="00667C32"/>
    <w:pPr>
      <w:spacing w:after="120"/>
    </w:pPr>
  </w:style>
  <w:style w:type="character" w:customStyle="1" w:styleId="TextkrperZchn">
    <w:name w:val="Textkörper Zchn"/>
    <w:basedOn w:val="Absatz-Standardschriftart"/>
    <w:link w:val="Textkrper"/>
    <w:uiPriority w:val="69"/>
    <w:semiHidden/>
    <w:rsid w:val="009E28BE"/>
  </w:style>
  <w:style w:type="character" w:customStyle="1" w:styleId="JSBERSCHRIFT2prakeiZchn">
    <w:name w:val="JS  ÜBERSCHRIFT2 (pr.ak.ei) Zchn"/>
    <w:basedOn w:val="Absatz-Standardschriftart"/>
    <w:link w:val="JSBERSCHRIFT2prakei"/>
    <w:uiPriority w:val="17"/>
    <w:rsid w:val="00AE2F1B"/>
    <w:rPr>
      <w:rFonts w:ascii="Franklin Gothic Demi Cond" w:hAnsi="Franklin Gothic Demi Cond"/>
      <w:caps/>
      <w:color w:val="484848" w:themeColor="text1"/>
      <w:sz w:val="28"/>
      <w:szCs w:val="28"/>
    </w:rPr>
  </w:style>
  <w:style w:type="paragraph" w:customStyle="1" w:styleId="Titel1">
    <w:name w:val="Titel 1"/>
    <w:basedOn w:val="JSSTANDARDFRANKLIN"/>
    <w:next w:val="JSSTANDARDTEXT"/>
    <w:uiPriority w:val="16"/>
    <w:rsid w:val="00A7726A"/>
    <w:pPr>
      <w:keepNext/>
      <w:spacing w:before="480" w:after="0"/>
      <w:contextualSpacing/>
    </w:pPr>
    <w:rPr>
      <w:caps/>
      <w:sz w:val="34"/>
    </w:rPr>
  </w:style>
  <w:style w:type="character" w:customStyle="1" w:styleId="JSBERSCHRIFT3prakeiZchn">
    <w:name w:val="JS  ÜBERSCHRIFT3 (pr.ak.ei) Zchn"/>
    <w:basedOn w:val="Absatz-Standardschriftart"/>
    <w:link w:val="JSBERSCHRIFT3prakei"/>
    <w:uiPriority w:val="17"/>
    <w:rsid w:val="00AE2F1B"/>
    <w:rPr>
      <w:rFonts w:ascii="Franklin Gothic Demi Cond" w:hAnsi="Franklin Gothic Demi Cond"/>
      <w:color w:val="484848" w:themeColor="text1"/>
      <w:sz w:val="24"/>
      <w:szCs w:val="24"/>
    </w:rPr>
  </w:style>
  <w:style w:type="paragraph" w:customStyle="1" w:styleId="Titel2">
    <w:name w:val="Titel 2"/>
    <w:basedOn w:val="JSSTANDARDFRANKLIN"/>
    <w:next w:val="JSSTANDARDTEXT"/>
    <w:uiPriority w:val="16"/>
    <w:rsid w:val="00CB6735"/>
    <w:pPr>
      <w:keepNext/>
      <w:spacing w:before="240" w:after="0"/>
      <w:contextualSpacing/>
    </w:pPr>
    <w:rPr>
      <w:sz w:val="28"/>
    </w:rPr>
  </w:style>
  <w:style w:type="paragraph" w:customStyle="1" w:styleId="Titel3">
    <w:name w:val="Titel 3"/>
    <w:basedOn w:val="JSSTANDARDFRANKLIN"/>
    <w:next w:val="JSSTANDARDTEXT"/>
    <w:uiPriority w:val="16"/>
    <w:rsid w:val="00A7726A"/>
    <w:pPr>
      <w:keepNext/>
      <w:spacing w:before="120" w:after="0"/>
      <w:contextualSpacing/>
    </w:pPr>
  </w:style>
  <w:style w:type="paragraph" w:customStyle="1" w:styleId="JSSTANDARDCAMBRIA">
    <w:name w:val="JS  STANDARD CAMBRIA"/>
    <w:next w:val="JSSTANDARDTEXT"/>
    <w:link w:val="JSSTANDARDCAMBRIAZchn"/>
    <w:rsid w:val="00AE2F1B"/>
    <w:pPr>
      <w:spacing w:after="60" w:line="240" w:lineRule="auto"/>
      <w:jc w:val="both"/>
    </w:pPr>
    <w:rPr>
      <w:color w:val="484848" w:themeColor="text1"/>
    </w:rPr>
  </w:style>
  <w:style w:type="paragraph" w:customStyle="1" w:styleId="JSSTANDARDFRANKLIN">
    <w:name w:val="JS  STANDARD FRANKLIN"/>
    <w:next w:val="JSSTANDARDTEXT"/>
    <w:link w:val="JSSTANDARDFRANKLINZchn"/>
    <w:rsid w:val="00AE2F1B"/>
    <w:pPr>
      <w:spacing w:after="60" w:line="240" w:lineRule="auto"/>
    </w:pPr>
    <w:rPr>
      <w:rFonts w:ascii="Franklin Gothic Demi Cond" w:hAnsi="Franklin Gothic Demi Cond"/>
      <w:color w:val="484848" w:themeColor="text1"/>
    </w:rPr>
  </w:style>
  <w:style w:type="paragraph" w:customStyle="1" w:styleId="JSSTANDARDTEXT">
    <w:name w:val="JS  STANDARDTEXT"/>
    <w:basedOn w:val="JSSTANDARDCAMBRIA"/>
    <w:uiPriority w:val="1"/>
    <w:rsid w:val="00AE2F1B"/>
  </w:style>
  <w:style w:type="character" w:customStyle="1" w:styleId="JSZEICHENdurchgestrichen">
    <w:name w:val="JS  ZEICHEN durchgestrichen"/>
    <w:uiPriority w:val="5"/>
    <w:rsid w:val="00AE2F1B"/>
    <w:rPr>
      <w:caps w:val="0"/>
      <w:smallCaps w:val="0"/>
      <w:strike/>
      <w:dstrike w:val="0"/>
      <w:vanish w:val="0"/>
      <w:vertAlign w:val="baseline"/>
    </w:rPr>
  </w:style>
  <w:style w:type="character" w:customStyle="1" w:styleId="JSTABELLESCHRIFT09">
    <w:name w:val="JS  TABELLE SCHRIFT 09"/>
    <w:uiPriority w:val="8"/>
    <w:rsid w:val="00AE2F1B"/>
    <w:rPr>
      <w:sz w:val="18"/>
    </w:rPr>
  </w:style>
  <w:style w:type="character" w:customStyle="1" w:styleId="JSTABELLESCHRIFT11">
    <w:name w:val="JS  TABELLE SCHRIFT 11"/>
    <w:uiPriority w:val="8"/>
    <w:rsid w:val="00AE2F1B"/>
    <w:rPr>
      <w:sz w:val="22"/>
    </w:rPr>
  </w:style>
  <w:style w:type="character" w:customStyle="1" w:styleId="JSTABELLESCHRIFT10">
    <w:name w:val="JS  TABELLE SCHRIFT 10"/>
    <w:uiPriority w:val="8"/>
    <w:rsid w:val="00AE2F1B"/>
    <w:rPr>
      <w:sz w:val="20"/>
    </w:rPr>
  </w:style>
  <w:style w:type="table" w:customStyle="1" w:styleId="JStabelleLINKS">
    <w:name w:val="JStabelleLINKS"/>
    <w:basedOn w:val="JSGrundtabelle"/>
    <w:uiPriority w:val="99"/>
    <w:rsid w:val="00AE2F1B"/>
    <w:pPr>
      <w:contextualSpacing/>
    </w:pPr>
    <w:rPr>
      <w:color w:val="484848" w:themeColor="text1"/>
      <w:sz w:val="20"/>
      <w:szCs w:val="20"/>
      <w:lang w:eastAsia="de-CH"/>
    </w:rPr>
    <w:tblPr>
      <w:tblInd w:w="5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85" w:type="dxa"/>
        <w:left w:w="57" w:type="dxa"/>
        <w:bottom w:w="28" w:type="dxa"/>
        <w:right w:w="85" w:type="dxa"/>
      </w:tblCellMar>
    </w:tblPr>
    <w:tcPr>
      <w:shd w:val="clear" w:color="auto" w:fill="F2F2F2" w:themeFill="background1" w:themeFillShade="F2"/>
    </w:tcPr>
    <w:tblStylePr w:type="firstRow">
      <w:pPr>
        <w:wordWrap/>
        <w:spacing w:beforeLines="0" w:before="0" w:beforeAutospacing="0" w:afterLines="0" w:after="0" w:afterAutospacing="0" w:line="240" w:lineRule="auto"/>
        <w:ind w:leftChars="0" w:left="0" w:rightChars="0" w:right="0"/>
        <w:jc w:val="left"/>
      </w:pPr>
      <w:rPr>
        <w:rFonts w:ascii="Franklin Gothic Demi Cond" w:hAnsi="Franklin Gothic Demi Cond"/>
        <w:b w:val="0"/>
        <w:bCs/>
        <w:color w:val="FFFFFF" w:themeColor="background2"/>
        <w:sz w:val="22"/>
        <w:u w:color="E40226" w:themeColor="accent1"/>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l2br w:val="nil"/>
          <w:tr2bl w:val="nil"/>
        </w:tcBorders>
        <w:shd w:val="clear" w:color="auto" w:fill="E40226" w:themeFill="accent1"/>
      </w:tcPr>
    </w:tblStylePr>
    <w:tblStylePr w:type="lastRow">
      <w:rPr>
        <w:rFonts w:ascii="Cambria" w:hAnsi="Cambria"/>
        <w:b w:val="0"/>
        <w:bCs/>
        <w:color w:val="auto"/>
        <w:sz w:val="22"/>
      </w:rPr>
      <w:tblPr/>
      <w:tcPr>
        <w:tcBorders>
          <w:top w:val="single" w:sz="4" w:space="0" w:color="FD5872" w:themeColor="accent1" w:themeTint="99"/>
        </w:tcBorders>
      </w:tcPr>
    </w:tblStylePr>
    <w:tblStylePr w:type="firstCol">
      <w:rPr>
        <w:rFonts w:ascii="Cambria" w:hAnsi="Cambria"/>
        <w:b w:val="0"/>
        <w:bCs/>
        <w:sz w:val="22"/>
      </w:rPr>
    </w:tblStylePr>
    <w:tblStylePr w:type="lastCol">
      <w:rPr>
        <w:rFonts w:ascii="Cambria" w:hAnsi="Cambria"/>
        <w:b w:val="0"/>
        <w:bCs/>
        <w:sz w:val="22"/>
      </w:rPr>
    </w:tblStylePr>
    <w:tblStylePr w:type="band1Vert">
      <w:rPr>
        <w:rFonts w:ascii="Cambria" w:hAnsi="Cambria"/>
        <w:sz w:val="22"/>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V w:val="nil"/>
        </w:tcBorders>
      </w:tcPr>
    </w:tblStylePr>
    <w:tblStylePr w:type="band2Vert">
      <w:rPr>
        <w:rFonts w:ascii="Cambria" w:hAnsi="Cambria"/>
        <w:sz w:val="22"/>
      </w:rPr>
      <w:tblPr/>
      <w:tcPr>
        <w:tcBorders>
          <w:top w:val="nil"/>
          <w:left w:val="nil"/>
          <w:bottom w:val="nil"/>
          <w:right w:val="nil"/>
          <w:insideH w:val="nil"/>
          <w:insideV w:val="nil"/>
          <w:tl2br w:val="nil"/>
          <w:tr2bl w:val="nil"/>
        </w:tcBorders>
      </w:tcPr>
    </w:tblStylePr>
    <w:tblStylePr w:type="band1Horz">
      <w:rPr>
        <w:rFonts w:ascii="Cambria" w:hAnsi="Cambria"/>
        <w:sz w:val="22"/>
      </w:rPr>
      <w:tblPr/>
      <w:tcPr>
        <w:shd w:val="clear" w:color="auto" w:fill="F2F2F2" w:themeFill="background1" w:themeFillShade="F2"/>
      </w:tcPr>
    </w:tblStylePr>
    <w:tblStylePr w:type="band2Horz">
      <w:rPr>
        <w:rFonts w:ascii="Cambria" w:hAnsi="Cambria"/>
        <w:sz w:val="22"/>
      </w:rPr>
      <w:tblPr/>
      <w:tcPr>
        <w:shd w:val="clear" w:color="auto" w:fill="D9D9D9" w:themeFill="background1" w:themeFillShade="D9"/>
      </w:tcPr>
    </w:tblStylePr>
    <w:tblStylePr w:type="neCell">
      <w:rPr>
        <w:rFonts w:ascii="Franklin Gothic Demi" w:hAnsi="Franklin Gothic Demi"/>
        <w:b w:val="0"/>
        <w:color w:val="FFFFFF" w:themeColor="background2"/>
        <w:sz w:val="22"/>
      </w:rPr>
    </w:tblStylePr>
    <w:tblStylePr w:type="nwCell">
      <w:rPr>
        <w:rFonts w:ascii="Franklin Gothic Demi" w:hAnsi="Franklin Gothic Demi"/>
        <w:b w:val="0"/>
        <w:color w:val="FFFFFF" w:themeColor="background2"/>
        <w:sz w:val="22"/>
      </w:rPr>
    </w:tblStylePr>
    <w:tblStylePr w:type="seCell">
      <w:rPr>
        <w:rFonts w:ascii="Cambria" w:hAnsi="Cambria"/>
        <w:sz w:val="20"/>
      </w:rPr>
    </w:tblStylePr>
    <w:tblStylePr w:type="swCell">
      <w:rPr>
        <w:rFonts w:ascii="Cambria" w:hAnsi="Cambria"/>
        <w:sz w:val="20"/>
      </w:rPr>
    </w:tblStylePr>
  </w:style>
  <w:style w:type="numbering" w:customStyle="1" w:styleId="T1">
    <w:name w:val="T1"/>
    <w:basedOn w:val="KeineListe"/>
    <w:uiPriority w:val="99"/>
    <w:rsid w:val="00721EAD"/>
    <w:pPr>
      <w:numPr>
        <w:numId w:val="4"/>
      </w:numPr>
    </w:pPr>
  </w:style>
  <w:style w:type="paragraph" w:styleId="Abbildungsverzeichnis">
    <w:name w:val="table of figures"/>
    <w:aliases w:val="_JS Abbildungsverzeichnis"/>
    <w:basedOn w:val="JSSTANDARDCAMBRIA"/>
    <w:next w:val="JSSTANDARDTEXT"/>
    <w:uiPriority w:val="99"/>
    <w:semiHidden/>
    <w:rsid w:val="008118CC"/>
    <w:pPr>
      <w:tabs>
        <w:tab w:val="left" w:pos="993"/>
        <w:tab w:val="left" w:pos="1843"/>
        <w:tab w:val="right" w:pos="9356"/>
      </w:tabs>
      <w:spacing w:after="0"/>
      <w:ind w:right="850"/>
    </w:pPr>
    <w:rPr>
      <w:rFonts w:asciiTheme="minorHAnsi" w:eastAsiaTheme="minorEastAsia" w:hAnsiTheme="minorHAnsi"/>
      <w:noProof/>
      <w:color w:val="auto"/>
    </w:rPr>
  </w:style>
  <w:style w:type="paragraph" w:customStyle="1" w:styleId="JSKOPFZEILELOGO">
    <w:name w:val="JS  KOPFZEILE LOGO"/>
    <w:uiPriority w:val="55"/>
    <w:rsid w:val="00AE2F1B"/>
    <w:pPr>
      <w:spacing w:after="60" w:line="240" w:lineRule="auto"/>
      <w:contextualSpacing/>
    </w:pPr>
    <w:rPr>
      <w:rFonts w:ascii="Franklin Gothic Medium Cond" w:hAnsi="Franklin Gothic Medium Cond"/>
      <w:bCs/>
      <w:color w:val="FFFFFF" w:themeColor="background2"/>
      <w:sz w:val="20"/>
    </w:rPr>
  </w:style>
  <w:style w:type="paragraph" w:customStyle="1" w:styleId="JSAUFZHLUNGAlphabet">
    <w:name w:val="JS  AUFZÄHLUNG Alphabet"/>
    <w:link w:val="JSAUFZHLUNGAlphabetZchn"/>
    <w:uiPriority w:val="7"/>
    <w:rsid w:val="00AE2F1B"/>
    <w:pPr>
      <w:numPr>
        <w:numId w:val="32"/>
      </w:numPr>
      <w:spacing w:after="60" w:line="240" w:lineRule="auto"/>
    </w:pPr>
    <w:rPr>
      <w:color w:val="484848" w:themeColor="text1"/>
    </w:rPr>
  </w:style>
  <w:style w:type="character" w:customStyle="1" w:styleId="JSSTANDARDCAMBRIAZchn">
    <w:name w:val="JS  STANDARD CAMBRIA Zchn"/>
    <w:basedOn w:val="Absatz-Standardschriftart"/>
    <w:link w:val="JSSTANDARDCAMBRIA"/>
    <w:rsid w:val="00AE2F1B"/>
    <w:rPr>
      <w:color w:val="484848" w:themeColor="text1"/>
    </w:rPr>
  </w:style>
  <w:style w:type="character" w:customStyle="1" w:styleId="JSAUFZHLUNGAlphabetZchn">
    <w:name w:val="JS  AUFZÄHLUNG Alphabet Zchn"/>
    <w:basedOn w:val="JSSTANDARDCAMBRIAZchn"/>
    <w:link w:val="JSAUFZHLUNGAlphabet"/>
    <w:uiPriority w:val="7"/>
    <w:rsid w:val="00AE2F1B"/>
    <w:rPr>
      <w:color w:val="484848" w:themeColor="text1"/>
    </w:rPr>
  </w:style>
  <w:style w:type="paragraph" w:customStyle="1" w:styleId="JSTABELLEAUFZHLUNGNummer">
    <w:name w:val="JS  TABELLE AUFZÄHLUNG Nummer"/>
    <w:uiPriority w:val="12"/>
    <w:rsid w:val="00AE2F1B"/>
    <w:pPr>
      <w:numPr>
        <w:numId w:val="36"/>
      </w:numPr>
      <w:spacing w:after="60" w:line="240" w:lineRule="auto"/>
    </w:pPr>
    <w:rPr>
      <w:color w:val="484848" w:themeColor="text1"/>
    </w:rPr>
  </w:style>
  <w:style w:type="paragraph" w:customStyle="1" w:styleId="JSTABELLEAUFZHLUNGPunkte">
    <w:name w:val="JS  TABELLE AUFZÄHLUNG Punkte"/>
    <w:uiPriority w:val="12"/>
    <w:rsid w:val="00AE2F1B"/>
    <w:pPr>
      <w:numPr>
        <w:numId w:val="37"/>
      </w:numPr>
      <w:spacing w:after="60" w:line="240" w:lineRule="auto"/>
      <w:contextualSpacing/>
    </w:pPr>
    <w:rPr>
      <w:bCs/>
      <w:color w:val="484848" w:themeColor="text1"/>
    </w:rPr>
  </w:style>
  <w:style w:type="paragraph" w:customStyle="1" w:styleId="JSTABELLETOTALlinks">
    <w:name w:val="JS TABELLE TOTAL links"/>
    <w:uiPriority w:val="11"/>
    <w:rsid w:val="00AE2F1B"/>
    <w:pPr>
      <w:spacing w:after="0" w:line="240" w:lineRule="auto"/>
      <w:contextualSpacing/>
    </w:pPr>
    <w:rPr>
      <w:rFonts w:asciiTheme="majorHAnsi" w:hAnsiTheme="majorHAnsi"/>
      <w:color w:val="FFFFFF" w:themeColor="background1"/>
    </w:rPr>
  </w:style>
  <w:style w:type="paragraph" w:customStyle="1" w:styleId="JSTABELLETOTALrechts">
    <w:name w:val="JS TABELLE TOTAL rechts"/>
    <w:uiPriority w:val="11"/>
    <w:rsid w:val="00AE2F1B"/>
    <w:pPr>
      <w:spacing w:after="0" w:line="240" w:lineRule="auto"/>
      <w:contextualSpacing/>
      <w:jc w:val="right"/>
    </w:pPr>
    <w:rPr>
      <w:rFonts w:asciiTheme="majorHAnsi" w:hAnsiTheme="majorHAnsi"/>
      <w:bCs/>
      <w:color w:val="FFFFFF" w:themeColor="background1"/>
    </w:rPr>
  </w:style>
  <w:style w:type="paragraph" w:customStyle="1" w:styleId="JSTABELLETOTALzentriert">
    <w:name w:val="JS TABELLE TOTAL zentriert"/>
    <w:uiPriority w:val="11"/>
    <w:rsid w:val="00AE2F1B"/>
    <w:pPr>
      <w:spacing w:after="0" w:line="240" w:lineRule="auto"/>
      <w:jc w:val="center"/>
    </w:pPr>
    <w:rPr>
      <w:rFonts w:asciiTheme="majorHAnsi" w:hAnsiTheme="majorHAnsi"/>
      <w:bCs/>
      <w:color w:val="FFFFFF" w:themeColor="background1"/>
    </w:rPr>
  </w:style>
  <w:style w:type="paragraph" w:customStyle="1" w:styleId="JSAUFZHLUNGPunke">
    <w:name w:val="JS  AUFZÄHLUNG Punke"/>
    <w:uiPriority w:val="7"/>
    <w:qFormat/>
    <w:rsid w:val="00247664"/>
    <w:pPr>
      <w:spacing w:after="60"/>
    </w:pPr>
    <w:rPr>
      <w:color w:val="484848" w:themeColor="text1"/>
    </w:rPr>
  </w:style>
  <w:style w:type="paragraph" w:customStyle="1" w:styleId="JSZWISCHENZEILEklein">
    <w:name w:val="JS ZWISCHENZEILE klein"/>
    <w:basedOn w:val="JSSTANDARDTEXT"/>
    <w:next w:val="JSSTANDARDTEXT"/>
    <w:uiPriority w:val="16"/>
    <w:rsid w:val="00AE2F1B"/>
    <w:pPr>
      <w:spacing w:after="0"/>
    </w:pPr>
    <w:rPr>
      <w:sz w:val="12"/>
      <w:lang w:val="de-DE"/>
    </w:rPr>
  </w:style>
  <w:style w:type="paragraph" w:customStyle="1" w:styleId="JSAUFZHLUNGPunkte">
    <w:name w:val="JS  AUFZÄHLUNG Punkte"/>
    <w:uiPriority w:val="7"/>
    <w:qFormat/>
    <w:rsid w:val="00AE2F1B"/>
    <w:pPr>
      <w:numPr>
        <w:numId w:val="34"/>
      </w:numPr>
      <w:spacing w:after="60" w:line="240" w:lineRule="auto"/>
    </w:pPr>
    <w:rPr>
      <w:color w:val="484848" w:themeColor="text1"/>
    </w:rPr>
  </w:style>
  <w:style w:type="table" w:customStyle="1" w:styleId="JSGrundtabelle">
    <w:name w:val="JSGrundtabelle"/>
    <w:basedOn w:val="NormaleTabelle"/>
    <w:uiPriority w:val="99"/>
    <w:rsid w:val="00AE2F1B"/>
    <w:pPr>
      <w:spacing w:after="60" w:line="240" w:lineRule="auto"/>
    </w:pPr>
    <w:tblPr>
      <w:tblStyleRowBandSize w:val="1"/>
      <w:tblCellMar>
        <w:left w:w="0" w:type="dxa"/>
        <w:right w:w="0" w:type="dxa"/>
      </w:tblCellMar>
    </w:tblPr>
    <w:tcPr>
      <w:shd w:val="clear" w:color="auto" w:fill="auto"/>
    </w:tcPr>
    <w:tblStylePr w:type="firstRow">
      <w:rPr>
        <w:rFonts w:ascii="Franklin Gothic Demi Cond" w:hAnsi="Franklin Gothic Demi Cond"/>
        <w:sz w:val="22"/>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5777">
      <w:bodyDiv w:val="1"/>
      <w:marLeft w:val="0"/>
      <w:marRight w:val="0"/>
      <w:marTop w:val="0"/>
      <w:marBottom w:val="0"/>
      <w:divBdr>
        <w:top w:val="none" w:sz="0" w:space="0" w:color="auto"/>
        <w:left w:val="none" w:sz="0" w:space="0" w:color="auto"/>
        <w:bottom w:val="none" w:sz="0" w:space="0" w:color="auto"/>
        <w:right w:val="none" w:sz="0" w:space="0" w:color="auto"/>
      </w:divBdr>
    </w:div>
    <w:div w:id="1003776157">
      <w:bodyDiv w:val="1"/>
      <w:marLeft w:val="0"/>
      <w:marRight w:val="0"/>
      <w:marTop w:val="0"/>
      <w:marBottom w:val="0"/>
      <w:divBdr>
        <w:top w:val="none" w:sz="0" w:space="0" w:color="auto"/>
        <w:left w:val="none" w:sz="0" w:space="0" w:color="auto"/>
        <w:bottom w:val="none" w:sz="0" w:space="0" w:color="auto"/>
        <w:right w:val="none" w:sz="0" w:space="0" w:color="auto"/>
      </w:divBdr>
    </w:div>
    <w:div w:id="1368216374">
      <w:bodyDiv w:val="1"/>
      <w:marLeft w:val="0"/>
      <w:marRight w:val="0"/>
      <w:marTop w:val="0"/>
      <w:marBottom w:val="0"/>
      <w:divBdr>
        <w:top w:val="none" w:sz="0" w:space="0" w:color="auto"/>
        <w:left w:val="none" w:sz="0" w:space="0" w:color="auto"/>
        <w:bottom w:val="none" w:sz="0" w:space="0" w:color="auto"/>
        <w:right w:val="none" w:sz="0" w:space="0" w:color="auto"/>
      </w:divBdr>
    </w:div>
    <w:div w:id="1635866226">
      <w:bodyDiv w:val="1"/>
      <w:marLeft w:val="0"/>
      <w:marRight w:val="0"/>
      <w:marTop w:val="0"/>
      <w:marBottom w:val="0"/>
      <w:divBdr>
        <w:top w:val="none" w:sz="0" w:space="0" w:color="auto"/>
        <w:left w:val="none" w:sz="0" w:space="0" w:color="auto"/>
        <w:bottom w:val="none" w:sz="0" w:space="0" w:color="auto"/>
        <w:right w:val="none" w:sz="0" w:space="0" w:color="auto"/>
      </w:divBdr>
    </w:div>
    <w:div w:id="194892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WinDot\Brief%20INGE.dotx" TargetMode="External"/></Relationships>
</file>

<file path=word/theme/theme1.xml><?xml version="1.0" encoding="utf-8"?>
<a:theme xmlns:a="http://schemas.openxmlformats.org/drawingml/2006/main" name="JAUSLIN STEBLER">
  <a:themeElements>
    <a:clrScheme name="JAUSLIN STEBLER">
      <a:dk1>
        <a:srgbClr val="484848"/>
      </a:dk1>
      <a:lt1>
        <a:srgbClr val="FFFFFF"/>
      </a:lt1>
      <a:dk2>
        <a:srgbClr val="484848"/>
      </a:dk2>
      <a:lt2>
        <a:srgbClr val="FFFFFF"/>
      </a:lt2>
      <a:accent1>
        <a:srgbClr val="E40226"/>
      </a:accent1>
      <a:accent2>
        <a:srgbClr val="484848"/>
      </a:accent2>
      <a:accent3>
        <a:srgbClr val="E40226"/>
      </a:accent3>
      <a:accent4>
        <a:srgbClr val="919191"/>
      </a:accent4>
      <a:accent5>
        <a:srgbClr val="E40226"/>
      </a:accent5>
      <a:accent6>
        <a:srgbClr val="484848"/>
      </a:accent6>
      <a:hlink>
        <a:srgbClr val="E40226"/>
      </a:hlink>
      <a:folHlink>
        <a:srgbClr val="E40226"/>
      </a:folHlink>
    </a:clrScheme>
    <a:fontScheme name="jsag">
      <a:majorFont>
        <a:latin typeface="Franklin Gothic Demi Cond"/>
        <a:ea typeface=""/>
        <a:cs typeface=""/>
      </a:majorFont>
      <a:minorFont>
        <a:latin typeface="Cambria"/>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WEFHR</b:Tag>
    <b:SourceType>Book</b:SourceType>
    <b:Guid>{EEE598F4-AB5F-492B-A500-6DEF51EE73B0}</b:Guid>
    <b:Author>
      <b:Author>
        <b:NameList>
          <b:Person>
            <b:Last>WEFWEFWF</b:Last>
          </b:Person>
        </b:NameList>
      </b:Author>
    </b:Author>
    <b:Title>TITEL</b:Title>
    <b:Year>JAHR</b:Year>
    <b:City>ORT</b:City>
    <b:Publisher>VERLEGER</b:Publisher>
    <b:RefOrder>1</b:RefOrder>
  </b:Source>
  <b:Source>
    <b:Tag>AUTHR</b:Tag>
    <b:SourceType>BookSection</b:SourceType>
    <b:Guid>{224F40E6-4056-4064-B486-8D0B8976BC64}</b:Guid>
    <b:Title>TITEL</b:Title>
    <b:Year>JAHR</b:Year>
    <b:City>ORT</b:City>
    <b:Publisher>VERLEGER</b:Publisher>
    <b:Author>
      <b:Author>
        <b:NameList>
          <b:Person>
            <b:Last>AUTOR</b:Last>
          </b:Person>
        </b:NameList>
      </b:Author>
    </b:Author>
    <b:BookTitle>BUCHTITEL</b:BookTitle>
    <b:Pages>SEITEN</b:Pages>
    <b:RefOrder>2</b:RefOrder>
  </b:Source>
</b:Sources>
</file>

<file path=customXml/itemProps1.xml><?xml version="1.0" encoding="utf-8"?>
<ds:datastoreItem xmlns:ds="http://schemas.openxmlformats.org/officeDocument/2006/customXml" ds:itemID="{BA483501-A687-496A-98B0-5382C3D1D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 INGE.dotx</Template>
  <TotalTime>0</TotalTime>
  <Pages>1</Pages>
  <Words>88</Words>
  <Characters>772</Characters>
  <Application>Microsoft Office Word</Application>
  <DocSecurity>0</DocSecurity>
  <Lines>386</Lines>
  <Paragraphs>53</Paragraphs>
  <ScaleCrop>false</ScaleCrop>
  <HeadingPairs>
    <vt:vector size="2" baseType="variant">
      <vt:variant>
        <vt:lpstr>Titel</vt:lpstr>
      </vt:variant>
      <vt:variant>
        <vt:i4>1</vt:i4>
      </vt:variant>
    </vt:vector>
  </HeadingPairs>
  <TitlesOfParts>
    <vt:vector size="1" baseType="lpstr">
      <vt:lpstr>JAUSLIN STEBLER Word</vt:lpstr>
    </vt:vector>
  </TitlesOfParts>
  <Manager/>
  <Company>JAUSLIN STEBLER</Company>
  <LinksUpToDate>false</LinksUpToDate>
  <CharactersWithSpaces>807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JAUSLIN STEBLER Word</dc:title>
  <dc:subject/>
  <dc:creator>Boeglin Chantal</dc:creator>
  <cp:keywords/>
  <dc:description>201903081014 CJ
201712101235 CJ
201711171202 CJ
201711082248 CJ
201711081546 CJ
201710231840 CJ
201710181151 CJ
201710021620 CJ
201708142237 CJ
201708141959 CJ
201708141724 CJ
201707140033 CJ
201707091337 CJ
20170703 CHJ T863-865
20170321 RH
20151022 SR
20151021 SR
20151020 SR
20151016 SR
20151006 SR
20151003 SR
20150907 SR
20150906 SR
20150718 RH
20150709 SR
20150706 SR
20150701 SR
20150601 SR
20150528 SR
20150501 SR
20150415 SR
20150414 SR
20150401 SR
20150331 SR
20150312 SR
20150304 SR
20150303 SR
20150227 SR
20150225 SR
20150219 SR
20150216 SR
20150209 SR
20150205 SR
20150129 SR
20150119 SR
20150104 SR
20141229 RH
20141223 SR
20141202 SR
20141126 SR
20141123 SR</dc:description>
  <cp:lastModifiedBy>Boeglin Chantal</cp:lastModifiedBy>
  <cp:revision>6</cp:revision>
  <cp:lastPrinted>2020-03-27T13:09:00Z</cp:lastPrinted>
  <dcterms:created xsi:type="dcterms:W3CDTF">2020-03-27T13:05:00Z</dcterms:created>
  <dcterms:modified xsi:type="dcterms:W3CDTF">2020-03-27T13:09:00Z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SAG">
    <vt:lpwstr>JSAG</vt:lpwstr>
  </property>
  <property fmtid="{D5CDD505-2E9C-101B-9397-08002B2CF9AE}" pid="3" name="DocType">
    <vt:lpwstr>Brief INGE</vt:lpwstr>
  </property>
  <property fmtid="{D5CDD505-2E9C-101B-9397-08002B2CF9AE}" pid="4" name="Template">
    <vt:lpwstr>P:\WinDot\Brief INGE.dotx</vt:lpwstr>
  </property>
  <property fmtid="{D5CDD505-2E9C-101B-9397-08002B2CF9AE}" pid="5" name="Location">
    <vt:lpwstr>Muttenz</vt:lpwstr>
  </property>
  <property fmtid="{D5CDD505-2E9C-101B-9397-08002B2CF9AE}" pid="6" name="DocName">
    <vt:lpwstr>P:\701323\02_VKJS\Rechnungen\Begleitschreiben Corona\20200327 701323 BRF Begleitschreiben Corona-Pandemie.docx</vt:lpwstr>
  </property>
  <property fmtid="{D5CDD505-2E9C-101B-9397-08002B2CF9AE}" pid="7" name="Version">
    <vt:lpwstr>3.6</vt:lpwstr>
  </property>
  <property fmtid="{D5CDD505-2E9C-101B-9397-08002B2CF9AE}" pid="8" name="lstLiefer0">
    <vt:lpwstr>Falsch</vt:lpwstr>
  </property>
  <property fmtid="{D5CDD505-2E9C-101B-9397-08002B2CF9AE}" pid="9" name="lstLiefer1">
    <vt:lpwstr>Falsch</vt:lpwstr>
  </property>
  <property fmtid="{D5CDD505-2E9C-101B-9397-08002B2CF9AE}" pid="10" name="lstLiefer2">
    <vt:lpwstr>Falsch</vt:lpwstr>
  </property>
  <property fmtid="{D5CDD505-2E9C-101B-9397-08002B2CF9AE}" pid="11" name="lstLiefer3">
    <vt:lpwstr>Falsch</vt:lpwstr>
  </property>
  <property fmtid="{D5CDD505-2E9C-101B-9397-08002B2CF9AE}" pid="12" name="lstLiefer4">
    <vt:lpwstr>Falsch</vt:lpwstr>
  </property>
  <property fmtid="{D5CDD505-2E9C-101B-9397-08002B2CF9AE}" pid="13" name="lstLiefer5">
    <vt:lpwstr>Falsch</vt:lpwstr>
  </property>
  <property fmtid="{D5CDD505-2E9C-101B-9397-08002B2CF9AE}" pid="14" name="lstLiefer6">
    <vt:lpwstr>Falsch</vt:lpwstr>
  </property>
  <property fmtid="{D5CDD505-2E9C-101B-9397-08002B2CF9AE}" pid="15" name="lstLiefer7">
    <vt:lpwstr>Falsch</vt:lpwstr>
  </property>
  <property fmtid="{D5CDD505-2E9C-101B-9397-08002B2CF9AE}" pid="16" name="lstLiefer8">
    <vt:lpwstr>Falsch</vt:lpwstr>
  </property>
  <property fmtid="{D5CDD505-2E9C-101B-9397-08002B2CF9AE}" pid="17" name="lstLiefer9">
    <vt:lpwstr>Falsch</vt:lpwstr>
  </property>
  <property fmtid="{D5CDD505-2E9C-101B-9397-08002B2CF9AE}" pid="18" name="lstLiefer10">
    <vt:lpwstr>Falsch</vt:lpwstr>
  </property>
  <property fmtid="{D5CDD505-2E9C-101B-9397-08002B2CF9AE}" pid="19" name="lstLiefer11">
    <vt:lpwstr>Falsch</vt:lpwstr>
  </property>
  <property fmtid="{D5CDD505-2E9C-101B-9397-08002B2CF9AE}" pid="20" name="lstLiefer12">
    <vt:lpwstr>Falsch</vt:lpwstr>
  </property>
  <property fmtid="{D5CDD505-2E9C-101B-9397-08002B2CF9AE}" pid="21" name="lstLiefer13">
    <vt:lpwstr>Falsch</vt:lpwstr>
  </property>
  <property fmtid="{D5CDD505-2E9C-101B-9397-08002B2CF9AE}" pid="22" name="lstLiefer14">
    <vt:lpwstr>Falsch</vt:lpwstr>
  </property>
  <property fmtid="{D5CDD505-2E9C-101B-9397-08002B2CF9AE}" pid="23" name="lstLiefer15">
    <vt:lpwstr>Falsch</vt:lpwstr>
  </property>
  <property fmtid="{D5CDD505-2E9C-101B-9397-08002B2CF9AE}" pid="24" name="Tochterfirma">
    <vt:lpwstr>inge</vt:lpwstr>
  </property>
  <property fmtid="{D5CDD505-2E9C-101B-9397-08002B2CF9AE}" pid="25" name="lstProp">
    <vt:lpwstr>P:\701323\02_VKJS\Rechnungen\Begleitschreiben Corona\20200327 701323 BRF Begleitschreiben Corona-Pandemie.docx</vt:lpwstr>
  </property>
  <property fmtid="{D5CDD505-2E9C-101B-9397-08002B2CF9AE}" pid="26" name="FreeName">
    <vt:lpwstr/>
  </property>
  <property fmtid="{D5CDD505-2E9C-101B-9397-08002B2CF9AE}" pid="27" name="Position">
    <vt:lpwstr>rechts</vt:lpwstr>
  </property>
  <property fmtid="{D5CDD505-2E9C-101B-9397-08002B2CF9AE}" pid="28" name="Kleinschreibung">
    <vt:lpwstr>aus</vt:lpwstr>
  </property>
  <property fmtid="{D5CDD505-2E9C-101B-9397-08002B2CF9AE}" pid="29" name="txtFirma">
    <vt:lpwstr>Bundesamt für Strassen ASTRA</vt:lpwstr>
  </property>
  <property fmtid="{D5CDD505-2E9C-101B-9397-08002B2CF9AE}" pid="30" name="txtAmt">
    <vt:lpwstr>Filiale Zofingen</vt:lpwstr>
  </property>
  <property fmtid="{D5CDD505-2E9C-101B-9397-08002B2CF9AE}" pid="31" name="txtAbteilung">
    <vt:lpwstr/>
  </property>
  <property fmtid="{D5CDD505-2E9C-101B-9397-08002B2CF9AE}" pid="32" name="txtStrasse">
    <vt:lpwstr>Brühlstrasse 3</vt:lpwstr>
  </property>
  <property fmtid="{D5CDD505-2E9C-101B-9397-08002B2CF9AE}" pid="33" name="txtPLZ">
    <vt:lpwstr>4800</vt:lpwstr>
  </property>
  <property fmtid="{D5CDD505-2E9C-101B-9397-08002B2CF9AE}" pid="34" name="txtOrt">
    <vt:lpwstr>Zofingen</vt:lpwstr>
  </property>
  <property fmtid="{D5CDD505-2E9C-101B-9397-08002B2CF9AE}" pid="35" name="txtAutVorname">
    <vt:lpwstr>Jürg</vt:lpwstr>
  </property>
  <property fmtid="{D5CDD505-2E9C-101B-9397-08002B2CF9AE}" pid="36" name="txtAutName">
    <vt:lpwstr>Stebler</vt:lpwstr>
  </property>
  <property fmtid="{D5CDD505-2E9C-101B-9397-08002B2CF9AE}" pid="37" name="txtAutEmail">
    <vt:lpwstr>stb@jauslinstebler.ch</vt:lpwstr>
  </property>
  <property fmtid="{D5CDD505-2E9C-101B-9397-08002B2CF9AE}" pid="38" name="txtAutKurz">
    <vt:lpwstr>stb</vt:lpwstr>
  </property>
  <property fmtid="{D5CDD505-2E9C-101B-9397-08002B2CF9AE}" pid="39" name="cmbAutPPA">
    <vt:lpwstr/>
  </property>
  <property fmtid="{D5CDD505-2E9C-101B-9397-08002B2CF9AE}" pid="40" name="txtVerfKurz">
    <vt:lpwstr>stb</vt:lpwstr>
  </property>
  <property fmtid="{D5CDD505-2E9C-101B-9397-08002B2CF9AE}" pid="41" name="txtVerfName">
    <vt:lpwstr>Stebler</vt:lpwstr>
  </property>
  <property fmtid="{D5CDD505-2E9C-101B-9397-08002B2CF9AE}" pid="42" name="txtVerfVorname">
    <vt:lpwstr>Jürg</vt:lpwstr>
  </property>
  <property fmtid="{D5CDD505-2E9C-101B-9397-08002B2CF9AE}" pid="43" name="txtZweitName">
    <vt:lpwstr>Roth</vt:lpwstr>
  </property>
  <property fmtid="{D5CDD505-2E9C-101B-9397-08002B2CF9AE}" pid="44" name="txtZweitVorname">
    <vt:lpwstr>Stefan</vt:lpwstr>
  </property>
  <property fmtid="{D5CDD505-2E9C-101B-9397-08002B2CF9AE}" pid="45" name="cmbLand">
    <vt:lpwstr>CH</vt:lpwstr>
  </property>
  <property fmtid="{D5CDD505-2E9C-101B-9397-08002B2CF9AE}" pid="46" name="cmbZweitPPA">
    <vt:lpwstr/>
  </property>
  <property fmtid="{D5CDD505-2E9C-101B-9397-08002B2CF9AE}" pid="47" name="cmbZweitTitel">
    <vt:lpwstr/>
  </property>
  <property fmtid="{D5CDD505-2E9C-101B-9397-08002B2CF9AE}" pid="48" name="cmbAutTitel">
    <vt:lpwstr/>
  </property>
  <property fmtid="{D5CDD505-2E9C-101B-9397-08002B2CF9AE}" pid="49" name="cmbVerfTitel">
    <vt:lpwstr/>
  </property>
  <property fmtid="{D5CDD505-2E9C-101B-9397-08002B2CF9AE}" pid="50" name="txtJahr">
    <vt:lpwstr>2020</vt:lpwstr>
  </property>
  <property fmtid="{D5CDD505-2E9C-101B-9397-08002B2CF9AE}" pid="51" name="txtMonat">
    <vt:lpwstr>03</vt:lpwstr>
  </property>
  <property fmtid="{D5CDD505-2E9C-101B-9397-08002B2CF9AE}" pid="52" name="txtTag">
    <vt:lpwstr>27</vt:lpwstr>
  </property>
  <property fmtid="{D5CDD505-2E9C-101B-9397-08002B2CF9AE}" pid="53" name="txtProjekt">
    <vt:lpwstr>701323</vt:lpwstr>
  </property>
  <property fmtid="{D5CDD505-2E9C-101B-9397-08002B2CF9AE}" pid="54" name="cmbTyp">
    <vt:lpwstr>Brief</vt:lpwstr>
  </property>
  <property fmtid="{D5CDD505-2E9C-101B-9397-08002B2CF9AE}" pid="55" name="txtAddText">
    <vt:lpwstr>Begleitschreiben Corona-Pandemie</vt:lpwstr>
  </property>
  <property fmtid="{D5CDD505-2E9C-101B-9397-08002B2CF9AE}" pid="56" name="txtPath">
    <vt:lpwstr>P:\701323\02_VKJS\Rechnungen\Begleitschreiben Corona</vt:lpwstr>
  </property>
  <property fmtid="{D5CDD505-2E9C-101B-9397-08002B2CF9AE}" pid="57" name="txtFreeName">
    <vt:lpwstr/>
  </property>
  <property fmtid="{D5CDD505-2E9C-101B-9397-08002B2CF9AE}" pid="58" name="txtDateTag">
    <vt:lpwstr>27</vt:lpwstr>
  </property>
  <property fmtid="{D5CDD505-2E9C-101B-9397-08002B2CF9AE}" pid="59" name="txtDateMonat">
    <vt:lpwstr>03</vt:lpwstr>
  </property>
  <property fmtid="{D5CDD505-2E9C-101B-9397-08002B2CF9AE}" pid="60" name="txtDateJahr">
    <vt:lpwstr>2020</vt:lpwstr>
  </property>
  <property fmtid="{D5CDD505-2E9C-101B-9397-08002B2CF9AE}" pid="61" name="txtSubject">
    <vt:lpwstr>BESTÄTIGUNG DER ORDNUNGSGERECHTEN LEISTUNGSABRECHNUNG WÄHREND DER CORONA-PANDEMIE</vt:lpwstr>
  </property>
  <property fmtid="{D5CDD505-2E9C-101B-9397-08002B2CF9AE}" pid="62" name="txtProjektBez">
    <vt:lpwstr>N02 EP SISSACH - EPTINGEN (EPSI)</vt:lpwstr>
  </property>
  <property fmtid="{D5CDD505-2E9C-101B-9397-08002B2CF9AE}" pid="63" name="txtObjekt">
    <vt:lpwstr>PV TP1, TP2, TP3 MK/AP - Inbetriebnahme/Abschluss</vt:lpwstr>
  </property>
  <property fmtid="{D5CDD505-2E9C-101B-9397-08002B2CF9AE}" pid="64" name="txtBerTitel">
    <vt:lpwstr/>
  </property>
  <property fmtid="{D5CDD505-2E9C-101B-9397-08002B2CF9AE}" pid="65" name="cmbBerTyp">
    <vt:lpwstr/>
  </property>
  <property fmtid="{D5CDD505-2E9C-101B-9397-08002B2CF9AE}" pid="66" name="txtPhase">
    <vt:lpwstr/>
  </property>
  <property fmtid="{D5CDD505-2E9C-101B-9397-08002B2CF9AE}" pid="67" name="txtEndMin">
    <vt:lpwstr/>
  </property>
  <property fmtid="{D5CDD505-2E9C-101B-9397-08002B2CF9AE}" pid="68" name="txtStartHr">
    <vt:lpwstr/>
  </property>
  <property fmtid="{D5CDD505-2E9C-101B-9397-08002B2CF9AE}" pid="69" name="txtStartMin">
    <vt:lpwstr/>
  </property>
  <property fmtid="{D5CDD505-2E9C-101B-9397-08002B2CF9AE}" pid="70" name="txtEndHr">
    <vt:lpwstr/>
  </property>
  <property fmtid="{D5CDD505-2E9C-101B-9397-08002B2CF9AE}" pid="71" name="txtProtNr">
    <vt:lpwstr/>
  </property>
  <property fmtid="{D5CDD505-2E9C-101B-9397-08002B2CF9AE}" pid="72" name="txtProtJahr">
    <vt:lpwstr>2020</vt:lpwstr>
  </property>
  <property fmtid="{D5CDD505-2E9C-101B-9397-08002B2CF9AE}" pid="73" name="cmbProtTyp">
    <vt:lpwstr/>
  </property>
  <property fmtid="{D5CDD505-2E9C-101B-9397-08002B2CF9AE}" pid="74" name="txtMeetingLocation">
    <vt:lpwstr/>
  </property>
  <property fmtid="{D5CDD505-2E9C-101B-9397-08002B2CF9AE}" pid="75" name="txtPostfach">
    <vt:lpwstr/>
  </property>
  <property fmtid="{D5CDD505-2E9C-101B-9397-08002B2CF9AE}" pid="76" name="txtVorname">
    <vt:lpwstr>Jürg</vt:lpwstr>
  </property>
  <property fmtid="{D5CDD505-2E9C-101B-9397-08002B2CF9AE}" pid="77" name="txtName">
    <vt:lpwstr>Merian</vt:lpwstr>
  </property>
  <property fmtid="{D5CDD505-2E9C-101B-9397-08002B2CF9AE}" pid="78" name="txtFunktion">
    <vt:lpwstr/>
  </property>
  <property fmtid="{D5CDD505-2E9C-101B-9397-08002B2CF9AE}" pid="79" name="cmbAnrede">
    <vt:lpwstr>Herr</vt:lpwstr>
  </property>
  <property fmtid="{D5CDD505-2E9C-101B-9397-08002B2CF9AE}" pid="80" name="cmbTitel">
    <vt:lpwstr/>
  </property>
  <property fmtid="{D5CDD505-2E9C-101B-9397-08002B2CF9AE}" pid="81" name="txtProtDateTag">
    <vt:lpwstr>27</vt:lpwstr>
  </property>
  <property fmtid="{D5CDD505-2E9C-101B-9397-08002B2CF9AE}" pid="82" name="txtProtDateMonat">
    <vt:lpwstr>03</vt:lpwstr>
  </property>
  <property fmtid="{D5CDD505-2E9C-101B-9397-08002B2CF9AE}" pid="83" name="txtProtDateJahr">
    <vt:lpwstr>2020</vt:lpwstr>
  </property>
  <property fmtid="{D5CDD505-2E9C-101B-9397-08002B2CF9AE}" pid="84" name="txtTeam">
    <vt:lpwstr/>
  </property>
  <property fmtid="{D5CDD505-2E9C-101B-9397-08002B2CF9AE}" pid="85" name="Kleinbuchstaben">
    <vt:lpwstr>Falsch</vt:lpwstr>
  </property>
  <property fmtid="{D5CDD505-2E9C-101B-9397-08002B2CF9AE}" pid="86" name="Projektverfasser">
    <vt:lpwstr/>
  </property>
  <property fmtid="{D5CDD505-2E9C-101B-9397-08002B2CF9AE}" pid="87" name="Logo1">
    <vt:lpwstr>P:\WINDOT\INGE Logos\INGE Logo EPSI Seite 1.png</vt:lpwstr>
  </property>
  <property fmtid="{D5CDD505-2E9C-101B-9397-08002B2CF9AE}" pid="88" name="Logo2">
    <vt:lpwstr>p:\windot\INGE Logos\zz INGE Logos Folgeseiten\inge logo epsi seite 2 breit.png</vt:lpwstr>
  </property>
  <property fmtid="{D5CDD505-2E9C-101B-9397-08002B2CF9AE}" pid="89" name="GVersion">
    <vt:lpwstr>201903081818 RH</vt:lpwstr>
  </property>
  <property fmtid="{D5CDD505-2E9C-101B-9397-08002B2CF9AE}" pid="90" name="TVersion">
    <vt:lpwstr>201903081014 CJ</vt:lpwstr>
  </property>
  <property fmtid="{D5CDD505-2E9C-101B-9397-08002B2CF9AE}" pid="91" name="Einschreiben">
    <vt:lpwstr/>
  </property>
  <property fmtid="{D5CDD505-2E9C-101B-9397-08002B2CF9AE}" pid="92" name="Persönlich">
    <vt:lpwstr/>
  </property>
</Properties>
</file>