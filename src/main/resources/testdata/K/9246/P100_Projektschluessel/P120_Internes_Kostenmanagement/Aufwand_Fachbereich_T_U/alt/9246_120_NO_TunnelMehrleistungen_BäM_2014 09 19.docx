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79" w:rsidRDefault="00C44B5C">
      <w:r>
        <w:t>EPSI</w:t>
      </w:r>
      <w:r w:rsidR="00EB36C0">
        <w:t>,</w:t>
      </w:r>
      <w:r>
        <w:t xml:space="preserve"> </w:t>
      </w:r>
      <w:r w:rsidR="00EB36C0">
        <w:t>NO: Tunnel Ebenrain und Oberburg</w:t>
      </w:r>
    </w:p>
    <w:p w:rsidR="00C2634B" w:rsidRDefault="00C2634B"/>
    <w:p w:rsidR="006554F4" w:rsidRPr="006554F4" w:rsidRDefault="006554F4">
      <w:pPr>
        <w:rPr>
          <w:b/>
        </w:rPr>
      </w:pPr>
      <w:r>
        <w:rPr>
          <w:b/>
        </w:rPr>
        <w:t>Mehrleitungen gegenüber Offer</w:t>
      </w:r>
      <w:r w:rsidRPr="006554F4">
        <w:rPr>
          <w:b/>
        </w:rPr>
        <w:t>te</w:t>
      </w:r>
    </w:p>
    <w:p w:rsidR="004D1E91" w:rsidRDefault="004D1E91"/>
    <w:p w:rsidR="00C55640" w:rsidRPr="00C55640" w:rsidRDefault="00C44B5C">
      <w:pPr>
        <w:rPr>
          <w:b/>
        </w:rPr>
      </w:pPr>
      <w:r>
        <w:rPr>
          <w:b/>
        </w:rPr>
        <w:t>A</w:t>
      </w:r>
      <w:r w:rsidR="00C55640">
        <w:rPr>
          <w:b/>
        </w:rPr>
        <w:t>)</w:t>
      </w:r>
      <w:r w:rsidR="00C55640" w:rsidRPr="00C55640">
        <w:rPr>
          <w:b/>
        </w:rPr>
        <w:t xml:space="preserve"> Das MK erfuhr </w:t>
      </w:r>
      <w:r w:rsidR="009D499B">
        <w:rPr>
          <w:b/>
        </w:rPr>
        <w:t>gegenüber dem EKII</w:t>
      </w:r>
      <w:r w:rsidR="00C55640">
        <w:rPr>
          <w:b/>
        </w:rPr>
        <w:t xml:space="preserve"> </w:t>
      </w:r>
      <w:r w:rsidR="00C55640" w:rsidRPr="00C55640">
        <w:rPr>
          <w:b/>
        </w:rPr>
        <w:t>folgende Änderungen</w:t>
      </w:r>
    </w:p>
    <w:p w:rsidR="009D499B" w:rsidRDefault="009D499B">
      <w:r>
        <w:t>Iterativer Prozess zur Lösungsfindung</w:t>
      </w:r>
      <w:r w:rsidR="00BB4B56">
        <w:t>.</w:t>
      </w:r>
      <w:r w:rsidR="00C44B5C">
        <w:t xml:space="preserve"> </w:t>
      </w:r>
    </w:p>
    <w:p w:rsidR="006521EC" w:rsidRDefault="006521EC"/>
    <w:tbl>
      <w:tblPr>
        <w:tblStyle w:val="Tabellenraster"/>
        <w:tblW w:w="0" w:type="auto"/>
        <w:tblLayout w:type="fixed"/>
        <w:tblLook w:val="04A0" w:firstRow="1" w:lastRow="0" w:firstColumn="1" w:lastColumn="0" w:noHBand="0" w:noVBand="1"/>
      </w:tblPr>
      <w:tblGrid>
        <w:gridCol w:w="527"/>
        <w:gridCol w:w="2133"/>
        <w:gridCol w:w="1843"/>
        <w:gridCol w:w="1842"/>
        <w:gridCol w:w="1560"/>
        <w:gridCol w:w="1383"/>
      </w:tblGrid>
      <w:tr w:rsidR="0035682A" w:rsidRPr="0035682A" w:rsidTr="00EA1D70">
        <w:tc>
          <w:tcPr>
            <w:tcW w:w="527"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p>
        </w:tc>
        <w:tc>
          <w:tcPr>
            <w:tcW w:w="213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Massnahme</w:t>
            </w:r>
          </w:p>
        </w:tc>
        <w:tc>
          <w:tcPr>
            <w:tcW w:w="184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Offerteingabe</w:t>
            </w:r>
          </w:p>
          <w:p w:rsidR="0035682A" w:rsidRPr="0035682A" w:rsidRDefault="0035682A" w:rsidP="00EA1D70">
            <w:pPr>
              <w:jc w:val="center"/>
              <w:rPr>
                <w:b/>
              </w:rPr>
            </w:pPr>
            <w:r w:rsidRPr="0035682A">
              <w:rPr>
                <w:b/>
              </w:rPr>
              <w:t xml:space="preserve">Basis EKII </w:t>
            </w:r>
            <w:r w:rsidRPr="0035682A">
              <w:rPr>
                <w:b/>
                <w:sz w:val="18"/>
                <w:szCs w:val="18"/>
              </w:rPr>
              <w:t>(Offertöffnung 24.09.12)</w:t>
            </w:r>
          </w:p>
        </w:tc>
        <w:tc>
          <w:tcPr>
            <w:tcW w:w="1842" w:type="dxa"/>
            <w:tcBorders>
              <w:top w:val="single" w:sz="8" w:space="0" w:color="auto"/>
              <w:left w:val="single" w:sz="8" w:space="0" w:color="auto"/>
              <w:bottom w:val="dashSmallGap" w:sz="4" w:space="0" w:color="auto"/>
              <w:right w:val="single" w:sz="8" w:space="0" w:color="auto"/>
            </w:tcBorders>
          </w:tcPr>
          <w:p w:rsidR="000B1D41" w:rsidRDefault="000B1D41" w:rsidP="00EA1D70">
            <w:pPr>
              <w:jc w:val="center"/>
              <w:rPr>
                <w:b/>
              </w:rPr>
            </w:pPr>
            <w:r>
              <w:rPr>
                <w:b/>
              </w:rPr>
              <w:t>Ergänzende</w:t>
            </w:r>
          </w:p>
          <w:p w:rsidR="0035682A" w:rsidRPr="0035682A" w:rsidRDefault="0035682A" w:rsidP="00EA1D70">
            <w:pPr>
              <w:jc w:val="center"/>
              <w:rPr>
                <w:b/>
              </w:rPr>
            </w:pPr>
            <w:r w:rsidRPr="0035682A">
              <w:rPr>
                <w:b/>
              </w:rPr>
              <w:t xml:space="preserve">Auflagen </w:t>
            </w:r>
            <w:r w:rsidR="009127FB" w:rsidRPr="009127FB">
              <w:rPr>
                <w:b/>
                <w:sz w:val="18"/>
                <w:szCs w:val="18"/>
              </w:rPr>
              <w:t>(</w:t>
            </w:r>
            <w:r w:rsidRPr="009127FB">
              <w:rPr>
                <w:b/>
                <w:sz w:val="18"/>
                <w:szCs w:val="18"/>
              </w:rPr>
              <w:t>21.12.12</w:t>
            </w:r>
            <w:r w:rsidRPr="009127FB">
              <w:rPr>
                <w:rStyle w:val="Funotenzeichen"/>
                <w:b/>
                <w:sz w:val="18"/>
                <w:szCs w:val="18"/>
              </w:rPr>
              <w:footnoteReference w:id="1"/>
            </w:r>
            <w:r w:rsidR="009127FB" w:rsidRPr="009127FB">
              <w:rPr>
                <w:b/>
                <w:sz w:val="18"/>
                <w:szCs w:val="18"/>
              </w:rPr>
              <w:t>)</w:t>
            </w:r>
          </w:p>
        </w:tc>
        <w:tc>
          <w:tcPr>
            <w:tcW w:w="1560"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Projekt-verlauf</w:t>
            </w:r>
          </w:p>
        </w:tc>
        <w:tc>
          <w:tcPr>
            <w:tcW w:w="138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MK</w:t>
            </w:r>
          </w:p>
        </w:tc>
      </w:tr>
      <w:tr w:rsidR="00EA1D70" w:rsidRPr="00EA1D70" w:rsidTr="00EA1D70">
        <w:tc>
          <w:tcPr>
            <w:tcW w:w="527" w:type="dxa"/>
            <w:tcBorders>
              <w:top w:val="dashSmallGap" w:sz="4" w:space="0" w:color="auto"/>
              <w:left w:val="single" w:sz="8" w:space="0" w:color="auto"/>
              <w:bottom w:val="single" w:sz="8" w:space="0" w:color="auto"/>
              <w:right w:val="single" w:sz="8" w:space="0" w:color="auto"/>
            </w:tcBorders>
          </w:tcPr>
          <w:p w:rsidR="00EA1D70" w:rsidRPr="00EA1D70" w:rsidRDefault="00EA1D70" w:rsidP="00EA1D70">
            <w:pPr>
              <w:jc w:val="center"/>
            </w:pPr>
          </w:p>
        </w:tc>
        <w:tc>
          <w:tcPr>
            <w:tcW w:w="2133"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A</w:t>
            </w:r>
          </w:p>
        </w:tc>
        <w:tc>
          <w:tcPr>
            <w:tcW w:w="1843" w:type="dxa"/>
            <w:tcBorders>
              <w:top w:val="dashSmallGap" w:sz="4" w:space="0" w:color="auto"/>
              <w:left w:val="single" w:sz="8" w:space="0" w:color="auto"/>
              <w:bottom w:val="single" w:sz="8" w:space="0" w:color="auto"/>
              <w:right w:val="single" w:sz="8" w:space="0" w:color="auto"/>
            </w:tcBorders>
          </w:tcPr>
          <w:p w:rsidR="00EA1D70" w:rsidRPr="00EA1D70" w:rsidRDefault="000B1D41" w:rsidP="00EA1D70">
            <w:pPr>
              <w:jc w:val="center"/>
            </w:pPr>
            <w:r>
              <w:t>B</w:t>
            </w:r>
          </w:p>
        </w:tc>
        <w:tc>
          <w:tcPr>
            <w:tcW w:w="1842"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C</w:t>
            </w:r>
          </w:p>
        </w:tc>
        <w:tc>
          <w:tcPr>
            <w:tcW w:w="1560"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D</w:t>
            </w:r>
          </w:p>
        </w:tc>
        <w:tc>
          <w:tcPr>
            <w:tcW w:w="1383"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E</w:t>
            </w:r>
          </w:p>
        </w:tc>
      </w:tr>
      <w:tr w:rsidR="009127FB" w:rsidRPr="009127FB" w:rsidTr="0035682A">
        <w:tc>
          <w:tcPr>
            <w:tcW w:w="527" w:type="dxa"/>
            <w:tcBorders>
              <w:bottom w:val="single" w:sz="4" w:space="0" w:color="auto"/>
            </w:tcBorders>
          </w:tcPr>
          <w:p w:rsidR="0035682A" w:rsidRPr="009127FB" w:rsidRDefault="0035682A">
            <w:r w:rsidRPr="009127FB">
              <w:t>1</w:t>
            </w:r>
          </w:p>
        </w:tc>
        <w:tc>
          <w:tcPr>
            <w:tcW w:w="2133" w:type="dxa"/>
            <w:tcBorders>
              <w:bottom w:val="single" w:sz="4" w:space="0" w:color="auto"/>
            </w:tcBorders>
          </w:tcPr>
          <w:p w:rsidR="0035682A" w:rsidRPr="009127FB" w:rsidRDefault="0035682A" w:rsidP="00AD37A9">
            <w:r w:rsidRPr="009127FB">
              <w:t>Nachrüsten Hydrantenleitung Ebenrain</w:t>
            </w:r>
            <w:r w:rsidRPr="009127FB">
              <w:rPr>
                <w:rStyle w:val="Funotenzeichen"/>
              </w:rPr>
              <w:footnoteReference w:id="2"/>
            </w:r>
            <w:r w:rsidRPr="009127FB">
              <w:t xml:space="preserve"> </w:t>
            </w:r>
          </w:p>
        </w:tc>
        <w:tc>
          <w:tcPr>
            <w:tcW w:w="1843" w:type="dxa"/>
            <w:tcBorders>
              <w:bottom w:val="single" w:sz="4" w:space="0" w:color="auto"/>
            </w:tcBorders>
          </w:tcPr>
          <w:p w:rsidR="0035682A" w:rsidRPr="009127FB" w:rsidRDefault="0035682A">
            <w:r w:rsidRPr="009127FB">
              <w:t>Nein</w:t>
            </w:r>
          </w:p>
        </w:tc>
        <w:tc>
          <w:tcPr>
            <w:tcW w:w="1842" w:type="dxa"/>
            <w:tcBorders>
              <w:bottom w:val="single" w:sz="4" w:space="0" w:color="auto"/>
            </w:tcBorders>
          </w:tcPr>
          <w:p w:rsidR="0035682A" w:rsidRPr="009127FB" w:rsidRDefault="0035682A" w:rsidP="00F93986">
            <w:r w:rsidRPr="009127FB">
              <w:t>--</w:t>
            </w:r>
          </w:p>
        </w:tc>
        <w:tc>
          <w:tcPr>
            <w:tcW w:w="1560" w:type="dxa"/>
            <w:tcBorders>
              <w:bottom w:val="single" w:sz="4" w:space="0" w:color="auto"/>
            </w:tcBorders>
          </w:tcPr>
          <w:p w:rsidR="0035682A" w:rsidRPr="009127FB" w:rsidRDefault="0035682A" w:rsidP="00134C7D">
            <w:r w:rsidRPr="009127FB">
              <w:t>Prüfen</w:t>
            </w:r>
          </w:p>
        </w:tc>
        <w:tc>
          <w:tcPr>
            <w:tcW w:w="1383" w:type="dxa"/>
            <w:tcBorders>
              <w:bottom w:val="single" w:sz="4" w:space="0" w:color="auto"/>
            </w:tcBorders>
          </w:tcPr>
          <w:p w:rsidR="0035682A" w:rsidRPr="009127FB" w:rsidRDefault="0035682A" w:rsidP="00134C7D">
            <w:r w:rsidRPr="009127FB">
              <w:t>Ja</w:t>
            </w:r>
          </w:p>
        </w:tc>
      </w:tr>
      <w:tr w:rsidR="009127FB" w:rsidRPr="009127FB" w:rsidTr="0035682A">
        <w:tc>
          <w:tcPr>
            <w:tcW w:w="527" w:type="dxa"/>
            <w:tcBorders>
              <w:bottom w:val="dashSmallGap" w:sz="4" w:space="0" w:color="auto"/>
            </w:tcBorders>
          </w:tcPr>
          <w:p w:rsidR="0035682A" w:rsidRPr="009127FB" w:rsidRDefault="0035682A">
            <w:pPr>
              <w:rPr>
                <w:b/>
              </w:rPr>
            </w:pPr>
            <w:r w:rsidRPr="009127FB">
              <w:rPr>
                <w:b/>
              </w:rPr>
              <w:t>2</w:t>
            </w:r>
          </w:p>
        </w:tc>
        <w:tc>
          <w:tcPr>
            <w:tcW w:w="2133" w:type="dxa"/>
            <w:tcBorders>
              <w:bottom w:val="dashSmallGap" w:sz="4" w:space="0" w:color="auto"/>
            </w:tcBorders>
          </w:tcPr>
          <w:p w:rsidR="0035682A" w:rsidRPr="009127FB" w:rsidRDefault="0035682A">
            <w:pPr>
              <w:rPr>
                <w:b/>
              </w:rPr>
            </w:pPr>
            <w:r w:rsidRPr="009127FB">
              <w:rPr>
                <w:b/>
              </w:rPr>
              <w:t>Bankett-entwässerung</w:t>
            </w:r>
          </w:p>
        </w:tc>
        <w:tc>
          <w:tcPr>
            <w:tcW w:w="1843" w:type="dxa"/>
            <w:tcBorders>
              <w:bottom w:val="dashSmallGap" w:sz="4" w:space="0" w:color="auto"/>
            </w:tcBorders>
          </w:tcPr>
          <w:p w:rsidR="0035682A" w:rsidRPr="009127FB" w:rsidRDefault="0035682A" w:rsidP="00080D21">
            <w:pPr>
              <w:rPr>
                <w:b/>
              </w:rPr>
            </w:pPr>
            <w:r w:rsidRPr="009127FB">
              <w:rPr>
                <w:b/>
              </w:rPr>
              <w:t>EK II-Lösung</w:t>
            </w:r>
          </w:p>
          <w:p w:rsidR="0035682A" w:rsidRPr="009127FB" w:rsidRDefault="0035682A" w:rsidP="00080D21">
            <w:r w:rsidRPr="009127FB">
              <w:t>Randstein ersetzen</w:t>
            </w:r>
            <w:r w:rsidR="00EA1D70" w:rsidRPr="009127FB">
              <w:t xml:space="preserve"> und Schlitze im Bankett</w:t>
            </w:r>
          </w:p>
        </w:tc>
        <w:tc>
          <w:tcPr>
            <w:tcW w:w="1842" w:type="dxa"/>
            <w:tcBorders>
              <w:bottom w:val="dashSmallGap" w:sz="4" w:space="0" w:color="auto"/>
            </w:tcBorders>
          </w:tcPr>
          <w:p w:rsidR="0035682A" w:rsidRPr="009127FB" w:rsidRDefault="0035682A" w:rsidP="00BA4088">
            <w:pPr>
              <w:rPr>
                <w:b/>
              </w:rPr>
            </w:pPr>
            <w:r w:rsidRPr="009127FB">
              <w:rPr>
                <w:b/>
              </w:rPr>
              <w:t xml:space="preserve">Varianten-studium </w:t>
            </w:r>
          </w:p>
        </w:tc>
        <w:tc>
          <w:tcPr>
            <w:tcW w:w="1560" w:type="dxa"/>
            <w:tcBorders>
              <w:bottom w:val="dashSmallGap" w:sz="4" w:space="0" w:color="auto"/>
            </w:tcBorders>
          </w:tcPr>
          <w:p w:rsidR="0035682A" w:rsidRPr="009127FB" w:rsidRDefault="0035682A" w:rsidP="00134C7D">
            <w:pPr>
              <w:rPr>
                <w:b/>
              </w:rPr>
            </w:pPr>
          </w:p>
        </w:tc>
        <w:tc>
          <w:tcPr>
            <w:tcW w:w="1383" w:type="dxa"/>
            <w:tcBorders>
              <w:bottom w:val="dashSmallGap" w:sz="4" w:space="0" w:color="auto"/>
            </w:tcBorders>
          </w:tcPr>
          <w:p w:rsidR="0035682A" w:rsidRPr="009127FB" w:rsidRDefault="0035682A" w:rsidP="00134C7D"/>
        </w:tc>
      </w:tr>
      <w:tr w:rsidR="009127FB" w:rsidRPr="009127FB" w:rsidTr="0035682A">
        <w:tc>
          <w:tcPr>
            <w:tcW w:w="527" w:type="dxa"/>
            <w:tcBorders>
              <w:top w:val="dashSmallGap" w:sz="4" w:space="0" w:color="auto"/>
              <w:bottom w:val="dashSmallGap" w:sz="4" w:space="0" w:color="auto"/>
            </w:tcBorders>
          </w:tcPr>
          <w:p w:rsidR="0035682A" w:rsidRPr="009127FB" w:rsidRDefault="0035682A" w:rsidP="00234DCC">
            <w:r w:rsidRPr="009127FB">
              <w:t>2.1</w:t>
            </w:r>
          </w:p>
        </w:tc>
        <w:tc>
          <w:tcPr>
            <w:tcW w:w="2133" w:type="dxa"/>
            <w:tcBorders>
              <w:top w:val="dashSmallGap" w:sz="4" w:space="0" w:color="auto"/>
              <w:bottom w:val="dashSmallGap" w:sz="4" w:space="0" w:color="auto"/>
            </w:tcBorders>
          </w:tcPr>
          <w:p w:rsidR="0035682A" w:rsidRPr="009127FB" w:rsidRDefault="0035682A" w:rsidP="00234DCC">
            <w:r w:rsidRPr="009127FB">
              <w:t xml:space="preserve">Schlitzen Bankettbelag </w:t>
            </w:r>
          </w:p>
        </w:tc>
        <w:tc>
          <w:tcPr>
            <w:tcW w:w="1843" w:type="dxa"/>
            <w:tcBorders>
              <w:top w:val="dashSmallGap" w:sz="4" w:space="0" w:color="auto"/>
              <w:bottom w:val="dashSmallGap" w:sz="4" w:space="0" w:color="auto"/>
            </w:tcBorders>
          </w:tcPr>
          <w:p w:rsidR="0035682A" w:rsidRPr="009127FB" w:rsidRDefault="0035682A">
            <w:r w:rsidRPr="009127FB">
              <w:t>Ja</w:t>
            </w:r>
          </w:p>
        </w:tc>
        <w:tc>
          <w:tcPr>
            <w:tcW w:w="1842" w:type="dxa"/>
            <w:tcBorders>
              <w:top w:val="dashSmallGap" w:sz="4" w:space="0" w:color="auto"/>
              <w:bottom w:val="dashSmallGap" w:sz="4" w:space="0" w:color="auto"/>
            </w:tcBorders>
          </w:tcPr>
          <w:p w:rsidR="0035682A" w:rsidRPr="009127FB" w:rsidRDefault="00EA1D70" w:rsidP="00234DCC">
            <w:r w:rsidRPr="009127FB">
              <w:t>Varianten-studium</w:t>
            </w:r>
          </w:p>
        </w:tc>
        <w:tc>
          <w:tcPr>
            <w:tcW w:w="1560" w:type="dxa"/>
            <w:tcBorders>
              <w:top w:val="dashSmallGap" w:sz="4" w:space="0" w:color="auto"/>
              <w:bottom w:val="dashSmallGap" w:sz="4" w:space="0" w:color="auto"/>
            </w:tcBorders>
          </w:tcPr>
          <w:p w:rsidR="0035682A" w:rsidRPr="009127FB" w:rsidRDefault="00EA1D70" w:rsidP="00FE7B7F">
            <w:r w:rsidRPr="009127FB">
              <w:t>Nicht machbar</w:t>
            </w:r>
          </w:p>
          <w:p w:rsidR="000B1D41" w:rsidRPr="009127FB" w:rsidRDefault="000B1D41" w:rsidP="00FE7B7F"/>
        </w:tc>
        <w:tc>
          <w:tcPr>
            <w:tcW w:w="1383" w:type="dxa"/>
            <w:tcBorders>
              <w:top w:val="dashSmallGap" w:sz="4" w:space="0" w:color="auto"/>
              <w:bottom w:val="dashSmallGap" w:sz="4" w:space="0" w:color="auto"/>
            </w:tcBorders>
          </w:tcPr>
          <w:p w:rsidR="0035682A" w:rsidRPr="009127FB" w:rsidRDefault="000B1D41" w:rsidP="00FE7B7F">
            <w:r w:rsidRPr="009127FB">
              <w:sym w:font="Wingdings" w:char="F0E0"/>
            </w:r>
            <w:r w:rsidRPr="009127FB">
              <w:t xml:space="preserve"> Neue Lösung</w:t>
            </w:r>
          </w:p>
          <w:p w:rsidR="000B1D41" w:rsidRPr="009127FB" w:rsidRDefault="000B1D41" w:rsidP="00FE7B7F">
            <w:r w:rsidRPr="009127FB">
              <w:rPr>
                <w:b/>
              </w:rPr>
              <w:t>Varianten-fächer</w:t>
            </w:r>
          </w:p>
        </w:tc>
      </w:tr>
      <w:tr w:rsidR="009127FB" w:rsidRPr="009127FB" w:rsidTr="005D4A06">
        <w:tc>
          <w:tcPr>
            <w:tcW w:w="527" w:type="dxa"/>
            <w:tcBorders>
              <w:top w:val="dashSmallGap" w:sz="4" w:space="0" w:color="auto"/>
              <w:bottom w:val="dashSmallGap" w:sz="4" w:space="0" w:color="auto"/>
            </w:tcBorders>
          </w:tcPr>
          <w:p w:rsidR="00255097" w:rsidRPr="009127FB" w:rsidRDefault="00255097" w:rsidP="00234DCC">
            <w:r w:rsidRPr="009127FB">
              <w:t>2.2</w:t>
            </w:r>
          </w:p>
        </w:tc>
        <w:tc>
          <w:tcPr>
            <w:tcW w:w="2133" w:type="dxa"/>
            <w:tcBorders>
              <w:top w:val="dashSmallGap" w:sz="4" w:space="0" w:color="auto"/>
              <w:bottom w:val="dashSmallGap" w:sz="4" w:space="0" w:color="auto"/>
            </w:tcBorders>
          </w:tcPr>
          <w:p w:rsidR="008F1E19" w:rsidRPr="009127FB" w:rsidRDefault="008F1E19" w:rsidP="008F1E19">
            <w:r w:rsidRPr="009127FB">
              <w:t>Optimierte EK I-Lösung</w:t>
            </w:r>
          </w:p>
          <w:p w:rsidR="00255097" w:rsidRPr="009127FB" w:rsidRDefault="00255097" w:rsidP="00234DCC"/>
        </w:tc>
        <w:tc>
          <w:tcPr>
            <w:tcW w:w="1843" w:type="dxa"/>
            <w:tcBorders>
              <w:top w:val="dashSmallGap" w:sz="4" w:space="0" w:color="auto"/>
              <w:bottom w:val="dashSmallGap" w:sz="4" w:space="0" w:color="auto"/>
            </w:tcBorders>
          </w:tcPr>
          <w:p w:rsidR="00255097" w:rsidRPr="009127FB" w:rsidRDefault="00255097"/>
        </w:tc>
        <w:tc>
          <w:tcPr>
            <w:tcW w:w="1842" w:type="dxa"/>
            <w:tcBorders>
              <w:top w:val="dashSmallGap" w:sz="4" w:space="0" w:color="auto"/>
              <w:bottom w:val="dashSmallGap" w:sz="4" w:space="0" w:color="auto"/>
            </w:tcBorders>
          </w:tcPr>
          <w:p w:rsidR="00255097" w:rsidRPr="009127FB" w:rsidRDefault="008F1E19" w:rsidP="00234DCC">
            <w:r w:rsidRPr="009127FB">
              <w:t>Varianten-studium</w:t>
            </w:r>
          </w:p>
        </w:tc>
        <w:tc>
          <w:tcPr>
            <w:tcW w:w="1560" w:type="dxa"/>
            <w:tcBorders>
              <w:top w:val="dashSmallGap" w:sz="4" w:space="0" w:color="auto"/>
              <w:bottom w:val="dashSmallGap" w:sz="4" w:space="0" w:color="auto"/>
            </w:tcBorders>
          </w:tcPr>
          <w:p w:rsidR="00255097" w:rsidRPr="009127FB" w:rsidRDefault="008F1E19" w:rsidP="008F1E19">
            <w:r w:rsidRPr="009127FB">
              <w:t>In beiden Röhren machbar</w:t>
            </w:r>
          </w:p>
        </w:tc>
        <w:tc>
          <w:tcPr>
            <w:tcW w:w="1383" w:type="dxa"/>
            <w:tcBorders>
              <w:top w:val="dashSmallGap" w:sz="4" w:space="0" w:color="auto"/>
              <w:bottom w:val="dashSmallGap" w:sz="4" w:space="0" w:color="auto"/>
            </w:tcBorders>
          </w:tcPr>
          <w:p w:rsidR="00255097" w:rsidRPr="009127FB" w:rsidRDefault="00255097" w:rsidP="00255097">
            <w:pPr>
              <w:rPr>
                <w:b/>
              </w:rPr>
            </w:pPr>
            <w:r w:rsidRPr="009127FB">
              <w:rPr>
                <w:b/>
              </w:rPr>
              <w:t>EK I-Lösung</w:t>
            </w:r>
          </w:p>
          <w:p w:rsidR="00882897" w:rsidRPr="009127FB" w:rsidRDefault="00882897" w:rsidP="00255097">
            <w:pPr>
              <w:rPr>
                <w:b/>
              </w:rPr>
            </w:pPr>
            <w:r w:rsidRPr="009127FB">
              <w:t>(ohne Schlitz-rinne)</w:t>
            </w:r>
          </w:p>
          <w:p w:rsidR="00255097" w:rsidRPr="009127FB" w:rsidRDefault="00255097" w:rsidP="00255097">
            <w:r w:rsidRPr="009127FB">
              <w:t>Ersatz der Bankette</w:t>
            </w:r>
          </w:p>
        </w:tc>
      </w:tr>
      <w:tr w:rsidR="009127FB" w:rsidRPr="009127FB" w:rsidTr="005D4A06">
        <w:tc>
          <w:tcPr>
            <w:tcW w:w="527" w:type="dxa"/>
            <w:tcBorders>
              <w:top w:val="dashSmallGap" w:sz="4" w:space="0" w:color="auto"/>
              <w:bottom w:val="single" w:sz="4" w:space="0" w:color="auto"/>
            </w:tcBorders>
          </w:tcPr>
          <w:p w:rsidR="0035682A" w:rsidRPr="009127FB" w:rsidRDefault="00255097">
            <w:r w:rsidRPr="009127FB">
              <w:t>2.3</w:t>
            </w:r>
          </w:p>
        </w:tc>
        <w:tc>
          <w:tcPr>
            <w:tcW w:w="2133" w:type="dxa"/>
            <w:tcBorders>
              <w:top w:val="dashSmallGap" w:sz="4" w:space="0" w:color="auto"/>
              <w:bottom w:val="single" w:sz="4" w:space="0" w:color="auto"/>
            </w:tcBorders>
          </w:tcPr>
          <w:p w:rsidR="00882897" w:rsidRPr="009127FB" w:rsidRDefault="008F1E19" w:rsidP="00882897">
            <w:r w:rsidRPr="009127FB">
              <w:t xml:space="preserve">Optimierte </w:t>
            </w:r>
            <w:r w:rsidR="00882897" w:rsidRPr="009127FB">
              <w:t>EK I-Lösung</w:t>
            </w:r>
          </w:p>
          <w:p w:rsidR="0035682A" w:rsidRPr="009127FB" w:rsidRDefault="0035682A"/>
        </w:tc>
        <w:tc>
          <w:tcPr>
            <w:tcW w:w="1843" w:type="dxa"/>
            <w:tcBorders>
              <w:top w:val="dashSmallGap" w:sz="4" w:space="0" w:color="auto"/>
              <w:bottom w:val="single" w:sz="4" w:space="0" w:color="auto"/>
            </w:tcBorders>
          </w:tcPr>
          <w:p w:rsidR="0035682A" w:rsidRPr="009127FB" w:rsidRDefault="0035682A"/>
        </w:tc>
        <w:tc>
          <w:tcPr>
            <w:tcW w:w="1842" w:type="dxa"/>
            <w:tcBorders>
              <w:top w:val="dashSmallGap" w:sz="4" w:space="0" w:color="auto"/>
              <w:bottom w:val="single" w:sz="4" w:space="0" w:color="auto"/>
            </w:tcBorders>
          </w:tcPr>
          <w:p w:rsidR="0035682A" w:rsidRPr="009127FB" w:rsidRDefault="00255097" w:rsidP="00234DCC">
            <w:r w:rsidRPr="009127FB">
              <w:t>Varianten-studium</w:t>
            </w:r>
          </w:p>
        </w:tc>
        <w:tc>
          <w:tcPr>
            <w:tcW w:w="1560" w:type="dxa"/>
            <w:tcBorders>
              <w:top w:val="dashSmallGap" w:sz="4" w:space="0" w:color="auto"/>
              <w:bottom w:val="single" w:sz="4" w:space="0" w:color="auto"/>
            </w:tcBorders>
          </w:tcPr>
          <w:p w:rsidR="0035682A" w:rsidRPr="009127FB" w:rsidRDefault="00255097" w:rsidP="00255097">
            <w:r w:rsidRPr="009127FB">
              <w:t>Nur in einer Oströhre-BS machbar</w:t>
            </w:r>
          </w:p>
        </w:tc>
        <w:tc>
          <w:tcPr>
            <w:tcW w:w="1383" w:type="dxa"/>
            <w:tcBorders>
              <w:top w:val="dashSmallGap" w:sz="4" w:space="0" w:color="auto"/>
              <w:bottom w:val="single" w:sz="4" w:space="0" w:color="auto"/>
            </w:tcBorders>
          </w:tcPr>
          <w:p w:rsidR="00255097" w:rsidRPr="009127FB" w:rsidRDefault="00255097" w:rsidP="00255097">
            <w:pPr>
              <w:rPr>
                <w:b/>
              </w:rPr>
            </w:pPr>
            <w:r w:rsidRPr="009127FB">
              <w:rPr>
                <w:b/>
              </w:rPr>
              <w:t>EK I-Lösung</w:t>
            </w:r>
          </w:p>
          <w:p w:rsidR="00255097" w:rsidRPr="009127FB" w:rsidRDefault="00255097" w:rsidP="00255097">
            <w:pPr>
              <w:rPr>
                <w:b/>
              </w:rPr>
            </w:pPr>
            <w:r w:rsidRPr="009127FB">
              <w:t>(mit Schlitz-rinne)</w:t>
            </w:r>
          </w:p>
          <w:p w:rsidR="00255097" w:rsidRPr="009127FB" w:rsidRDefault="00255097" w:rsidP="00255097">
            <w:r w:rsidRPr="009127FB">
              <w:t xml:space="preserve">Ersatz der Bankette </w:t>
            </w:r>
          </w:p>
        </w:tc>
      </w:tr>
      <w:tr w:rsidR="009127FB" w:rsidRPr="009127FB" w:rsidTr="005D4A06">
        <w:tc>
          <w:tcPr>
            <w:tcW w:w="527" w:type="dxa"/>
            <w:tcBorders>
              <w:top w:val="single" w:sz="4" w:space="0" w:color="auto"/>
              <w:bottom w:val="single" w:sz="4" w:space="0" w:color="auto"/>
            </w:tcBorders>
          </w:tcPr>
          <w:p w:rsidR="0035682A" w:rsidRPr="009127FB" w:rsidRDefault="005D4A06">
            <w:r>
              <w:t>3</w:t>
            </w:r>
          </w:p>
        </w:tc>
        <w:tc>
          <w:tcPr>
            <w:tcW w:w="2133" w:type="dxa"/>
            <w:tcBorders>
              <w:top w:val="single" w:sz="4" w:space="0" w:color="auto"/>
              <w:bottom w:val="single" w:sz="4" w:space="0" w:color="auto"/>
            </w:tcBorders>
          </w:tcPr>
          <w:p w:rsidR="0035682A" w:rsidRPr="009127FB" w:rsidRDefault="0035682A">
            <w:r w:rsidRPr="009127FB">
              <w:t>Untersuchung Ertüchtigung der Ulmendrainage</w:t>
            </w:r>
          </w:p>
        </w:tc>
        <w:tc>
          <w:tcPr>
            <w:tcW w:w="1843" w:type="dxa"/>
            <w:tcBorders>
              <w:top w:val="single" w:sz="4" w:space="0" w:color="auto"/>
              <w:bottom w:val="single" w:sz="4" w:space="0" w:color="auto"/>
            </w:tcBorders>
          </w:tcPr>
          <w:p w:rsidR="0035682A" w:rsidRPr="009127FB" w:rsidRDefault="0035682A">
            <w:r w:rsidRPr="009127FB">
              <w:t>Keine Massnahmen vorgesehen</w:t>
            </w:r>
          </w:p>
        </w:tc>
        <w:tc>
          <w:tcPr>
            <w:tcW w:w="1842" w:type="dxa"/>
            <w:tcBorders>
              <w:top w:val="single" w:sz="4" w:space="0" w:color="auto"/>
              <w:bottom w:val="single" w:sz="4" w:space="0" w:color="auto"/>
            </w:tcBorders>
          </w:tcPr>
          <w:p w:rsidR="0035682A" w:rsidRPr="009127FB" w:rsidRDefault="0035682A" w:rsidP="00234DCC">
            <w:r w:rsidRPr="009127FB">
              <w:t>Varianten</w:t>
            </w:r>
            <w:r w:rsidR="00EA1D70" w:rsidRPr="009127FB">
              <w:t>-</w:t>
            </w:r>
            <w:r w:rsidRPr="009127FB">
              <w:t>studium</w:t>
            </w:r>
          </w:p>
        </w:tc>
        <w:tc>
          <w:tcPr>
            <w:tcW w:w="1560" w:type="dxa"/>
            <w:tcBorders>
              <w:top w:val="single" w:sz="4" w:space="0" w:color="auto"/>
              <w:bottom w:val="single" w:sz="4" w:space="0" w:color="auto"/>
            </w:tcBorders>
          </w:tcPr>
          <w:p w:rsidR="0035682A" w:rsidRPr="009127FB" w:rsidRDefault="00255097" w:rsidP="00925A40">
            <w:r w:rsidRPr="009127FB">
              <w:t>Nicht machbar</w:t>
            </w:r>
          </w:p>
        </w:tc>
        <w:tc>
          <w:tcPr>
            <w:tcW w:w="1383" w:type="dxa"/>
            <w:tcBorders>
              <w:top w:val="single" w:sz="4" w:space="0" w:color="auto"/>
              <w:bottom w:val="single" w:sz="4" w:space="0" w:color="auto"/>
            </w:tcBorders>
          </w:tcPr>
          <w:p w:rsidR="0035682A" w:rsidRPr="009127FB" w:rsidRDefault="0035682A" w:rsidP="00925A40"/>
        </w:tc>
      </w:tr>
      <w:tr w:rsidR="009127FB" w:rsidRPr="009127FB" w:rsidTr="0035682A">
        <w:tc>
          <w:tcPr>
            <w:tcW w:w="527" w:type="dxa"/>
          </w:tcPr>
          <w:p w:rsidR="0035682A" w:rsidRPr="009127FB" w:rsidRDefault="003E4967" w:rsidP="009127FB">
            <w:r>
              <w:t>4</w:t>
            </w:r>
          </w:p>
        </w:tc>
        <w:tc>
          <w:tcPr>
            <w:tcW w:w="2133" w:type="dxa"/>
          </w:tcPr>
          <w:p w:rsidR="0035682A" w:rsidRPr="009127FB" w:rsidRDefault="0035682A" w:rsidP="00251A99">
            <w:r w:rsidRPr="009127FB">
              <w:t>Quellfassung</w:t>
            </w:r>
            <w:r w:rsidR="00251A99" w:rsidRPr="009127FB">
              <w:t xml:space="preserve"> Schlossbrunnen</w:t>
            </w:r>
          </w:p>
        </w:tc>
        <w:tc>
          <w:tcPr>
            <w:tcW w:w="1843" w:type="dxa"/>
          </w:tcPr>
          <w:p w:rsidR="0035682A" w:rsidRPr="009127FB" w:rsidRDefault="009127FB">
            <w:r>
              <w:t>--</w:t>
            </w:r>
          </w:p>
        </w:tc>
        <w:tc>
          <w:tcPr>
            <w:tcW w:w="1842" w:type="dxa"/>
          </w:tcPr>
          <w:p w:rsidR="0035682A" w:rsidRPr="009127FB" w:rsidRDefault="009127FB" w:rsidP="00134C7D">
            <w:r w:rsidRPr="009127FB">
              <w:t>--</w:t>
            </w:r>
          </w:p>
        </w:tc>
        <w:tc>
          <w:tcPr>
            <w:tcW w:w="1560" w:type="dxa"/>
          </w:tcPr>
          <w:p w:rsidR="0035682A" w:rsidRPr="009127FB" w:rsidRDefault="009127FB" w:rsidP="00134C7D">
            <w:r w:rsidRPr="009127FB">
              <w:t>Prüfen</w:t>
            </w:r>
          </w:p>
        </w:tc>
        <w:tc>
          <w:tcPr>
            <w:tcW w:w="1383" w:type="dxa"/>
          </w:tcPr>
          <w:p w:rsidR="0035682A" w:rsidRPr="009127FB" w:rsidRDefault="0035682A" w:rsidP="00134C7D">
            <w:r w:rsidRPr="009127FB">
              <w:t>Ja</w:t>
            </w:r>
          </w:p>
        </w:tc>
      </w:tr>
    </w:tbl>
    <w:p w:rsidR="006521EC" w:rsidRDefault="00E6243D">
      <w:r>
        <w:t>Unterschied EKII, Auflagen und MK für Tunnel Ebenrain</w:t>
      </w:r>
    </w:p>
    <w:p w:rsidR="009F5245" w:rsidRDefault="009F5245"/>
    <w:p w:rsidR="009F5245" w:rsidRDefault="009F5245"/>
    <w:p w:rsidR="005C02F5" w:rsidRPr="00977388" w:rsidRDefault="005C02F5" w:rsidP="005C02F5">
      <w:pPr>
        <w:rPr>
          <w:b/>
          <w:u w:val="single"/>
        </w:rPr>
      </w:pPr>
      <w:r w:rsidRPr="00977388">
        <w:rPr>
          <w:b/>
          <w:u w:val="single"/>
        </w:rPr>
        <w:t xml:space="preserve">1 </w:t>
      </w:r>
      <w:r w:rsidRPr="00977388">
        <w:rPr>
          <w:b/>
          <w:u w:val="single"/>
        </w:rPr>
        <w:t>Hydranten (Löschwasserleitung)</w:t>
      </w:r>
    </w:p>
    <w:p w:rsidR="005C02F5" w:rsidRDefault="005C02F5" w:rsidP="005C02F5">
      <w:pPr>
        <w:jc w:val="both"/>
      </w:pPr>
      <w:r>
        <w:t>Entgegen der bisherigen Annahme braucht es</w:t>
      </w:r>
      <w:r w:rsidR="009E5EFC">
        <w:t xml:space="preserve"> gemäss </w:t>
      </w:r>
      <w:r w:rsidR="009E5EFC">
        <w:t>SIA 197/2</w:t>
      </w:r>
      <w:r w:rsidR="009E5EFC">
        <w:t xml:space="preserve"> Hydranten</w:t>
      </w:r>
      <w:r>
        <w:t xml:space="preserve">. Weitergehende Abklärungen waren daraufhin erforderlich. </w:t>
      </w:r>
    </w:p>
    <w:p w:rsidR="005C02F5" w:rsidRDefault="005C02F5" w:rsidP="005C02F5"/>
    <w:p w:rsidR="005C02F5" w:rsidRPr="00ED42E0" w:rsidRDefault="005C02F5" w:rsidP="005C02F5">
      <w:pPr>
        <w:rPr>
          <w:u w:val="single"/>
        </w:rPr>
      </w:pPr>
      <w:r w:rsidRPr="00ED42E0">
        <w:rPr>
          <w:u w:val="single"/>
        </w:rPr>
        <w:t>Mehrleistungen des Planers</w:t>
      </w:r>
      <w:r>
        <w:rPr>
          <w:u w:val="single"/>
        </w:rPr>
        <w:t>:</w:t>
      </w:r>
    </w:p>
    <w:p w:rsidR="005C02F5" w:rsidRDefault="005C02F5">
      <w:r>
        <w:t xml:space="preserve">Untersuchungen und </w:t>
      </w:r>
      <w:r>
        <w:t>A</w:t>
      </w:r>
      <w:r>
        <w:t xml:space="preserve">bklären </w:t>
      </w:r>
      <w:r>
        <w:t>zur Machbarkeit</w:t>
      </w:r>
      <w:r w:rsidR="009E5EFC">
        <w:t>. Aufzeigen von Lösungen inkl. Kostenabschätzung.</w:t>
      </w:r>
    </w:p>
    <w:p w:rsidR="009D1D8C" w:rsidRPr="009D1D8C" w:rsidRDefault="009D1D8C" w:rsidP="009D1D8C">
      <w:pPr>
        <w:rPr>
          <w:b/>
        </w:rPr>
      </w:pPr>
      <w:r w:rsidRPr="009D1D8C">
        <w:rPr>
          <w:b/>
        </w:rPr>
        <w:lastRenderedPageBreak/>
        <w:t>Mehrkosten:</w:t>
      </w:r>
    </w:p>
    <w:p w:rsidR="009D1D8C" w:rsidRDefault="009D1D8C" w:rsidP="009D1D8C">
      <w:r>
        <w:t>Bis 31.08.14</w:t>
      </w:r>
      <w:r>
        <w:tab/>
      </w:r>
      <w:r>
        <w:tab/>
      </w:r>
      <w:r>
        <w:tab/>
      </w:r>
      <w:r>
        <w:t>5</w:t>
      </w:r>
      <w:r>
        <w:t>‘</w:t>
      </w:r>
      <w:r>
        <w:t>5</w:t>
      </w:r>
      <w:r>
        <w:t>00.--</w:t>
      </w:r>
    </w:p>
    <w:p w:rsidR="009D1D8C" w:rsidRPr="009D1D8C" w:rsidRDefault="009D1D8C" w:rsidP="009D1D8C">
      <w:pPr>
        <w:rPr>
          <w:u w:val="single"/>
        </w:rPr>
      </w:pPr>
      <w:r w:rsidRPr="009D1D8C">
        <w:rPr>
          <w:u w:val="single"/>
        </w:rPr>
        <w:t xml:space="preserve">Bis Ende Phase MK </w:t>
      </w:r>
      <w:r w:rsidRPr="009D1D8C">
        <w:rPr>
          <w:u w:val="single"/>
        </w:rPr>
        <w:tab/>
      </w:r>
      <w:r w:rsidRPr="009D1D8C">
        <w:rPr>
          <w:u w:val="single"/>
        </w:rPr>
        <w:tab/>
      </w:r>
      <w:r>
        <w:rPr>
          <w:u w:val="single"/>
        </w:rPr>
        <w:t>3</w:t>
      </w:r>
      <w:r w:rsidRPr="009D1D8C">
        <w:rPr>
          <w:u w:val="single"/>
        </w:rPr>
        <w:t>‘</w:t>
      </w:r>
      <w:r>
        <w:rPr>
          <w:u w:val="single"/>
        </w:rPr>
        <w:t>5</w:t>
      </w:r>
      <w:r w:rsidRPr="009D1D8C">
        <w:rPr>
          <w:u w:val="single"/>
        </w:rPr>
        <w:t>00.--</w:t>
      </w:r>
    </w:p>
    <w:p w:rsidR="009D1D8C" w:rsidRPr="009D1D8C" w:rsidRDefault="009D1D8C" w:rsidP="009D1D8C">
      <w:pPr>
        <w:rPr>
          <w:b/>
        </w:rPr>
      </w:pPr>
      <w:r>
        <w:tab/>
      </w:r>
      <w:r>
        <w:tab/>
      </w:r>
      <w:r>
        <w:tab/>
        <w:t xml:space="preserve">    </w:t>
      </w:r>
      <w:r w:rsidRPr="009D1D8C">
        <w:rPr>
          <w:b/>
        </w:rPr>
        <w:t xml:space="preserve">ca. </w:t>
      </w:r>
      <w:r>
        <w:rPr>
          <w:b/>
        </w:rPr>
        <w:t>1</w:t>
      </w:r>
      <w:r w:rsidRPr="009D1D8C">
        <w:rPr>
          <w:b/>
        </w:rPr>
        <w:t>0‘000.--</w:t>
      </w:r>
    </w:p>
    <w:p w:rsidR="009D1D8C" w:rsidRDefault="009D1D8C"/>
    <w:p w:rsidR="009D1D8C" w:rsidRDefault="009D1D8C"/>
    <w:p w:rsidR="005C02F5" w:rsidRDefault="005C02F5"/>
    <w:p w:rsidR="006554F4" w:rsidRPr="00977388" w:rsidRDefault="005C02F5">
      <w:pPr>
        <w:rPr>
          <w:b/>
          <w:u w:val="single"/>
        </w:rPr>
      </w:pPr>
      <w:r w:rsidRPr="00977388">
        <w:rPr>
          <w:b/>
          <w:u w:val="single"/>
        </w:rPr>
        <w:t xml:space="preserve">2 </w:t>
      </w:r>
      <w:r w:rsidR="006554F4" w:rsidRPr="00977388">
        <w:rPr>
          <w:b/>
          <w:u w:val="single"/>
        </w:rPr>
        <w:t>Bankettentwässerung</w:t>
      </w:r>
    </w:p>
    <w:p w:rsidR="00B04747" w:rsidRDefault="00B1556B" w:rsidP="00FE7B7F">
      <w:pPr>
        <w:jc w:val="both"/>
      </w:pPr>
      <w:r>
        <w:t>I</w:t>
      </w:r>
      <w:r w:rsidR="00D74B0E">
        <w:t xml:space="preserve">m Projektverlauf </w:t>
      </w:r>
      <w:r>
        <w:t>ergab die genaue</w:t>
      </w:r>
      <w:r w:rsidRPr="00B1556B">
        <w:t xml:space="preserve"> </w:t>
      </w:r>
      <w:r>
        <w:t>Untersuchung</w:t>
      </w:r>
      <w:r w:rsidR="00D74B0E">
        <w:t>, dass die</w:t>
      </w:r>
      <w:r w:rsidR="00972556">
        <w:t xml:space="preserve"> EKII-</w:t>
      </w:r>
      <w:r w:rsidR="001902FC">
        <w:t xml:space="preserve">Lösung infolge </w:t>
      </w:r>
      <w:r w:rsidR="00BA4088">
        <w:t>Platzmangels</w:t>
      </w:r>
      <w:r w:rsidR="00D74B0E">
        <w:t xml:space="preserve"> </w:t>
      </w:r>
      <w:r w:rsidR="00B04747">
        <w:t>nicht</w:t>
      </w:r>
      <w:r w:rsidR="001902FC">
        <w:t xml:space="preserve"> m</w:t>
      </w:r>
      <w:r w:rsidR="00D74B0E">
        <w:t>ach</w:t>
      </w:r>
      <w:r w:rsidR="001902FC">
        <w:t xml:space="preserve">bar ist. </w:t>
      </w:r>
      <w:r w:rsidR="00CF0CCE">
        <w:t xml:space="preserve">Bei der Offertstellung </w:t>
      </w:r>
      <w:r w:rsidR="00CF0CCE">
        <w:t>konnte man davon ausgehen</w:t>
      </w:r>
      <w:r w:rsidR="00CF0CCE">
        <w:t>, dass diese Lösung machbar ist.</w:t>
      </w:r>
    </w:p>
    <w:p w:rsidR="00B04747" w:rsidRDefault="00B04747" w:rsidP="00FE7B7F">
      <w:pPr>
        <w:jc w:val="both"/>
      </w:pPr>
    </w:p>
    <w:p w:rsidR="000F7071" w:rsidRDefault="00CF0CCE" w:rsidP="000F7071">
      <w:pPr>
        <w:rPr>
          <w:b/>
        </w:rPr>
      </w:pPr>
      <w:r w:rsidRPr="00AD2777">
        <w:rPr>
          <w:b/>
        </w:rPr>
        <w:t xml:space="preserve">Unstimmigkeiten in den PAW Unterlagen </w:t>
      </w:r>
    </w:p>
    <w:p w:rsidR="00F417AA" w:rsidRPr="00F417AA" w:rsidRDefault="00F417AA" w:rsidP="00F417AA">
      <w:r w:rsidRPr="00F417AA">
        <w:t xml:space="preserve">Unstimmigkeiten in den PAW Unterlagen </w:t>
      </w:r>
      <w:r>
        <w:t>führten dazu, dass die Pläne mehrfach angepasst wurden.</w:t>
      </w:r>
      <w:r>
        <w:t xml:space="preserve"> </w:t>
      </w:r>
      <w:r w:rsidR="000F7071">
        <w:t xml:space="preserve">Aufgrund des Zustands und des Alters der Tunnel werden viele Themen behandelt deren Ursachen und Historie weit zurück liegen und zeitaufwendig in </w:t>
      </w:r>
      <w:r w:rsidR="000F7071" w:rsidRPr="00F417AA">
        <w:t>verschiedenen Dokumenten recherchiert werden muss</w:t>
      </w:r>
      <w:r w:rsidR="009E5EFC" w:rsidRPr="00F417AA">
        <w:t>te</w:t>
      </w:r>
      <w:r w:rsidR="000F7071" w:rsidRPr="00F417AA">
        <w:t>.</w:t>
      </w:r>
      <w:r w:rsidRPr="00F417AA">
        <w:t xml:space="preserve"> </w:t>
      </w:r>
    </w:p>
    <w:p w:rsidR="00B04747" w:rsidRDefault="00CF0CCE" w:rsidP="000F7071">
      <w:pPr>
        <w:pStyle w:val="Listenabsatz"/>
        <w:numPr>
          <w:ilvl w:val="0"/>
          <w:numId w:val="1"/>
        </w:numPr>
        <w:jc w:val="both"/>
      </w:pPr>
      <w:r>
        <w:t xml:space="preserve">Best. Banketthöhen: Im EK II ging man davon aus, dass die heutige Banketthöhe ca. 18 cm (gemäss 197/2 Figur 1) beträgt und mit einer weiteren Banketterhöhung um ca. 4 cm </w:t>
      </w:r>
      <w:r w:rsidR="00E47890">
        <w:t>infolge</w:t>
      </w:r>
      <w:r>
        <w:t xml:space="preserve"> Nachrüsten von Rinnen und Belag das Wasser gefasst und abgeführt werden kann. Es zeigte sich bei der detaillierten Bearbeitung</w:t>
      </w:r>
      <w:r w:rsidRPr="00033BBD">
        <w:t xml:space="preserve"> </w:t>
      </w:r>
      <w:r>
        <w:t>jedoch, dass die Bankette bereits heute schon eine Höhe von ca. 23 cm haben. Ein weiteres Anheben nicht mehr vertretbar ist. Zudem ist der Kabelrohrblock an einigen Stellen nur mit ca. 2.5 cm (soll min. 10 cm) überdeckt. Auf den Umstand wurde bereits im Mail vom 20.05.14, Hr. Schädler B. an Hr. Zurflüh M., hingewiesen.</w:t>
      </w:r>
    </w:p>
    <w:p w:rsidR="000F7071" w:rsidRDefault="006D6C09" w:rsidP="000F7071">
      <w:pPr>
        <w:pStyle w:val="Listenabsatz"/>
        <w:numPr>
          <w:ilvl w:val="0"/>
          <w:numId w:val="1"/>
        </w:numPr>
      </w:pPr>
      <w:r>
        <w:t>Zu den bestehenden Bankettbreiten gibt es in den PAW-Plänen unterschiedliche Angab</w:t>
      </w:r>
      <w:r w:rsidR="009E5EFC">
        <w:t>en.</w:t>
      </w:r>
      <w:r>
        <w:t xml:space="preserve"> </w:t>
      </w:r>
    </w:p>
    <w:p w:rsidR="000F7071" w:rsidRDefault="000F7071" w:rsidP="000F7071">
      <w:pPr>
        <w:pStyle w:val="Listenabsatz"/>
        <w:numPr>
          <w:ilvl w:val="0"/>
          <w:numId w:val="1"/>
        </w:numPr>
      </w:pPr>
      <w:r>
        <w:t>Un</w:t>
      </w:r>
      <w:r w:rsidR="00F417AA">
        <w:t>terschiedliche Angaben zu den</w:t>
      </w:r>
      <w:r>
        <w:t xml:space="preserve"> Fahrspur</w:t>
      </w:r>
      <w:r w:rsidR="00F417AA">
        <w:t>breiten</w:t>
      </w:r>
      <w:r>
        <w:t xml:space="preserve"> in der </w:t>
      </w:r>
      <w:r w:rsidR="00363F4B">
        <w:t>West</w:t>
      </w:r>
      <w:r>
        <w:t xml:space="preserve">röhre </w:t>
      </w:r>
    </w:p>
    <w:p w:rsidR="00B04747" w:rsidRDefault="00B04747" w:rsidP="00FE7B7F">
      <w:pPr>
        <w:jc w:val="both"/>
      </w:pPr>
    </w:p>
    <w:p w:rsidR="00CF0CCE" w:rsidRPr="00505978" w:rsidRDefault="00CF0CCE" w:rsidP="00CF0CCE">
      <w:pPr>
        <w:rPr>
          <w:b/>
        </w:rPr>
      </w:pPr>
      <w:r>
        <w:rPr>
          <w:b/>
        </w:rPr>
        <w:t xml:space="preserve">Erneuter </w:t>
      </w:r>
      <w:r w:rsidRPr="00505978">
        <w:rPr>
          <w:b/>
        </w:rPr>
        <w:t xml:space="preserve">Variantenfächer </w:t>
      </w:r>
    </w:p>
    <w:p w:rsidR="00CF0CCE" w:rsidRDefault="00CF0CCE" w:rsidP="00CF0CCE">
      <w:pPr>
        <w:jc w:val="both"/>
      </w:pPr>
      <w:r>
        <w:t xml:space="preserve">Bei der Angebotskalkulation ging die INGE EPSI davon aus, dass ein Variantenfächer in Bezug auf die Bankettentwässerung, im </w:t>
      </w:r>
      <w:r w:rsidR="00E47890">
        <w:t>nun erforderlichen Umfang -infolge Unstimmigkeiten-</w:t>
      </w:r>
      <w:r>
        <w:t xml:space="preserve"> nicht mehr erforderlich ist. Grund der Annahme ist, dass mehrere Variantenfächer zur gleichen</w:t>
      </w:r>
      <w:r w:rsidR="00C73476">
        <w:t>, eingegrenzten</w:t>
      </w:r>
      <w:r>
        <w:t xml:space="preserve"> Thematik bereits vorlagen wie MK2007, EKI und EKII. Somit das Thema erschöpft und die Lösung bereits weit fortgeschritten, bzw. aufgezeigt war</w:t>
      </w:r>
      <w:r w:rsidR="00E47890">
        <w:t>en</w:t>
      </w:r>
      <w:r>
        <w:t xml:space="preserve">. </w:t>
      </w:r>
      <w:r w:rsidRPr="008E5831">
        <w:t xml:space="preserve">Der Wunsch </w:t>
      </w:r>
      <w:r>
        <w:t>zu einem erneuten Variantenfächer wurde erst nach Eingabe der Offerte deutlich (</w:t>
      </w:r>
      <w:r w:rsidRPr="008E5831">
        <w:t>Brief vom 21.12.2012 vom ASTRA Bern an das ASTRA Zofingen</w:t>
      </w:r>
      <w:r>
        <w:t>) ohne Hinweis auf Sonderlösungen. Die INGE EPSI sah ihre Aufgabe in diesem Punkt bei der Offerteingabe darin, die gefundene Lösung aus dem EKII im Variantenstudium weiter zu entwickeln.</w:t>
      </w:r>
    </w:p>
    <w:p w:rsidR="000B5D2A" w:rsidRDefault="000B5D2A" w:rsidP="00C73476">
      <w:pPr>
        <w:jc w:val="both"/>
      </w:pPr>
      <w:r>
        <w:t xml:space="preserve">Beim erneuten Variantenfächer konnte nicht auf herkömmliche Lösungen (Regeln </w:t>
      </w:r>
      <w:r>
        <w:t>der Technik) entsprechend der SIA oder</w:t>
      </w:r>
      <w:r>
        <w:t xml:space="preserve"> FHB T/G</w:t>
      </w:r>
      <w:r>
        <w:t xml:space="preserve"> </w:t>
      </w:r>
      <w:r>
        <w:t>zurückgegriffen werden. Somit konnte nicht wie üblich produziert werden, sondern es mussten erst Sonderlösungen entwickelt werden. Gründe dafür sind u.A. erhebliche Abweichungen des Tunnelprofils vom Normalprofil gemäss ASTRA Richtlinie 11001 Normalprofile, Rastplätze und Raststätten (2002), Abbildung 9 sowie FHB T/G</w:t>
      </w:r>
      <w:r w:rsidR="00C73476" w:rsidRPr="00C73476">
        <w:t xml:space="preserve"> </w:t>
      </w:r>
      <w:r w:rsidR="00C73476">
        <w:t>sowie der Zustand des Tunnels viele Risse</w:t>
      </w:r>
      <w:r w:rsidR="00C73476">
        <w:t xml:space="preserve"> und Schadstellen.</w:t>
      </w:r>
      <w:r>
        <w:t xml:space="preserve"> </w:t>
      </w:r>
      <w:r w:rsidR="00C73476">
        <w:t>Das Erarbeiten, Entwickeln dieser Sonderlösung erfordert weitgehende</w:t>
      </w:r>
      <w:r w:rsidR="00C73476">
        <w:t>,</w:t>
      </w:r>
      <w:r w:rsidR="00C73476">
        <w:t xml:space="preserve"> zeitraubende Abklärungen (Ist-Zustand und was ist überhaupt noch machbar</w:t>
      </w:r>
      <w:r w:rsidR="00E47890">
        <w:t>)</w:t>
      </w:r>
      <w:r w:rsidR="00C73476">
        <w:t xml:space="preserve"> </w:t>
      </w:r>
      <w:r w:rsidR="00C73476">
        <w:t>und bedarf einen tiefreichenden Detailierungsgrad.</w:t>
      </w:r>
      <w:r w:rsidR="00F417AA">
        <w:t xml:space="preserve"> </w:t>
      </w:r>
      <w:r w:rsidR="00E56FA0">
        <w:t xml:space="preserve">Es zeigte sich, dass manche Lösungsansätze wenn zu Ende betrachtet (fehlende Toleranzen) eben nicht möglich sind. </w:t>
      </w:r>
      <w:r w:rsidR="00F417AA">
        <w:t>D</w:t>
      </w:r>
      <w:r w:rsidR="00313B0F">
        <w:t>i</w:t>
      </w:r>
      <w:r w:rsidR="00F417AA">
        <w:t>e</w:t>
      </w:r>
      <w:r w:rsidR="00313B0F">
        <w:t>se</w:t>
      </w:r>
      <w:r w:rsidR="00F417AA">
        <w:t xml:space="preserve">r Zeitaufwand ist im Voraus kaum abschätzbar und kann wie im vorliegenden Fall und unter den vor genannten Umständen </w:t>
      </w:r>
      <w:r w:rsidR="00313B0F">
        <w:t>zur Lösungsfindung zeitintensiv sein.</w:t>
      </w:r>
    </w:p>
    <w:p w:rsidR="000B5D2A" w:rsidRDefault="000B5D2A" w:rsidP="00FE7B7F">
      <w:pPr>
        <w:jc w:val="both"/>
      </w:pPr>
    </w:p>
    <w:p w:rsidR="00A60C14" w:rsidRDefault="00A60C14" w:rsidP="006D6C09">
      <w:pPr>
        <w:rPr>
          <w:b/>
        </w:rPr>
      </w:pPr>
      <w:r w:rsidRPr="00A60C14">
        <w:rPr>
          <w:b/>
        </w:rPr>
        <w:t xml:space="preserve">Iterativer Prozess </w:t>
      </w:r>
    </w:p>
    <w:p w:rsidR="00313B0F" w:rsidRPr="00313B0F" w:rsidRDefault="00A60C14" w:rsidP="001E496F">
      <w:pPr>
        <w:jc w:val="both"/>
      </w:pPr>
      <w:r>
        <w:t xml:space="preserve">Der </w:t>
      </w:r>
      <w:r w:rsidR="006D6C09">
        <w:t>Entscheid für</w:t>
      </w:r>
      <w:r>
        <w:t xml:space="preserve"> eine</w:t>
      </w:r>
      <w:r w:rsidR="006D6C09">
        <w:t xml:space="preserve"> Bankettvariante wurde an der PFS 06/2014 (16.06.2014) gefällt, später sollten weitere Varianten (</w:t>
      </w:r>
      <w:r>
        <w:t xml:space="preserve">Schlitzrinnen, </w:t>
      </w:r>
      <w:r w:rsidR="006D6C09">
        <w:t>Provisorien) untersucht werden.</w:t>
      </w:r>
      <w:r w:rsidRPr="00A60C14">
        <w:t xml:space="preserve"> </w:t>
      </w:r>
      <w:r>
        <w:t>Die</w:t>
      </w:r>
      <w:r>
        <w:t xml:space="preserve"> </w:t>
      </w:r>
      <w:r w:rsidR="00313B0F">
        <w:lastRenderedPageBreak/>
        <w:t xml:space="preserve">mehrfach </w:t>
      </w:r>
      <w:r w:rsidR="00313B0F">
        <w:t>Ü</w:t>
      </w:r>
      <w:r w:rsidR="00313B0F">
        <w:t>berarbeit</w:t>
      </w:r>
      <w:r w:rsidR="00313B0F">
        <w:t xml:space="preserve">ung </w:t>
      </w:r>
      <w:r>
        <w:t>des Variantenfächers und de</w:t>
      </w:r>
      <w:r w:rsidR="00313B0F">
        <w:t>r</w:t>
      </w:r>
      <w:r>
        <w:t xml:space="preserve"> damit verbundenen Dokumente (KV, TB) sowie die Planbearbeitung w</w:t>
      </w:r>
      <w:r w:rsidR="00313B0F">
        <w:t xml:space="preserve">aren zeitaufwendig. </w:t>
      </w:r>
      <w:r w:rsidR="00313B0F" w:rsidRPr="00313B0F">
        <w:t xml:space="preserve">Dieser </w:t>
      </w:r>
      <w:r w:rsidR="00DD66E5">
        <w:t>i</w:t>
      </w:r>
      <w:r w:rsidR="00313B0F" w:rsidRPr="00313B0F">
        <w:t xml:space="preserve">terative Prozess </w:t>
      </w:r>
      <w:r w:rsidR="00DD66E5">
        <w:t xml:space="preserve">hat weitreichende Folgen auf die Bearbeitungsdauer und ist von vielen Faktoren abhängig. </w:t>
      </w:r>
      <w:bookmarkStart w:id="0" w:name="_GoBack"/>
      <w:bookmarkEnd w:id="0"/>
    </w:p>
    <w:p w:rsidR="000B5D2A" w:rsidRDefault="000B5D2A" w:rsidP="00A60C14"/>
    <w:p w:rsidR="00191303" w:rsidRDefault="00191303"/>
    <w:p w:rsidR="00FE7B7F" w:rsidRPr="00ED42E0" w:rsidRDefault="00FE7B7F">
      <w:pPr>
        <w:rPr>
          <w:u w:val="single"/>
        </w:rPr>
      </w:pPr>
      <w:r w:rsidRPr="00ED42E0">
        <w:rPr>
          <w:u w:val="single"/>
        </w:rPr>
        <w:t>Mehrleistungen des Planers</w:t>
      </w:r>
      <w:r w:rsidR="00ED42E0" w:rsidRPr="00ED42E0">
        <w:rPr>
          <w:u w:val="single"/>
        </w:rPr>
        <w:t>:</w:t>
      </w:r>
    </w:p>
    <w:p w:rsidR="00FE7B7F" w:rsidRDefault="00FE7B7F">
      <w:r>
        <w:t xml:space="preserve">Erarbeiten von </w:t>
      </w:r>
      <w:r w:rsidR="002B6059">
        <w:t xml:space="preserve">neuen </w:t>
      </w:r>
      <w:r>
        <w:t>Sonderlösungen</w:t>
      </w:r>
      <w:r w:rsidR="002B6059">
        <w:t xml:space="preserve"> für den Tunnel Ebenrain (Bestimmen des Ist-Zustandes, klären von Unstimmigkeiten in den bisherigen Plänen, Ausarbeiten einer neuen Lösung abgestimmt auf die besonderen Gegebenheiten des Tunnels).</w:t>
      </w:r>
    </w:p>
    <w:p w:rsidR="009D1D8C" w:rsidRDefault="009D1D8C"/>
    <w:p w:rsidR="005C02F5" w:rsidRDefault="009D1D8C">
      <w:r>
        <w:t>Mehrkosten</w:t>
      </w:r>
      <w:r>
        <w:t>:</w:t>
      </w:r>
    </w:p>
    <w:p w:rsidR="002003A1" w:rsidRDefault="002003A1">
      <w:r>
        <w:t>Bis 31.08.14</w:t>
      </w:r>
      <w:r>
        <w:tab/>
      </w:r>
      <w:r>
        <w:tab/>
      </w:r>
      <w:r>
        <w:tab/>
      </w:r>
      <w:r w:rsidR="009D1D8C">
        <w:t>48‘000.--</w:t>
      </w:r>
    </w:p>
    <w:p w:rsidR="002003A1" w:rsidRPr="009D1D8C" w:rsidRDefault="002003A1">
      <w:pPr>
        <w:rPr>
          <w:u w:val="single"/>
        </w:rPr>
      </w:pPr>
      <w:r w:rsidRPr="009D1D8C">
        <w:rPr>
          <w:u w:val="single"/>
        </w:rPr>
        <w:t xml:space="preserve">Bis Ende Phase MK </w:t>
      </w:r>
      <w:r w:rsidR="009D1D8C" w:rsidRPr="009D1D8C">
        <w:rPr>
          <w:u w:val="single"/>
        </w:rPr>
        <w:tab/>
      </w:r>
      <w:r w:rsidR="009D1D8C" w:rsidRPr="009D1D8C">
        <w:rPr>
          <w:u w:val="single"/>
        </w:rPr>
        <w:tab/>
        <w:t>12‘000.--</w:t>
      </w:r>
    </w:p>
    <w:p w:rsidR="002003A1" w:rsidRPr="009D1D8C" w:rsidRDefault="009D1D8C" w:rsidP="002003A1">
      <w:pPr>
        <w:rPr>
          <w:b/>
        </w:rPr>
      </w:pPr>
      <w:r>
        <w:tab/>
      </w:r>
      <w:r>
        <w:tab/>
      </w:r>
      <w:r>
        <w:tab/>
        <w:t xml:space="preserve">     </w:t>
      </w:r>
      <w:r w:rsidR="002003A1" w:rsidRPr="009D1D8C">
        <w:rPr>
          <w:b/>
        </w:rPr>
        <w:t xml:space="preserve">ca. </w:t>
      </w:r>
      <w:r w:rsidR="002003A1" w:rsidRPr="009D1D8C">
        <w:rPr>
          <w:b/>
        </w:rPr>
        <w:t>6</w:t>
      </w:r>
      <w:r w:rsidR="002003A1" w:rsidRPr="009D1D8C">
        <w:rPr>
          <w:b/>
        </w:rPr>
        <w:t>0‘000.--</w:t>
      </w:r>
    </w:p>
    <w:p w:rsidR="00977388" w:rsidRDefault="00977388"/>
    <w:p w:rsidR="006554F4" w:rsidRDefault="006554F4"/>
    <w:p w:rsidR="006554F4" w:rsidRPr="00977388" w:rsidRDefault="005C02F5">
      <w:pPr>
        <w:rPr>
          <w:b/>
          <w:u w:val="single"/>
        </w:rPr>
      </w:pPr>
      <w:r w:rsidRPr="00977388">
        <w:rPr>
          <w:b/>
          <w:u w:val="single"/>
        </w:rPr>
        <w:t xml:space="preserve">3 </w:t>
      </w:r>
      <w:r w:rsidRPr="00977388">
        <w:rPr>
          <w:b/>
          <w:u w:val="single"/>
        </w:rPr>
        <w:t>Untersuchung</w:t>
      </w:r>
      <w:r w:rsidRPr="00977388">
        <w:rPr>
          <w:b/>
          <w:u w:val="single"/>
        </w:rPr>
        <w:t>en</w:t>
      </w:r>
      <w:r w:rsidRPr="00977388">
        <w:rPr>
          <w:b/>
          <w:u w:val="single"/>
        </w:rPr>
        <w:t xml:space="preserve"> </w:t>
      </w:r>
      <w:r w:rsidRPr="00977388">
        <w:rPr>
          <w:b/>
          <w:u w:val="single"/>
        </w:rPr>
        <w:t xml:space="preserve">zur </w:t>
      </w:r>
      <w:r w:rsidR="006554F4" w:rsidRPr="00977388">
        <w:rPr>
          <w:b/>
          <w:u w:val="single"/>
        </w:rPr>
        <w:t>Ertüchtigung der Ulmendrainage</w:t>
      </w:r>
    </w:p>
    <w:p w:rsidR="006554F4" w:rsidRDefault="006554F4" w:rsidP="00FE7B7F">
      <w:pPr>
        <w:jc w:val="both"/>
      </w:pPr>
      <w:r>
        <w:t>Zusätzliche Abklärungen zur Ulmendrainage ergaben, dass eine Ertüchtigung nicht machbar ist.</w:t>
      </w:r>
      <w:r w:rsidR="001468CC">
        <w:t xml:space="preserve"> Obwohl das Resultat schlussendlich nicht zielbringend war, so musste doch </w:t>
      </w:r>
      <w:r w:rsidR="00BB4B56">
        <w:t xml:space="preserve">für ein gewissenhaftes Ergebnis </w:t>
      </w:r>
      <w:r w:rsidR="001468CC">
        <w:t xml:space="preserve">Zeit und </w:t>
      </w:r>
      <w:r w:rsidR="00BB4B56">
        <w:t xml:space="preserve">umfangreiche </w:t>
      </w:r>
      <w:r w:rsidR="001468CC">
        <w:t>Detailarbeit investiert werden</w:t>
      </w:r>
      <w:r w:rsidR="00BB4B56">
        <w:t xml:space="preserve">. </w:t>
      </w:r>
      <w:r w:rsidR="001468CC">
        <w:t xml:space="preserve"> </w:t>
      </w:r>
    </w:p>
    <w:p w:rsidR="006554F4" w:rsidRDefault="006554F4"/>
    <w:p w:rsidR="002B6059" w:rsidRPr="00ED42E0" w:rsidRDefault="002B6059" w:rsidP="002B6059">
      <w:pPr>
        <w:rPr>
          <w:u w:val="single"/>
        </w:rPr>
      </w:pPr>
      <w:r w:rsidRPr="00ED42E0">
        <w:rPr>
          <w:u w:val="single"/>
        </w:rPr>
        <w:t>Mehrleistungen des Planers</w:t>
      </w:r>
      <w:r w:rsidR="00ED42E0" w:rsidRPr="00ED42E0">
        <w:rPr>
          <w:u w:val="single"/>
        </w:rPr>
        <w:t>:</w:t>
      </w:r>
    </w:p>
    <w:p w:rsidR="00233CEE" w:rsidRDefault="002B6059">
      <w:r>
        <w:t xml:space="preserve">Abklären von </w:t>
      </w:r>
      <w:r w:rsidR="000F7071">
        <w:t>Alternativen</w:t>
      </w:r>
      <w:r>
        <w:t xml:space="preserve"> </w:t>
      </w:r>
      <w:r w:rsidR="000F7071">
        <w:t>d</w:t>
      </w:r>
      <w:r>
        <w:t>ie bisher nicht untersucht wurden.</w:t>
      </w:r>
      <w:r w:rsidR="003E4967">
        <w:t xml:space="preserve"> Varianten die über das übliche Mass hinausgehen.</w:t>
      </w:r>
    </w:p>
    <w:p w:rsidR="00ED42E0" w:rsidRDefault="00ED42E0"/>
    <w:p w:rsidR="009D1D8C" w:rsidRDefault="009D1D8C" w:rsidP="009D1D8C">
      <w:r>
        <w:t>Mehrkosten:</w:t>
      </w:r>
    </w:p>
    <w:p w:rsidR="009D1D8C" w:rsidRDefault="009D1D8C" w:rsidP="009D1D8C">
      <w:r>
        <w:t>Bis 31.08.14</w:t>
      </w:r>
      <w:r>
        <w:tab/>
      </w:r>
      <w:r>
        <w:tab/>
      </w:r>
      <w:r>
        <w:tab/>
        <w:t>‘000.--</w:t>
      </w:r>
    </w:p>
    <w:p w:rsidR="009D1D8C" w:rsidRPr="009D1D8C" w:rsidRDefault="009D1D8C" w:rsidP="009D1D8C">
      <w:pPr>
        <w:rPr>
          <w:u w:val="single"/>
        </w:rPr>
      </w:pPr>
      <w:r w:rsidRPr="009D1D8C">
        <w:rPr>
          <w:u w:val="single"/>
        </w:rPr>
        <w:t xml:space="preserve">Bis Ende Phase MK </w:t>
      </w:r>
      <w:r w:rsidRPr="009D1D8C">
        <w:rPr>
          <w:u w:val="single"/>
        </w:rPr>
        <w:tab/>
      </w:r>
      <w:r w:rsidRPr="009D1D8C">
        <w:rPr>
          <w:u w:val="single"/>
        </w:rPr>
        <w:tab/>
        <w:t>‘000.--</w:t>
      </w:r>
    </w:p>
    <w:p w:rsidR="009D1D8C" w:rsidRPr="009D1D8C" w:rsidRDefault="009D1D8C" w:rsidP="009D1D8C">
      <w:pPr>
        <w:rPr>
          <w:b/>
        </w:rPr>
      </w:pPr>
      <w:r>
        <w:tab/>
      </w:r>
      <w:r>
        <w:tab/>
      </w:r>
      <w:r>
        <w:tab/>
        <w:t xml:space="preserve">     </w:t>
      </w:r>
      <w:r w:rsidRPr="009D1D8C">
        <w:rPr>
          <w:b/>
        </w:rPr>
        <w:t>ca. ‘000.--</w:t>
      </w:r>
    </w:p>
    <w:p w:rsidR="009D1D8C" w:rsidRDefault="009D1D8C"/>
    <w:p w:rsidR="009D1D8C" w:rsidRDefault="009D1D8C"/>
    <w:p w:rsidR="00ED42E0" w:rsidRDefault="00ED42E0"/>
    <w:p w:rsidR="00E1608F" w:rsidRPr="00977388" w:rsidRDefault="003E4967">
      <w:pPr>
        <w:rPr>
          <w:b/>
          <w:u w:val="single"/>
        </w:rPr>
      </w:pPr>
      <w:r w:rsidRPr="00977388">
        <w:rPr>
          <w:b/>
          <w:u w:val="single"/>
        </w:rPr>
        <w:t xml:space="preserve">4 </w:t>
      </w:r>
      <w:r w:rsidR="00E1608F" w:rsidRPr="00977388">
        <w:rPr>
          <w:b/>
          <w:u w:val="single"/>
        </w:rPr>
        <w:t>Quelle Ebenrain</w:t>
      </w:r>
      <w:r w:rsidRPr="00977388">
        <w:rPr>
          <w:b/>
          <w:u w:val="single"/>
        </w:rPr>
        <w:t xml:space="preserve"> (Schlossbrunnen)</w:t>
      </w:r>
    </w:p>
    <w:p w:rsidR="00E1608F" w:rsidRDefault="00E1608F">
      <w:r>
        <w:t>Im Tunnel befindet sich eine Quellfassung, das Wasser wird zur Speisung der Brunnen und eines Fischteiches im Schloss Ebenrain verwendet.</w:t>
      </w:r>
      <w:r w:rsidR="003E4967">
        <w:t xml:space="preserve"> Da die Gefahr einer Verschmutzung des Quellewassers während den Bauarbeiten nicht ausgeschlossen werden kann, wurde nach Möglichkeiten für eine Zweitspeisung untersucht. </w:t>
      </w:r>
    </w:p>
    <w:p w:rsidR="00E1608F" w:rsidRDefault="00E1608F"/>
    <w:p w:rsidR="003E4967" w:rsidRPr="00ED42E0" w:rsidRDefault="003E4967" w:rsidP="003E4967">
      <w:pPr>
        <w:rPr>
          <w:u w:val="single"/>
        </w:rPr>
      </w:pPr>
      <w:r w:rsidRPr="00ED42E0">
        <w:rPr>
          <w:u w:val="single"/>
        </w:rPr>
        <w:t>Mehrleistungen des Planers</w:t>
      </w:r>
      <w:r>
        <w:rPr>
          <w:u w:val="single"/>
        </w:rPr>
        <w:t>:</w:t>
      </w:r>
    </w:p>
    <w:p w:rsidR="00E1608F" w:rsidRDefault="003E4967">
      <w:r>
        <w:t>Zusätzliche Untersuchungen die im MK nicht vorgesehen waren.</w:t>
      </w:r>
    </w:p>
    <w:p w:rsidR="00E1608F" w:rsidRDefault="00E1608F"/>
    <w:p w:rsidR="009D1D8C" w:rsidRDefault="009D1D8C"/>
    <w:p w:rsidR="009D1D8C" w:rsidRPr="009D1D8C" w:rsidRDefault="009D1D8C" w:rsidP="009D1D8C">
      <w:pPr>
        <w:rPr>
          <w:b/>
        </w:rPr>
      </w:pPr>
      <w:r w:rsidRPr="009D1D8C">
        <w:rPr>
          <w:b/>
        </w:rPr>
        <w:t>Mehrkosten:</w:t>
      </w:r>
    </w:p>
    <w:p w:rsidR="009D1D8C" w:rsidRDefault="009D1D8C" w:rsidP="009D1D8C">
      <w:r>
        <w:t>Bis 31.08.14</w:t>
      </w:r>
      <w:r>
        <w:tab/>
      </w:r>
      <w:r>
        <w:tab/>
      </w:r>
      <w:r>
        <w:tab/>
      </w:r>
      <w:r>
        <w:t>2</w:t>
      </w:r>
      <w:r>
        <w:t>‘</w:t>
      </w:r>
      <w:r>
        <w:t>5</w:t>
      </w:r>
      <w:r>
        <w:t>00.--</w:t>
      </w:r>
    </w:p>
    <w:p w:rsidR="009D1D8C" w:rsidRPr="009D1D8C" w:rsidRDefault="009D1D8C" w:rsidP="009D1D8C">
      <w:pPr>
        <w:rPr>
          <w:u w:val="single"/>
        </w:rPr>
      </w:pPr>
      <w:r w:rsidRPr="009D1D8C">
        <w:rPr>
          <w:u w:val="single"/>
        </w:rPr>
        <w:t xml:space="preserve">Bis Ende Phase MK </w:t>
      </w:r>
      <w:r w:rsidRPr="009D1D8C">
        <w:rPr>
          <w:u w:val="single"/>
        </w:rPr>
        <w:tab/>
      </w:r>
      <w:r w:rsidRPr="009D1D8C">
        <w:rPr>
          <w:u w:val="single"/>
        </w:rPr>
        <w:tab/>
      </w:r>
      <w:r>
        <w:rPr>
          <w:u w:val="single"/>
        </w:rPr>
        <w:t xml:space="preserve">   5</w:t>
      </w:r>
      <w:r w:rsidRPr="009D1D8C">
        <w:rPr>
          <w:u w:val="single"/>
        </w:rPr>
        <w:t>00.--</w:t>
      </w:r>
    </w:p>
    <w:p w:rsidR="009D1D8C" w:rsidRPr="009D1D8C" w:rsidRDefault="009D1D8C" w:rsidP="009D1D8C">
      <w:pPr>
        <w:rPr>
          <w:b/>
        </w:rPr>
      </w:pPr>
      <w:r>
        <w:tab/>
      </w:r>
      <w:r>
        <w:tab/>
      </w:r>
      <w:r>
        <w:tab/>
        <w:t xml:space="preserve">      </w:t>
      </w:r>
      <w:r w:rsidRPr="009D1D8C">
        <w:rPr>
          <w:b/>
        </w:rPr>
        <w:t xml:space="preserve">ca. </w:t>
      </w:r>
      <w:r>
        <w:rPr>
          <w:b/>
        </w:rPr>
        <w:t>3</w:t>
      </w:r>
      <w:r w:rsidRPr="009D1D8C">
        <w:rPr>
          <w:b/>
        </w:rPr>
        <w:t>‘000.--</w:t>
      </w:r>
    </w:p>
    <w:p w:rsidR="00977388" w:rsidRDefault="00977388"/>
    <w:p w:rsidR="00977388" w:rsidRDefault="00977388"/>
    <w:p w:rsidR="00DB0C35" w:rsidRDefault="00DB0C35"/>
    <w:p w:rsidR="003D6397" w:rsidRPr="00977388" w:rsidRDefault="00EB36C0" w:rsidP="00977388">
      <w:pPr>
        <w:rPr>
          <w:b/>
        </w:rPr>
      </w:pPr>
      <w:r>
        <w:rPr>
          <w:b/>
        </w:rPr>
        <w:t xml:space="preserve">B) </w:t>
      </w:r>
      <w:r w:rsidR="00977388" w:rsidRPr="00B81D37">
        <w:rPr>
          <w:b/>
        </w:rPr>
        <w:t>Baukosten Vergleich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18"/>
        <w:gridCol w:w="1417"/>
        <w:gridCol w:w="1363"/>
        <w:gridCol w:w="1261"/>
        <w:gridCol w:w="1452"/>
      </w:tblGrid>
      <w:tr w:rsidR="00B81D37" w:rsidRPr="00B81D37" w:rsidTr="00C34125">
        <w:tc>
          <w:tcPr>
            <w:tcW w:w="2268" w:type="dxa"/>
            <w:shd w:val="clear" w:color="auto" w:fill="D9D9D9"/>
          </w:tcPr>
          <w:p w:rsidR="00B81D37" w:rsidRPr="00B81D37" w:rsidRDefault="00B81D37" w:rsidP="00B81D37">
            <w:pPr>
              <w:tabs>
                <w:tab w:val="left" w:pos="851"/>
              </w:tabs>
              <w:spacing w:line="280" w:lineRule="atLeast"/>
              <w:rPr>
                <w:rFonts w:eastAsia="Times New Roman" w:cs="Arial"/>
                <w:b/>
                <w:sz w:val="20"/>
                <w:szCs w:val="20"/>
                <w:lang w:eastAsia="de-CH"/>
              </w:rPr>
            </w:pPr>
            <w:r w:rsidRPr="00B81D37">
              <w:rPr>
                <w:rFonts w:eastAsia="Times New Roman" w:cs="Arial"/>
                <w:b/>
                <w:sz w:val="20"/>
                <w:szCs w:val="20"/>
                <w:lang w:eastAsia="de-CH"/>
              </w:rPr>
              <w:t>Objektart</w:t>
            </w:r>
          </w:p>
        </w:tc>
        <w:tc>
          <w:tcPr>
            <w:tcW w:w="1418"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EK I</w:t>
            </w:r>
          </w:p>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sz w:val="20"/>
                <w:szCs w:val="20"/>
                <w:lang w:eastAsia="de-CH"/>
              </w:rPr>
              <w:t>exkl. MwSt.</w:t>
            </w:r>
          </w:p>
        </w:tc>
        <w:tc>
          <w:tcPr>
            <w:tcW w:w="1417"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EK II</w:t>
            </w:r>
          </w:p>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 xml:space="preserve">exkl. MwSt. </w:t>
            </w:r>
          </w:p>
        </w:tc>
        <w:tc>
          <w:tcPr>
            <w:tcW w:w="1363"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MK</w:t>
            </w:r>
          </w:p>
          <w:p w:rsidR="00B81D37" w:rsidRPr="00B81D37" w:rsidRDefault="00B81D37" w:rsidP="00B81D37">
            <w:pPr>
              <w:tabs>
                <w:tab w:val="left" w:pos="851"/>
              </w:tabs>
              <w:spacing w:line="280" w:lineRule="atLeast"/>
              <w:jc w:val="center"/>
              <w:rPr>
                <w:rFonts w:eastAsia="Times New Roman" w:cs="Arial"/>
                <w:b/>
                <w:sz w:val="20"/>
                <w:szCs w:val="20"/>
                <w:vertAlign w:val="subscript"/>
                <w:lang w:eastAsia="de-CH"/>
              </w:rPr>
            </w:pPr>
            <w:r w:rsidRPr="00B81D37">
              <w:rPr>
                <w:rFonts w:eastAsia="Times New Roman" w:cs="Arial"/>
                <w:sz w:val="20"/>
                <w:szCs w:val="20"/>
                <w:lang w:eastAsia="de-CH"/>
              </w:rPr>
              <w:t xml:space="preserve">exkl. MwSt. </w:t>
            </w:r>
          </w:p>
        </w:tc>
        <w:tc>
          <w:tcPr>
            <w:tcW w:w="2713" w:type="dxa"/>
            <w:gridSpan w:val="2"/>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Steigerung EK II / MK</w:t>
            </w:r>
          </w:p>
          <w:p w:rsidR="00B81D37" w:rsidRPr="00B81D37" w:rsidRDefault="00B81D37" w:rsidP="00B81D37">
            <w:pPr>
              <w:tabs>
                <w:tab w:val="left" w:pos="851"/>
              </w:tabs>
              <w:spacing w:line="280" w:lineRule="atLeast"/>
              <w:rPr>
                <w:rFonts w:eastAsia="Times New Roman" w:cs="Arial"/>
                <w:sz w:val="20"/>
                <w:szCs w:val="20"/>
                <w:vertAlign w:val="subscript"/>
                <w:lang w:eastAsia="de-CH"/>
              </w:rPr>
            </w:pPr>
            <w:r w:rsidRPr="00B81D37">
              <w:rPr>
                <w:rFonts w:eastAsia="Times New Roman" w:cs="Arial"/>
                <w:sz w:val="20"/>
                <w:szCs w:val="20"/>
                <w:lang w:eastAsia="de-CH"/>
              </w:rPr>
              <w:t xml:space="preserve">              %</w:t>
            </w:r>
            <w:r w:rsidRPr="00B81D37">
              <w:rPr>
                <w:rFonts w:eastAsia="Times New Roman" w:cs="Arial"/>
                <w:sz w:val="20"/>
                <w:szCs w:val="20"/>
                <w:vertAlign w:val="subscript"/>
                <w:lang w:eastAsia="de-CH"/>
              </w:rPr>
              <w:t xml:space="preserve">                    </w:t>
            </w:r>
            <w:r w:rsidRPr="00B81D37">
              <w:rPr>
                <w:rFonts w:eastAsia="Times New Roman" w:cs="Arial"/>
                <w:sz w:val="20"/>
                <w:szCs w:val="20"/>
                <w:lang w:eastAsia="de-CH"/>
              </w:rPr>
              <w:t>CHF</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Ebenrain West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3‘880‘000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1‘847‘000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3‘925‘000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vertAlign w:val="superscript"/>
                <w:lang w:eastAsia="de-CH"/>
              </w:rPr>
            </w:pPr>
            <w:r w:rsidRPr="00B81D37">
              <w:rPr>
                <w:rFonts w:eastAsia="Times New Roman" w:cs="Arial"/>
                <w:sz w:val="20"/>
                <w:szCs w:val="20"/>
                <w:lang w:eastAsia="de-CH"/>
              </w:rPr>
              <w:t>ca. 113 %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vertAlign w:val="superscript"/>
                <w:lang w:eastAsia="de-CH"/>
              </w:rPr>
            </w:pPr>
            <w:r w:rsidRPr="00B81D37">
              <w:rPr>
                <w:rFonts w:eastAsia="Times New Roman" w:cs="Arial"/>
                <w:sz w:val="20"/>
                <w:szCs w:val="20"/>
                <w:lang w:eastAsia="de-CH"/>
              </w:rPr>
              <w:t>2‘078‘000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Ebenrain Ost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4‘061‘000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1‘847‘000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3‘845‘000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108 %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1‘998‘000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highlight w:val="yellow"/>
                <w:lang w:eastAsia="de-CH"/>
              </w:rPr>
            </w:pP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lastRenderedPageBreak/>
              <w:t>Tunnel Oberburg West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137‘000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43‘000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50‘000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16 %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7‘000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Oberburg Ost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1‘034‘000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278‘000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111‘000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-60 %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-167‘000</w:t>
            </w:r>
          </w:p>
        </w:tc>
      </w:tr>
      <w:tr w:rsidR="00B81D37" w:rsidRPr="00B81D37" w:rsidTr="00C34125">
        <w:trPr>
          <w:trHeight w:val="74"/>
        </w:trPr>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highlight w:val="yellow"/>
                <w:lang w:eastAsia="de-CH"/>
              </w:rPr>
            </w:pP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b/>
                <w:sz w:val="20"/>
                <w:szCs w:val="20"/>
                <w:lang w:eastAsia="de-CH"/>
              </w:rPr>
            </w:pPr>
            <w:r w:rsidRPr="00B81D37">
              <w:rPr>
                <w:rFonts w:eastAsia="Times New Roman" w:cs="Arial"/>
                <w:b/>
                <w:sz w:val="20"/>
                <w:szCs w:val="20"/>
                <w:lang w:eastAsia="de-CH"/>
              </w:rPr>
              <w:t>Summe</w:t>
            </w:r>
          </w:p>
        </w:tc>
        <w:tc>
          <w:tcPr>
            <w:tcW w:w="1418" w:type="dxa"/>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9‘112‘000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4‘015‘000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7‘931‘000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ca. 98 %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3‘916‘000</w:t>
            </w:r>
          </w:p>
        </w:tc>
      </w:tr>
    </w:tbl>
    <w:p w:rsidR="005E645C" w:rsidRDefault="005E645C" w:rsidP="00756EA4"/>
    <w:p w:rsidR="00977388" w:rsidRDefault="00977388" w:rsidP="00756EA4"/>
    <w:p w:rsidR="00977388" w:rsidRDefault="00977388" w:rsidP="00756EA4"/>
    <w:p w:rsidR="00977388" w:rsidRPr="00EB36C0" w:rsidRDefault="00977388" w:rsidP="00977388">
      <w:pPr>
        <w:rPr>
          <w:b/>
        </w:rPr>
      </w:pPr>
      <w:r w:rsidRPr="00B81D37">
        <w:rPr>
          <w:b/>
        </w:rPr>
        <w:t>C)</w:t>
      </w:r>
      <w:r w:rsidRPr="00EB36C0">
        <w:rPr>
          <w:b/>
        </w:rPr>
        <w:t>Entstandene Aufwendungen</w:t>
      </w:r>
    </w:p>
    <w:tbl>
      <w:tblPr>
        <w:tblStyle w:val="Tabellenraster"/>
        <w:tblW w:w="0" w:type="auto"/>
        <w:tblLook w:val="04A0" w:firstRow="1" w:lastRow="0" w:firstColumn="1" w:lastColumn="0" w:noHBand="0" w:noVBand="1"/>
      </w:tblPr>
      <w:tblGrid>
        <w:gridCol w:w="1931"/>
        <w:gridCol w:w="2489"/>
        <w:gridCol w:w="2592"/>
        <w:gridCol w:w="2276"/>
      </w:tblGrid>
      <w:tr w:rsidR="00977388" w:rsidTr="00E14A53">
        <w:tc>
          <w:tcPr>
            <w:tcW w:w="1931" w:type="dxa"/>
          </w:tcPr>
          <w:p w:rsidR="00977388" w:rsidRDefault="00977388" w:rsidP="00E14A53"/>
        </w:tc>
        <w:tc>
          <w:tcPr>
            <w:tcW w:w="2489" w:type="dxa"/>
          </w:tcPr>
          <w:p w:rsidR="00977388" w:rsidRDefault="00977388" w:rsidP="00E14A53">
            <w:r>
              <w:t xml:space="preserve">Gemäss Auftrag </w:t>
            </w:r>
          </w:p>
          <w:p w:rsidR="00977388" w:rsidRDefault="00977388" w:rsidP="00E14A53"/>
          <w:p w:rsidR="00977388" w:rsidRDefault="00977388" w:rsidP="00E14A53"/>
        </w:tc>
        <w:tc>
          <w:tcPr>
            <w:tcW w:w="2592" w:type="dxa"/>
          </w:tcPr>
          <w:p w:rsidR="00977388" w:rsidRDefault="00977388" w:rsidP="00E14A53">
            <w:r>
              <w:t xml:space="preserve">Bis 31.08.14 angefallene </w:t>
            </w:r>
          </w:p>
        </w:tc>
        <w:tc>
          <w:tcPr>
            <w:tcW w:w="2276" w:type="dxa"/>
          </w:tcPr>
          <w:p w:rsidR="00977388" w:rsidRDefault="00977388" w:rsidP="00E14A53">
            <w:r>
              <w:t>Voraussichtlich</w:t>
            </w:r>
            <w:r>
              <w:br/>
              <w:t>Ende Phase MK</w:t>
            </w:r>
            <w:r>
              <w:br/>
            </w:r>
          </w:p>
        </w:tc>
      </w:tr>
      <w:tr w:rsidR="00977388" w:rsidTr="00E14A53">
        <w:tc>
          <w:tcPr>
            <w:tcW w:w="1931" w:type="dxa"/>
          </w:tcPr>
          <w:p w:rsidR="00977388" w:rsidRDefault="00977388" w:rsidP="00E14A53">
            <w:r>
              <w:t>Ebenrain</w:t>
            </w:r>
          </w:p>
        </w:tc>
        <w:tc>
          <w:tcPr>
            <w:tcW w:w="2489" w:type="dxa"/>
          </w:tcPr>
          <w:p w:rsidR="00977388" w:rsidRDefault="00977388" w:rsidP="00E14A53">
            <w:r>
              <w:t>782 h</w:t>
            </w:r>
          </w:p>
        </w:tc>
        <w:tc>
          <w:tcPr>
            <w:tcW w:w="2592" w:type="dxa"/>
          </w:tcPr>
          <w:p w:rsidR="00977388" w:rsidRDefault="00977388" w:rsidP="00E14A53"/>
        </w:tc>
        <w:tc>
          <w:tcPr>
            <w:tcW w:w="2276" w:type="dxa"/>
          </w:tcPr>
          <w:p w:rsidR="00977388" w:rsidRDefault="00977388" w:rsidP="00E14A53"/>
        </w:tc>
      </w:tr>
      <w:tr w:rsidR="00977388" w:rsidTr="00E14A53">
        <w:tc>
          <w:tcPr>
            <w:tcW w:w="1931" w:type="dxa"/>
          </w:tcPr>
          <w:p w:rsidR="00977388" w:rsidRDefault="00977388" w:rsidP="00E14A53">
            <w:r>
              <w:t>Oberburg</w:t>
            </w:r>
          </w:p>
        </w:tc>
        <w:tc>
          <w:tcPr>
            <w:tcW w:w="2489" w:type="dxa"/>
          </w:tcPr>
          <w:p w:rsidR="00977388" w:rsidRDefault="00977388" w:rsidP="00E14A53">
            <w:r>
              <w:t>289 h</w:t>
            </w:r>
          </w:p>
        </w:tc>
        <w:tc>
          <w:tcPr>
            <w:tcW w:w="2592" w:type="dxa"/>
          </w:tcPr>
          <w:p w:rsidR="00977388" w:rsidRDefault="00977388" w:rsidP="00E14A53"/>
        </w:tc>
        <w:tc>
          <w:tcPr>
            <w:tcW w:w="2276" w:type="dxa"/>
          </w:tcPr>
          <w:p w:rsidR="00977388" w:rsidRDefault="00977388" w:rsidP="00E14A53"/>
        </w:tc>
      </w:tr>
      <w:tr w:rsidR="00977388" w:rsidTr="00E14A53">
        <w:tc>
          <w:tcPr>
            <w:tcW w:w="1931" w:type="dxa"/>
          </w:tcPr>
          <w:p w:rsidR="00977388" w:rsidRDefault="00977388" w:rsidP="00E14A53"/>
        </w:tc>
        <w:tc>
          <w:tcPr>
            <w:tcW w:w="2489" w:type="dxa"/>
          </w:tcPr>
          <w:p w:rsidR="00977388" w:rsidRDefault="00977388" w:rsidP="00E14A53">
            <w:r>
              <w:t xml:space="preserve">1‘071 h </w:t>
            </w:r>
          </w:p>
        </w:tc>
        <w:tc>
          <w:tcPr>
            <w:tcW w:w="2592" w:type="dxa"/>
          </w:tcPr>
          <w:p w:rsidR="00977388" w:rsidRDefault="00977388" w:rsidP="00E14A53">
            <w:r>
              <w:t xml:space="preserve">1‘859 h </w:t>
            </w:r>
          </w:p>
        </w:tc>
        <w:tc>
          <w:tcPr>
            <w:tcW w:w="2276" w:type="dxa"/>
          </w:tcPr>
          <w:p w:rsidR="00977388" w:rsidRDefault="00977388" w:rsidP="00E14A53">
            <w:r>
              <w:t>2‘100 h</w:t>
            </w:r>
          </w:p>
        </w:tc>
      </w:tr>
      <w:tr w:rsidR="00977388" w:rsidTr="00E14A53">
        <w:tc>
          <w:tcPr>
            <w:tcW w:w="1931" w:type="dxa"/>
          </w:tcPr>
          <w:p w:rsidR="00977388" w:rsidRDefault="00977388" w:rsidP="00E14A53"/>
        </w:tc>
        <w:tc>
          <w:tcPr>
            <w:tcW w:w="2489" w:type="dxa"/>
          </w:tcPr>
          <w:p w:rsidR="00977388" w:rsidRDefault="00977388" w:rsidP="00E14A53">
            <w:r>
              <w:t>100%</w:t>
            </w:r>
          </w:p>
        </w:tc>
        <w:tc>
          <w:tcPr>
            <w:tcW w:w="2592" w:type="dxa"/>
          </w:tcPr>
          <w:p w:rsidR="00977388" w:rsidRDefault="00977388" w:rsidP="00E14A53">
            <w:r>
              <w:t>174 %</w:t>
            </w:r>
          </w:p>
        </w:tc>
        <w:tc>
          <w:tcPr>
            <w:tcW w:w="2276" w:type="dxa"/>
          </w:tcPr>
          <w:p w:rsidR="00977388" w:rsidRDefault="00977388" w:rsidP="00E14A53">
            <w:r>
              <w:t>196 %</w:t>
            </w:r>
          </w:p>
        </w:tc>
      </w:tr>
    </w:tbl>
    <w:p w:rsidR="00977388" w:rsidRDefault="00977388" w:rsidP="00977388"/>
    <w:p w:rsidR="00977388" w:rsidRPr="00977388" w:rsidRDefault="00977388" w:rsidP="00977388">
      <w:pPr>
        <w:rPr>
          <w:b/>
        </w:rPr>
      </w:pPr>
      <w:r w:rsidRPr="00977388">
        <w:rPr>
          <w:b/>
        </w:rPr>
        <w:t xml:space="preserve">Voraussichtliche Mehraufwendungen bis Ende Phase MK </w:t>
      </w:r>
      <w:r w:rsidR="002003A1">
        <w:rPr>
          <w:b/>
        </w:rPr>
        <w:t>83</w:t>
      </w:r>
      <w:r w:rsidRPr="00977388">
        <w:rPr>
          <w:b/>
        </w:rPr>
        <w:t>‘000.—Fr.</w:t>
      </w:r>
    </w:p>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977388">
      <w:r>
        <w:t>Dokumente wurden teilweise relativ spät zugestellt</w:t>
      </w:r>
    </w:p>
    <w:p w:rsidR="00977388" w:rsidRDefault="00977388" w:rsidP="00756EA4"/>
    <w:sectPr w:rsidR="0097738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F7E" w:rsidRDefault="004C0F7E" w:rsidP="004C0F7E">
      <w:r>
        <w:separator/>
      </w:r>
    </w:p>
  </w:endnote>
  <w:endnote w:type="continuationSeparator" w:id="0">
    <w:p w:rsidR="004C0F7E" w:rsidRDefault="004C0F7E" w:rsidP="004C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392035"/>
      <w:docPartObj>
        <w:docPartGallery w:val="Page Numbers (Bottom of Page)"/>
        <w:docPartUnique/>
      </w:docPartObj>
    </w:sdtPr>
    <w:sdtEndPr/>
    <w:sdtContent>
      <w:sdt>
        <w:sdtPr>
          <w:id w:val="860082579"/>
          <w:docPartObj>
            <w:docPartGallery w:val="Page Numbers (Top of Page)"/>
            <w:docPartUnique/>
          </w:docPartObj>
        </w:sdtPr>
        <w:sdtEndPr/>
        <w:sdtContent>
          <w:p w:rsidR="004C0F7E" w:rsidRDefault="004C0F7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EA2372">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A2372">
              <w:rPr>
                <w:b/>
                <w:bCs/>
                <w:noProof/>
              </w:rPr>
              <w:t>4</w:t>
            </w:r>
            <w:r>
              <w:rPr>
                <w:b/>
                <w:bCs/>
                <w:sz w:val="24"/>
                <w:szCs w:val="24"/>
              </w:rPr>
              <w:fldChar w:fldCharType="end"/>
            </w:r>
          </w:p>
        </w:sdtContent>
      </w:sdt>
    </w:sdtContent>
  </w:sdt>
  <w:p w:rsidR="004C0F7E" w:rsidRPr="004C0F7E" w:rsidRDefault="00756EA4">
    <w:pPr>
      <w:pStyle w:val="Fuzeile"/>
      <w:rPr>
        <w:sz w:val="18"/>
        <w:szCs w:val="18"/>
      </w:rPr>
    </w:pPr>
    <w:r w:rsidRPr="00756EA4">
      <w:rPr>
        <w:sz w:val="18"/>
        <w:szCs w:val="18"/>
      </w:rPr>
      <w:t>9246_120_NO_TunnelMehrleistungen_BäM_2014 07 18.docx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F7E" w:rsidRDefault="004C0F7E" w:rsidP="004C0F7E">
      <w:r>
        <w:separator/>
      </w:r>
    </w:p>
  </w:footnote>
  <w:footnote w:type="continuationSeparator" w:id="0">
    <w:p w:rsidR="004C0F7E" w:rsidRDefault="004C0F7E" w:rsidP="004C0F7E">
      <w:r>
        <w:continuationSeparator/>
      </w:r>
    </w:p>
  </w:footnote>
  <w:footnote w:id="1">
    <w:p w:rsidR="0035682A" w:rsidRDefault="0035682A">
      <w:pPr>
        <w:pStyle w:val="Funotentext"/>
      </w:pPr>
      <w:r>
        <w:rPr>
          <w:rStyle w:val="Funotenzeichen"/>
        </w:rPr>
        <w:footnoteRef/>
      </w:r>
      <w:r>
        <w:t xml:space="preserve"> </w:t>
      </w:r>
      <w:r w:rsidRPr="00166869">
        <w:t>Brief vom 21.12.2012 vom ASTRA Bern an das ASTRA Zofingen</w:t>
      </w:r>
    </w:p>
  </w:footnote>
  <w:footnote w:id="2">
    <w:p w:rsidR="0035682A" w:rsidRDefault="0035682A">
      <w:pPr>
        <w:pStyle w:val="Funotentext"/>
      </w:pPr>
      <w:r>
        <w:rPr>
          <w:rStyle w:val="Funotenzeichen"/>
        </w:rPr>
        <w:footnoteRef/>
      </w:r>
      <w:r>
        <w:t xml:space="preserve"> Möglichkeiten für Hydrantenleitung im Oberburg wurden auch untersucht jedoch Umsetzung abgelehnt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1151"/>
    <w:multiLevelType w:val="hybridMultilevel"/>
    <w:tmpl w:val="FDE848C6"/>
    <w:lvl w:ilvl="0" w:tplc="20CC924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A1"/>
    <w:rsid w:val="000108A1"/>
    <w:rsid w:val="00033BBD"/>
    <w:rsid w:val="00080D21"/>
    <w:rsid w:val="000A7B2D"/>
    <w:rsid w:val="000B1D41"/>
    <w:rsid w:val="000B5D2A"/>
    <w:rsid w:val="000D74AB"/>
    <w:rsid w:val="000F0820"/>
    <w:rsid w:val="000F7071"/>
    <w:rsid w:val="00125910"/>
    <w:rsid w:val="00134C7D"/>
    <w:rsid w:val="00136A46"/>
    <w:rsid w:val="001468CC"/>
    <w:rsid w:val="00163C17"/>
    <w:rsid w:val="00166869"/>
    <w:rsid w:val="001902FC"/>
    <w:rsid w:val="00191303"/>
    <w:rsid w:val="0019525E"/>
    <w:rsid w:val="001E1669"/>
    <w:rsid w:val="001E496F"/>
    <w:rsid w:val="002003A1"/>
    <w:rsid w:val="00233CEE"/>
    <w:rsid w:val="00234DCC"/>
    <w:rsid w:val="00251A99"/>
    <w:rsid w:val="00255097"/>
    <w:rsid w:val="002B6059"/>
    <w:rsid w:val="002E7333"/>
    <w:rsid w:val="00313B0F"/>
    <w:rsid w:val="0035682A"/>
    <w:rsid w:val="00363F4B"/>
    <w:rsid w:val="003D6397"/>
    <w:rsid w:val="003E4967"/>
    <w:rsid w:val="004034DC"/>
    <w:rsid w:val="004359EE"/>
    <w:rsid w:val="004413EF"/>
    <w:rsid w:val="00446442"/>
    <w:rsid w:val="00467B91"/>
    <w:rsid w:val="004B48FD"/>
    <w:rsid w:val="004C0F7E"/>
    <w:rsid w:val="004D1E91"/>
    <w:rsid w:val="004E3D66"/>
    <w:rsid w:val="00505978"/>
    <w:rsid w:val="00515BAC"/>
    <w:rsid w:val="005216D6"/>
    <w:rsid w:val="0054255D"/>
    <w:rsid w:val="00564641"/>
    <w:rsid w:val="005828E4"/>
    <w:rsid w:val="005C02F5"/>
    <w:rsid w:val="005D4A06"/>
    <w:rsid w:val="005E645C"/>
    <w:rsid w:val="005E6D5A"/>
    <w:rsid w:val="005F68DC"/>
    <w:rsid w:val="00607EA2"/>
    <w:rsid w:val="006217C8"/>
    <w:rsid w:val="00635F79"/>
    <w:rsid w:val="006521EC"/>
    <w:rsid w:val="006554F4"/>
    <w:rsid w:val="006603FC"/>
    <w:rsid w:val="006665AC"/>
    <w:rsid w:val="006D6C09"/>
    <w:rsid w:val="00756EA4"/>
    <w:rsid w:val="00786F7B"/>
    <w:rsid w:val="0079267D"/>
    <w:rsid w:val="007B61EB"/>
    <w:rsid w:val="00840C55"/>
    <w:rsid w:val="008816FF"/>
    <w:rsid w:val="00882897"/>
    <w:rsid w:val="008B38D9"/>
    <w:rsid w:val="008E5831"/>
    <w:rsid w:val="008E7744"/>
    <w:rsid w:val="008F1E19"/>
    <w:rsid w:val="00912400"/>
    <w:rsid w:val="009127FB"/>
    <w:rsid w:val="0091639E"/>
    <w:rsid w:val="00972556"/>
    <w:rsid w:val="00977388"/>
    <w:rsid w:val="009A6F83"/>
    <w:rsid w:val="009D1D8C"/>
    <w:rsid w:val="009D22CA"/>
    <w:rsid w:val="009D499B"/>
    <w:rsid w:val="009E137A"/>
    <w:rsid w:val="009E5EFC"/>
    <w:rsid w:val="009F5245"/>
    <w:rsid w:val="00A60C14"/>
    <w:rsid w:val="00AD2777"/>
    <w:rsid w:val="00AD37A9"/>
    <w:rsid w:val="00B04747"/>
    <w:rsid w:val="00B1556B"/>
    <w:rsid w:val="00B43AAA"/>
    <w:rsid w:val="00B7561B"/>
    <w:rsid w:val="00B768F2"/>
    <w:rsid w:val="00B81D37"/>
    <w:rsid w:val="00BA4088"/>
    <w:rsid w:val="00BB4B56"/>
    <w:rsid w:val="00C2634B"/>
    <w:rsid w:val="00C44B5C"/>
    <w:rsid w:val="00C55640"/>
    <w:rsid w:val="00C73476"/>
    <w:rsid w:val="00CB09CA"/>
    <w:rsid w:val="00CF0CCE"/>
    <w:rsid w:val="00CF3DF4"/>
    <w:rsid w:val="00D6459C"/>
    <w:rsid w:val="00D74B0E"/>
    <w:rsid w:val="00DB0C35"/>
    <w:rsid w:val="00DD66E5"/>
    <w:rsid w:val="00E1608F"/>
    <w:rsid w:val="00E47890"/>
    <w:rsid w:val="00E56FA0"/>
    <w:rsid w:val="00E6243D"/>
    <w:rsid w:val="00EA1D70"/>
    <w:rsid w:val="00EA2372"/>
    <w:rsid w:val="00EA46CA"/>
    <w:rsid w:val="00EB36C0"/>
    <w:rsid w:val="00EB4941"/>
    <w:rsid w:val="00ED42E0"/>
    <w:rsid w:val="00F33241"/>
    <w:rsid w:val="00F417AA"/>
    <w:rsid w:val="00FE7B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D74AB"/>
    <w:rPr>
      <w:rFonts w:cs="Arial"/>
      <w:sz w:val="16"/>
      <w:szCs w:val="16"/>
    </w:rPr>
  </w:style>
  <w:style w:type="character" w:customStyle="1" w:styleId="SprechblasentextZchn">
    <w:name w:val="Sprechblasentext Zchn"/>
    <w:basedOn w:val="Absatz-Standardschriftart"/>
    <w:link w:val="Sprechblasentext"/>
    <w:uiPriority w:val="99"/>
    <w:semiHidden/>
    <w:rsid w:val="000D74AB"/>
    <w:rPr>
      <w:rFonts w:cs="Arial"/>
      <w:sz w:val="16"/>
      <w:szCs w:val="16"/>
    </w:rPr>
  </w:style>
  <w:style w:type="paragraph" w:styleId="Kopfzeile">
    <w:name w:val="header"/>
    <w:basedOn w:val="Standard"/>
    <w:link w:val="KopfzeileZchn"/>
    <w:uiPriority w:val="99"/>
    <w:unhideWhenUsed/>
    <w:rsid w:val="004C0F7E"/>
    <w:pPr>
      <w:tabs>
        <w:tab w:val="center" w:pos="4536"/>
        <w:tab w:val="right" w:pos="9072"/>
      </w:tabs>
    </w:pPr>
  </w:style>
  <w:style w:type="character" w:customStyle="1" w:styleId="KopfzeileZchn">
    <w:name w:val="Kopfzeile Zchn"/>
    <w:basedOn w:val="Absatz-Standardschriftart"/>
    <w:link w:val="Kopfzeile"/>
    <w:uiPriority w:val="99"/>
    <w:rsid w:val="004C0F7E"/>
  </w:style>
  <w:style w:type="paragraph" w:styleId="Fuzeile">
    <w:name w:val="footer"/>
    <w:basedOn w:val="Standard"/>
    <w:link w:val="FuzeileZchn"/>
    <w:uiPriority w:val="99"/>
    <w:unhideWhenUsed/>
    <w:rsid w:val="004C0F7E"/>
    <w:pPr>
      <w:tabs>
        <w:tab w:val="center" w:pos="4536"/>
        <w:tab w:val="right" w:pos="9072"/>
      </w:tabs>
    </w:pPr>
  </w:style>
  <w:style w:type="character" w:customStyle="1" w:styleId="FuzeileZchn">
    <w:name w:val="Fußzeile Zchn"/>
    <w:basedOn w:val="Absatz-Standardschriftart"/>
    <w:link w:val="Fuzeile"/>
    <w:uiPriority w:val="99"/>
    <w:rsid w:val="004C0F7E"/>
  </w:style>
  <w:style w:type="paragraph" w:styleId="Endnotentext">
    <w:name w:val="endnote text"/>
    <w:basedOn w:val="Standard"/>
    <w:link w:val="EndnotentextZchn"/>
    <w:uiPriority w:val="99"/>
    <w:semiHidden/>
    <w:unhideWhenUsed/>
    <w:rsid w:val="00166869"/>
    <w:rPr>
      <w:sz w:val="20"/>
      <w:szCs w:val="20"/>
    </w:rPr>
  </w:style>
  <w:style w:type="character" w:customStyle="1" w:styleId="EndnotentextZchn">
    <w:name w:val="Endnotentext Zchn"/>
    <w:basedOn w:val="Absatz-Standardschriftart"/>
    <w:link w:val="Endnotentext"/>
    <w:uiPriority w:val="99"/>
    <w:semiHidden/>
    <w:rsid w:val="00166869"/>
    <w:rPr>
      <w:sz w:val="20"/>
      <w:szCs w:val="20"/>
    </w:rPr>
  </w:style>
  <w:style w:type="character" w:styleId="Endnotenzeichen">
    <w:name w:val="endnote reference"/>
    <w:basedOn w:val="Absatz-Standardschriftart"/>
    <w:uiPriority w:val="99"/>
    <w:semiHidden/>
    <w:unhideWhenUsed/>
    <w:rsid w:val="00166869"/>
    <w:rPr>
      <w:vertAlign w:val="superscript"/>
    </w:rPr>
  </w:style>
  <w:style w:type="paragraph" w:styleId="Funotentext">
    <w:name w:val="footnote text"/>
    <w:basedOn w:val="Standard"/>
    <w:link w:val="FunotentextZchn"/>
    <w:uiPriority w:val="99"/>
    <w:semiHidden/>
    <w:unhideWhenUsed/>
    <w:rsid w:val="00166869"/>
    <w:rPr>
      <w:sz w:val="20"/>
      <w:szCs w:val="20"/>
    </w:rPr>
  </w:style>
  <w:style w:type="character" w:customStyle="1" w:styleId="FunotentextZchn">
    <w:name w:val="Fußnotentext Zchn"/>
    <w:basedOn w:val="Absatz-Standardschriftart"/>
    <w:link w:val="Funotentext"/>
    <w:uiPriority w:val="99"/>
    <w:semiHidden/>
    <w:rsid w:val="00166869"/>
    <w:rPr>
      <w:sz w:val="20"/>
      <w:szCs w:val="20"/>
    </w:rPr>
  </w:style>
  <w:style w:type="character" w:styleId="Funotenzeichen">
    <w:name w:val="footnote reference"/>
    <w:basedOn w:val="Absatz-Standardschriftart"/>
    <w:uiPriority w:val="99"/>
    <w:semiHidden/>
    <w:unhideWhenUsed/>
    <w:rsid w:val="00166869"/>
    <w:rPr>
      <w:vertAlign w:val="superscript"/>
    </w:rPr>
  </w:style>
  <w:style w:type="paragraph" w:styleId="Listenabsatz">
    <w:name w:val="List Paragraph"/>
    <w:basedOn w:val="Standard"/>
    <w:uiPriority w:val="34"/>
    <w:qFormat/>
    <w:rsid w:val="000F7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D74AB"/>
    <w:rPr>
      <w:rFonts w:cs="Arial"/>
      <w:sz w:val="16"/>
      <w:szCs w:val="16"/>
    </w:rPr>
  </w:style>
  <w:style w:type="character" w:customStyle="1" w:styleId="SprechblasentextZchn">
    <w:name w:val="Sprechblasentext Zchn"/>
    <w:basedOn w:val="Absatz-Standardschriftart"/>
    <w:link w:val="Sprechblasentext"/>
    <w:uiPriority w:val="99"/>
    <w:semiHidden/>
    <w:rsid w:val="000D74AB"/>
    <w:rPr>
      <w:rFonts w:cs="Arial"/>
      <w:sz w:val="16"/>
      <w:szCs w:val="16"/>
    </w:rPr>
  </w:style>
  <w:style w:type="paragraph" w:styleId="Kopfzeile">
    <w:name w:val="header"/>
    <w:basedOn w:val="Standard"/>
    <w:link w:val="KopfzeileZchn"/>
    <w:uiPriority w:val="99"/>
    <w:unhideWhenUsed/>
    <w:rsid w:val="004C0F7E"/>
    <w:pPr>
      <w:tabs>
        <w:tab w:val="center" w:pos="4536"/>
        <w:tab w:val="right" w:pos="9072"/>
      </w:tabs>
    </w:pPr>
  </w:style>
  <w:style w:type="character" w:customStyle="1" w:styleId="KopfzeileZchn">
    <w:name w:val="Kopfzeile Zchn"/>
    <w:basedOn w:val="Absatz-Standardschriftart"/>
    <w:link w:val="Kopfzeile"/>
    <w:uiPriority w:val="99"/>
    <w:rsid w:val="004C0F7E"/>
  </w:style>
  <w:style w:type="paragraph" w:styleId="Fuzeile">
    <w:name w:val="footer"/>
    <w:basedOn w:val="Standard"/>
    <w:link w:val="FuzeileZchn"/>
    <w:uiPriority w:val="99"/>
    <w:unhideWhenUsed/>
    <w:rsid w:val="004C0F7E"/>
    <w:pPr>
      <w:tabs>
        <w:tab w:val="center" w:pos="4536"/>
        <w:tab w:val="right" w:pos="9072"/>
      </w:tabs>
    </w:pPr>
  </w:style>
  <w:style w:type="character" w:customStyle="1" w:styleId="FuzeileZchn">
    <w:name w:val="Fußzeile Zchn"/>
    <w:basedOn w:val="Absatz-Standardschriftart"/>
    <w:link w:val="Fuzeile"/>
    <w:uiPriority w:val="99"/>
    <w:rsid w:val="004C0F7E"/>
  </w:style>
  <w:style w:type="paragraph" w:styleId="Endnotentext">
    <w:name w:val="endnote text"/>
    <w:basedOn w:val="Standard"/>
    <w:link w:val="EndnotentextZchn"/>
    <w:uiPriority w:val="99"/>
    <w:semiHidden/>
    <w:unhideWhenUsed/>
    <w:rsid w:val="00166869"/>
    <w:rPr>
      <w:sz w:val="20"/>
      <w:szCs w:val="20"/>
    </w:rPr>
  </w:style>
  <w:style w:type="character" w:customStyle="1" w:styleId="EndnotentextZchn">
    <w:name w:val="Endnotentext Zchn"/>
    <w:basedOn w:val="Absatz-Standardschriftart"/>
    <w:link w:val="Endnotentext"/>
    <w:uiPriority w:val="99"/>
    <w:semiHidden/>
    <w:rsid w:val="00166869"/>
    <w:rPr>
      <w:sz w:val="20"/>
      <w:szCs w:val="20"/>
    </w:rPr>
  </w:style>
  <w:style w:type="character" w:styleId="Endnotenzeichen">
    <w:name w:val="endnote reference"/>
    <w:basedOn w:val="Absatz-Standardschriftart"/>
    <w:uiPriority w:val="99"/>
    <w:semiHidden/>
    <w:unhideWhenUsed/>
    <w:rsid w:val="00166869"/>
    <w:rPr>
      <w:vertAlign w:val="superscript"/>
    </w:rPr>
  </w:style>
  <w:style w:type="paragraph" w:styleId="Funotentext">
    <w:name w:val="footnote text"/>
    <w:basedOn w:val="Standard"/>
    <w:link w:val="FunotentextZchn"/>
    <w:uiPriority w:val="99"/>
    <w:semiHidden/>
    <w:unhideWhenUsed/>
    <w:rsid w:val="00166869"/>
    <w:rPr>
      <w:sz w:val="20"/>
      <w:szCs w:val="20"/>
    </w:rPr>
  </w:style>
  <w:style w:type="character" w:customStyle="1" w:styleId="FunotentextZchn">
    <w:name w:val="Fußnotentext Zchn"/>
    <w:basedOn w:val="Absatz-Standardschriftart"/>
    <w:link w:val="Funotentext"/>
    <w:uiPriority w:val="99"/>
    <w:semiHidden/>
    <w:rsid w:val="00166869"/>
    <w:rPr>
      <w:sz w:val="20"/>
      <w:szCs w:val="20"/>
    </w:rPr>
  </w:style>
  <w:style w:type="character" w:styleId="Funotenzeichen">
    <w:name w:val="footnote reference"/>
    <w:basedOn w:val="Absatz-Standardschriftart"/>
    <w:uiPriority w:val="99"/>
    <w:semiHidden/>
    <w:unhideWhenUsed/>
    <w:rsid w:val="00166869"/>
    <w:rPr>
      <w:vertAlign w:val="superscript"/>
    </w:rPr>
  </w:style>
  <w:style w:type="paragraph" w:styleId="Listenabsatz">
    <w:name w:val="List Paragraph"/>
    <w:basedOn w:val="Standard"/>
    <w:uiPriority w:val="34"/>
    <w:qFormat/>
    <w:rsid w:val="000F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8FEAD-6B8E-4333-8B02-79897E6D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7C6F7752.dotm</Template>
  <TotalTime>0</TotalTime>
  <Pages>4</Pages>
  <Words>979</Words>
  <Characters>6172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Bäumle Michael</dc:creator>
  <cp:lastModifiedBy>Bäumle Michael</cp:lastModifiedBy>
  <cp:revision>2</cp:revision>
  <cp:lastPrinted>2014-09-19T08:54:00Z</cp:lastPrinted>
  <dcterms:created xsi:type="dcterms:W3CDTF">2014-09-19T09:11:00Z</dcterms:created>
  <dcterms:modified xsi:type="dcterms:W3CDTF">2014-09-19T09:11:00Z</dcterms:modified>
</cp:coreProperties>
</file>