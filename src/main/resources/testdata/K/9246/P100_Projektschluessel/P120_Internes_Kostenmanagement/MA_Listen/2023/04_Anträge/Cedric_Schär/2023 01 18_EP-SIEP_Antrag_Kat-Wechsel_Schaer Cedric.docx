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D76" w:rsidRDefault="00050110" w:rsidP="007F7D76">
      <w:pPr>
        <w:pStyle w:val="Titel"/>
      </w:pPr>
      <w:r>
        <w:t xml:space="preserve">Antrag Honorar-Kategorie Wechsel  </w:t>
      </w:r>
      <w:r>
        <w:br/>
      </w:r>
      <w:r w:rsidRPr="006B6D3B">
        <w:rPr>
          <w:sz w:val="20"/>
          <w:szCs w:val="20"/>
        </w:rPr>
        <w:br/>
      </w:r>
      <w:r w:rsidR="00C03104">
        <w:rPr>
          <w:b/>
        </w:rPr>
        <w:t>Cedric</w:t>
      </w:r>
      <w:r w:rsidR="00A16FBD">
        <w:rPr>
          <w:b/>
        </w:rPr>
        <w:t xml:space="preserve"> </w:t>
      </w:r>
      <w:r w:rsidR="00C03104">
        <w:rPr>
          <w:b/>
        </w:rPr>
        <w:t>Schär</w:t>
      </w:r>
    </w:p>
    <w:tbl>
      <w:tblPr>
        <w:tblStyle w:val="Tabellenraster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6096"/>
      </w:tblGrid>
      <w:tr w:rsidR="00050110" w:rsidTr="00050110">
        <w:tc>
          <w:tcPr>
            <w:tcW w:w="3402" w:type="dxa"/>
          </w:tcPr>
          <w:p w:rsidR="00050110" w:rsidRPr="006B6D3B" w:rsidRDefault="003F1ADA" w:rsidP="00E04C5D">
            <w:pPr>
              <w:rPr>
                <w:b/>
              </w:rPr>
            </w:pPr>
            <w:r w:rsidRPr="006B6D3B">
              <w:rPr>
                <w:b/>
              </w:rPr>
              <w:t>Funktion im Projekt EP SIEP</w:t>
            </w:r>
          </w:p>
        </w:tc>
        <w:tc>
          <w:tcPr>
            <w:tcW w:w="6096" w:type="dxa"/>
          </w:tcPr>
          <w:p w:rsidR="00050110" w:rsidRDefault="00C03104" w:rsidP="00C03104">
            <w:r>
              <w:t xml:space="preserve">Örtlicher Bauleiter Instandsetzung </w:t>
            </w:r>
            <w:r w:rsidR="00F5019E">
              <w:br/>
            </w:r>
            <w:bookmarkStart w:id="0" w:name="_GoBack"/>
            <w:bookmarkEnd w:id="0"/>
            <w:r>
              <w:t xml:space="preserve">Tunnels und Kunstbauten </w:t>
            </w:r>
          </w:p>
        </w:tc>
      </w:tr>
      <w:tr w:rsidR="003F1ADA" w:rsidTr="00050110">
        <w:tc>
          <w:tcPr>
            <w:tcW w:w="3402" w:type="dxa"/>
          </w:tcPr>
          <w:p w:rsidR="003F1ADA" w:rsidRPr="006B6D3B" w:rsidRDefault="003F1ADA" w:rsidP="00E04C5D">
            <w:pPr>
              <w:rPr>
                <w:b/>
              </w:rPr>
            </w:pPr>
          </w:p>
        </w:tc>
        <w:tc>
          <w:tcPr>
            <w:tcW w:w="6096" w:type="dxa"/>
          </w:tcPr>
          <w:p w:rsidR="003F1ADA" w:rsidRDefault="003F1ADA" w:rsidP="00E04C5D"/>
        </w:tc>
      </w:tr>
      <w:tr w:rsidR="003F1ADA" w:rsidTr="00050110">
        <w:tc>
          <w:tcPr>
            <w:tcW w:w="3402" w:type="dxa"/>
          </w:tcPr>
          <w:p w:rsidR="003F1ADA" w:rsidRPr="006B6D3B" w:rsidRDefault="003F1ADA" w:rsidP="003F1ADA">
            <w:pPr>
              <w:rPr>
                <w:b/>
              </w:rPr>
            </w:pPr>
            <w:r w:rsidRPr="006B6D3B">
              <w:rPr>
                <w:b/>
              </w:rPr>
              <w:t>Bisherige genehmigte H-Kat.</w:t>
            </w:r>
          </w:p>
        </w:tc>
        <w:tc>
          <w:tcPr>
            <w:tcW w:w="6096" w:type="dxa"/>
          </w:tcPr>
          <w:p w:rsidR="003F1ADA" w:rsidRDefault="00C03104" w:rsidP="003F1ADA">
            <w:r>
              <w:t>E</w:t>
            </w:r>
          </w:p>
        </w:tc>
      </w:tr>
      <w:tr w:rsidR="006B6D3B" w:rsidTr="00050110">
        <w:tc>
          <w:tcPr>
            <w:tcW w:w="3402" w:type="dxa"/>
          </w:tcPr>
          <w:p w:rsidR="006B6D3B" w:rsidRPr="006B6D3B" w:rsidRDefault="006B6D3B" w:rsidP="003F1ADA">
            <w:pPr>
              <w:rPr>
                <w:b/>
              </w:rPr>
            </w:pPr>
          </w:p>
        </w:tc>
        <w:tc>
          <w:tcPr>
            <w:tcW w:w="6096" w:type="dxa"/>
          </w:tcPr>
          <w:p w:rsidR="006B6D3B" w:rsidRDefault="006B6D3B" w:rsidP="003F1ADA"/>
        </w:tc>
      </w:tr>
      <w:tr w:rsidR="006B6D3B" w:rsidTr="00050110">
        <w:tc>
          <w:tcPr>
            <w:tcW w:w="3402" w:type="dxa"/>
          </w:tcPr>
          <w:p w:rsidR="006B6D3B" w:rsidRPr="006B6D3B" w:rsidRDefault="006B6D3B" w:rsidP="003F1ADA">
            <w:pPr>
              <w:rPr>
                <w:b/>
              </w:rPr>
            </w:pPr>
            <w:r>
              <w:rPr>
                <w:b/>
              </w:rPr>
              <w:t>Erfahrungsjahre:</w:t>
            </w:r>
          </w:p>
        </w:tc>
        <w:tc>
          <w:tcPr>
            <w:tcW w:w="6096" w:type="dxa"/>
          </w:tcPr>
          <w:p w:rsidR="006B6D3B" w:rsidRDefault="00C03104" w:rsidP="003F1ADA">
            <w:r>
              <w:t>2</w:t>
            </w:r>
            <w:r w:rsidR="00A16FBD">
              <w:t xml:space="preserve"> </w:t>
            </w:r>
          </w:p>
        </w:tc>
      </w:tr>
      <w:tr w:rsidR="003F1ADA" w:rsidTr="00050110">
        <w:tc>
          <w:tcPr>
            <w:tcW w:w="3402" w:type="dxa"/>
          </w:tcPr>
          <w:p w:rsidR="003F1ADA" w:rsidRPr="006B6D3B" w:rsidRDefault="003F1ADA" w:rsidP="003F1ADA">
            <w:pPr>
              <w:rPr>
                <w:b/>
              </w:rPr>
            </w:pPr>
          </w:p>
        </w:tc>
        <w:tc>
          <w:tcPr>
            <w:tcW w:w="6096" w:type="dxa"/>
          </w:tcPr>
          <w:p w:rsidR="003F1ADA" w:rsidRDefault="003F1ADA" w:rsidP="003F1ADA"/>
        </w:tc>
      </w:tr>
      <w:tr w:rsidR="003F1ADA" w:rsidTr="00050110">
        <w:tc>
          <w:tcPr>
            <w:tcW w:w="3402" w:type="dxa"/>
          </w:tcPr>
          <w:p w:rsidR="003F1ADA" w:rsidRPr="006B6D3B" w:rsidRDefault="003F1ADA" w:rsidP="003F1ADA">
            <w:pPr>
              <w:rPr>
                <w:b/>
              </w:rPr>
            </w:pPr>
            <w:r w:rsidRPr="006B6D3B">
              <w:rPr>
                <w:b/>
              </w:rPr>
              <w:t>Grundlagen:</w:t>
            </w:r>
          </w:p>
        </w:tc>
        <w:tc>
          <w:tcPr>
            <w:tcW w:w="6096" w:type="dxa"/>
          </w:tcPr>
          <w:p w:rsidR="003F1ADA" w:rsidRDefault="003F1ADA" w:rsidP="003F1ADA">
            <w:pPr>
              <w:pStyle w:val="Listenabsatz"/>
              <w:numPr>
                <w:ilvl w:val="0"/>
                <w:numId w:val="16"/>
              </w:numPr>
            </w:pPr>
            <w:proofErr w:type="spellStart"/>
            <w:r>
              <w:t>Planervertrag</w:t>
            </w:r>
            <w:proofErr w:type="spellEnd"/>
            <w:r>
              <w:t xml:space="preserve"> Nr. </w:t>
            </w:r>
            <w:r w:rsidRPr="00050110">
              <w:t>070017</w:t>
            </w:r>
            <w:r>
              <w:t>/</w:t>
            </w:r>
            <w:r w:rsidRPr="00050110">
              <w:t>000025</w:t>
            </w:r>
            <w:r>
              <w:t xml:space="preserve"> vom 03.05.2013</w:t>
            </w:r>
          </w:p>
        </w:tc>
      </w:tr>
      <w:tr w:rsidR="003F1ADA" w:rsidTr="00050110">
        <w:tc>
          <w:tcPr>
            <w:tcW w:w="3402" w:type="dxa"/>
          </w:tcPr>
          <w:p w:rsidR="003F1ADA" w:rsidRPr="006B6D3B" w:rsidRDefault="003F1ADA" w:rsidP="003F1ADA">
            <w:pPr>
              <w:rPr>
                <w:b/>
              </w:rPr>
            </w:pPr>
          </w:p>
        </w:tc>
        <w:tc>
          <w:tcPr>
            <w:tcW w:w="6096" w:type="dxa"/>
          </w:tcPr>
          <w:p w:rsidR="003F1ADA" w:rsidRDefault="003F1ADA" w:rsidP="003F1ADA">
            <w:pPr>
              <w:pStyle w:val="Listenabsatz"/>
              <w:numPr>
                <w:ilvl w:val="0"/>
                <w:numId w:val="16"/>
              </w:numPr>
            </w:pPr>
            <w:r>
              <w:t xml:space="preserve">Allgemeinen Vertragsbedingungen KBOB für </w:t>
            </w:r>
            <w:r>
              <w:br/>
            </w:r>
            <w:proofErr w:type="spellStart"/>
            <w:r>
              <w:t>Planerleistungen</w:t>
            </w:r>
            <w:proofErr w:type="spellEnd"/>
            <w:r>
              <w:t xml:space="preserve"> 2006 (Bestandteil vom [1])</w:t>
            </w:r>
          </w:p>
        </w:tc>
      </w:tr>
      <w:tr w:rsidR="003F1ADA" w:rsidTr="00050110">
        <w:tc>
          <w:tcPr>
            <w:tcW w:w="3402" w:type="dxa"/>
          </w:tcPr>
          <w:p w:rsidR="003F1ADA" w:rsidRPr="006B6D3B" w:rsidRDefault="003F1ADA" w:rsidP="003F1ADA">
            <w:pPr>
              <w:rPr>
                <w:b/>
              </w:rPr>
            </w:pPr>
          </w:p>
        </w:tc>
        <w:tc>
          <w:tcPr>
            <w:tcW w:w="6096" w:type="dxa"/>
          </w:tcPr>
          <w:p w:rsidR="003F1ADA" w:rsidRDefault="003F1ADA" w:rsidP="003F1ADA"/>
        </w:tc>
      </w:tr>
      <w:tr w:rsidR="003F1ADA" w:rsidTr="00C03104">
        <w:trPr>
          <w:trHeight w:val="1830"/>
        </w:trPr>
        <w:tc>
          <w:tcPr>
            <w:tcW w:w="3402" w:type="dxa"/>
          </w:tcPr>
          <w:p w:rsidR="003F1ADA" w:rsidRPr="006B6D3B" w:rsidRDefault="003F1ADA" w:rsidP="003F1ADA">
            <w:pPr>
              <w:rPr>
                <w:b/>
              </w:rPr>
            </w:pPr>
            <w:r w:rsidRPr="006B6D3B">
              <w:rPr>
                <w:b/>
              </w:rPr>
              <w:t>Begründung</w:t>
            </w:r>
          </w:p>
        </w:tc>
        <w:tc>
          <w:tcPr>
            <w:tcW w:w="6096" w:type="dxa"/>
          </w:tcPr>
          <w:p w:rsidR="003F1ADA" w:rsidRDefault="003F1ADA" w:rsidP="00A16FBD">
            <w:pPr>
              <w:pStyle w:val="Listenabsatz"/>
              <w:numPr>
                <w:ilvl w:val="0"/>
                <w:numId w:val="17"/>
              </w:numPr>
            </w:pPr>
            <w:r>
              <w:t xml:space="preserve">Neue Einstufung </w:t>
            </w:r>
            <w:r w:rsidR="006B6D3B">
              <w:t xml:space="preserve">aufgrund </w:t>
            </w:r>
            <w:r w:rsidR="00C03104">
              <w:t xml:space="preserve">Ausbildung als Techniker / Bauleiter </w:t>
            </w:r>
            <w:r w:rsidR="006B6D3B">
              <w:t>und Funktion</w:t>
            </w:r>
            <w:r w:rsidR="00F5019E">
              <w:t xml:space="preserve"> als Bauleiter</w:t>
            </w:r>
            <w:r w:rsidR="006B6D3B">
              <w:t xml:space="preserve"> im Projekt</w:t>
            </w:r>
          </w:p>
          <w:p w:rsidR="00C03104" w:rsidRDefault="00C03104" w:rsidP="00C03104">
            <w:pPr>
              <w:pStyle w:val="Listenabsatz"/>
              <w:numPr>
                <w:ilvl w:val="0"/>
                <w:numId w:val="17"/>
              </w:numPr>
            </w:pPr>
            <w:r>
              <w:t xml:space="preserve">Die </w:t>
            </w:r>
            <w:r>
              <w:t>Ausbildung hat gemäss Diplomzusatz vom SBFI (Staatsekretariat für Bildung</w:t>
            </w:r>
            <w:r>
              <w:t xml:space="preserve"> </w:t>
            </w:r>
            <w:r>
              <w:t>Forschung und Innova</w:t>
            </w:r>
            <w:r>
              <w:t>tion= Bundesamt) Niveau NQR 6 (</w:t>
            </w:r>
            <w:r>
              <w:t>siehe Beilage</w:t>
            </w:r>
            <w:r>
              <w:t xml:space="preserve">n), es ist somit </w:t>
            </w:r>
            <w:r>
              <w:t xml:space="preserve">vom Bund als gleichwertig </w:t>
            </w:r>
            <w:r>
              <w:t xml:space="preserve">wie Bauleiter </w:t>
            </w:r>
            <w:r>
              <w:t>festgelegt</w:t>
            </w:r>
          </w:p>
        </w:tc>
      </w:tr>
      <w:tr w:rsidR="006B6D3B" w:rsidTr="00050110">
        <w:tc>
          <w:tcPr>
            <w:tcW w:w="3402" w:type="dxa"/>
          </w:tcPr>
          <w:p w:rsidR="006B6D3B" w:rsidRPr="006B6D3B" w:rsidRDefault="006B6D3B" w:rsidP="003F1ADA">
            <w:pPr>
              <w:rPr>
                <w:b/>
              </w:rPr>
            </w:pPr>
            <w:r w:rsidRPr="006B6D3B">
              <w:rPr>
                <w:b/>
              </w:rPr>
              <w:t>Herleitung</w:t>
            </w:r>
          </w:p>
        </w:tc>
        <w:tc>
          <w:tcPr>
            <w:tcW w:w="6096" w:type="dxa"/>
          </w:tcPr>
          <w:p w:rsidR="006B6D3B" w:rsidRDefault="006B6D3B" w:rsidP="006B6D3B">
            <w:pPr>
              <w:pStyle w:val="Listenabsatz"/>
              <w:numPr>
                <w:ilvl w:val="0"/>
                <w:numId w:val="17"/>
              </w:numPr>
            </w:pPr>
            <w:r>
              <w:t xml:space="preserve">Nach [2] (vgl. folgende Abbildung): Stufe </w:t>
            </w:r>
            <w:r w:rsidR="00C37843">
              <w:t>2</w:t>
            </w:r>
          </w:p>
        </w:tc>
      </w:tr>
      <w:tr w:rsidR="003F1ADA" w:rsidTr="00050110">
        <w:tc>
          <w:tcPr>
            <w:tcW w:w="3402" w:type="dxa"/>
          </w:tcPr>
          <w:p w:rsidR="003F1ADA" w:rsidRPr="006B6D3B" w:rsidRDefault="003F1ADA" w:rsidP="003F1ADA">
            <w:pPr>
              <w:rPr>
                <w:b/>
              </w:rPr>
            </w:pPr>
          </w:p>
        </w:tc>
        <w:tc>
          <w:tcPr>
            <w:tcW w:w="6096" w:type="dxa"/>
          </w:tcPr>
          <w:p w:rsidR="003F1ADA" w:rsidRDefault="003F1ADA" w:rsidP="003F1ADA"/>
        </w:tc>
      </w:tr>
      <w:tr w:rsidR="003F1ADA" w:rsidTr="00810969">
        <w:trPr>
          <w:trHeight w:val="433"/>
        </w:trPr>
        <w:tc>
          <w:tcPr>
            <w:tcW w:w="3402" w:type="dxa"/>
          </w:tcPr>
          <w:p w:rsidR="003F1ADA" w:rsidRPr="006B6D3B" w:rsidRDefault="006B6D3B" w:rsidP="003F1ADA">
            <w:pPr>
              <w:rPr>
                <w:b/>
              </w:rPr>
            </w:pPr>
            <w:r w:rsidRPr="006B6D3B">
              <w:rPr>
                <w:b/>
              </w:rPr>
              <w:t>Antrag:</w:t>
            </w:r>
          </w:p>
        </w:tc>
        <w:tc>
          <w:tcPr>
            <w:tcW w:w="6096" w:type="dxa"/>
          </w:tcPr>
          <w:p w:rsidR="003F1ADA" w:rsidRDefault="006B6D3B" w:rsidP="00C03104">
            <w:r>
              <w:t xml:space="preserve">Ab 1.1.2023 in H-Kat. </w:t>
            </w:r>
            <w:r w:rsidR="00C03104">
              <w:t>D</w:t>
            </w:r>
          </w:p>
        </w:tc>
      </w:tr>
    </w:tbl>
    <w:p w:rsidR="00050110" w:rsidRDefault="00050110" w:rsidP="00E04C5D"/>
    <w:p w:rsidR="00EC275F" w:rsidRDefault="003F1ADA" w:rsidP="00EC275F">
      <w:r w:rsidRPr="003F1ADA">
        <w:rPr>
          <w:noProof/>
          <w:lang w:eastAsia="de-CH"/>
        </w:rPr>
        <w:drawing>
          <wp:inline distT="0" distB="0" distL="0" distR="0" wp14:anchorId="5E8CA442" wp14:editId="06FFFAA9">
            <wp:extent cx="6008910" cy="89714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7385"/>
                    <a:stretch/>
                  </pic:blipFill>
                  <pic:spPr bwMode="auto">
                    <a:xfrm>
                      <a:off x="0" y="0"/>
                      <a:ext cx="6011545" cy="89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D3B" w:rsidRDefault="00C03104" w:rsidP="00EC275F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8B015" wp14:editId="56B7BDB7">
                <wp:simplePos x="0" y="0"/>
                <wp:positionH relativeFrom="column">
                  <wp:posOffset>5543503</wp:posOffset>
                </wp:positionH>
                <wp:positionV relativeFrom="paragraph">
                  <wp:posOffset>126018</wp:posOffset>
                </wp:positionV>
                <wp:extent cx="215660" cy="301577"/>
                <wp:effectExtent l="0" t="0" r="13335" b="2286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60" cy="3015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8EF5A" id="Rechteck 12" o:spid="_x0000_s1026" style="position:absolute;margin-left:436.5pt;margin-top:9.9pt;width:17pt;height: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" filled="f" strokecolor="#00b050" strokeweight="2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2EC4F6" wp14:editId="7746D9AC">
                <wp:simplePos x="0" y="0"/>
                <wp:positionH relativeFrom="column">
                  <wp:posOffset>876109</wp:posOffset>
                </wp:positionH>
                <wp:positionV relativeFrom="paragraph">
                  <wp:posOffset>168910</wp:posOffset>
                </wp:positionV>
                <wp:extent cx="517585" cy="258792"/>
                <wp:effectExtent l="0" t="0" r="15875" b="2730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5" cy="2587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F4650" id="Rechteck 13" o:spid="_x0000_s1026" style="position:absolute;margin-left:69pt;margin-top:13.3pt;width:40.75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" filled="f" strokecolor="#00b050" strokeweight="2pt"/>
            </w:pict>
          </mc:Fallback>
        </mc:AlternateContent>
      </w:r>
      <w:r w:rsidR="00A16FBD" w:rsidRPr="00A16FBD">
        <w:rPr>
          <w:noProof/>
          <w:lang w:eastAsia="de-CH"/>
        </w:rPr>
        <w:t xml:space="preserve"> </w:t>
      </w:r>
      <w:r w:rsidRPr="00C03104">
        <w:rPr>
          <w:noProof/>
          <w:lang w:eastAsia="de-CH"/>
        </w:rPr>
        <w:drawing>
          <wp:inline distT="0" distB="0" distL="0" distR="0" wp14:anchorId="34DAD55E" wp14:editId="0BCE0BCD">
            <wp:extent cx="6011545" cy="155575"/>
            <wp:effectExtent l="0" t="0" r="825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3B" w:rsidRDefault="006B6D3B" w:rsidP="00EC275F"/>
    <w:p w:rsidR="006B6D3B" w:rsidRDefault="00A16FBD" w:rsidP="00EC275F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5BDCA6" wp14:editId="5C2C8014">
                <wp:simplePos x="0" y="0"/>
                <wp:positionH relativeFrom="column">
                  <wp:posOffset>-3283</wp:posOffset>
                </wp:positionH>
                <wp:positionV relativeFrom="paragraph">
                  <wp:posOffset>453773</wp:posOffset>
                </wp:positionV>
                <wp:extent cx="2880780" cy="275590"/>
                <wp:effectExtent l="0" t="0" r="15240" b="1016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780" cy="275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2B5A4" id="Rechteck 5" o:spid="_x0000_s1026" style="position:absolute;margin-left:-.25pt;margin-top:35.75pt;width:226.85pt;height:2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" filled="f" strokecolor="#00b050" strokeweight="2pt"/>
            </w:pict>
          </mc:Fallback>
        </mc:AlternateContent>
      </w:r>
      <w:r w:rsidR="006B6D3B" w:rsidRPr="006B6D3B">
        <w:rPr>
          <w:noProof/>
          <w:lang w:eastAsia="de-CH"/>
        </w:rPr>
        <w:drawing>
          <wp:inline distT="0" distB="0" distL="0" distR="0" wp14:anchorId="74F20A55" wp14:editId="1F453998">
            <wp:extent cx="6011545" cy="732790"/>
            <wp:effectExtent l="0" t="0" r="825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3B" w:rsidRDefault="00A16FBD" w:rsidP="00EC275F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7BC562" wp14:editId="6E5030C4">
                <wp:simplePos x="0" y="0"/>
                <wp:positionH relativeFrom="column">
                  <wp:posOffset>48476</wp:posOffset>
                </wp:positionH>
                <wp:positionV relativeFrom="paragraph">
                  <wp:posOffset>964673</wp:posOffset>
                </wp:positionV>
                <wp:extent cx="1767936" cy="215325"/>
                <wp:effectExtent l="0" t="0" r="22860" b="1333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936" cy="215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7770D" id="Rechteck 16" o:spid="_x0000_s1026" style="position:absolute;margin-left:3.8pt;margin-top:75.95pt;width:139.2pt;height:16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" filled="f" strokecolor="#00b050" strokeweight="2pt"/>
            </w:pict>
          </mc:Fallback>
        </mc:AlternateContent>
      </w:r>
      <w:r w:rsidR="006B6D3B" w:rsidRPr="006B6D3B">
        <w:rPr>
          <w:noProof/>
          <w:lang w:eastAsia="de-CH"/>
        </w:rPr>
        <w:drawing>
          <wp:inline distT="0" distB="0" distL="0" distR="0" wp14:anchorId="6C725FDC" wp14:editId="3A2306DE">
            <wp:extent cx="6011545" cy="1273810"/>
            <wp:effectExtent l="0" t="0" r="8255" b="254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3B" w:rsidRDefault="006B6D3B" w:rsidP="00EC275F">
      <w:pPr>
        <w:rPr>
          <w:sz w:val="18"/>
          <w:szCs w:val="18"/>
        </w:rPr>
      </w:pPr>
      <w:r w:rsidRPr="006B6D3B">
        <w:rPr>
          <w:sz w:val="18"/>
          <w:szCs w:val="18"/>
        </w:rPr>
        <w:t>Abb. 1, Auszug aus [2]</w:t>
      </w:r>
    </w:p>
    <w:p w:rsidR="006B6D3B" w:rsidRDefault="006B6D3B" w:rsidP="00EC275F">
      <w:pPr>
        <w:rPr>
          <w:sz w:val="18"/>
          <w:szCs w:val="18"/>
        </w:rPr>
      </w:pPr>
    </w:p>
    <w:p w:rsidR="006B6D3B" w:rsidRPr="006B6D3B" w:rsidRDefault="006B6D3B" w:rsidP="00C03104">
      <w:r w:rsidRPr="00C03104">
        <w:rPr>
          <w:u w:val="single"/>
        </w:rPr>
        <w:t>Beilagen</w:t>
      </w:r>
      <w:r w:rsidRPr="006B6D3B">
        <w:t xml:space="preserve">: </w:t>
      </w:r>
      <w:r w:rsidR="00C03104">
        <w:br/>
        <w:t xml:space="preserve">CV, Diplom, </w:t>
      </w:r>
      <w:r w:rsidR="00C03104" w:rsidRPr="00C03104">
        <w:t>Diplomzusatz</w:t>
      </w:r>
      <w:r w:rsidR="00C03104">
        <w:t xml:space="preserve">, </w:t>
      </w:r>
      <w:proofErr w:type="spellStart"/>
      <w:r w:rsidR="00C03104" w:rsidRPr="00C03104">
        <w:t>TEKO_Bauplanung</w:t>
      </w:r>
      <w:proofErr w:type="spellEnd"/>
      <w:r w:rsidR="00C03104" w:rsidRPr="00C03104">
        <w:t xml:space="preserve"> HF Ingenieurbau</w:t>
      </w:r>
      <w:r w:rsidR="00C03104">
        <w:t>, Mail Bestätigung TEKO</w:t>
      </w:r>
    </w:p>
    <w:sectPr w:rsidR="006B6D3B" w:rsidRPr="006B6D3B" w:rsidSect="006B6D3B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276" w:right="1021" w:bottom="1418" w:left="1418" w:header="709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B44" w:rsidRDefault="00B55B44" w:rsidP="00833AD6">
      <w:pPr>
        <w:spacing w:line="240" w:lineRule="auto"/>
      </w:pPr>
      <w:r>
        <w:separator/>
      </w:r>
    </w:p>
  </w:endnote>
  <w:endnote w:type="continuationSeparator" w:id="0">
    <w:p w:rsidR="00B55B44" w:rsidRDefault="00B55B44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04C5D" w:rsidRPr="00564542" w:rsidTr="009C3309">
      <w:tc>
        <w:tcPr>
          <w:tcW w:w="9457" w:type="dxa"/>
        </w:tcPr>
        <w:p w:rsidR="00E04C5D" w:rsidRPr="00564542" w:rsidRDefault="00E04C5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567179">
            <w:rPr>
              <w:noProof/>
              <w:spacing w:val="4"/>
              <w:sz w:val="18"/>
              <w:szCs w:val="18"/>
            </w:rPr>
            <w:t>2023 01 18_EP-SIEP_Antrag_Kat-Wechsel_Schaer Cedric.docx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567179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911938" w:rsidRDefault="00E04C5D" w:rsidP="009C3309">
    <w:pPr>
      <w:pStyle w:val="Fuzeile"/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C275F" w:rsidRPr="00564542" w:rsidTr="00411722">
      <w:tc>
        <w:tcPr>
          <w:tcW w:w="9457" w:type="dxa"/>
        </w:tcPr>
        <w:p w:rsidR="00EC275F" w:rsidRPr="00564542" w:rsidRDefault="00050110" w:rsidP="00050110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>
            <w:rPr>
              <w:spacing w:val="4"/>
              <w:sz w:val="18"/>
              <w:szCs w:val="18"/>
            </w:rPr>
            <w:t xml:space="preserve">Verfasser: INGE EPSI, </w:t>
          </w:r>
          <w:proofErr w:type="spellStart"/>
          <w:r>
            <w:rPr>
              <w:spacing w:val="4"/>
              <w:sz w:val="18"/>
              <w:szCs w:val="18"/>
            </w:rPr>
            <w:t>AeBo</w:t>
          </w:r>
          <w:proofErr w:type="spellEnd"/>
          <w:r>
            <w:rPr>
              <w:spacing w:val="4"/>
              <w:sz w:val="18"/>
              <w:szCs w:val="18"/>
            </w:rPr>
            <w:t>, FL</w:t>
          </w:r>
          <w:r>
            <w:rPr>
              <w:spacing w:val="4"/>
              <w:sz w:val="18"/>
              <w:szCs w:val="18"/>
            </w:rPr>
            <w:br/>
          </w:r>
          <w:r w:rsidR="00EC275F" w:rsidRPr="00564542">
            <w:rPr>
              <w:spacing w:val="4"/>
              <w:sz w:val="18"/>
              <w:szCs w:val="18"/>
            </w:rPr>
            <w:fldChar w:fldCharType="begin"/>
          </w:r>
          <w:r w:rsidR="00EC275F"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="00EC275F" w:rsidRPr="00564542">
            <w:rPr>
              <w:spacing w:val="4"/>
              <w:sz w:val="18"/>
              <w:szCs w:val="18"/>
            </w:rPr>
            <w:fldChar w:fldCharType="separate"/>
          </w:r>
          <w:r w:rsidR="00567179">
            <w:rPr>
              <w:noProof/>
              <w:spacing w:val="4"/>
              <w:sz w:val="18"/>
              <w:szCs w:val="18"/>
            </w:rPr>
            <w:t>2023 01 18_EP-SIEP_Antrag_Kat-Wechsel_Schaer Cedric.docx</w:t>
          </w:r>
          <w:r w:rsidR="00EC275F" w:rsidRPr="00564542">
            <w:rPr>
              <w:spacing w:val="4"/>
              <w:sz w:val="18"/>
              <w:szCs w:val="18"/>
            </w:rPr>
            <w:fldChar w:fldCharType="end"/>
          </w:r>
          <w:r w:rsidR="00EC275F" w:rsidRPr="00564542">
            <w:rPr>
              <w:spacing w:val="4"/>
              <w:sz w:val="18"/>
              <w:szCs w:val="18"/>
            </w:rPr>
            <w:tab/>
          </w:r>
          <w:r w:rsidR="00EC275F" w:rsidRPr="00564542">
            <w:rPr>
              <w:spacing w:val="4"/>
              <w:sz w:val="18"/>
              <w:szCs w:val="18"/>
            </w:rPr>
            <w:fldChar w:fldCharType="begin"/>
          </w:r>
          <w:r w:rsidR="00EC275F"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="00EC275F" w:rsidRPr="00564542">
            <w:rPr>
              <w:spacing w:val="4"/>
              <w:sz w:val="18"/>
              <w:szCs w:val="18"/>
            </w:rPr>
            <w:fldChar w:fldCharType="separate"/>
          </w:r>
          <w:r w:rsidR="00567179">
            <w:rPr>
              <w:noProof/>
              <w:spacing w:val="4"/>
              <w:sz w:val="18"/>
              <w:szCs w:val="18"/>
            </w:rPr>
            <w:t>1</w:t>
          </w:r>
          <w:r w:rsidR="00EC275F" w:rsidRPr="00564542">
            <w:rPr>
              <w:spacing w:val="4"/>
              <w:sz w:val="18"/>
              <w:szCs w:val="18"/>
            </w:rPr>
            <w:fldChar w:fldCharType="end"/>
          </w:r>
          <w:r>
            <w:rPr>
              <w:spacing w:val="4"/>
              <w:sz w:val="18"/>
              <w:szCs w:val="18"/>
            </w:rPr>
            <w:t>/</w:t>
          </w:r>
          <w:r>
            <w:rPr>
              <w:spacing w:val="4"/>
              <w:sz w:val="18"/>
              <w:szCs w:val="18"/>
            </w:rPr>
            <w:fldChar w:fldCharType="begin"/>
          </w:r>
          <w:r>
            <w:rPr>
              <w:spacing w:val="4"/>
              <w:sz w:val="18"/>
              <w:szCs w:val="18"/>
            </w:rPr>
            <w:instrText xml:space="preserve"> NUMPAGES   \* MERGEFORMAT </w:instrText>
          </w:r>
          <w:r>
            <w:rPr>
              <w:spacing w:val="4"/>
              <w:sz w:val="18"/>
              <w:szCs w:val="18"/>
            </w:rPr>
            <w:fldChar w:fldCharType="separate"/>
          </w:r>
          <w:r w:rsidR="00567179">
            <w:rPr>
              <w:noProof/>
              <w:spacing w:val="4"/>
              <w:sz w:val="18"/>
              <w:szCs w:val="18"/>
            </w:rPr>
            <w:t>1</w:t>
          </w:r>
          <w:r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C275F" w:rsidRPr="00911938" w:rsidRDefault="00EC275F" w:rsidP="00EC275F">
    <w:pPr>
      <w:pStyle w:val="Fuzeile"/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B44" w:rsidRDefault="00B55B44" w:rsidP="00833AD6">
      <w:pPr>
        <w:spacing w:line="240" w:lineRule="auto"/>
      </w:pPr>
      <w:r>
        <w:separator/>
      </w:r>
    </w:p>
  </w:footnote>
  <w:footnote w:type="continuationSeparator" w:id="0">
    <w:p w:rsidR="00B55B44" w:rsidRDefault="00B55B44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C5D" w:rsidRPr="004A321C" w:rsidRDefault="004E27FD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4A851F78" wp14:editId="701518F4">
          <wp:simplePos x="0" y="0"/>
          <wp:positionH relativeFrom="rightMargin">
            <wp:posOffset>-1746250</wp:posOffset>
          </wp:positionH>
          <wp:positionV relativeFrom="page">
            <wp:posOffset>1011555</wp:posOffset>
          </wp:positionV>
          <wp:extent cx="1746000" cy="298800"/>
          <wp:effectExtent l="0" t="0" r="6985" b="6350"/>
          <wp:wrapNone/>
          <wp:docPr id="15" name="Grafik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C5D" w:rsidRPr="00FE2F7F" w:rsidRDefault="00050110" w:rsidP="004E27FD">
    <w:pPr>
      <w:pStyle w:val="Kopfzeile"/>
      <w:tabs>
        <w:tab w:val="clear" w:pos="4536"/>
        <w:tab w:val="clear" w:pos="9072"/>
      </w:tabs>
    </w:pPr>
    <w:r>
      <w:t xml:space="preserve">N02, EP SIEP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75E18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5203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4EE3D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51E71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B6ADB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6A79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3A5C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AC9B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9AA8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A4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 w15:restartNumberingAfterBreak="0">
    <w:nsid w:val="2A3A2A16"/>
    <w:multiLevelType w:val="hybridMultilevel"/>
    <w:tmpl w:val="7DB02D9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13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14" w15:restartNumberingAfterBreak="0">
    <w:nsid w:val="60487644"/>
    <w:multiLevelType w:val="hybridMultilevel"/>
    <w:tmpl w:val="9D1CD588"/>
    <w:lvl w:ilvl="0" w:tplc="A66C1BF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6"/>
  </w:num>
  <w:num w:numId="2">
    <w:abstractNumId w:val="15"/>
  </w:num>
  <w:num w:numId="3">
    <w:abstractNumId w:val="13"/>
  </w:num>
  <w:num w:numId="4">
    <w:abstractNumId w:val="10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B44"/>
    <w:rsid w:val="000150FE"/>
    <w:rsid w:val="000233D1"/>
    <w:rsid w:val="000307FF"/>
    <w:rsid w:val="00050110"/>
    <w:rsid w:val="00051A14"/>
    <w:rsid w:val="00101672"/>
    <w:rsid w:val="0014349C"/>
    <w:rsid w:val="00157ED0"/>
    <w:rsid w:val="001C4EC5"/>
    <w:rsid w:val="001D508A"/>
    <w:rsid w:val="00203766"/>
    <w:rsid w:val="00247267"/>
    <w:rsid w:val="00247E69"/>
    <w:rsid w:val="002B2ECD"/>
    <w:rsid w:val="002D5365"/>
    <w:rsid w:val="0037506D"/>
    <w:rsid w:val="003F1ADA"/>
    <w:rsid w:val="004007C5"/>
    <w:rsid w:val="00405550"/>
    <w:rsid w:val="00415FA1"/>
    <w:rsid w:val="004A321C"/>
    <w:rsid w:val="004E27FD"/>
    <w:rsid w:val="00564542"/>
    <w:rsid w:val="00567179"/>
    <w:rsid w:val="005A3F61"/>
    <w:rsid w:val="00610B08"/>
    <w:rsid w:val="00673FB3"/>
    <w:rsid w:val="00694E1A"/>
    <w:rsid w:val="006B6D3B"/>
    <w:rsid w:val="006D658C"/>
    <w:rsid w:val="006D6BAA"/>
    <w:rsid w:val="00705AF9"/>
    <w:rsid w:val="007D5EB3"/>
    <w:rsid w:val="007F7D76"/>
    <w:rsid w:val="00810969"/>
    <w:rsid w:val="00833AD6"/>
    <w:rsid w:val="00891DC4"/>
    <w:rsid w:val="008951F9"/>
    <w:rsid w:val="008B0BB8"/>
    <w:rsid w:val="00911371"/>
    <w:rsid w:val="00911938"/>
    <w:rsid w:val="00925EC8"/>
    <w:rsid w:val="0093042B"/>
    <w:rsid w:val="00984F2A"/>
    <w:rsid w:val="00986E0A"/>
    <w:rsid w:val="009C3309"/>
    <w:rsid w:val="00A16FBD"/>
    <w:rsid w:val="00A2079E"/>
    <w:rsid w:val="00A902B7"/>
    <w:rsid w:val="00B03F52"/>
    <w:rsid w:val="00B23756"/>
    <w:rsid w:val="00B55B44"/>
    <w:rsid w:val="00B82832"/>
    <w:rsid w:val="00BB7B3F"/>
    <w:rsid w:val="00BD05A7"/>
    <w:rsid w:val="00BD4C4B"/>
    <w:rsid w:val="00C03104"/>
    <w:rsid w:val="00C16F6C"/>
    <w:rsid w:val="00C37843"/>
    <w:rsid w:val="00C55781"/>
    <w:rsid w:val="00D25945"/>
    <w:rsid w:val="00DC3C04"/>
    <w:rsid w:val="00E04C5D"/>
    <w:rsid w:val="00E256F7"/>
    <w:rsid w:val="00E44201"/>
    <w:rsid w:val="00E45529"/>
    <w:rsid w:val="00E47899"/>
    <w:rsid w:val="00E67567"/>
    <w:rsid w:val="00E77214"/>
    <w:rsid w:val="00EC275F"/>
    <w:rsid w:val="00EC746C"/>
    <w:rsid w:val="00F17160"/>
    <w:rsid w:val="00F32A71"/>
    <w:rsid w:val="00F5019E"/>
    <w:rsid w:val="00F75C4D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1A185563"/>
  <w15:docId w15:val="{427F6F75-8CE3-4864-A11D-BBD56F98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16F6C"/>
    <w:pPr>
      <w:spacing w:line="280" w:lineRule="atLeast"/>
      <w:ind w:right="57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F75C4D"/>
    <w:pPr>
      <w:ind w:left="680"/>
    </w:pPr>
  </w:style>
  <w:style w:type="paragraph" w:customStyle="1" w:styleId="AufzhlungStd">
    <w:name w:val="Aufzählung_Std"/>
    <w:basedOn w:val="Standard"/>
    <w:qFormat/>
    <w:rsid w:val="00F75C4D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F75C4D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unhideWhenUsed/>
    <w:rsid w:val="007F7D76"/>
    <w:pPr>
      <w:pBdr>
        <w:bottom w:val="single" w:sz="2" w:space="1" w:color="auto"/>
      </w:pBdr>
      <w:spacing w:after="240" w:line="240" w:lineRule="auto"/>
      <w:contextualSpacing/>
    </w:pPr>
    <w:rPr>
      <w:rFonts w:eastAsiaTheme="majorEastAsia" w:cs="Arial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uiPriority w:val="10"/>
    <w:rsid w:val="007F7D76"/>
    <w:rPr>
      <w:rFonts w:eastAsiaTheme="majorEastAsia" w:cs="Arial"/>
      <w:spacing w:val="5"/>
      <w:kern w:val="28"/>
      <w:sz w:val="36"/>
      <w:szCs w:val="36"/>
    </w:rPr>
  </w:style>
  <w:style w:type="paragraph" w:styleId="Listenabsatz">
    <w:name w:val="List Paragraph"/>
    <w:basedOn w:val="Standard"/>
    <w:uiPriority w:val="34"/>
    <w:rsid w:val="00050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7-LeereSeite_mitKopf_A4hoch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AD33C-E172-4C79-9AA3-D024FC59E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07-LeereSeite_mitKopf_A4hoch.dotx</Template>
  <TotalTime>0</TotalTime>
  <Pages>1</Pages>
  <Words>122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07-LeereSeite_mitKopf</vt:lpstr>
    </vt:vector>
  </TitlesOfParts>
  <Company>Aegerter &amp; Bosshardt AG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07-LeereSeite_mitKopf</dc:title>
  <dc:subject/>
  <dc:creator>Falzone Lorenzo</dc:creator>
  <cp:keywords/>
  <dc:description>Version 2019-01</dc:description>
  <cp:lastModifiedBy>Falzone Lorenzo</cp:lastModifiedBy>
  <cp:revision>13</cp:revision>
  <cp:lastPrinted>2023-01-18T21:14:00Z</cp:lastPrinted>
  <dcterms:created xsi:type="dcterms:W3CDTF">2023-01-18T19:59:00Z</dcterms:created>
  <dcterms:modified xsi:type="dcterms:W3CDTF">2023-01-18T21:14:00Z</dcterms:modified>
</cp:coreProperties>
</file>