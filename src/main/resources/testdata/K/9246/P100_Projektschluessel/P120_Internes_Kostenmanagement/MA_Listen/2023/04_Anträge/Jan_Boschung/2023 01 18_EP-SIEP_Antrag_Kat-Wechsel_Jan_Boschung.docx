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D76" w:rsidRDefault="00050110" w:rsidP="007F7D76">
      <w:pPr>
        <w:pStyle w:val="Titel"/>
      </w:pPr>
      <w:bookmarkStart w:id="0" w:name="_GoBack"/>
      <w:bookmarkEnd w:id="0"/>
      <w:r>
        <w:t xml:space="preserve">Antrag Honorar-Kategorie Wechsel  </w:t>
      </w:r>
      <w:r>
        <w:br/>
      </w:r>
      <w:r w:rsidRPr="006B6D3B">
        <w:rPr>
          <w:sz w:val="20"/>
          <w:szCs w:val="20"/>
        </w:rPr>
        <w:br/>
      </w:r>
      <w:r w:rsidRPr="00050110">
        <w:rPr>
          <w:b/>
        </w:rPr>
        <w:t>Jan Boschung</w:t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096"/>
      </w:tblGrid>
      <w:tr w:rsidR="00050110" w:rsidTr="00050110">
        <w:tc>
          <w:tcPr>
            <w:tcW w:w="3402" w:type="dxa"/>
          </w:tcPr>
          <w:p w:rsidR="00050110" w:rsidRPr="006B6D3B" w:rsidRDefault="003F1ADA" w:rsidP="00E04C5D">
            <w:pPr>
              <w:rPr>
                <w:b/>
              </w:rPr>
            </w:pPr>
            <w:r w:rsidRPr="006B6D3B">
              <w:rPr>
                <w:b/>
              </w:rPr>
              <w:t>Funktion im Projekt EP SIEP</w:t>
            </w:r>
          </w:p>
        </w:tc>
        <w:tc>
          <w:tcPr>
            <w:tcW w:w="6096" w:type="dxa"/>
          </w:tcPr>
          <w:p w:rsidR="00050110" w:rsidRDefault="003F1ADA" w:rsidP="00E04C5D">
            <w:r>
              <w:t xml:space="preserve">Zeichner / Konstrukteur, CAD-Bearbeitung von </w:t>
            </w:r>
            <w:proofErr w:type="spellStart"/>
            <w:r>
              <w:t>UfA</w:t>
            </w:r>
            <w:proofErr w:type="spellEnd"/>
            <w:r>
              <w:t xml:space="preserve">, Bewehrungspläne, Tunnel </w:t>
            </w:r>
            <w:proofErr w:type="spellStart"/>
            <w:r>
              <w:t>Ebenrain</w:t>
            </w:r>
            <w:proofErr w:type="spellEnd"/>
            <w:r>
              <w:t xml:space="preserve"> sowie diverse K und LSW</w:t>
            </w:r>
          </w:p>
        </w:tc>
      </w:tr>
      <w:tr w:rsidR="003F1ADA" w:rsidTr="00050110">
        <w:tc>
          <w:tcPr>
            <w:tcW w:w="3402" w:type="dxa"/>
          </w:tcPr>
          <w:p w:rsidR="003F1ADA" w:rsidRPr="006B6D3B" w:rsidRDefault="003F1ADA" w:rsidP="00E04C5D">
            <w:pPr>
              <w:rPr>
                <w:b/>
              </w:rPr>
            </w:pPr>
          </w:p>
        </w:tc>
        <w:tc>
          <w:tcPr>
            <w:tcW w:w="6096" w:type="dxa"/>
          </w:tcPr>
          <w:p w:rsidR="003F1ADA" w:rsidRDefault="003F1ADA" w:rsidP="00E04C5D"/>
        </w:tc>
      </w:tr>
      <w:tr w:rsidR="003F1ADA" w:rsidTr="00050110"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  <w:r w:rsidRPr="006B6D3B">
              <w:rPr>
                <w:b/>
              </w:rPr>
              <w:t>Bisherige genehmigte H-Kat.</w:t>
            </w:r>
          </w:p>
        </w:tc>
        <w:tc>
          <w:tcPr>
            <w:tcW w:w="6096" w:type="dxa"/>
          </w:tcPr>
          <w:p w:rsidR="003F1ADA" w:rsidRDefault="003F1ADA" w:rsidP="003F1ADA">
            <w:r>
              <w:t>E</w:t>
            </w:r>
          </w:p>
        </w:tc>
      </w:tr>
      <w:tr w:rsidR="006B6D3B" w:rsidTr="00050110">
        <w:tc>
          <w:tcPr>
            <w:tcW w:w="3402" w:type="dxa"/>
          </w:tcPr>
          <w:p w:rsidR="006B6D3B" w:rsidRPr="006B6D3B" w:rsidRDefault="006B6D3B" w:rsidP="003F1ADA">
            <w:pPr>
              <w:rPr>
                <w:b/>
              </w:rPr>
            </w:pPr>
          </w:p>
        </w:tc>
        <w:tc>
          <w:tcPr>
            <w:tcW w:w="6096" w:type="dxa"/>
          </w:tcPr>
          <w:p w:rsidR="006B6D3B" w:rsidRDefault="006B6D3B" w:rsidP="003F1ADA"/>
        </w:tc>
      </w:tr>
      <w:tr w:rsidR="006B6D3B" w:rsidTr="00050110">
        <w:tc>
          <w:tcPr>
            <w:tcW w:w="3402" w:type="dxa"/>
          </w:tcPr>
          <w:p w:rsidR="006B6D3B" w:rsidRPr="006B6D3B" w:rsidRDefault="006B6D3B" w:rsidP="003F1ADA">
            <w:pPr>
              <w:rPr>
                <w:b/>
              </w:rPr>
            </w:pPr>
            <w:r>
              <w:rPr>
                <w:b/>
              </w:rPr>
              <w:t>Erfahrungsjahre:</w:t>
            </w:r>
          </w:p>
        </w:tc>
        <w:tc>
          <w:tcPr>
            <w:tcW w:w="6096" w:type="dxa"/>
          </w:tcPr>
          <w:p w:rsidR="006B6D3B" w:rsidRDefault="006B6D3B" w:rsidP="003F1ADA">
            <w:r>
              <w:t>7</w:t>
            </w:r>
          </w:p>
        </w:tc>
      </w:tr>
      <w:tr w:rsidR="003F1ADA" w:rsidTr="00050110"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</w:p>
        </w:tc>
        <w:tc>
          <w:tcPr>
            <w:tcW w:w="6096" w:type="dxa"/>
          </w:tcPr>
          <w:p w:rsidR="003F1ADA" w:rsidRDefault="003F1ADA" w:rsidP="003F1ADA"/>
        </w:tc>
      </w:tr>
      <w:tr w:rsidR="003F1ADA" w:rsidTr="00050110"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  <w:r w:rsidRPr="006B6D3B">
              <w:rPr>
                <w:b/>
              </w:rPr>
              <w:t>Grundlagen:</w:t>
            </w:r>
          </w:p>
        </w:tc>
        <w:tc>
          <w:tcPr>
            <w:tcW w:w="6096" w:type="dxa"/>
          </w:tcPr>
          <w:p w:rsidR="003F1ADA" w:rsidRDefault="003F1ADA" w:rsidP="003F1ADA">
            <w:pPr>
              <w:pStyle w:val="Listenabsatz"/>
              <w:numPr>
                <w:ilvl w:val="0"/>
                <w:numId w:val="16"/>
              </w:numPr>
            </w:pPr>
            <w:proofErr w:type="spellStart"/>
            <w:r>
              <w:t>Planervertrag</w:t>
            </w:r>
            <w:proofErr w:type="spellEnd"/>
            <w:r>
              <w:t xml:space="preserve"> Nr. </w:t>
            </w:r>
            <w:r w:rsidRPr="00050110">
              <w:t>070017</w:t>
            </w:r>
            <w:r>
              <w:t>/</w:t>
            </w:r>
            <w:r w:rsidRPr="00050110">
              <w:t>000025</w:t>
            </w:r>
            <w:r>
              <w:t xml:space="preserve"> vom 03.05.2013</w:t>
            </w:r>
          </w:p>
        </w:tc>
      </w:tr>
      <w:tr w:rsidR="003F1ADA" w:rsidTr="00050110"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</w:p>
        </w:tc>
        <w:tc>
          <w:tcPr>
            <w:tcW w:w="6096" w:type="dxa"/>
          </w:tcPr>
          <w:p w:rsidR="003F1ADA" w:rsidRDefault="003F1ADA" w:rsidP="003F1ADA">
            <w:pPr>
              <w:pStyle w:val="Listenabsatz"/>
              <w:numPr>
                <w:ilvl w:val="0"/>
                <w:numId w:val="16"/>
              </w:numPr>
            </w:pPr>
            <w:r>
              <w:t xml:space="preserve">Allgemeinen Vertragsbedingungen KBOB für </w:t>
            </w:r>
            <w:r>
              <w:br/>
            </w:r>
            <w:proofErr w:type="spellStart"/>
            <w:r>
              <w:t>Planerleistungen</w:t>
            </w:r>
            <w:proofErr w:type="spellEnd"/>
            <w:r>
              <w:t xml:space="preserve"> 2006 (Bestandteil vom [1])</w:t>
            </w:r>
          </w:p>
        </w:tc>
      </w:tr>
      <w:tr w:rsidR="003F1ADA" w:rsidTr="00050110"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</w:p>
        </w:tc>
        <w:tc>
          <w:tcPr>
            <w:tcW w:w="6096" w:type="dxa"/>
          </w:tcPr>
          <w:p w:rsidR="003F1ADA" w:rsidRDefault="003F1ADA" w:rsidP="003F1ADA"/>
        </w:tc>
      </w:tr>
      <w:tr w:rsidR="003F1ADA" w:rsidTr="00DC08BC">
        <w:trPr>
          <w:trHeight w:val="697"/>
        </w:trPr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  <w:r w:rsidRPr="006B6D3B">
              <w:rPr>
                <w:b/>
              </w:rPr>
              <w:t>Begründung</w:t>
            </w:r>
          </w:p>
        </w:tc>
        <w:tc>
          <w:tcPr>
            <w:tcW w:w="6096" w:type="dxa"/>
          </w:tcPr>
          <w:p w:rsidR="003F1ADA" w:rsidRDefault="003F1ADA" w:rsidP="00DC08BC">
            <w:pPr>
              <w:pStyle w:val="Listenabsatz"/>
              <w:numPr>
                <w:ilvl w:val="0"/>
                <w:numId w:val="17"/>
              </w:numPr>
            </w:pPr>
            <w:r>
              <w:t xml:space="preserve">Neue Einstufung </w:t>
            </w:r>
            <w:r w:rsidR="006B6D3B">
              <w:t>aufgrund Erfahrungsjahre und Funktion im Projekt</w:t>
            </w:r>
          </w:p>
        </w:tc>
      </w:tr>
      <w:tr w:rsidR="006B6D3B" w:rsidTr="00050110">
        <w:tc>
          <w:tcPr>
            <w:tcW w:w="3402" w:type="dxa"/>
          </w:tcPr>
          <w:p w:rsidR="006B6D3B" w:rsidRPr="006B6D3B" w:rsidRDefault="006B6D3B" w:rsidP="003F1ADA">
            <w:pPr>
              <w:rPr>
                <w:b/>
              </w:rPr>
            </w:pPr>
            <w:r w:rsidRPr="006B6D3B">
              <w:rPr>
                <w:b/>
              </w:rPr>
              <w:t>Herleitung</w:t>
            </w:r>
          </w:p>
        </w:tc>
        <w:tc>
          <w:tcPr>
            <w:tcW w:w="6096" w:type="dxa"/>
          </w:tcPr>
          <w:p w:rsidR="006B6D3B" w:rsidRDefault="006B6D3B" w:rsidP="006B6D3B">
            <w:pPr>
              <w:pStyle w:val="Listenabsatz"/>
              <w:numPr>
                <w:ilvl w:val="0"/>
                <w:numId w:val="17"/>
              </w:numPr>
            </w:pPr>
            <w:r>
              <w:t>Nach [2] (vgl. folgende Abbildung): Stufe 3</w:t>
            </w:r>
          </w:p>
        </w:tc>
      </w:tr>
      <w:tr w:rsidR="003F1ADA" w:rsidTr="00050110">
        <w:tc>
          <w:tcPr>
            <w:tcW w:w="3402" w:type="dxa"/>
          </w:tcPr>
          <w:p w:rsidR="003F1ADA" w:rsidRPr="006B6D3B" w:rsidRDefault="003F1ADA" w:rsidP="003F1ADA">
            <w:pPr>
              <w:rPr>
                <w:b/>
              </w:rPr>
            </w:pPr>
          </w:p>
        </w:tc>
        <w:tc>
          <w:tcPr>
            <w:tcW w:w="6096" w:type="dxa"/>
          </w:tcPr>
          <w:p w:rsidR="003F1ADA" w:rsidRDefault="003F1ADA" w:rsidP="003F1ADA"/>
        </w:tc>
      </w:tr>
      <w:tr w:rsidR="003F1ADA" w:rsidTr="00810969">
        <w:trPr>
          <w:trHeight w:val="433"/>
        </w:trPr>
        <w:tc>
          <w:tcPr>
            <w:tcW w:w="3402" w:type="dxa"/>
          </w:tcPr>
          <w:p w:rsidR="003F1ADA" w:rsidRPr="006B6D3B" w:rsidRDefault="006B6D3B" w:rsidP="003F1ADA">
            <w:pPr>
              <w:rPr>
                <w:b/>
              </w:rPr>
            </w:pPr>
            <w:r w:rsidRPr="006B6D3B">
              <w:rPr>
                <w:b/>
              </w:rPr>
              <w:t>Antrag:</w:t>
            </w:r>
          </w:p>
        </w:tc>
        <w:tc>
          <w:tcPr>
            <w:tcW w:w="6096" w:type="dxa"/>
          </w:tcPr>
          <w:p w:rsidR="003F1ADA" w:rsidRDefault="006B6D3B" w:rsidP="003F1ADA">
            <w:r>
              <w:t>Ab 1.1.2023 in H-Kat. D</w:t>
            </w:r>
          </w:p>
        </w:tc>
      </w:tr>
    </w:tbl>
    <w:p w:rsidR="00050110" w:rsidRDefault="00050110" w:rsidP="00E04C5D"/>
    <w:p w:rsidR="00EC275F" w:rsidRDefault="006B6D3B" w:rsidP="00EC275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8B015" wp14:editId="56B7BDB7">
                <wp:simplePos x="0" y="0"/>
                <wp:positionH relativeFrom="column">
                  <wp:posOffset>5737512</wp:posOffset>
                </wp:positionH>
                <wp:positionV relativeFrom="paragraph">
                  <wp:posOffset>903773</wp:posOffset>
                </wp:positionV>
                <wp:extent cx="266352" cy="275590"/>
                <wp:effectExtent l="0" t="0" r="19685" b="1016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52" cy="27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C1EFA" id="Rechteck 12" o:spid="_x0000_s1026" style="position:absolute;margin-left:451.75pt;margin-top:71.15pt;width:20.95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" filled="f" strokecolor="#00b050" strokeweight="2pt"/>
            </w:pict>
          </mc:Fallback>
        </mc:AlternateContent>
      </w:r>
      <w:r w:rsidR="003F1ADA" w:rsidRPr="003F1ADA">
        <w:rPr>
          <w:noProof/>
          <w:lang w:eastAsia="de-CH"/>
        </w:rPr>
        <w:drawing>
          <wp:inline distT="0" distB="0" distL="0" distR="0" wp14:anchorId="5E8CA442" wp14:editId="06FFFAA9">
            <wp:extent cx="6008910" cy="89714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7385"/>
                    <a:stretch/>
                  </pic:blipFill>
                  <pic:spPr bwMode="auto">
                    <a:xfrm>
                      <a:off x="0" y="0"/>
                      <a:ext cx="6011545" cy="89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D3B" w:rsidRDefault="006B6D3B" w:rsidP="00EC275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EC4F6" wp14:editId="7746D9AC">
                <wp:simplePos x="0" y="0"/>
                <wp:positionH relativeFrom="column">
                  <wp:posOffset>941309</wp:posOffset>
                </wp:positionH>
                <wp:positionV relativeFrom="paragraph">
                  <wp:posOffset>125047</wp:posOffset>
                </wp:positionV>
                <wp:extent cx="681486" cy="276045"/>
                <wp:effectExtent l="0" t="0" r="23495" b="1016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6" cy="27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1196E" id="Rechteck 13" o:spid="_x0000_s1026" style="position:absolute;margin-left:74.1pt;margin-top:9.85pt;width:53.6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" filled="f" strokecolor="#00b050" strokeweight="2pt"/>
            </w:pict>
          </mc:Fallback>
        </mc:AlternateContent>
      </w:r>
      <w:r w:rsidRPr="003F1ADA">
        <w:rPr>
          <w:noProof/>
          <w:lang w:eastAsia="de-CH"/>
        </w:rPr>
        <w:drawing>
          <wp:inline distT="0" distB="0" distL="0" distR="0" wp14:anchorId="7C5AEF59" wp14:editId="479D1C59">
            <wp:extent cx="6007100" cy="5779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8900" b="6525"/>
                    <a:stretch/>
                  </pic:blipFill>
                  <pic:spPr bwMode="auto">
                    <a:xfrm>
                      <a:off x="0" y="0"/>
                      <a:ext cx="6011545" cy="578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D3B" w:rsidRDefault="006B6D3B" w:rsidP="00EC275F"/>
    <w:p w:rsidR="006B6D3B" w:rsidRDefault="006B6D3B" w:rsidP="00EC275F">
      <w:r w:rsidRPr="006B6D3B">
        <w:rPr>
          <w:noProof/>
          <w:lang w:eastAsia="de-CH"/>
        </w:rPr>
        <w:drawing>
          <wp:inline distT="0" distB="0" distL="0" distR="0" wp14:anchorId="74F20A55" wp14:editId="1F453998">
            <wp:extent cx="6011545" cy="732790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3B" w:rsidRDefault="00BB7B3F" w:rsidP="00EC275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8FE53" wp14:editId="4611B289">
                <wp:simplePos x="0" y="0"/>
                <wp:positionH relativeFrom="column">
                  <wp:posOffset>3464536</wp:posOffset>
                </wp:positionH>
                <wp:positionV relativeFrom="paragraph">
                  <wp:posOffset>346794</wp:posOffset>
                </wp:positionV>
                <wp:extent cx="2363470" cy="189781"/>
                <wp:effectExtent l="0" t="0" r="17780" b="2032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470" cy="1897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6280B" id="Rechteck 6" o:spid="_x0000_s1026" style="position:absolute;margin-left:272.8pt;margin-top:27.3pt;width:186.1pt;height:1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" filled="f" strokecolor="#00b050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BC562" wp14:editId="6E5030C4">
                <wp:simplePos x="0" y="0"/>
                <wp:positionH relativeFrom="column">
                  <wp:posOffset>1014634</wp:posOffset>
                </wp:positionH>
                <wp:positionV relativeFrom="paragraph">
                  <wp:posOffset>873006</wp:posOffset>
                </wp:positionV>
                <wp:extent cx="1086928" cy="155276"/>
                <wp:effectExtent l="0" t="0" r="18415" b="1651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1552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68EE2" id="Rechteck 16" o:spid="_x0000_s1026" style="position:absolute;margin-left:79.9pt;margin-top:68.75pt;width:85.6pt;height:1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" filled="f" strokecolor="#00b050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BDCA6" wp14:editId="5C2C8014">
                <wp:simplePos x="0" y="0"/>
                <wp:positionH relativeFrom="column">
                  <wp:posOffset>-11909</wp:posOffset>
                </wp:positionH>
                <wp:positionV relativeFrom="paragraph">
                  <wp:posOffset>260530</wp:posOffset>
                </wp:positionV>
                <wp:extent cx="1794294" cy="344805"/>
                <wp:effectExtent l="0" t="0" r="15875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294" cy="344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FD1F8" id="Rechteck 5" o:spid="_x0000_s1026" style="position:absolute;margin-left:-.95pt;margin-top:20.5pt;width:141.3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" filled="f" strokecolor="#00b050" strokeweight="2pt"/>
            </w:pict>
          </mc:Fallback>
        </mc:AlternateContent>
      </w:r>
      <w:r w:rsidR="006B6D3B" w:rsidRPr="006B6D3B">
        <w:rPr>
          <w:noProof/>
          <w:lang w:eastAsia="de-CH"/>
        </w:rPr>
        <w:drawing>
          <wp:inline distT="0" distB="0" distL="0" distR="0" wp14:anchorId="6C725FDC" wp14:editId="3A2306DE">
            <wp:extent cx="6011545" cy="1273810"/>
            <wp:effectExtent l="0" t="0" r="8255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3B" w:rsidRDefault="006B6D3B" w:rsidP="00EC275F">
      <w:pPr>
        <w:rPr>
          <w:sz w:val="18"/>
          <w:szCs w:val="18"/>
        </w:rPr>
      </w:pPr>
      <w:r w:rsidRPr="006B6D3B">
        <w:rPr>
          <w:sz w:val="18"/>
          <w:szCs w:val="18"/>
        </w:rPr>
        <w:t>Abb. 1, Auszug aus [2]</w:t>
      </w:r>
    </w:p>
    <w:p w:rsidR="006B6D3B" w:rsidRDefault="006B6D3B" w:rsidP="00EC275F">
      <w:pPr>
        <w:rPr>
          <w:sz w:val="18"/>
          <w:szCs w:val="18"/>
        </w:rPr>
      </w:pPr>
    </w:p>
    <w:p w:rsidR="006B6D3B" w:rsidRPr="006B6D3B" w:rsidRDefault="006B6D3B" w:rsidP="00EC275F">
      <w:r w:rsidRPr="006B6D3B">
        <w:t xml:space="preserve">Beilagen: </w:t>
      </w:r>
      <w:r>
        <w:t xml:space="preserve">CV </w:t>
      </w:r>
    </w:p>
    <w:sectPr w:rsidR="006B6D3B" w:rsidRPr="006B6D3B" w:rsidSect="006B6D3B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276" w:right="1021" w:bottom="1418" w:left="1418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B44" w:rsidRDefault="00B55B44" w:rsidP="00833AD6">
      <w:pPr>
        <w:spacing w:line="240" w:lineRule="auto"/>
      </w:pPr>
      <w:r>
        <w:separator/>
      </w:r>
    </w:p>
  </w:endnote>
  <w:endnote w:type="continuationSeparator" w:id="0">
    <w:p w:rsidR="00B55B44" w:rsidRDefault="00B55B44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15070">
            <w:rPr>
              <w:noProof/>
              <w:spacing w:val="4"/>
              <w:sz w:val="18"/>
              <w:szCs w:val="18"/>
            </w:rPr>
            <w:t>2023 01 18_EP-SIEP_Antrag_Kat-Wechsel_Jan_Boschung.docx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15070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C275F" w:rsidRPr="00564542" w:rsidTr="00411722">
      <w:tc>
        <w:tcPr>
          <w:tcW w:w="9457" w:type="dxa"/>
        </w:tcPr>
        <w:p w:rsidR="00EC275F" w:rsidRPr="00564542" w:rsidRDefault="00050110" w:rsidP="00050110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>
            <w:rPr>
              <w:spacing w:val="4"/>
              <w:sz w:val="18"/>
              <w:szCs w:val="18"/>
            </w:rPr>
            <w:t xml:space="preserve">Verfasser: INGE EPSI, </w:t>
          </w:r>
          <w:proofErr w:type="spellStart"/>
          <w:r>
            <w:rPr>
              <w:spacing w:val="4"/>
              <w:sz w:val="18"/>
              <w:szCs w:val="18"/>
            </w:rPr>
            <w:t>AeBo</w:t>
          </w:r>
          <w:proofErr w:type="spellEnd"/>
          <w:r>
            <w:rPr>
              <w:spacing w:val="4"/>
              <w:sz w:val="18"/>
              <w:szCs w:val="18"/>
            </w:rPr>
            <w:t>, FL</w:t>
          </w:r>
          <w:r>
            <w:rPr>
              <w:spacing w:val="4"/>
              <w:sz w:val="18"/>
              <w:szCs w:val="18"/>
            </w:rPr>
            <w:br/>
          </w:r>
          <w:r w:rsidR="00EC275F" w:rsidRPr="00564542">
            <w:rPr>
              <w:spacing w:val="4"/>
              <w:sz w:val="18"/>
              <w:szCs w:val="18"/>
            </w:rPr>
            <w:fldChar w:fldCharType="begin"/>
          </w:r>
          <w:r w:rsidR="00EC275F"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="00EC275F" w:rsidRPr="00564542">
            <w:rPr>
              <w:spacing w:val="4"/>
              <w:sz w:val="18"/>
              <w:szCs w:val="18"/>
            </w:rPr>
            <w:fldChar w:fldCharType="separate"/>
          </w:r>
          <w:r w:rsidR="00415070">
            <w:rPr>
              <w:noProof/>
              <w:spacing w:val="4"/>
              <w:sz w:val="18"/>
              <w:szCs w:val="18"/>
            </w:rPr>
            <w:t>2023 01 18_EP-SIEP_Antrag_Kat-Wechsel_Jan_Boschung.docx</w:t>
          </w:r>
          <w:r w:rsidR="00EC275F" w:rsidRPr="00564542">
            <w:rPr>
              <w:spacing w:val="4"/>
              <w:sz w:val="18"/>
              <w:szCs w:val="18"/>
            </w:rPr>
            <w:fldChar w:fldCharType="end"/>
          </w:r>
          <w:r w:rsidR="00EC275F" w:rsidRPr="00564542">
            <w:rPr>
              <w:spacing w:val="4"/>
              <w:sz w:val="18"/>
              <w:szCs w:val="18"/>
            </w:rPr>
            <w:tab/>
          </w:r>
          <w:r w:rsidR="00EC275F" w:rsidRPr="00564542">
            <w:rPr>
              <w:spacing w:val="4"/>
              <w:sz w:val="18"/>
              <w:szCs w:val="18"/>
            </w:rPr>
            <w:fldChar w:fldCharType="begin"/>
          </w:r>
          <w:r w:rsidR="00EC275F"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="00EC275F" w:rsidRPr="00564542">
            <w:rPr>
              <w:spacing w:val="4"/>
              <w:sz w:val="18"/>
              <w:szCs w:val="18"/>
            </w:rPr>
            <w:fldChar w:fldCharType="separate"/>
          </w:r>
          <w:r w:rsidR="00415070">
            <w:rPr>
              <w:noProof/>
              <w:spacing w:val="4"/>
              <w:sz w:val="18"/>
              <w:szCs w:val="18"/>
            </w:rPr>
            <w:t>1</w:t>
          </w:r>
          <w:r w:rsidR="00EC275F" w:rsidRPr="00564542">
            <w:rPr>
              <w:spacing w:val="4"/>
              <w:sz w:val="18"/>
              <w:szCs w:val="18"/>
            </w:rPr>
            <w:fldChar w:fldCharType="end"/>
          </w:r>
          <w:r>
            <w:rPr>
              <w:spacing w:val="4"/>
              <w:sz w:val="18"/>
              <w:szCs w:val="18"/>
            </w:rPr>
            <w:t>/</w:t>
          </w:r>
          <w:r>
            <w:rPr>
              <w:spacing w:val="4"/>
              <w:sz w:val="18"/>
              <w:szCs w:val="18"/>
            </w:rPr>
            <w:fldChar w:fldCharType="begin"/>
          </w:r>
          <w:r>
            <w:rPr>
              <w:spacing w:val="4"/>
              <w:sz w:val="18"/>
              <w:szCs w:val="18"/>
            </w:rPr>
            <w:instrText xml:space="preserve"> NUMPAGES   \* MERGEFORMAT </w:instrText>
          </w:r>
          <w:r>
            <w:rPr>
              <w:spacing w:val="4"/>
              <w:sz w:val="18"/>
              <w:szCs w:val="18"/>
            </w:rPr>
            <w:fldChar w:fldCharType="separate"/>
          </w:r>
          <w:r w:rsidR="00415070">
            <w:rPr>
              <w:noProof/>
              <w:spacing w:val="4"/>
              <w:sz w:val="18"/>
              <w:szCs w:val="18"/>
            </w:rPr>
            <w:t>1</w:t>
          </w:r>
          <w:r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C275F" w:rsidRPr="00911938" w:rsidRDefault="00EC275F" w:rsidP="00EC275F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B44" w:rsidRDefault="00B55B44" w:rsidP="00833AD6">
      <w:pPr>
        <w:spacing w:line="240" w:lineRule="auto"/>
      </w:pPr>
      <w:r>
        <w:separator/>
      </w:r>
    </w:p>
  </w:footnote>
  <w:footnote w:type="continuationSeparator" w:id="0">
    <w:p w:rsidR="00B55B44" w:rsidRDefault="00B55B44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4A851F78" wp14:editId="701518F4">
          <wp:simplePos x="0" y="0"/>
          <wp:positionH relativeFrom="rightMargin">
            <wp:posOffset>-1746250</wp:posOffset>
          </wp:positionH>
          <wp:positionV relativeFrom="page">
            <wp:posOffset>1011555</wp:posOffset>
          </wp:positionV>
          <wp:extent cx="1746000" cy="298800"/>
          <wp:effectExtent l="0" t="0" r="6985" b="6350"/>
          <wp:wrapNone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FE2F7F" w:rsidRDefault="00050110" w:rsidP="004E27FD">
    <w:pPr>
      <w:pStyle w:val="Kopfzeile"/>
      <w:tabs>
        <w:tab w:val="clear" w:pos="4536"/>
        <w:tab w:val="clear" w:pos="9072"/>
      </w:tabs>
    </w:pPr>
    <w:r>
      <w:t xml:space="preserve">N02, EP SIEP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5E18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5203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EE3D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1E7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6ADB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6A79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3A5C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AC9B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9AA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A4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2A3A2A16"/>
    <w:multiLevelType w:val="hybridMultilevel"/>
    <w:tmpl w:val="7DB02D9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3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4" w15:restartNumberingAfterBreak="0">
    <w:nsid w:val="60487644"/>
    <w:multiLevelType w:val="hybridMultilevel"/>
    <w:tmpl w:val="9D1CD588"/>
    <w:lvl w:ilvl="0" w:tplc="A66C1BF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44"/>
    <w:rsid w:val="000150FE"/>
    <w:rsid w:val="000233D1"/>
    <w:rsid w:val="000307FF"/>
    <w:rsid w:val="00050110"/>
    <w:rsid w:val="00051A14"/>
    <w:rsid w:val="00101672"/>
    <w:rsid w:val="00157ED0"/>
    <w:rsid w:val="001C4EC5"/>
    <w:rsid w:val="001D508A"/>
    <w:rsid w:val="00203766"/>
    <w:rsid w:val="00247267"/>
    <w:rsid w:val="00247E69"/>
    <w:rsid w:val="002B2ECD"/>
    <w:rsid w:val="002D5365"/>
    <w:rsid w:val="0037506D"/>
    <w:rsid w:val="003F1ADA"/>
    <w:rsid w:val="004007C5"/>
    <w:rsid w:val="00405550"/>
    <w:rsid w:val="00415070"/>
    <w:rsid w:val="00415FA1"/>
    <w:rsid w:val="004A321C"/>
    <w:rsid w:val="004E27FD"/>
    <w:rsid w:val="00564542"/>
    <w:rsid w:val="005A3F61"/>
    <w:rsid w:val="00610B08"/>
    <w:rsid w:val="00673FB3"/>
    <w:rsid w:val="00694E1A"/>
    <w:rsid w:val="006B6D3B"/>
    <w:rsid w:val="006D658C"/>
    <w:rsid w:val="006D6BAA"/>
    <w:rsid w:val="00705AF9"/>
    <w:rsid w:val="007D5EB3"/>
    <w:rsid w:val="007F7D76"/>
    <w:rsid w:val="00810969"/>
    <w:rsid w:val="00833AD6"/>
    <w:rsid w:val="00891DC4"/>
    <w:rsid w:val="008951F9"/>
    <w:rsid w:val="008B0BB8"/>
    <w:rsid w:val="00911371"/>
    <w:rsid w:val="00911938"/>
    <w:rsid w:val="00925EC8"/>
    <w:rsid w:val="0093042B"/>
    <w:rsid w:val="00984F2A"/>
    <w:rsid w:val="00986E0A"/>
    <w:rsid w:val="009C3309"/>
    <w:rsid w:val="00A2079E"/>
    <w:rsid w:val="00A902B7"/>
    <w:rsid w:val="00B03F52"/>
    <w:rsid w:val="00B23756"/>
    <w:rsid w:val="00B55B44"/>
    <w:rsid w:val="00B82832"/>
    <w:rsid w:val="00BB7B3F"/>
    <w:rsid w:val="00BD05A7"/>
    <w:rsid w:val="00BD4C4B"/>
    <w:rsid w:val="00C16F6C"/>
    <w:rsid w:val="00C55781"/>
    <w:rsid w:val="00D25945"/>
    <w:rsid w:val="00DC08BC"/>
    <w:rsid w:val="00DC3C04"/>
    <w:rsid w:val="00E04C5D"/>
    <w:rsid w:val="00E256F7"/>
    <w:rsid w:val="00E44201"/>
    <w:rsid w:val="00E45529"/>
    <w:rsid w:val="00E47899"/>
    <w:rsid w:val="00E67567"/>
    <w:rsid w:val="00E77214"/>
    <w:rsid w:val="00EC275F"/>
    <w:rsid w:val="00F17160"/>
    <w:rsid w:val="00F32A71"/>
    <w:rsid w:val="00F75C4D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427F6F75-8CE3-4864-A11D-BBD56F98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6F6C"/>
    <w:pPr>
      <w:spacing w:line="280" w:lineRule="atLeast"/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F75C4D"/>
    <w:pPr>
      <w:ind w:left="680"/>
    </w:pPr>
  </w:style>
  <w:style w:type="paragraph" w:customStyle="1" w:styleId="AufzhlungStd">
    <w:name w:val="Aufzählung_Std"/>
    <w:basedOn w:val="Standard"/>
    <w:qFormat/>
    <w:rsid w:val="00F75C4D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F75C4D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7F7D76"/>
    <w:pPr>
      <w:pBdr>
        <w:bottom w:val="single" w:sz="2" w:space="1" w:color="auto"/>
      </w:pBdr>
      <w:spacing w:after="240" w:line="240" w:lineRule="auto"/>
      <w:contextualSpacing/>
    </w:pPr>
    <w:rPr>
      <w:rFonts w:eastAsiaTheme="majorEastAsia" w:cs="Arial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7F7D76"/>
    <w:rPr>
      <w:rFonts w:eastAsiaTheme="majorEastAsia" w:cs="Arial"/>
      <w:spacing w:val="5"/>
      <w:kern w:val="28"/>
      <w:sz w:val="36"/>
      <w:szCs w:val="36"/>
    </w:rPr>
  </w:style>
  <w:style w:type="paragraph" w:styleId="Listenabsatz">
    <w:name w:val="List Paragraph"/>
    <w:basedOn w:val="Standard"/>
    <w:uiPriority w:val="34"/>
    <w:rsid w:val="00050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7-LeereSeite_mitKopf_A4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627E9-A004-45DA-BE00-13246FCBA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07-LeereSeite_mitKopf_A4hoch.dotx</Template>
  <TotalTime>0</TotalTime>
  <Pages>1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07-LeereSeite_mitKopf</vt:lpstr>
    </vt:vector>
  </TitlesOfParts>
  <Company>Aegerter &amp; Bosshardt AG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07-LeereSeite_mitKopf</dc:title>
  <dc:subject/>
  <dc:creator>Falzone Lorenzo</dc:creator>
  <cp:keywords/>
  <dc:description>Version 2019-01</dc:description>
  <cp:lastModifiedBy>Falzone Lorenzo</cp:lastModifiedBy>
  <cp:revision>8</cp:revision>
  <cp:lastPrinted>2023-01-18T20:43:00Z</cp:lastPrinted>
  <dcterms:created xsi:type="dcterms:W3CDTF">2023-01-18T19:59:00Z</dcterms:created>
  <dcterms:modified xsi:type="dcterms:W3CDTF">2023-01-18T20:43:00Z</dcterms:modified>
</cp:coreProperties>
</file>