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76" w:rsidRDefault="00050110" w:rsidP="007F7D76">
      <w:pPr>
        <w:pStyle w:val="Titel"/>
      </w:pPr>
      <w:r>
        <w:t xml:space="preserve">Antrag Honorar-Kategorie Wechsel  </w:t>
      </w:r>
      <w:r>
        <w:br/>
      </w:r>
      <w:r w:rsidRPr="006B6D3B">
        <w:rPr>
          <w:sz w:val="20"/>
          <w:szCs w:val="20"/>
        </w:rPr>
        <w:br/>
      </w:r>
      <w:r w:rsidR="00A16FBD">
        <w:rPr>
          <w:b/>
        </w:rPr>
        <w:t>Tobias Lüthi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050110" w:rsidTr="00050110">
        <w:tc>
          <w:tcPr>
            <w:tcW w:w="3402" w:type="dxa"/>
          </w:tcPr>
          <w:p w:rsidR="00050110" w:rsidRPr="006B6D3B" w:rsidRDefault="003F1ADA" w:rsidP="00E04C5D">
            <w:pPr>
              <w:rPr>
                <w:b/>
              </w:rPr>
            </w:pPr>
            <w:r w:rsidRPr="006B6D3B">
              <w:rPr>
                <w:b/>
              </w:rPr>
              <w:t>Funktion im Projekt EP SIEP</w:t>
            </w:r>
          </w:p>
        </w:tc>
        <w:tc>
          <w:tcPr>
            <w:tcW w:w="6096" w:type="dxa"/>
          </w:tcPr>
          <w:p w:rsidR="00050110" w:rsidRDefault="00A16FBD" w:rsidP="00A16FBD">
            <w:r>
              <w:t xml:space="preserve">TPL K, PV und Fachbauleiter K </w:t>
            </w:r>
            <w:r w:rsidR="003F1ADA">
              <w:t>und LSW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E04C5D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E04C5D"/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Bisherige genehmigte H-Kat.</w:t>
            </w:r>
          </w:p>
        </w:tc>
        <w:tc>
          <w:tcPr>
            <w:tcW w:w="6096" w:type="dxa"/>
          </w:tcPr>
          <w:p w:rsidR="003F1ADA" w:rsidRDefault="00A16FBD" w:rsidP="003F1ADA">
            <w:r>
              <w:t>D</w:t>
            </w:r>
          </w:p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6B6D3B" w:rsidRDefault="006B6D3B" w:rsidP="003F1ADA"/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  <w:r>
              <w:rPr>
                <w:b/>
              </w:rPr>
              <w:t>Erfahrungsjahre:</w:t>
            </w:r>
          </w:p>
        </w:tc>
        <w:tc>
          <w:tcPr>
            <w:tcW w:w="6096" w:type="dxa"/>
          </w:tcPr>
          <w:p w:rsidR="006B6D3B" w:rsidRDefault="00A16FBD" w:rsidP="003F1ADA">
            <w:r>
              <w:t xml:space="preserve">9 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Grundlagen:</w:t>
            </w:r>
          </w:p>
        </w:tc>
        <w:tc>
          <w:tcPr>
            <w:tcW w:w="6096" w:type="dxa"/>
          </w:tcPr>
          <w:p w:rsidR="003F1ADA" w:rsidRDefault="003F1ADA" w:rsidP="003F1ADA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Planervertrag</w:t>
            </w:r>
            <w:proofErr w:type="spellEnd"/>
            <w:r>
              <w:t xml:space="preserve"> Nr. </w:t>
            </w:r>
            <w:r w:rsidRPr="00050110">
              <w:t>070017</w:t>
            </w:r>
            <w:r>
              <w:t>/</w:t>
            </w:r>
            <w:r w:rsidRPr="00050110">
              <w:t>000025</w:t>
            </w:r>
            <w:r>
              <w:t xml:space="preserve"> vom 03.05.2013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>
            <w:pPr>
              <w:pStyle w:val="Listenabsatz"/>
              <w:numPr>
                <w:ilvl w:val="0"/>
                <w:numId w:val="16"/>
              </w:numPr>
            </w:pPr>
            <w:r>
              <w:t xml:space="preserve">Allgemeinen Vertragsbedingungen KBOB für </w:t>
            </w:r>
            <w:r>
              <w:br/>
            </w:r>
            <w:proofErr w:type="spellStart"/>
            <w:r>
              <w:t>Planerleistungen</w:t>
            </w:r>
            <w:proofErr w:type="spellEnd"/>
            <w:r>
              <w:t xml:space="preserve"> 2006 (Bestandteil vom [1])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C37843">
        <w:trPr>
          <w:trHeight w:val="1274"/>
        </w:trPr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Begründung</w:t>
            </w:r>
          </w:p>
        </w:tc>
        <w:tc>
          <w:tcPr>
            <w:tcW w:w="6096" w:type="dxa"/>
          </w:tcPr>
          <w:p w:rsidR="003F1ADA" w:rsidRDefault="003F1ADA" w:rsidP="00A16FBD">
            <w:pPr>
              <w:pStyle w:val="Listenabsatz"/>
              <w:numPr>
                <w:ilvl w:val="0"/>
                <w:numId w:val="17"/>
              </w:numPr>
            </w:pPr>
            <w:r>
              <w:t xml:space="preserve">Neue Einstufung </w:t>
            </w:r>
            <w:r w:rsidR="006B6D3B">
              <w:t>aufgrund Erfahrungsjahre und Funktion im Projekt</w:t>
            </w:r>
          </w:p>
          <w:p w:rsidR="00C37843" w:rsidRDefault="00C37843" w:rsidP="00A86C1B">
            <w:pPr>
              <w:pStyle w:val="Listenabsatz"/>
              <w:numPr>
                <w:ilvl w:val="0"/>
                <w:numId w:val="17"/>
              </w:numPr>
            </w:pPr>
            <w:r>
              <w:t xml:space="preserve">Herr Lüthi ist PL </w:t>
            </w:r>
            <w:r w:rsidR="00A86C1B">
              <w:t>resp. PL-</w:t>
            </w:r>
            <w:proofErr w:type="spellStart"/>
            <w:r w:rsidR="00A86C1B">
              <w:t>Stv</w:t>
            </w:r>
            <w:proofErr w:type="spellEnd"/>
            <w:r w:rsidR="00A86C1B">
              <w:t xml:space="preserve">. und TPL </w:t>
            </w:r>
            <w:r>
              <w:t>von Infrastrukturprojekten seit 2018</w:t>
            </w:r>
            <w:bookmarkStart w:id="0" w:name="_GoBack"/>
            <w:bookmarkEnd w:id="0"/>
            <w:r>
              <w:t xml:space="preserve"> </w:t>
            </w:r>
          </w:p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  <w:r w:rsidRPr="006B6D3B">
              <w:rPr>
                <w:b/>
              </w:rPr>
              <w:t>Herleitung</w:t>
            </w:r>
          </w:p>
        </w:tc>
        <w:tc>
          <w:tcPr>
            <w:tcW w:w="6096" w:type="dxa"/>
          </w:tcPr>
          <w:p w:rsidR="006B6D3B" w:rsidRDefault="006B6D3B" w:rsidP="006B6D3B">
            <w:pPr>
              <w:pStyle w:val="Listenabsatz"/>
              <w:numPr>
                <w:ilvl w:val="0"/>
                <w:numId w:val="17"/>
              </w:numPr>
            </w:pPr>
            <w:r>
              <w:t xml:space="preserve">Nach [2] (vgl. folgende Abbildung): Stufe </w:t>
            </w:r>
            <w:r w:rsidR="00C37843">
              <w:t>2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810969">
        <w:trPr>
          <w:trHeight w:val="433"/>
        </w:trPr>
        <w:tc>
          <w:tcPr>
            <w:tcW w:w="3402" w:type="dxa"/>
          </w:tcPr>
          <w:p w:rsidR="003F1ADA" w:rsidRPr="006B6D3B" w:rsidRDefault="006B6D3B" w:rsidP="003F1ADA">
            <w:pPr>
              <w:rPr>
                <w:b/>
              </w:rPr>
            </w:pPr>
            <w:r w:rsidRPr="006B6D3B">
              <w:rPr>
                <w:b/>
              </w:rPr>
              <w:t>Antrag:</w:t>
            </w:r>
          </w:p>
        </w:tc>
        <w:tc>
          <w:tcPr>
            <w:tcW w:w="6096" w:type="dxa"/>
          </w:tcPr>
          <w:p w:rsidR="003F1ADA" w:rsidRDefault="006B6D3B" w:rsidP="00A16FBD">
            <w:r>
              <w:t xml:space="preserve">Ab 1.1.2023 in H-Kat. </w:t>
            </w:r>
            <w:r w:rsidR="00A16FBD">
              <w:t>C</w:t>
            </w:r>
          </w:p>
        </w:tc>
      </w:tr>
    </w:tbl>
    <w:p w:rsidR="00050110" w:rsidRDefault="00050110" w:rsidP="00E04C5D"/>
    <w:p w:rsidR="00EC275F" w:rsidRDefault="003F1ADA" w:rsidP="00EC275F">
      <w:r w:rsidRPr="003F1ADA">
        <w:rPr>
          <w:noProof/>
          <w:lang w:eastAsia="de-CH"/>
        </w:rPr>
        <w:drawing>
          <wp:inline distT="0" distB="0" distL="0" distR="0" wp14:anchorId="5E8CA442" wp14:editId="06FFFAA9">
            <wp:extent cx="6008910" cy="89714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385"/>
                    <a:stretch/>
                  </pic:blipFill>
                  <pic:spPr bwMode="auto">
                    <a:xfrm>
                      <a:off x="0" y="0"/>
                      <a:ext cx="6011545" cy="89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3B" w:rsidRDefault="008E7077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EC4F6" wp14:editId="7746D9AC">
                <wp:simplePos x="0" y="0"/>
                <wp:positionH relativeFrom="column">
                  <wp:posOffset>876611</wp:posOffset>
                </wp:positionH>
                <wp:positionV relativeFrom="paragraph">
                  <wp:posOffset>139293</wp:posOffset>
                </wp:positionV>
                <wp:extent cx="785003" cy="379562"/>
                <wp:effectExtent l="0" t="0" r="15240" b="2095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" cy="3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EFDB" id="Rechteck 13" o:spid="_x0000_s1026" style="position:absolute;margin-left:69pt;margin-top:10.95pt;width:61.8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" filled="f" strokecolor="#00b050" strokeweight="2pt"/>
            </w:pict>
          </mc:Fallback>
        </mc:AlternateContent>
      </w:r>
      <w:r w:rsidR="00A16FB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8B015" wp14:editId="56B7BDB7">
                <wp:simplePos x="0" y="0"/>
                <wp:positionH relativeFrom="column">
                  <wp:posOffset>5543502</wp:posOffset>
                </wp:positionH>
                <wp:positionV relativeFrom="paragraph">
                  <wp:posOffset>128402</wp:posOffset>
                </wp:positionV>
                <wp:extent cx="266352" cy="215660"/>
                <wp:effectExtent l="0" t="0" r="19685" b="1333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52" cy="21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B668" id="Rechteck 12" o:spid="_x0000_s1026" style="position:absolute;margin-left:436.5pt;margin-top:10.1pt;width:20.9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" filled="f" strokecolor="#00b050" strokeweight="2pt"/>
            </w:pict>
          </mc:Fallback>
        </mc:AlternateContent>
      </w:r>
      <w:r w:rsidR="00A16FBD" w:rsidRPr="00A16FBD">
        <w:rPr>
          <w:noProof/>
          <w:lang w:eastAsia="de-CH"/>
        </w:rPr>
        <w:t xml:space="preserve"> </w:t>
      </w:r>
      <w:r>
        <w:rPr>
          <w:noProof/>
          <w:lang w:eastAsia="de-CH"/>
        </w:rPr>
        <w:t xml:space="preserve">   </w:t>
      </w:r>
      <w:r w:rsidRPr="008E7077">
        <w:rPr>
          <w:noProof/>
          <w:lang w:eastAsia="de-CH"/>
        </w:rPr>
        <w:drawing>
          <wp:inline distT="0" distB="0" distL="0" distR="0" wp14:anchorId="3562AC69" wp14:editId="2D212A26">
            <wp:extent cx="6011545" cy="544830"/>
            <wp:effectExtent l="0" t="0" r="825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6B6D3B" w:rsidP="00EC275F"/>
    <w:p w:rsidR="006B6D3B" w:rsidRDefault="00A16FBD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BDCA6" wp14:editId="5C2C8014">
                <wp:simplePos x="0" y="0"/>
                <wp:positionH relativeFrom="column">
                  <wp:posOffset>-3283</wp:posOffset>
                </wp:positionH>
                <wp:positionV relativeFrom="paragraph">
                  <wp:posOffset>453773</wp:posOffset>
                </wp:positionV>
                <wp:extent cx="2880780" cy="275590"/>
                <wp:effectExtent l="0" t="0" r="15240" b="101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780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2B5A4" id="Rechteck 5" o:spid="_x0000_s1026" style="position:absolute;margin-left:-.25pt;margin-top:35.75pt;width:226.8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" filled="f" strokecolor="#00b050" strokeweight="2pt"/>
            </w:pict>
          </mc:Fallback>
        </mc:AlternateContent>
      </w:r>
      <w:r w:rsidR="006B6D3B" w:rsidRPr="006B6D3B">
        <w:rPr>
          <w:noProof/>
          <w:lang w:eastAsia="de-CH"/>
        </w:rPr>
        <w:drawing>
          <wp:inline distT="0" distB="0" distL="0" distR="0" wp14:anchorId="74F20A55" wp14:editId="1F453998">
            <wp:extent cx="6011545" cy="73279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A16FBD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BC562" wp14:editId="6E5030C4">
                <wp:simplePos x="0" y="0"/>
                <wp:positionH relativeFrom="column">
                  <wp:posOffset>1791012</wp:posOffset>
                </wp:positionH>
                <wp:positionV relativeFrom="paragraph">
                  <wp:posOffset>963187</wp:posOffset>
                </wp:positionV>
                <wp:extent cx="612475" cy="215325"/>
                <wp:effectExtent l="0" t="0" r="16510" b="1333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21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762BB" id="Rechteck 16" o:spid="_x0000_s1026" style="position:absolute;margin-left:141pt;margin-top:75.85pt;width:48.25pt;height:1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" filled="f" strokecolor="#00b050" strokeweight="2pt"/>
            </w:pict>
          </mc:Fallback>
        </mc:AlternateContent>
      </w:r>
      <w:r w:rsidR="006B6D3B" w:rsidRPr="006B6D3B">
        <w:rPr>
          <w:noProof/>
          <w:lang w:eastAsia="de-CH"/>
        </w:rPr>
        <w:drawing>
          <wp:inline distT="0" distB="0" distL="0" distR="0" wp14:anchorId="6C725FDC" wp14:editId="3A2306DE">
            <wp:extent cx="6011545" cy="1273810"/>
            <wp:effectExtent l="0" t="0" r="8255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6B6D3B" w:rsidP="00EC275F">
      <w:pPr>
        <w:rPr>
          <w:sz w:val="18"/>
          <w:szCs w:val="18"/>
        </w:rPr>
      </w:pPr>
      <w:r w:rsidRPr="006B6D3B">
        <w:rPr>
          <w:sz w:val="18"/>
          <w:szCs w:val="18"/>
        </w:rPr>
        <w:t>Abb. 1, Auszug aus [2]</w:t>
      </w:r>
    </w:p>
    <w:p w:rsidR="006B6D3B" w:rsidRDefault="006B6D3B" w:rsidP="00EC275F">
      <w:pPr>
        <w:rPr>
          <w:sz w:val="18"/>
          <w:szCs w:val="18"/>
        </w:rPr>
      </w:pPr>
    </w:p>
    <w:p w:rsidR="006B6D3B" w:rsidRPr="006B6D3B" w:rsidRDefault="006B6D3B" w:rsidP="00EC275F">
      <w:r w:rsidRPr="006B6D3B">
        <w:t xml:space="preserve">Beilagen: </w:t>
      </w:r>
      <w:r>
        <w:t xml:space="preserve">CV </w:t>
      </w:r>
    </w:p>
    <w:sectPr w:rsidR="006B6D3B" w:rsidRPr="006B6D3B" w:rsidSect="006B6D3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76" w:right="1021" w:bottom="1418" w:left="1418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44" w:rsidRDefault="00B55B44" w:rsidP="00833AD6">
      <w:pPr>
        <w:spacing w:line="240" w:lineRule="auto"/>
      </w:pPr>
      <w:r>
        <w:separator/>
      </w:r>
    </w:p>
  </w:endnote>
  <w:endnote w:type="continuationSeparator" w:id="0">
    <w:p w:rsidR="00B55B44" w:rsidRDefault="00B55B44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F19D3">
            <w:rPr>
              <w:noProof/>
              <w:spacing w:val="4"/>
              <w:sz w:val="18"/>
              <w:szCs w:val="18"/>
            </w:rPr>
            <w:t>2023 01 18_EP-SIEP_Antrag_Kat-Wechsel_Luethi Tobias.docx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F19D3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C275F" w:rsidRPr="00564542" w:rsidTr="00411722">
      <w:tc>
        <w:tcPr>
          <w:tcW w:w="9457" w:type="dxa"/>
        </w:tcPr>
        <w:p w:rsidR="00EC275F" w:rsidRPr="00564542" w:rsidRDefault="00050110" w:rsidP="00050110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 xml:space="preserve">Verfasser: INGE EPSI, </w:t>
          </w:r>
          <w:proofErr w:type="spellStart"/>
          <w:r>
            <w:rPr>
              <w:spacing w:val="4"/>
              <w:sz w:val="18"/>
              <w:szCs w:val="18"/>
            </w:rPr>
            <w:t>AeBo</w:t>
          </w:r>
          <w:proofErr w:type="spellEnd"/>
          <w:r>
            <w:rPr>
              <w:spacing w:val="4"/>
              <w:sz w:val="18"/>
              <w:szCs w:val="18"/>
            </w:rPr>
            <w:t>, FL</w:t>
          </w:r>
          <w:r>
            <w:rPr>
              <w:spacing w:val="4"/>
              <w:sz w:val="18"/>
              <w:szCs w:val="18"/>
            </w:rPr>
            <w:br/>
          </w:r>
          <w:r w:rsidR="00EC275F" w:rsidRPr="00564542">
            <w:rPr>
              <w:spacing w:val="4"/>
              <w:sz w:val="18"/>
              <w:szCs w:val="18"/>
            </w:rPr>
            <w:fldChar w:fldCharType="begin"/>
          </w:r>
          <w:r w:rsidR="00EC275F"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="00EC275F" w:rsidRPr="00564542">
            <w:rPr>
              <w:spacing w:val="4"/>
              <w:sz w:val="18"/>
              <w:szCs w:val="18"/>
            </w:rPr>
            <w:fldChar w:fldCharType="separate"/>
          </w:r>
          <w:r w:rsidR="002F19D3">
            <w:rPr>
              <w:noProof/>
              <w:spacing w:val="4"/>
              <w:sz w:val="18"/>
              <w:szCs w:val="18"/>
            </w:rPr>
            <w:t>2023 01 18_EP-SIEP_Antrag_Kat-Wechsel_Luethi Tobias.docx</w:t>
          </w:r>
          <w:r w:rsidR="00EC275F" w:rsidRPr="00564542">
            <w:rPr>
              <w:spacing w:val="4"/>
              <w:sz w:val="18"/>
              <w:szCs w:val="18"/>
            </w:rPr>
            <w:fldChar w:fldCharType="end"/>
          </w:r>
          <w:r w:rsidR="00EC275F" w:rsidRPr="00564542">
            <w:rPr>
              <w:spacing w:val="4"/>
              <w:sz w:val="18"/>
              <w:szCs w:val="18"/>
            </w:rPr>
            <w:tab/>
          </w:r>
          <w:r w:rsidR="00EC275F" w:rsidRPr="00564542">
            <w:rPr>
              <w:spacing w:val="4"/>
              <w:sz w:val="18"/>
              <w:szCs w:val="18"/>
            </w:rPr>
            <w:fldChar w:fldCharType="begin"/>
          </w:r>
          <w:r w:rsidR="00EC275F"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="00EC275F" w:rsidRPr="00564542">
            <w:rPr>
              <w:spacing w:val="4"/>
              <w:sz w:val="18"/>
              <w:szCs w:val="18"/>
            </w:rPr>
            <w:fldChar w:fldCharType="separate"/>
          </w:r>
          <w:r w:rsidR="002F19D3">
            <w:rPr>
              <w:noProof/>
              <w:spacing w:val="4"/>
              <w:sz w:val="18"/>
              <w:szCs w:val="18"/>
            </w:rPr>
            <w:t>1</w:t>
          </w:r>
          <w:r w:rsidR="00EC275F"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>/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2F19D3">
            <w:rPr>
              <w:noProof/>
              <w:spacing w:val="4"/>
              <w:sz w:val="18"/>
              <w:szCs w:val="18"/>
            </w:rPr>
            <w:t>1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C275F" w:rsidRPr="00911938" w:rsidRDefault="00EC275F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44" w:rsidRDefault="00B55B44" w:rsidP="00833AD6">
      <w:pPr>
        <w:spacing w:line="240" w:lineRule="auto"/>
      </w:pPr>
      <w:r>
        <w:separator/>
      </w:r>
    </w:p>
  </w:footnote>
  <w:footnote w:type="continuationSeparator" w:id="0">
    <w:p w:rsidR="00B55B44" w:rsidRDefault="00B55B44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4A851F78" wp14:editId="701518F4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050110" w:rsidP="004E27FD">
    <w:pPr>
      <w:pStyle w:val="Kopfzeile"/>
      <w:tabs>
        <w:tab w:val="clear" w:pos="4536"/>
        <w:tab w:val="clear" w:pos="9072"/>
      </w:tabs>
    </w:pPr>
    <w:r>
      <w:t xml:space="preserve">N02, EP SIEP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A3A2A16"/>
    <w:multiLevelType w:val="hybridMultilevel"/>
    <w:tmpl w:val="7DB02D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3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4" w15:restartNumberingAfterBreak="0">
    <w:nsid w:val="60487644"/>
    <w:multiLevelType w:val="hybridMultilevel"/>
    <w:tmpl w:val="9D1CD588"/>
    <w:lvl w:ilvl="0" w:tplc="A66C1BF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44"/>
    <w:rsid w:val="000150FE"/>
    <w:rsid w:val="000233D1"/>
    <w:rsid w:val="000307FF"/>
    <w:rsid w:val="00050110"/>
    <w:rsid w:val="00051A14"/>
    <w:rsid w:val="00101672"/>
    <w:rsid w:val="0014349C"/>
    <w:rsid w:val="00157ED0"/>
    <w:rsid w:val="001C4EC5"/>
    <w:rsid w:val="001D508A"/>
    <w:rsid w:val="00203766"/>
    <w:rsid w:val="00247267"/>
    <w:rsid w:val="00247E69"/>
    <w:rsid w:val="002B2ECD"/>
    <w:rsid w:val="002D5365"/>
    <w:rsid w:val="002F19D3"/>
    <w:rsid w:val="0037506D"/>
    <w:rsid w:val="003F1ADA"/>
    <w:rsid w:val="004007C5"/>
    <w:rsid w:val="00405550"/>
    <w:rsid w:val="00415FA1"/>
    <w:rsid w:val="004A321C"/>
    <w:rsid w:val="004E27FD"/>
    <w:rsid w:val="00564542"/>
    <w:rsid w:val="005A3F61"/>
    <w:rsid w:val="00610B08"/>
    <w:rsid w:val="00673FB3"/>
    <w:rsid w:val="00694E1A"/>
    <w:rsid w:val="006B6D3B"/>
    <w:rsid w:val="006D658C"/>
    <w:rsid w:val="006D6BAA"/>
    <w:rsid w:val="00705AF9"/>
    <w:rsid w:val="007D5EB3"/>
    <w:rsid w:val="007F7D76"/>
    <w:rsid w:val="00810969"/>
    <w:rsid w:val="00833AD6"/>
    <w:rsid w:val="00891DC4"/>
    <w:rsid w:val="008951F9"/>
    <w:rsid w:val="008B0BB8"/>
    <w:rsid w:val="008E7077"/>
    <w:rsid w:val="00911371"/>
    <w:rsid w:val="00911938"/>
    <w:rsid w:val="00925EC8"/>
    <w:rsid w:val="0093042B"/>
    <w:rsid w:val="00984F2A"/>
    <w:rsid w:val="00986E0A"/>
    <w:rsid w:val="009C3309"/>
    <w:rsid w:val="00A16FBD"/>
    <w:rsid w:val="00A2079E"/>
    <w:rsid w:val="00A86C1B"/>
    <w:rsid w:val="00A902B7"/>
    <w:rsid w:val="00B03F52"/>
    <w:rsid w:val="00B23756"/>
    <w:rsid w:val="00B367EE"/>
    <w:rsid w:val="00B55B44"/>
    <w:rsid w:val="00B82832"/>
    <w:rsid w:val="00BB7B3F"/>
    <w:rsid w:val="00BD05A7"/>
    <w:rsid w:val="00BD4C4B"/>
    <w:rsid w:val="00C16F6C"/>
    <w:rsid w:val="00C37843"/>
    <w:rsid w:val="00C55781"/>
    <w:rsid w:val="00D25945"/>
    <w:rsid w:val="00DC3C04"/>
    <w:rsid w:val="00E04C5D"/>
    <w:rsid w:val="00E256F7"/>
    <w:rsid w:val="00E44201"/>
    <w:rsid w:val="00E45529"/>
    <w:rsid w:val="00E47899"/>
    <w:rsid w:val="00E67567"/>
    <w:rsid w:val="00E77214"/>
    <w:rsid w:val="00E93A4D"/>
    <w:rsid w:val="00EC275F"/>
    <w:rsid w:val="00EC746C"/>
    <w:rsid w:val="00F17160"/>
    <w:rsid w:val="00F32A71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04694B68"/>
  <w15:docId w15:val="{427F6F75-8CE3-4864-A11D-BBD56F98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paragraph" w:styleId="Listenabsatz">
    <w:name w:val="List Paragraph"/>
    <w:basedOn w:val="Standard"/>
    <w:uiPriority w:val="34"/>
    <w:rsid w:val="0005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_A4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A0F80-EBBD-4854-9545-5EC0905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07-LeereSeite_mitKopf_A4hoch.dotx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subject/>
  <dc:creator>Falzone Lorenzo</dc:creator>
  <cp:keywords/>
  <dc:description>Version 2019-01</dc:description>
  <cp:lastModifiedBy>Falzone Lorenzo</cp:lastModifiedBy>
  <cp:revision>15</cp:revision>
  <cp:lastPrinted>2023-01-19T12:59:00Z</cp:lastPrinted>
  <dcterms:created xsi:type="dcterms:W3CDTF">2023-01-18T19:59:00Z</dcterms:created>
  <dcterms:modified xsi:type="dcterms:W3CDTF">2023-01-19T12:59:00Z</dcterms:modified>
</cp:coreProperties>
</file>