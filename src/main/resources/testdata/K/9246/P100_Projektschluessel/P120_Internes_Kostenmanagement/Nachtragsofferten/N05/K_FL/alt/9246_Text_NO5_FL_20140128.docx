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5D" w:rsidRPr="00D43F96" w:rsidRDefault="00F30E67" w:rsidP="00E04C5D">
      <w:pPr>
        <w:rPr>
          <w:sz w:val="36"/>
          <w:szCs w:val="36"/>
        </w:rPr>
      </w:pPr>
      <w:r>
        <w:rPr>
          <w:sz w:val="36"/>
          <w:szCs w:val="36"/>
        </w:rPr>
        <w:t xml:space="preserve">Angaben Kunstbauten zu </w:t>
      </w:r>
      <w:r w:rsidR="00D43F96" w:rsidRPr="00D43F96">
        <w:rPr>
          <w:sz w:val="36"/>
          <w:szCs w:val="36"/>
        </w:rPr>
        <w:t>NO</w:t>
      </w:r>
      <w:r>
        <w:rPr>
          <w:sz w:val="36"/>
          <w:szCs w:val="36"/>
        </w:rPr>
        <w:t xml:space="preserve"> Nr. </w:t>
      </w:r>
      <w:r w:rsidR="00D43F96" w:rsidRPr="00D43F96">
        <w:rPr>
          <w:sz w:val="36"/>
          <w:szCs w:val="36"/>
        </w:rPr>
        <w:t>5</w:t>
      </w:r>
    </w:p>
    <w:p w:rsidR="009E4A1D" w:rsidRDefault="009E4A1D" w:rsidP="00E04C5D"/>
    <w:p w:rsidR="009E4A1D" w:rsidRDefault="009E4A1D" w:rsidP="000233D1"/>
    <w:p w:rsidR="009E4A1D" w:rsidRDefault="009E4A1D" w:rsidP="000233D1"/>
    <w:p w:rsidR="000233D1" w:rsidRPr="006D658C" w:rsidRDefault="00D43F96" w:rsidP="006D658C">
      <w:pPr>
        <w:pStyle w:val="berschrift1"/>
      </w:pPr>
      <w:r>
        <w:t>Veränderungen TP3 Kunstbauten</w:t>
      </w:r>
    </w:p>
    <w:p w:rsidR="006D658C" w:rsidRDefault="00D43F96" w:rsidP="006D658C">
      <w:pPr>
        <w:pStyle w:val="berschrift2"/>
      </w:pPr>
      <w:r>
        <w:t>Grundinformationen</w:t>
      </w:r>
    </w:p>
    <w:p w:rsidR="00B12F40" w:rsidRDefault="00E002E0" w:rsidP="00B12F40">
      <w:pPr>
        <w:pStyle w:val="Fliesstext"/>
      </w:pPr>
      <w:r>
        <w:t>Die INGE hat basieren auf der Offerte (Leistungsbeschrieb), den beschriebenen Arbe</w:t>
      </w:r>
      <w:r>
        <w:t>i</w:t>
      </w:r>
      <w:r>
        <w:t>ten, den Baukostenabschätzungen, etc. eine Aufteilung der Objekte in der INGE und e</w:t>
      </w:r>
      <w:r>
        <w:t>i</w:t>
      </w:r>
      <w:r>
        <w:t xml:space="preserve">ne Aufwandabschätzung zwischen den INGE-Partner vorgenommen. </w:t>
      </w:r>
      <w:r w:rsidR="00B12F40">
        <w:t>In der Phase MK / AP wurden die in der Offerte vorgegebenen Stunden (für die Phase MK/AP Total 3'000 Stunden) auf die wesentlichen Arbeitsgattungen verteilt (vgl. Leistungsliste INGE).</w:t>
      </w:r>
    </w:p>
    <w:p w:rsidR="00E002E0" w:rsidRDefault="00E002E0" w:rsidP="00E002E0">
      <w:pPr>
        <w:pStyle w:val="Fliesstext"/>
      </w:pPr>
    </w:p>
    <w:p w:rsidR="00D43F96" w:rsidRDefault="00E002E0" w:rsidP="00D43F96">
      <w:pPr>
        <w:pStyle w:val="Fliesstext"/>
      </w:pPr>
      <w:r>
        <w:t xml:space="preserve">Die Leistungsliste wurde an der </w:t>
      </w:r>
      <w:r w:rsidRPr="00E002E0">
        <w:t>PS 01/13</w:t>
      </w:r>
      <w:r>
        <w:t xml:space="preserve"> dem ASTRA und BHU abgegeben.</w:t>
      </w:r>
    </w:p>
    <w:p w:rsidR="00D43F96" w:rsidRDefault="00D43F96" w:rsidP="00D43F96">
      <w:pPr>
        <w:pStyle w:val="Fliesstext"/>
      </w:pPr>
    </w:p>
    <w:p w:rsidR="00601CDE" w:rsidRDefault="00601CDE" w:rsidP="00D43F96">
      <w:pPr>
        <w:pStyle w:val="Fliesstext"/>
      </w:pPr>
    </w:p>
    <w:p w:rsidR="00601CDE" w:rsidRDefault="00601CDE" w:rsidP="00D43F96">
      <w:pPr>
        <w:pStyle w:val="Fliesstext"/>
      </w:pPr>
    </w:p>
    <w:p w:rsidR="00D43F96" w:rsidRDefault="00E002E0" w:rsidP="00E002E0">
      <w:pPr>
        <w:pStyle w:val="berschrift2"/>
      </w:pPr>
      <w:r>
        <w:t>Abweichung zur Basis</w:t>
      </w:r>
    </w:p>
    <w:p w:rsidR="00E002E0" w:rsidRDefault="00E002E0" w:rsidP="00E002E0">
      <w:pPr>
        <w:pStyle w:val="Fliesstext"/>
      </w:pPr>
    </w:p>
    <w:p w:rsidR="00E002E0" w:rsidRPr="00E002E0" w:rsidRDefault="00E002E0" w:rsidP="00E002E0">
      <w:pPr>
        <w:pStyle w:val="Fliesstext"/>
        <w:rPr>
          <w:b/>
        </w:rPr>
      </w:pPr>
      <w:r w:rsidRPr="00E002E0">
        <w:rPr>
          <w:b/>
        </w:rPr>
        <w:t xml:space="preserve">1. </w:t>
      </w:r>
      <w:r w:rsidR="00F30E67">
        <w:rPr>
          <w:b/>
        </w:rPr>
        <w:t>Bearbeitung und Ausfüllen der Checkliste "</w:t>
      </w:r>
      <w:r w:rsidR="00601CDE">
        <w:rPr>
          <w:b/>
        </w:rPr>
        <w:t>Statische Überprüfungen</w:t>
      </w:r>
      <w:r w:rsidR="00F30E67">
        <w:rPr>
          <w:b/>
        </w:rPr>
        <w:t>"</w:t>
      </w:r>
    </w:p>
    <w:p w:rsidR="00E002E0" w:rsidRPr="00E002E0" w:rsidRDefault="00E002E0" w:rsidP="00E002E0">
      <w:pPr>
        <w:pStyle w:val="Fliesstext"/>
      </w:pPr>
    </w:p>
    <w:p w:rsidR="00D43F96" w:rsidRDefault="00601CDE" w:rsidP="00D43F96">
      <w:pPr>
        <w:pStyle w:val="Fliesstext"/>
      </w:pPr>
      <w:r>
        <w:t xml:space="preserve">Die INGE hat </w:t>
      </w:r>
      <w:r w:rsidR="00F30E67">
        <w:t xml:space="preserve">auf Wunsch ASTRA </w:t>
      </w:r>
      <w:r>
        <w:t xml:space="preserve">ein </w:t>
      </w:r>
      <w:r w:rsidRPr="00601CDE">
        <w:t xml:space="preserve">Arbeitspapier </w:t>
      </w:r>
      <w:r>
        <w:t xml:space="preserve">"Checkliste Bedarf an statischen Überprüfung" erarbeitet. </w:t>
      </w:r>
    </w:p>
    <w:p w:rsidR="00601CDE" w:rsidRPr="00601CDE" w:rsidRDefault="00601CDE" w:rsidP="00601CDE">
      <w:pPr>
        <w:pStyle w:val="Fliesstext"/>
      </w:pPr>
      <w:r w:rsidRPr="00601CDE">
        <w:t xml:space="preserve">Im Arbeitspapier wurde ein Vorgehenskonzept zur Verifikation der Ausgangslage und zum Aufzeigen die Notwendigkeit einer statischen Überprüfung </w:t>
      </w:r>
      <w:r>
        <w:t>empfohlen</w:t>
      </w:r>
      <w:r w:rsidRPr="00601CDE">
        <w:t>. Alle Kuns</w:t>
      </w:r>
      <w:r w:rsidRPr="00601CDE">
        <w:t>t</w:t>
      </w:r>
      <w:r w:rsidRPr="00601CDE">
        <w:t>bauten, für welche eine statische Überprüfung im EK empfohlen wurde oder unklare Vorgaben bestehen, wurden behandelt (im Sinne einer Verifikation).</w:t>
      </w:r>
      <w:r w:rsidR="00A6328A">
        <w:t xml:space="preserve"> </w:t>
      </w:r>
    </w:p>
    <w:p w:rsidR="00D43F96" w:rsidRDefault="00D43F96" w:rsidP="00D43F96">
      <w:pPr>
        <w:pStyle w:val="Fliesstext"/>
      </w:pPr>
    </w:p>
    <w:p w:rsidR="00D43F96" w:rsidRDefault="00601CDE" w:rsidP="00D43F96">
      <w:pPr>
        <w:pStyle w:val="Fliesstext"/>
      </w:pPr>
      <w:r>
        <w:t>Für die Bearbeitung der Checkliste und die grobe Verifikation der Evaluationskriterien ist ein Mehraufwand en</w:t>
      </w:r>
      <w:r w:rsidR="005702E6">
        <w:t>t</w:t>
      </w:r>
      <w:r>
        <w:t>standen.</w:t>
      </w:r>
    </w:p>
    <w:p w:rsidR="00D43F96" w:rsidRDefault="00D43F96" w:rsidP="00D43F96">
      <w:pPr>
        <w:pStyle w:val="Fliesstext"/>
      </w:pPr>
    </w:p>
    <w:p w:rsidR="00F30E67" w:rsidRDefault="00F30E67" w:rsidP="00D43F96">
      <w:pPr>
        <w:pStyle w:val="Fliesstext"/>
      </w:pPr>
    </w:p>
    <w:p w:rsidR="00B46595" w:rsidRDefault="00F30E67" w:rsidP="00F30E67">
      <w:pPr>
        <w:pStyle w:val="Fliesstext"/>
        <w:rPr>
          <w:b/>
        </w:rPr>
      </w:pPr>
      <w:r>
        <w:rPr>
          <w:b/>
        </w:rPr>
        <w:t>2</w:t>
      </w:r>
      <w:r w:rsidRPr="00E002E0">
        <w:rPr>
          <w:b/>
        </w:rPr>
        <w:t xml:space="preserve">. </w:t>
      </w:r>
      <w:r w:rsidR="00B46595">
        <w:rPr>
          <w:b/>
        </w:rPr>
        <w:t>Statik</w:t>
      </w:r>
    </w:p>
    <w:p w:rsidR="008B0B9B" w:rsidRDefault="008B0B9B" w:rsidP="00F30E67">
      <w:pPr>
        <w:pStyle w:val="Fliesstext"/>
        <w:rPr>
          <w:b/>
        </w:rPr>
      </w:pPr>
    </w:p>
    <w:p w:rsidR="00F30E67" w:rsidRPr="00E002E0" w:rsidRDefault="00B46595" w:rsidP="00F30E67">
      <w:pPr>
        <w:pStyle w:val="Fliesstext"/>
        <w:rPr>
          <w:b/>
        </w:rPr>
      </w:pPr>
      <w:r>
        <w:rPr>
          <w:b/>
        </w:rPr>
        <w:t xml:space="preserve">2.1 </w:t>
      </w:r>
      <w:r w:rsidR="00F30E67">
        <w:rPr>
          <w:b/>
        </w:rPr>
        <w:t>Statische Überprüfungen</w:t>
      </w:r>
    </w:p>
    <w:p w:rsidR="00F30E67" w:rsidRDefault="00F30E67" w:rsidP="00D43F96">
      <w:pPr>
        <w:pStyle w:val="Fliesstext"/>
      </w:pPr>
    </w:p>
    <w:p w:rsidR="005702E6" w:rsidRDefault="005702E6" w:rsidP="005702E6">
      <w:pPr>
        <w:pStyle w:val="Fliesstext"/>
      </w:pPr>
      <w:r>
        <w:t xml:space="preserve">Die Ergebnisse der </w:t>
      </w:r>
      <w:r w:rsidR="00A6328A">
        <w:t xml:space="preserve">Checkliste "Statische Überprüfungen" </w:t>
      </w:r>
      <w:r>
        <w:t xml:space="preserve">hat ein </w:t>
      </w:r>
      <w:r w:rsidRPr="005702E6">
        <w:t>Bedarf einer statischen Überprüfung</w:t>
      </w:r>
      <w:r>
        <w:t xml:space="preserve"> f</w:t>
      </w:r>
      <w:r w:rsidRPr="005702E6">
        <w:t xml:space="preserve">ür </w:t>
      </w:r>
      <w:r>
        <w:t>folgende</w:t>
      </w:r>
      <w:r w:rsidRPr="005702E6">
        <w:t xml:space="preserve"> aufgeführten Brücken und Überführungen </w:t>
      </w:r>
      <w:r>
        <w:t>ergeben:</w:t>
      </w:r>
    </w:p>
    <w:p w:rsidR="005702E6" w:rsidRPr="005702E6" w:rsidRDefault="005702E6" w:rsidP="005702E6">
      <w:pPr>
        <w:pStyle w:val="Fliesstext"/>
      </w:pPr>
    </w:p>
    <w:p w:rsidR="005702E6" w:rsidRPr="005702E6" w:rsidRDefault="005702E6" w:rsidP="005702E6">
      <w:pPr>
        <w:pStyle w:val="Fliesstext"/>
      </w:pPr>
      <w:r w:rsidRPr="005702E6">
        <w:t>Brücken: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1.407.1 Viadukt Oberburg (LU)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1.407.2 Viadukt Oberburg (BS)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1.421.1 Brücke Eptingen (LU)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1.421.2 Brücke Eptingen (BS)</w:t>
      </w:r>
    </w:p>
    <w:p w:rsidR="005702E6" w:rsidRPr="005702E6" w:rsidRDefault="005702E6" w:rsidP="005702E6">
      <w:pPr>
        <w:pStyle w:val="Fliesstext"/>
      </w:pPr>
    </w:p>
    <w:p w:rsidR="005702E6" w:rsidRPr="005702E6" w:rsidRDefault="005702E6" w:rsidP="005702E6">
      <w:pPr>
        <w:pStyle w:val="Fliesstext"/>
      </w:pPr>
      <w:r w:rsidRPr="005702E6">
        <w:t>Überführungen: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1.530 UEF Zubringer AS Sissach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1.670 UEF </w:t>
      </w:r>
      <w:proofErr w:type="spellStart"/>
      <w:r w:rsidRPr="005702E6">
        <w:t>UEF</w:t>
      </w:r>
      <w:proofErr w:type="spellEnd"/>
      <w:r w:rsidRPr="005702E6">
        <w:t xml:space="preserve"> </w:t>
      </w:r>
      <w:proofErr w:type="spellStart"/>
      <w:r w:rsidRPr="005702E6">
        <w:t>Steinler</w:t>
      </w:r>
      <w:proofErr w:type="spellEnd"/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 xml:space="preserve">1.674 UEF </w:t>
      </w:r>
      <w:proofErr w:type="spellStart"/>
      <w:r w:rsidRPr="005702E6">
        <w:t>Bisnacht</w:t>
      </w:r>
      <w:proofErr w:type="spellEnd"/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lastRenderedPageBreak/>
        <w:t>1.683.1 UNF AS Diegten (LU)</w:t>
      </w:r>
    </w:p>
    <w:p w:rsidR="005702E6" w:rsidRPr="005702E6" w:rsidRDefault="005702E6" w:rsidP="005702E6">
      <w:pPr>
        <w:pStyle w:val="Fliesstext"/>
        <w:numPr>
          <w:ilvl w:val="0"/>
          <w:numId w:val="17"/>
        </w:numPr>
      </w:pPr>
      <w:r w:rsidRPr="005702E6">
        <w:t>1.683.2 UNF AS Diegten (BS)</w:t>
      </w:r>
    </w:p>
    <w:p w:rsidR="008B0B9B" w:rsidRDefault="008B0B9B" w:rsidP="00D43F96">
      <w:pPr>
        <w:pStyle w:val="Fliesstext"/>
      </w:pPr>
    </w:p>
    <w:p w:rsidR="00E8471E" w:rsidRDefault="00A6328A" w:rsidP="00D43F96">
      <w:pPr>
        <w:pStyle w:val="Fliesstext"/>
      </w:pPr>
      <w:r>
        <w:t xml:space="preserve">Für </w:t>
      </w:r>
      <w:r w:rsidR="00E8471E">
        <w:t>folgende</w:t>
      </w:r>
      <w:r>
        <w:t xml:space="preserve"> Leistungen ist kein Stundenbudget in der Leistungsliste vorhanden</w:t>
      </w:r>
      <w:r w:rsidR="00E8471E">
        <w:t>:</w:t>
      </w:r>
    </w:p>
    <w:p w:rsidR="00A6328A" w:rsidRDefault="00E8471E" w:rsidP="00E8471E">
      <w:pPr>
        <w:pStyle w:val="Fliesstext"/>
        <w:numPr>
          <w:ilvl w:val="0"/>
          <w:numId w:val="17"/>
        </w:numPr>
      </w:pPr>
      <w:r>
        <w:t>Studie der Bauakten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Erstellen der Nutzungsvereinbarung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Erstellen der Projektbasis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Modellierung und Durchführung der statischen Überprüfung</w:t>
      </w:r>
    </w:p>
    <w:p w:rsidR="00E8471E" w:rsidRDefault="00E8471E" w:rsidP="00E8471E">
      <w:pPr>
        <w:pStyle w:val="Fliesstext"/>
        <w:numPr>
          <w:ilvl w:val="0"/>
          <w:numId w:val="17"/>
        </w:numPr>
      </w:pPr>
      <w:r>
        <w:t>Massnahmenvorschlag</w:t>
      </w:r>
    </w:p>
    <w:p w:rsidR="00A6328A" w:rsidRDefault="00A6328A" w:rsidP="00D43F96">
      <w:pPr>
        <w:pStyle w:val="Fliesstext"/>
      </w:pPr>
    </w:p>
    <w:p w:rsidR="00B46595" w:rsidRDefault="00B46595" w:rsidP="00D43F96">
      <w:pPr>
        <w:pStyle w:val="Fliesstext"/>
      </w:pPr>
    </w:p>
    <w:p w:rsidR="00B46595" w:rsidRPr="00A22355" w:rsidRDefault="00B46595" w:rsidP="00B46595">
      <w:pPr>
        <w:pStyle w:val="Fliesstext"/>
        <w:rPr>
          <w:b/>
        </w:rPr>
      </w:pPr>
      <w:r>
        <w:rPr>
          <w:b/>
        </w:rPr>
        <w:t xml:space="preserve">2.2 </w:t>
      </w:r>
      <w:r w:rsidRPr="00A22355">
        <w:rPr>
          <w:b/>
        </w:rPr>
        <w:t>Mehraufwand statische Überprüfung / Dimensionierungen</w:t>
      </w:r>
      <w:r>
        <w:rPr>
          <w:b/>
        </w:rPr>
        <w:t xml:space="preserve"> Brücken</w:t>
      </w:r>
    </w:p>
    <w:p w:rsidR="00B46595" w:rsidRPr="00A22355" w:rsidRDefault="00B46595" w:rsidP="00B46595">
      <w:pPr>
        <w:pStyle w:val="Fliesstext"/>
      </w:pPr>
    </w:p>
    <w:p w:rsidR="00B46595" w:rsidRDefault="00B46595" w:rsidP="00B46595">
      <w:pPr>
        <w:pStyle w:val="Fliesstext"/>
      </w:pPr>
      <w:r w:rsidRPr="00A22355">
        <w:t>Die statische Überprüfung der Brücken Lindenacker (Objekt 1.405) erforderte ein une</w:t>
      </w:r>
      <w:r w:rsidRPr="00A22355">
        <w:t>r</w:t>
      </w:r>
      <w:r w:rsidRPr="00A22355">
        <w:t>wartet grosser Mehraufwand. Aufgrund des hohen statischen Ausnutzungsgrades wurde eine detaillierte Berechnung am 3D-Schalenmodell notwendig. Die gewählte Modelli</w:t>
      </w:r>
      <w:r w:rsidRPr="00A22355">
        <w:t>e</w:t>
      </w:r>
      <w:r w:rsidRPr="00A22355">
        <w:t>rung erlaubt eine präzise Berechnung der Traglastfaktoren, was wiederum verbindliche und genaue Aussagen über die Tragreserven oder Defizite erlaubt. Bei berechnetem D</w:t>
      </w:r>
      <w:r w:rsidRPr="00A22355">
        <w:t>e</w:t>
      </w:r>
      <w:r w:rsidRPr="00A22355">
        <w:t>fizit ermöglicht das Berechnungsmodell die Dimensionierung von wirtschaftlichen Ve</w:t>
      </w:r>
      <w:r w:rsidRPr="00A22355">
        <w:t>r</w:t>
      </w:r>
      <w:r w:rsidRPr="00A22355">
        <w:t>stärkungsvarianten. Bezüglich letzterem können mit dem gewählten Modell zudem die Nachweise für erforderliche Verstärkungsmassnahmen in der Phase Massnahmenpr</w:t>
      </w:r>
      <w:r w:rsidRPr="00A22355">
        <w:t>o</w:t>
      </w:r>
      <w:r w:rsidRPr="00A22355">
        <w:t xml:space="preserve">jekt mit verhältnismässig geringem Aufwand erbracht werden. </w:t>
      </w:r>
    </w:p>
    <w:p w:rsidR="00B46595" w:rsidRPr="00A22355" w:rsidRDefault="00B46595" w:rsidP="00B46595">
      <w:pPr>
        <w:pStyle w:val="Fliesstext"/>
      </w:pPr>
    </w:p>
    <w:p w:rsidR="00B46595" w:rsidRPr="00A22355" w:rsidRDefault="00B46595" w:rsidP="00B46595">
      <w:pPr>
        <w:pStyle w:val="Fliesstext"/>
      </w:pPr>
      <w:r w:rsidRPr="00A22355">
        <w:t xml:space="preserve">Die Überprüfung der </w:t>
      </w:r>
      <w:proofErr w:type="spellStart"/>
      <w:r w:rsidRPr="00A22355">
        <w:t>Erdbebebertüchtigungsmassnahmen</w:t>
      </w:r>
      <w:proofErr w:type="spellEnd"/>
      <w:r w:rsidRPr="00A22355">
        <w:t xml:space="preserve"> bei den Brücken Oberburg Eptingen erfordert ebenfalls einen unerwarteten Mehraufwand. Die Überprüfung musste an einem unabhängigen Berechnungsmodel mittels einer detaillierten Berechnung durchgeführt werden. Aufgrund unterschiedlicher Stützensteifigkeiten musste im Intere</w:t>
      </w:r>
      <w:r w:rsidRPr="00A22355">
        <w:t>s</w:t>
      </w:r>
      <w:r w:rsidRPr="00A22355">
        <w:t xml:space="preserve">se wirtschaftlicher Lösungsansätze bei 3 von 4 Stützen eine separate Dimensionierung der Verstärkungsmassnahmen durchgeführt werden. Bei der Modellierung wurde auch darauf geachtet, dass die beantragten zusätzlichen statischen Überprüfungen gemäss Checkliste </w:t>
      </w:r>
      <w:r>
        <w:t>"Statische Überprüfung"</w:t>
      </w:r>
      <w:r w:rsidRPr="00A22355">
        <w:t xml:space="preserve"> mit verhältnismässig kleinem Aufwand erbracht we</w:t>
      </w:r>
      <w:r w:rsidRPr="00A22355">
        <w:t>r</w:t>
      </w:r>
      <w:r w:rsidRPr="00A22355">
        <w:t xml:space="preserve">den können. </w:t>
      </w:r>
    </w:p>
    <w:p w:rsidR="00B46595" w:rsidRDefault="00B46595" w:rsidP="00D43F96">
      <w:pPr>
        <w:pStyle w:val="Fliesstext"/>
      </w:pPr>
    </w:p>
    <w:p w:rsidR="00B46595" w:rsidRDefault="00B46595" w:rsidP="00D43F96">
      <w:pPr>
        <w:pStyle w:val="Fliesstext"/>
      </w:pPr>
    </w:p>
    <w:p w:rsidR="00A6328A" w:rsidRPr="005702E6" w:rsidRDefault="00A6328A" w:rsidP="00D43F96">
      <w:pPr>
        <w:pStyle w:val="Fliesstext"/>
      </w:pPr>
    </w:p>
    <w:p w:rsidR="00F30E67" w:rsidRPr="00E002E0" w:rsidRDefault="00F30E67" w:rsidP="00F30E67">
      <w:pPr>
        <w:pStyle w:val="Fliesstext"/>
        <w:rPr>
          <w:b/>
        </w:rPr>
      </w:pPr>
      <w:r>
        <w:rPr>
          <w:b/>
        </w:rPr>
        <w:t>3</w:t>
      </w:r>
      <w:r w:rsidRPr="00E002E0">
        <w:rPr>
          <w:b/>
        </w:rPr>
        <w:t xml:space="preserve">. </w:t>
      </w:r>
      <w:r w:rsidR="008F6A03" w:rsidRPr="008F6A03">
        <w:rPr>
          <w:b/>
        </w:rPr>
        <w:t>Mehraufwand Überprüfungsbericht</w:t>
      </w:r>
      <w:r w:rsidR="008F6A03">
        <w:rPr>
          <w:b/>
        </w:rPr>
        <w:t xml:space="preserve">e </w:t>
      </w:r>
      <w:r w:rsidR="00B46595" w:rsidRPr="00B46595">
        <w:rPr>
          <w:b/>
        </w:rPr>
        <w:t>und weitere MK-Unterlagen</w:t>
      </w:r>
    </w:p>
    <w:p w:rsidR="00D43F96" w:rsidRDefault="00D43F96" w:rsidP="00D43F96">
      <w:pPr>
        <w:pStyle w:val="Fliesstext"/>
      </w:pPr>
    </w:p>
    <w:p w:rsidR="008F6A03" w:rsidRDefault="008F6A03" w:rsidP="008F6A03">
      <w:pPr>
        <w:pStyle w:val="Fliesstext"/>
      </w:pPr>
      <w:r w:rsidRPr="008F6A03">
        <w:t>Die Zustandsbeurteilung erfolgte im EK auf den Grundlagen von älteren Inspektionsr</w:t>
      </w:r>
      <w:r w:rsidRPr="008F6A03">
        <w:t>e</w:t>
      </w:r>
      <w:r w:rsidRPr="008F6A03">
        <w:t>sultaten aus dem Jahre 2008, welche im Rahmen des betrieblichen Unterhalts durchg</w:t>
      </w:r>
      <w:r w:rsidRPr="008F6A03">
        <w:t>e</w:t>
      </w:r>
      <w:r w:rsidRPr="008F6A03">
        <w:t>führt wurden. Resultate aus Materialprüfungen oder Messungen wurden in die Betrac</w:t>
      </w:r>
      <w:r w:rsidRPr="008F6A03">
        <w:t>h</w:t>
      </w:r>
      <w:r w:rsidRPr="008F6A03">
        <w:t>tung nicht miteinbezogen, da keine aktuellen vorhanden waren. Mit den angeordneten Materialprüfungen und Hauptinspektionen im Jahre 2012/2013 wurden vorhandene I</w:t>
      </w:r>
      <w:r w:rsidRPr="008F6A03">
        <w:t>n</w:t>
      </w:r>
      <w:r w:rsidRPr="008F6A03">
        <w:t>formationslücken weitestgehend geschlossen.</w:t>
      </w:r>
    </w:p>
    <w:p w:rsidR="008F6A03" w:rsidRDefault="008F6A03" w:rsidP="008F6A03">
      <w:pPr>
        <w:pStyle w:val="Fliesstext"/>
      </w:pPr>
    </w:p>
    <w:p w:rsidR="008F6A03" w:rsidRDefault="008F6A03" w:rsidP="008F6A03">
      <w:pPr>
        <w:pStyle w:val="Fliesstext"/>
      </w:pPr>
      <w:r>
        <w:t xml:space="preserve">In der PS 02/13 hat das ASTRA mitgeteilt, dass bei Objekten mit Zustandsklasse 1 - 2, grundsätzlich keine </w:t>
      </w:r>
      <w:r w:rsidRPr="00B12F40">
        <w:t>bauliche</w:t>
      </w:r>
      <w:r>
        <w:t>n</w:t>
      </w:r>
      <w:r w:rsidRPr="00B12F40">
        <w:t xml:space="preserve"> Massnahmen erforderlich</w:t>
      </w:r>
      <w:r>
        <w:t xml:space="preserve"> sind (Entscheid EK II). </w:t>
      </w:r>
      <w:r w:rsidRPr="00B12F40">
        <w:t>Alle</w:t>
      </w:r>
      <w:r w:rsidRPr="00B12F40">
        <w:t>r</w:t>
      </w:r>
      <w:r w:rsidRPr="00B12F40">
        <w:t>dings</w:t>
      </w:r>
      <w:r>
        <w:t xml:space="preserve"> dürfen diese </w:t>
      </w:r>
      <w:r w:rsidRPr="00B12F40">
        <w:t>Objekt</w:t>
      </w:r>
      <w:r>
        <w:t>e</w:t>
      </w:r>
      <w:r w:rsidRPr="00B12F40">
        <w:t xml:space="preserve"> nicht gänzlich </w:t>
      </w:r>
      <w:r>
        <w:t>"</w:t>
      </w:r>
      <w:r w:rsidRPr="00B12F40">
        <w:t>weglassen</w:t>
      </w:r>
      <w:r>
        <w:t>" werden.</w:t>
      </w:r>
    </w:p>
    <w:p w:rsidR="008F6A03" w:rsidRDefault="008F6A03" w:rsidP="008F6A03">
      <w:pPr>
        <w:pStyle w:val="Fliesstext"/>
      </w:pPr>
    </w:p>
    <w:p w:rsidR="008F6A03" w:rsidRDefault="008F6A03" w:rsidP="008F6A03">
      <w:pPr>
        <w:pStyle w:val="Fliesstext"/>
      </w:pPr>
      <w:r w:rsidRPr="008F6A03">
        <w:lastRenderedPageBreak/>
        <w:t xml:space="preserve">Im Sinne der Übersichtlichkeit und im Interesse der Erkennung der Zusammenhänge ist/war es für die Ausarbeitung der </w:t>
      </w:r>
      <w:proofErr w:type="spellStart"/>
      <w:r w:rsidRPr="008F6A03">
        <w:t>MK’s</w:t>
      </w:r>
      <w:proofErr w:type="spellEnd"/>
      <w:r w:rsidRPr="008F6A03">
        <w:t xml:space="preserve"> </w:t>
      </w:r>
      <w:r>
        <w:t xml:space="preserve">Kunstbauten </w:t>
      </w:r>
      <w:r w:rsidRPr="008F6A03">
        <w:t>zwingend erforderlich, die B</w:t>
      </w:r>
      <w:r w:rsidRPr="008F6A03">
        <w:t>e</w:t>
      </w:r>
      <w:r w:rsidRPr="008F6A03">
        <w:t xml:space="preserve">obachtungen aus der Hauptinspektion und die Resultate der materialtechnologischen Untersuchungen pro Bauteil gegenüberzustellen bzw. zu beurteilen. Dies erforderte auch die Erstellung von separaten Überprüfungsberichten für </w:t>
      </w:r>
      <w:r>
        <w:t>alle Kunstbauten</w:t>
      </w:r>
      <w:r w:rsidRPr="008F6A03">
        <w:t>. Vorgesehen war jedoch „nur“ eine Überarbeitung des Überprüfungsberichts EK. Nebst dem Mehrau</w:t>
      </w:r>
      <w:r w:rsidRPr="008F6A03">
        <w:t>f</w:t>
      </w:r>
      <w:r w:rsidRPr="008F6A03">
        <w:t>wand für die Erstellung der Überprüfungsberichte nahm zudem die Analyse der Berichte Hauptinspektion und Materialprüfungen unerwartet viel Zeit in Anspruch.</w:t>
      </w:r>
    </w:p>
    <w:p w:rsidR="008F6A03" w:rsidRDefault="008F6A03" w:rsidP="00B12F40">
      <w:pPr>
        <w:pStyle w:val="Fliesstext"/>
      </w:pPr>
    </w:p>
    <w:p w:rsidR="00B12F40" w:rsidRDefault="00B12F40" w:rsidP="00B12F40">
      <w:pPr>
        <w:pStyle w:val="Fliesstext"/>
      </w:pPr>
      <w:r>
        <w:t xml:space="preserve">Folglich </w:t>
      </w:r>
      <w:r w:rsidR="00E8471E">
        <w:t>sind</w:t>
      </w:r>
      <w:r>
        <w:t xml:space="preserve"> im MK </w:t>
      </w:r>
      <w:r w:rsidR="00E8471E">
        <w:t xml:space="preserve">auch </w:t>
      </w:r>
      <w:r>
        <w:t xml:space="preserve">bei </w:t>
      </w:r>
      <w:r w:rsidR="002E6529">
        <w:t>Kunstbauten, welche gemäss EK II keine Massnahmen e</w:t>
      </w:r>
      <w:r w:rsidR="002E6529">
        <w:t>r</w:t>
      </w:r>
      <w:r w:rsidR="002E6529">
        <w:t xml:space="preserve">forderlich sind, </w:t>
      </w:r>
      <w:r>
        <w:t xml:space="preserve">folgende Leistungen </w:t>
      </w:r>
      <w:r w:rsidR="008F6A03">
        <w:t>zu erbringen</w:t>
      </w:r>
      <w:r>
        <w:t>: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Grundlagebeschaffung, Studie der vorhandenen Bauakten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Einarbeiten , z.T. Begehung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Auswertung und Beurteilung der HI der GE</w:t>
      </w:r>
    </w:p>
    <w:p w:rsidR="00B12F40" w:rsidRDefault="00B12F40" w:rsidP="00B12F40">
      <w:pPr>
        <w:pStyle w:val="Fliesstext"/>
        <w:numPr>
          <w:ilvl w:val="0"/>
          <w:numId w:val="17"/>
        </w:numPr>
      </w:pPr>
      <w:r>
        <w:t>Auswertung und Beurteilung der MTU der Baulabor</w:t>
      </w:r>
    </w:p>
    <w:p w:rsidR="008F6A03" w:rsidRDefault="008F6A03" w:rsidP="00B12F40">
      <w:pPr>
        <w:pStyle w:val="Fliesstext"/>
        <w:numPr>
          <w:ilvl w:val="0"/>
          <w:numId w:val="17"/>
        </w:numPr>
      </w:pPr>
      <w:r>
        <w:t>Auswertung von Kanal-TV bei Werkleitungskanälen und Bachdurchlässen</w:t>
      </w:r>
    </w:p>
    <w:p w:rsidR="00B12F40" w:rsidRDefault="00E8471E" w:rsidP="00B12F40">
      <w:pPr>
        <w:pStyle w:val="Fliesstext"/>
        <w:numPr>
          <w:ilvl w:val="0"/>
          <w:numId w:val="17"/>
        </w:numPr>
      </w:pPr>
      <w:r>
        <w:t>Erstellung</w:t>
      </w:r>
      <w:r w:rsidR="00B12F40">
        <w:t xml:space="preserve"> der Überprüfungsberichte</w:t>
      </w:r>
    </w:p>
    <w:p w:rsidR="00B12F40" w:rsidRDefault="00E8471E" w:rsidP="00B12F40">
      <w:pPr>
        <w:pStyle w:val="Fliesstext"/>
        <w:numPr>
          <w:ilvl w:val="0"/>
          <w:numId w:val="17"/>
        </w:numPr>
      </w:pPr>
      <w:r>
        <w:t>Erstellung</w:t>
      </w:r>
      <w:r w:rsidR="008F6A03">
        <w:t xml:space="preserve"> / Angaben in t</w:t>
      </w:r>
      <w:r>
        <w:t>echnische</w:t>
      </w:r>
      <w:r w:rsidR="008F6A03">
        <w:t>n</w:t>
      </w:r>
      <w:r>
        <w:t xml:space="preserve"> Berichte</w:t>
      </w:r>
      <w:r w:rsidR="008F6A03">
        <w:t>n</w:t>
      </w:r>
    </w:p>
    <w:p w:rsidR="00B46595" w:rsidRDefault="00B46595" w:rsidP="00B12F40">
      <w:pPr>
        <w:pStyle w:val="Fliesstext"/>
        <w:numPr>
          <w:ilvl w:val="0"/>
          <w:numId w:val="17"/>
        </w:numPr>
      </w:pPr>
      <w:r>
        <w:t>z.T. Planbearbeitung</w:t>
      </w:r>
    </w:p>
    <w:p w:rsidR="00B46595" w:rsidRDefault="00B46595" w:rsidP="00B12F40">
      <w:pPr>
        <w:pStyle w:val="Fliesstext"/>
        <w:numPr>
          <w:ilvl w:val="0"/>
          <w:numId w:val="17"/>
        </w:numPr>
      </w:pPr>
      <w:r>
        <w:t>z.T. Kostenvoranschlag</w:t>
      </w:r>
    </w:p>
    <w:p w:rsidR="00B12F40" w:rsidRDefault="00B12F40" w:rsidP="00F30E67">
      <w:pPr>
        <w:pStyle w:val="Fliesstext"/>
      </w:pPr>
    </w:p>
    <w:p w:rsidR="00E8471E" w:rsidRDefault="00E8471E" w:rsidP="00F30E67">
      <w:pPr>
        <w:pStyle w:val="Fliesstext"/>
      </w:pPr>
      <w:r>
        <w:t>Durch die Erfassung von Sammelberichten bei ähnlichen Objekten (Unterführungen, Bachdurchlässe, etc.) konnte der Mehraufwand reduziert werden.</w:t>
      </w:r>
    </w:p>
    <w:p w:rsidR="008F6A03" w:rsidRDefault="008F6A03" w:rsidP="008F6A03">
      <w:pPr>
        <w:pStyle w:val="Fliesstext"/>
        <w:rPr>
          <w:b/>
        </w:rPr>
      </w:pPr>
    </w:p>
    <w:p w:rsidR="00604AEB" w:rsidRDefault="00604AEB" w:rsidP="008F6A03">
      <w:pPr>
        <w:pStyle w:val="Fliesstext"/>
        <w:rPr>
          <w:b/>
        </w:rPr>
      </w:pPr>
    </w:p>
    <w:p w:rsidR="00F30E67" w:rsidRPr="008F6A03" w:rsidRDefault="008F6A03" w:rsidP="008F6A03">
      <w:pPr>
        <w:pStyle w:val="Fliesstext"/>
        <w:rPr>
          <w:b/>
        </w:rPr>
      </w:pPr>
      <w:r>
        <w:rPr>
          <w:b/>
        </w:rPr>
        <w:t xml:space="preserve">4. </w:t>
      </w:r>
      <w:r w:rsidR="00F30E67" w:rsidRPr="008F6A03">
        <w:rPr>
          <w:b/>
        </w:rPr>
        <w:t>Mehraufwand zusätzliche Inspektionen</w:t>
      </w:r>
    </w:p>
    <w:p w:rsidR="00F30E67" w:rsidRPr="008F6A03" w:rsidRDefault="00F30E67" w:rsidP="008F6A03">
      <w:pPr>
        <w:pStyle w:val="Fliesstext"/>
      </w:pPr>
    </w:p>
    <w:p w:rsidR="00F30E67" w:rsidRPr="00A22355" w:rsidRDefault="00F30E67" w:rsidP="00A22355">
      <w:pPr>
        <w:pStyle w:val="Fliesstext"/>
      </w:pPr>
      <w:r w:rsidRPr="00A22355">
        <w:t>Bei der Analyse bzw. der Beurteilung der im Jahre 2012/2013 durchgeführten Inspekt</w:t>
      </w:r>
      <w:r w:rsidRPr="00A22355">
        <w:t>i</w:t>
      </w:r>
      <w:r w:rsidRPr="00A22355">
        <w:t>onsresultate wurde festgestellt, dass für die Ausarbeitung des MK zusätzliche Überpr</w:t>
      </w:r>
      <w:r w:rsidRPr="00A22355">
        <w:t>ü</w:t>
      </w:r>
      <w:r w:rsidRPr="00A22355">
        <w:t>fungen am Objekt erforderlich werden. Diese wurden in einem Antrag zusammengestellt und der Bauherrschaft zur Genehmigung abgegeben</w:t>
      </w:r>
      <w:r w:rsidR="00A22355" w:rsidRPr="00A22355">
        <w:t xml:space="preserve"> (Entscheid ASTRA offen)</w:t>
      </w:r>
      <w:r w:rsidRPr="00A22355">
        <w:t>. Die z</w:t>
      </w:r>
      <w:r w:rsidRPr="00A22355">
        <w:t>u</w:t>
      </w:r>
      <w:r w:rsidRPr="00A22355">
        <w:t>sätzlichen Inspektionsarbeiten können zum Teil durch die INGE durchgeführt werden. Einige Inspektionsarbeiten müssen jedoch von einem Spezialisten Brückenlager und e</w:t>
      </w:r>
      <w:r w:rsidRPr="00A22355">
        <w:t>i</w:t>
      </w:r>
      <w:r w:rsidRPr="00A22355">
        <w:t>nem Baulabor ausgeführt werden. Benötigte Belagsfenster müssen von einer Bauunte</w:t>
      </w:r>
      <w:r w:rsidRPr="00A22355">
        <w:t>r</w:t>
      </w:r>
      <w:r w:rsidRPr="00A22355">
        <w:t>nehmung ausgeführt werden. Die Festlegung, die Organisation und Begleitung Dritter und Durchführung der INGE-Inspektionen verursachen einen zusätzlichen Mehraufwand.</w:t>
      </w:r>
    </w:p>
    <w:p w:rsidR="00F30E67" w:rsidRDefault="00F30E67" w:rsidP="00A22355">
      <w:pPr>
        <w:pStyle w:val="Fliesstext"/>
      </w:pPr>
    </w:p>
    <w:p w:rsidR="00A22355" w:rsidRDefault="00A22355" w:rsidP="00A22355">
      <w:pPr>
        <w:pStyle w:val="Fliesstext"/>
      </w:pPr>
    </w:p>
    <w:p w:rsidR="00A22355" w:rsidRPr="00A22355" w:rsidRDefault="00A22355" w:rsidP="00A22355">
      <w:pPr>
        <w:pStyle w:val="Fliesstext"/>
      </w:pPr>
    </w:p>
    <w:p w:rsidR="00F30E67" w:rsidRDefault="00F30E67" w:rsidP="00A22355">
      <w:pPr>
        <w:pStyle w:val="Fliesstext"/>
      </w:pPr>
    </w:p>
    <w:p w:rsidR="0000657D" w:rsidRPr="00A22355" w:rsidRDefault="0000657D" w:rsidP="00A22355">
      <w:pPr>
        <w:pStyle w:val="Fliesstext"/>
      </w:pPr>
    </w:p>
    <w:p w:rsidR="0000657D" w:rsidRDefault="0000657D">
      <w:pPr>
        <w:spacing w:line="280" w:lineRule="exact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00657D" w:rsidRDefault="0000657D" w:rsidP="0000657D">
      <w:pPr>
        <w:pStyle w:val="berschrift2"/>
      </w:pPr>
      <w:r>
        <w:lastRenderedPageBreak/>
        <w:t>Stundenverä</w:t>
      </w:r>
      <w:bookmarkStart w:id="0" w:name="_GoBack"/>
      <w:bookmarkEnd w:id="0"/>
      <w:r>
        <w:t>nderung TP3, Kunstbauten</w:t>
      </w:r>
    </w:p>
    <w:p w:rsidR="00F30E67" w:rsidRPr="00A22355" w:rsidRDefault="00F30E67" w:rsidP="00A22355">
      <w:pPr>
        <w:pStyle w:val="Fliesstext"/>
      </w:pPr>
    </w:p>
    <w:p w:rsidR="009E4A1D" w:rsidRDefault="00F95C0A" w:rsidP="00B46595">
      <w:pPr>
        <w:pStyle w:val="Fliesstext"/>
        <w:ind w:hanging="680"/>
      </w:pPr>
      <w:r w:rsidRPr="00F95C0A">
        <w:drawing>
          <wp:inline distT="0" distB="0" distL="0" distR="0" wp14:anchorId="2A3DC0AC" wp14:editId="1E154ABF">
            <wp:extent cx="6359603" cy="1852654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8" cy="185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A1D" w:rsidSect="00784FC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814" w:right="1134" w:bottom="1134" w:left="1418" w:header="993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F96" w:rsidRDefault="00D43F96" w:rsidP="00833AD6">
      <w:pPr>
        <w:spacing w:line="240" w:lineRule="auto"/>
      </w:pPr>
      <w:r>
        <w:separator/>
      </w:r>
    </w:p>
  </w:endnote>
  <w:endnote w:type="continuationSeparator" w:id="0">
    <w:p w:rsidR="00D43F96" w:rsidRDefault="00D43F96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564542">
      <w:tc>
        <w:tcPr>
          <w:tcW w:w="9457" w:type="dxa"/>
        </w:tcPr>
        <w:p w:rsidR="00B111FB" w:rsidRPr="00564542" w:rsidRDefault="00B111FB" w:rsidP="00564542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75076">
            <w:rPr>
              <w:noProof/>
              <w:spacing w:val="4"/>
              <w:sz w:val="18"/>
              <w:szCs w:val="18"/>
            </w:rPr>
            <w:t>9246_Text_NO5_FL_20140128.docx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="00784FC3">
            <w:rPr>
              <w:spacing w:val="4"/>
              <w:sz w:val="18"/>
              <w:szCs w:val="18"/>
            </w:rPr>
            <w:t xml:space="preserve"> / AeBo, FL</w:t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75076">
            <w:rPr>
              <w:noProof/>
              <w:spacing w:val="4"/>
              <w:sz w:val="18"/>
              <w:szCs w:val="18"/>
            </w:rPr>
            <w:t>4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>
    <w:pPr>
      <w:pStyle w:val="Fuzeile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B111FB" w:rsidRPr="00564542" w:rsidTr="00B111FB">
      <w:tc>
        <w:tcPr>
          <w:tcW w:w="9457" w:type="dxa"/>
        </w:tcPr>
        <w:p w:rsidR="00B111FB" w:rsidRPr="00564542" w:rsidRDefault="00B111FB" w:rsidP="00B111FB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75076">
            <w:rPr>
              <w:noProof/>
              <w:spacing w:val="4"/>
              <w:sz w:val="18"/>
              <w:szCs w:val="18"/>
            </w:rPr>
            <w:t>9246_Text_NO5_FL_20140128.docx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675076">
            <w:rPr>
              <w:noProof/>
              <w:spacing w:val="4"/>
              <w:sz w:val="18"/>
              <w:szCs w:val="18"/>
            </w:rPr>
            <w:t>4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B111FB" w:rsidRPr="00564542" w:rsidRDefault="00B111FB" w:rsidP="009E4A1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F96" w:rsidRDefault="00D43F96" w:rsidP="00833AD6">
      <w:pPr>
        <w:spacing w:line="240" w:lineRule="auto"/>
      </w:pPr>
      <w:r>
        <w:separator/>
      </w:r>
    </w:p>
  </w:footnote>
  <w:footnote w:type="continuationSeparator" w:id="0">
    <w:p w:rsidR="00D43F96" w:rsidRDefault="00D43F96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FB" w:rsidRPr="00784FC3" w:rsidRDefault="00784FC3" w:rsidP="00784FC3">
    <w:pPr>
      <w:pStyle w:val="Kopfzeile"/>
      <w:tabs>
        <w:tab w:val="clear" w:pos="4536"/>
        <w:tab w:val="clear" w:pos="9072"/>
        <w:tab w:val="right" w:pos="9356"/>
      </w:tabs>
      <w:rPr>
        <w:sz w:val="18"/>
        <w:szCs w:val="18"/>
      </w:rPr>
    </w:pPr>
    <w:r w:rsidRPr="00784FC3">
      <w:rPr>
        <w:sz w:val="18"/>
        <w:szCs w:val="18"/>
      </w:rPr>
      <w:t>EP SIEP</w:t>
    </w:r>
    <w:r w:rsidRPr="00784FC3">
      <w:rPr>
        <w:sz w:val="18"/>
        <w:szCs w:val="18"/>
      </w:rPr>
      <w:tab/>
      <w:t>INGE AeBo / JSAG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C0A" w:rsidRPr="00784FC3" w:rsidRDefault="00F95C0A" w:rsidP="00F95C0A">
    <w:pPr>
      <w:pStyle w:val="Kopfzeile"/>
      <w:tabs>
        <w:tab w:val="clear" w:pos="4536"/>
        <w:tab w:val="clear" w:pos="9072"/>
        <w:tab w:val="right" w:pos="9356"/>
      </w:tabs>
      <w:rPr>
        <w:sz w:val="18"/>
        <w:szCs w:val="18"/>
      </w:rPr>
    </w:pPr>
    <w:r w:rsidRPr="00784FC3">
      <w:rPr>
        <w:sz w:val="18"/>
        <w:szCs w:val="18"/>
      </w:rPr>
      <w:t>EP SIEP</w:t>
    </w:r>
    <w:r w:rsidRPr="00784FC3">
      <w:rPr>
        <w:sz w:val="18"/>
        <w:szCs w:val="18"/>
      </w:rPr>
      <w:tab/>
      <w:t>INGE AeBo / JSAG</w:t>
    </w:r>
  </w:p>
  <w:p w:rsidR="00B111FB" w:rsidRPr="00F95C0A" w:rsidRDefault="00B111FB" w:rsidP="00F95C0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68C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5CB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521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FA62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BC20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64F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6832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FEE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9E6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88EA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0B88146B"/>
    <w:multiLevelType w:val="hybridMultilevel"/>
    <w:tmpl w:val="1E4A7532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3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4">
    <w:nsid w:val="49951B56"/>
    <w:multiLevelType w:val="hybridMultilevel"/>
    <w:tmpl w:val="CE0631DA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96"/>
    <w:rsid w:val="0000657D"/>
    <w:rsid w:val="000150FE"/>
    <w:rsid w:val="000233D1"/>
    <w:rsid w:val="00051A14"/>
    <w:rsid w:val="000526B2"/>
    <w:rsid w:val="00101672"/>
    <w:rsid w:val="00151D74"/>
    <w:rsid w:val="001853DC"/>
    <w:rsid w:val="001D508A"/>
    <w:rsid w:val="00245A9B"/>
    <w:rsid w:val="00247E69"/>
    <w:rsid w:val="002D5365"/>
    <w:rsid w:val="002E6529"/>
    <w:rsid w:val="00564542"/>
    <w:rsid w:val="005702E6"/>
    <w:rsid w:val="005A3F61"/>
    <w:rsid w:val="00601CDE"/>
    <w:rsid w:val="00604AEB"/>
    <w:rsid w:val="00675076"/>
    <w:rsid w:val="006A40C2"/>
    <w:rsid w:val="006D658C"/>
    <w:rsid w:val="00736790"/>
    <w:rsid w:val="007815E6"/>
    <w:rsid w:val="00784FC3"/>
    <w:rsid w:val="007D5EB3"/>
    <w:rsid w:val="00833AD6"/>
    <w:rsid w:val="00891DC4"/>
    <w:rsid w:val="008B0B9B"/>
    <w:rsid w:val="008B0BB8"/>
    <w:rsid w:val="008B307F"/>
    <w:rsid w:val="008F6A03"/>
    <w:rsid w:val="00911371"/>
    <w:rsid w:val="00984F2A"/>
    <w:rsid w:val="00986E0A"/>
    <w:rsid w:val="009E4A1D"/>
    <w:rsid w:val="00A07A23"/>
    <w:rsid w:val="00A22355"/>
    <w:rsid w:val="00A6328A"/>
    <w:rsid w:val="00AD1022"/>
    <w:rsid w:val="00B111FB"/>
    <w:rsid w:val="00B12F40"/>
    <w:rsid w:val="00B23756"/>
    <w:rsid w:val="00B46595"/>
    <w:rsid w:val="00B50A64"/>
    <w:rsid w:val="00BD05A7"/>
    <w:rsid w:val="00CC7BFE"/>
    <w:rsid w:val="00D43F96"/>
    <w:rsid w:val="00E002E0"/>
    <w:rsid w:val="00E04C5D"/>
    <w:rsid w:val="00E256F7"/>
    <w:rsid w:val="00E77214"/>
    <w:rsid w:val="00E8471E"/>
    <w:rsid w:val="00F17160"/>
    <w:rsid w:val="00F30E67"/>
    <w:rsid w:val="00F32556"/>
    <w:rsid w:val="00F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Listenabsatz">
    <w:name w:val="List Paragraph"/>
    <w:basedOn w:val="Standard"/>
    <w:uiPriority w:val="34"/>
    <w:qFormat/>
    <w:rsid w:val="005702E6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eastAsia="Times New Roman" w:cs="Times New Roman"/>
      <w:sz w:val="20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Listenabsatz">
    <w:name w:val="List Paragraph"/>
    <w:basedOn w:val="Standard"/>
    <w:uiPriority w:val="34"/>
    <w:qFormat/>
    <w:rsid w:val="005702E6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eastAsia="Times New Roman" w:cs="Times New Roman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7-LeereSeite_mitKop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2AA17-E00D-4F61-B0C9-765AEAEA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07-LeereSeite_mitKopf.dotx</Template>
  <TotalTime>0</TotalTime>
  <Pages>4</Pages>
  <Words>857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Falzone Lorenzo</dc:creator>
  <cp:lastModifiedBy>Falzone Lorenzo</cp:lastModifiedBy>
  <cp:revision>11</cp:revision>
  <cp:lastPrinted>2014-01-28T16:53:00Z</cp:lastPrinted>
  <dcterms:created xsi:type="dcterms:W3CDTF">2014-01-28T10:17:00Z</dcterms:created>
  <dcterms:modified xsi:type="dcterms:W3CDTF">2014-01-28T16:53:00Z</dcterms:modified>
</cp:coreProperties>
</file>