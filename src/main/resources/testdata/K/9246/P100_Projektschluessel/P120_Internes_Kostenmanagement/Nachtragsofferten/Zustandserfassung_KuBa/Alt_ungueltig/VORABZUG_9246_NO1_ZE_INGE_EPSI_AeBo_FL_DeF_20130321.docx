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911371">
        <w:trPr>
          <w:trHeight w:hRule="exact" w:val="2552"/>
        </w:trPr>
        <w:tc>
          <w:tcPr>
            <w:tcW w:w="9494" w:type="dxa"/>
          </w:tcPr>
          <w:p w:rsidR="005A3F61" w:rsidRDefault="0096566A">
            <w:r>
              <w:t>Bundesamt für Strassen ASTRA</w:t>
            </w:r>
          </w:p>
          <w:p w:rsidR="0096566A" w:rsidRDefault="0096566A">
            <w:r>
              <w:t>Filiale Zofingen</w:t>
            </w:r>
          </w:p>
          <w:p w:rsidR="0096566A" w:rsidRDefault="0096566A">
            <w:r>
              <w:t xml:space="preserve">Herr </w:t>
            </w:r>
            <w:r w:rsidR="0048490F">
              <w:t>Hanspeter</w:t>
            </w:r>
            <w:r>
              <w:t xml:space="preserve"> Hofmann</w:t>
            </w:r>
          </w:p>
          <w:p w:rsidR="0096566A" w:rsidRDefault="0096566A">
            <w:r>
              <w:t>Brühlstrasse 3</w:t>
            </w:r>
          </w:p>
          <w:p w:rsidR="0096566A" w:rsidRDefault="0096566A">
            <w:r>
              <w:t>4800 Zofingen</w:t>
            </w:r>
          </w:p>
        </w:tc>
      </w:tr>
      <w:tr w:rsidR="005A3F61" w:rsidTr="00911371">
        <w:trPr>
          <w:trHeight w:val="919"/>
        </w:trPr>
        <w:tc>
          <w:tcPr>
            <w:tcW w:w="9494" w:type="dxa"/>
          </w:tcPr>
          <w:p w:rsidR="005A3F61" w:rsidRDefault="00911371">
            <w:r>
              <w:t xml:space="preserve">Basel, </w:t>
            </w:r>
            <w:r w:rsidR="0096566A">
              <w:t xml:space="preserve">21. März 2013 </w:t>
            </w:r>
            <w:r>
              <w:t xml:space="preserve">/ </w:t>
            </w:r>
            <w:sdt>
              <w:sdtPr>
                <w:id w:val="188960219"/>
                <w:placeholder>
                  <w:docPart w:val="F89B548172314D5D90C3A0568FBCC49E"/>
                </w:placeholder>
                <w:text/>
              </w:sdtPr>
              <w:sdtEndPr/>
              <w:sdtContent>
                <w:r w:rsidR="00E45D2F">
                  <w:t>9246 / FL</w:t>
                </w:r>
                <w:r w:rsidR="0096566A">
                  <w:t>/DeF</w:t>
                </w:r>
              </w:sdtContent>
            </w:sdt>
          </w:p>
          <w:p w:rsidR="000233D1" w:rsidRPr="000233D1" w:rsidRDefault="000233D1" w:rsidP="00B71C80">
            <w:pPr>
              <w:spacing w:line="280" w:lineRule="atLeast"/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Pr="000233D1">
              <w:rPr>
                <w:sz w:val="12"/>
                <w:szCs w:val="12"/>
              </w:rPr>
              <w:instrText xml:space="preserve"> FILENAME   \* MERGEFORMAT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C4089D">
              <w:rPr>
                <w:noProof/>
                <w:sz w:val="12"/>
                <w:szCs w:val="12"/>
              </w:rPr>
              <w:t>VORABZUG_9246_NO1_ZE_INGE_EPSI_AeBo_FL_DeF_20130321.docx</w:t>
            </w:r>
            <w:r w:rsidRPr="000233D1">
              <w:rPr>
                <w:sz w:val="12"/>
                <w:szCs w:val="12"/>
              </w:rPr>
              <w:fldChar w:fldCharType="end"/>
            </w:r>
            <w:r w:rsidR="00A723C4">
              <w:rPr>
                <w:sz w:val="12"/>
                <w:szCs w:val="12"/>
              </w:rPr>
              <w:t xml:space="preserve"> </w:t>
            </w:r>
          </w:p>
        </w:tc>
      </w:tr>
      <w:tr w:rsidR="005A3F61" w:rsidTr="005A3F61">
        <w:tc>
          <w:tcPr>
            <w:tcW w:w="9494" w:type="dxa"/>
          </w:tcPr>
          <w:p w:rsidR="0096566A" w:rsidRPr="0048490F" w:rsidRDefault="0096566A" w:rsidP="00911371">
            <w:pPr>
              <w:pStyle w:val="Betreff"/>
            </w:pPr>
            <w:r w:rsidRPr="0048490F">
              <w:t>Erhaltungsabschnitt Sissach-Eptingen (EP SIEP)</w:t>
            </w:r>
          </w:p>
          <w:p w:rsidR="0096566A" w:rsidRPr="0048490F" w:rsidRDefault="0096566A" w:rsidP="0048490F">
            <w:pPr>
              <w:pStyle w:val="Betreff"/>
            </w:pPr>
            <w:r w:rsidRPr="0048490F">
              <w:t>Nachtrag</w:t>
            </w:r>
            <w:r w:rsidR="0048490F" w:rsidRPr="0048490F">
              <w:t>sofferte</w:t>
            </w:r>
            <w:r w:rsidRPr="0048490F">
              <w:t xml:space="preserve"> </w:t>
            </w:r>
            <w:r w:rsidR="0048490F" w:rsidRPr="0048490F">
              <w:t>Zustandserfassung Kunstbauten</w:t>
            </w:r>
          </w:p>
        </w:tc>
      </w:tr>
    </w:tbl>
    <w:p w:rsidR="00B23756" w:rsidRDefault="000150FE" w:rsidP="000233D1">
      <w:pPr>
        <w:pStyle w:val="Anrede"/>
      </w:pPr>
      <w:r w:rsidRPr="000233D1">
        <w:t>Sehr geehrte</w:t>
      </w:r>
      <w:r w:rsidR="00E45D2F">
        <w:t>r Herr Hofmann</w:t>
      </w:r>
    </w:p>
    <w:p w:rsidR="00A46393" w:rsidRDefault="0096566A" w:rsidP="00A46393">
      <w:r>
        <w:t>Gemäss Besprechung mit den Herren S. Roth (JSAG) und C. Fuchs (AeBo) unterbreiten wir Ihnen nachfolgend gerne unser Angebot.</w:t>
      </w:r>
    </w:p>
    <w:p w:rsidR="00A46393" w:rsidRDefault="00A46393" w:rsidP="00A46393"/>
    <w:p w:rsidR="00A46393" w:rsidRDefault="00A46393" w:rsidP="00A46393">
      <w:pPr>
        <w:pStyle w:val="berschrift1"/>
      </w:pPr>
      <w:r>
        <w:t>Grundlagen</w:t>
      </w:r>
    </w:p>
    <w:p w:rsidR="0096566A" w:rsidRDefault="0096566A" w:rsidP="00A46393">
      <w:pPr>
        <w:pStyle w:val="AufzhlungFliesst"/>
      </w:pPr>
      <w:r>
        <w:t>Offerte INGE EPSI T/G vom 20.09.2012</w:t>
      </w:r>
    </w:p>
    <w:p w:rsidR="0096566A" w:rsidRDefault="0096566A" w:rsidP="00A46393">
      <w:pPr>
        <w:pStyle w:val="AufzhlungFliesst"/>
      </w:pPr>
      <w:r>
        <w:t>Offerte INGE EPSI T/U, K vom 20.09.2012</w:t>
      </w:r>
    </w:p>
    <w:p w:rsidR="0096566A" w:rsidRDefault="00A46393" w:rsidP="0096566A">
      <w:pPr>
        <w:pStyle w:val="AufzhlungFliesst"/>
      </w:pPr>
      <w:r>
        <w:tab/>
      </w:r>
      <w:r w:rsidR="0096566A">
        <w:t xml:space="preserve">Archivunterlagen der Bauwerke </w:t>
      </w:r>
    </w:p>
    <w:p w:rsidR="00A46393" w:rsidRDefault="00A46393" w:rsidP="00A46393">
      <w:pPr>
        <w:pStyle w:val="AufzhlungFliesst"/>
      </w:pPr>
      <w:r>
        <w:t>SIA Ordnung 103</w:t>
      </w:r>
      <w:r w:rsidR="0096566A">
        <w:t>/2003</w:t>
      </w:r>
      <w:r>
        <w:t xml:space="preserve"> </w:t>
      </w:r>
    </w:p>
    <w:p w:rsidR="00A46393" w:rsidRDefault="00A46393" w:rsidP="00A723C4">
      <w:pPr>
        <w:pStyle w:val="Fliesstext"/>
      </w:pPr>
    </w:p>
    <w:p w:rsidR="00E73B4B" w:rsidRDefault="00E73B4B" w:rsidP="00A723C4">
      <w:pPr>
        <w:pStyle w:val="Fliesstext"/>
      </w:pPr>
    </w:p>
    <w:p w:rsidR="00E73B4B" w:rsidRDefault="00E73B4B" w:rsidP="00A723C4">
      <w:pPr>
        <w:pStyle w:val="Fliesstext"/>
      </w:pPr>
    </w:p>
    <w:p w:rsidR="00A46393" w:rsidRDefault="00A46393" w:rsidP="00A46393">
      <w:pPr>
        <w:pStyle w:val="berschrift1"/>
      </w:pPr>
      <w:r>
        <w:t>Leistungen</w:t>
      </w:r>
    </w:p>
    <w:p w:rsidR="00A46393" w:rsidRDefault="00A46393" w:rsidP="00A46393">
      <w:pPr>
        <w:pStyle w:val="berschrift2"/>
      </w:pPr>
      <w:r>
        <w:t>Von uns zu erbringende Leistungen</w:t>
      </w:r>
    </w:p>
    <w:p w:rsidR="00E45D2F" w:rsidRDefault="00E45D2F" w:rsidP="00E73B4B">
      <w:pPr>
        <w:pStyle w:val="AufzhlungFliesst"/>
        <w:jc w:val="left"/>
      </w:pPr>
      <w:r w:rsidRPr="00E45D2F">
        <w:t>Beschaffung</w:t>
      </w:r>
      <w:r>
        <w:t xml:space="preserve"> und </w:t>
      </w:r>
      <w:r w:rsidRPr="00E45D2F">
        <w:t xml:space="preserve">Studie </w:t>
      </w:r>
      <w:r>
        <w:t>der Objektunterlagen</w:t>
      </w:r>
    </w:p>
    <w:p w:rsidR="00E45D2F" w:rsidRDefault="00E45D2F" w:rsidP="00E73B4B">
      <w:pPr>
        <w:pStyle w:val="AufzhlungFliesst"/>
        <w:jc w:val="left"/>
      </w:pPr>
      <w:r>
        <w:t>Organisation der Zustandsaufnahmen</w:t>
      </w:r>
      <w:r w:rsidR="00B71C80">
        <w:t>, Besprechungen mit NSNW, Organisation Hebebühnen</w:t>
      </w:r>
    </w:p>
    <w:p w:rsidR="00B71C80" w:rsidRDefault="00B71C80" w:rsidP="00E73B4B">
      <w:pPr>
        <w:pStyle w:val="AufzhlungFliesst"/>
        <w:jc w:val="left"/>
      </w:pPr>
      <w:r>
        <w:t>Abklärungen und Besprechungen mit Geotechniker (Verankerungen)</w:t>
      </w:r>
    </w:p>
    <w:p w:rsidR="00A46393" w:rsidRDefault="00E45D2F" w:rsidP="00E73B4B">
      <w:pPr>
        <w:pStyle w:val="AufzhlungFliesst"/>
        <w:jc w:val="left"/>
      </w:pPr>
      <w:r w:rsidRPr="00E45D2F">
        <w:t>Vorbereitung</w:t>
      </w:r>
      <w:r>
        <w:t xml:space="preserve"> und </w:t>
      </w:r>
      <w:r w:rsidRPr="00E45D2F">
        <w:t xml:space="preserve">Durchführung </w:t>
      </w:r>
      <w:r>
        <w:t xml:space="preserve">der </w:t>
      </w:r>
      <w:r w:rsidRPr="00E45D2F">
        <w:t>Inspektion</w:t>
      </w:r>
      <w:r>
        <w:t>en</w:t>
      </w:r>
    </w:p>
    <w:p w:rsidR="00B71C80" w:rsidRDefault="00B71C80" w:rsidP="00E73B4B">
      <w:pPr>
        <w:pStyle w:val="AufzhlungFliesst"/>
        <w:jc w:val="left"/>
      </w:pPr>
      <w:r>
        <w:t>Auswertung der Aufnahmen, Massnahmenempfehlung</w:t>
      </w:r>
    </w:p>
    <w:p w:rsidR="00E45D2F" w:rsidRDefault="00E45D2F" w:rsidP="00E73B4B">
      <w:pPr>
        <w:pStyle w:val="AufzhlungFliesst"/>
        <w:jc w:val="left"/>
      </w:pPr>
      <w:r w:rsidRPr="00E45D2F">
        <w:t xml:space="preserve">Erfassung </w:t>
      </w:r>
      <w:r>
        <w:t xml:space="preserve">der </w:t>
      </w:r>
      <w:r w:rsidRPr="00E45D2F">
        <w:t>EP-Bericht</w:t>
      </w:r>
      <w:r>
        <w:t>e pro Objekt</w:t>
      </w:r>
    </w:p>
    <w:p w:rsidR="00A46393" w:rsidRDefault="00A46393" w:rsidP="00A723C4">
      <w:pPr>
        <w:pStyle w:val="Fliesstext"/>
      </w:pPr>
    </w:p>
    <w:p w:rsidR="00E73B4B" w:rsidRDefault="00E73B4B">
      <w:pPr>
        <w:jc w:val="left"/>
      </w:pPr>
      <w:r>
        <w:br w:type="page"/>
      </w:r>
    </w:p>
    <w:p w:rsidR="00A46393" w:rsidRDefault="00A46393" w:rsidP="00A723C4">
      <w:pPr>
        <w:pStyle w:val="berschrift2"/>
      </w:pPr>
      <w:r>
        <w:lastRenderedPageBreak/>
        <w:t>In der Offerte nicht eingerechnete Leistungen</w:t>
      </w:r>
    </w:p>
    <w:p w:rsidR="00A46393" w:rsidRPr="00E73B4B" w:rsidRDefault="00E45D2F" w:rsidP="00E73B4B">
      <w:pPr>
        <w:pStyle w:val="AufzhlungFliesst"/>
        <w:jc w:val="left"/>
      </w:pPr>
      <w:r w:rsidRPr="00E73B4B">
        <w:t xml:space="preserve">Vertiefte </w:t>
      </w:r>
      <w:r w:rsidR="00B71C80" w:rsidRPr="00E73B4B">
        <w:t xml:space="preserve">materialtechnologische </w:t>
      </w:r>
      <w:r w:rsidRPr="00E73B4B">
        <w:t>Untersuchungen</w:t>
      </w:r>
    </w:p>
    <w:p w:rsidR="00A46393" w:rsidRPr="00E73B4B" w:rsidRDefault="00E45D2F" w:rsidP="00E73B4B">
      <w:pPr>
        <w:pStyle w:val="AufzhlungFliesst"/>
        <w:jc w:val="left"/>
      </w:pPr>
      <w:r w:rsidRPr="00E73B4B">
        <w:t>Vermessungsaufnahmen</w:t>
      </w:r>
    </w:p>
    <w:p w:rsidR="00B71C80" w:rsidRPr="00E73B4B" w:rsidRDefault="00B71C80" w:rsidP="00E73B4B">
      <w:pPr>
        <w:pStyle w:val="AufzhlungFliesst"/>
        <w:jc w:val="left"/>
      </w:pPr>
      <w:r w:rsidRPr="00E73B4B">
        <w:t>Begleitung und Auswertung von Kanal-TV Aufnahmen der Drainage-</w:t>
      </w:r>
      <w:r w:rsidR="00400045">
        <w:t xml:space="preserve"> </w:t>
      </w:r>
      <w:r w:rsidRPr="00E73B4B">
        <w:t>/</w:t>
      </w:r>
      <w:r w:rsidR="00400045">
        <w:t xml:space="preserve"> </w:t>
      </w:r>
      <w:r w:rsidRPr="00E73B4B">
        <w:t>Entwäss</w:t>
      </w:r>
      <w:r w:rsidRPr="00E73B4B">
        <w:t>e</w:t>
      </w:r>
      <w:r w:rsidRPr="00E73B4B">
        <w:t>rungsleitungen bei den Kunstbauten</w:t>
      </w:r>
    </w:p>
    <w:p w:rsidR="00B71C80" w:rsidRDefault="00B71C80" w:rsidP="00A723C4">
      <w:pPr>
        <w:pStyle w:val="Fliesstext"/>
      </w:pPr>
    </w:p>
    <w:p w:rsidR="00E73B4B" w:rsidRDefault="00E73B4B" w:rsidP="00A723C4">
      <w:pPr>
        <w:pStyle w:val="Fliesstext"/>
      </w:pPr>
    </w:p>
    <w:p w:rsidR="00E73B4B" w:rsidRDefault="00E73B4B" w:rsidP="00A723C4">
      <w:pPr>
        <w:pStyle w:val="Fliesstext"/>
      </w:pPr>
    </w:p>
    <w:p w:rsidR="00A46393" w:rsidRDefault="00A46393" w:rsidP="00A723C4">
      <w:pPr>
        <w:pStyle w:val="berschrift1"/>
      </w:pPr>
      <w:r>
        <w:t>Projektorganisation</w:t>
      </w:r>
    </w:p>
    <w:p w:rsidR="00A46393" w:rsidRDefault="00B71C80" w:rsidP="00E73B4B">
      <w:pPr>
        <w:pStyle w:val="Fliesstext"/>
        <w:tabs>
          <w:tab w:val="left" w:pos="5103"/>
          <w:tab w:val="right" w:pos="9356"/>
        </w:tabs>
      </w:pPr>
      <w:r>
        <w:t xml:space="preserve">Spezialist / </w:t>
      </w:r>
      <w:r w:rsidR="00E45D2F">
        <w:t>Inspektionsleiter 1</w:t>
      </w:r>
      <w:r w:rsidR="00A46393">
        <w:tab/>
      </w:r>
      <w:r w:rsidR="00E45D2F">
        <w:t>Sandro Forlin</w:t>
      </w:r>
      <w:r w:rsidR="00A46393">
        <w:tab/>
        <w:t>SIA-Kat.</w:t>
      </w:r>
      <w:r w:rsidR="00E45D2F">
        <w:t xml:space="preserve"> </w:t>
      </w:r>
      <w:r>
        <w:t>B</w:t>
      </w:r>
    </w:p>
    <w:p w:rsidR="00E45D2F" w:rsidRDefault="00B71C80" w:rsidP="00E73B4B">
      <w:pPr>
        <w:pStyle w:val="Fliesstext"/>
        <w:tabs>
          <w:tab w:val="left" w:pos="5103"/>
          <w:tab w:val="right" w:pos="9356"/>
        </w:tabs>
      </w:pPr>
      <w:r>
        <w:t xml:space="preserve">Spezialist / </w:t>
      </w:r>
      <w:r w:rsidR="00E45D2F">
        <w:t>Inspektionsleiter 2</w:t>
      </w:r>
      <w:r w:rsidR="00E45D2F">
        <w:tab/>
        <w:t>Lorenzo Falzone</w:t>
      </w:r>
      <w:r w:rsidR="00E45D2F">
        <w:tab/>
        <w:t xml:space="preserve">SIA-Kat. </w:t>
      </w:r>
      <w:r>
        <w:t>B</w:t>
      </w:r>
    </w:p>
    <w:p w:rsidR="003D2574" w:rsidRDefault="003D2574" w:rsidP="00E73B4B">
      <w:pPr>
        <w:pStyle w:val="Fliesstext"/>
        <w:tabs>
          <w:tab w:val="left" w:pos="5103"/>
          <w:tab w:val="right" w:pos="9356"/>
        </w:tabs>
      </w:pPr>
      <w:r>
        <w:t>Spezialist</w:t>
      </w:r>
      <w:r>
        <w:t xml:space="preserve"> Geotechniker</w:t>
      </w:r>
      <w:r>
        <w:tab/>
        <w:t xml:space="preserve">Jürg </w:t>
      </w:r>
      <w:proofErr w:type="spellStart"/>
      <w:r>
        <w:t>Nyfeler</w:t>
      </w:r>
      <w:proofErr w:type="spellEnd"/>
      <w:r>
        <w:tab/>
      </w:r>
      <w:r>
        <w:t>SIA-Kat. B</w:t>
      </w:r>
    </w:p>
    <w:p w:rsidR="00E45D2F" w:rsidRDefault="00E45D2F" w:rsidP="00E73B4B">
      <w:pPr>
        <w:pStyle w:val="Fliesstext"/>
        <w:tabs>
          <w:tab w:val="left" w:pos="5103"/>
          <w:tab w:val="right" w:pos="9356"/>
        </w:tabs>
      </w:pPr>
      <w:r>
        <w:t>Inspekteure</w:t>
      </w:r>
      <w:r>
        <w:tab/>
        <w:t>Diverse</w:t>
      </w:r>
      <w:r>
        <w:tab/>
        <w:t>SIA-Kat. D</w:t>
      </w:r>
    </w:p>
    <w:p w:rsidR="00E45D2F" w:rsidRDefault="00E45D2F" w:rsidP="00E73B4B">
      <w:pPr>
        <w:pStyle w:val="Fliesstext"/>
        <w:tabs>
          <w:tab w:val="left" w:pos="5103"/>
          <w:tab w:val="right" w:pos="9356"/>
        </w:tabs>
      </w:pPr>
      <w:r>
        <w:t>Inspekteure, Hilfspersonal</w:t>
      </w:r>
      <w:r>
        <w:tab/>
        <w:t>Diverse</w:t>
      </w:r>
      <w:bookmarkStart w:id="0" w:name="_GoBack"/>
      <w:bookmarkEnd w:id="0"/>
      <w:r>
        <w:tab/>
        <w:t xml:space="preserve">SIA-Kat. E </w:t>
      </w:r>
    </w:p>
    <w:p w:rsidR="00B71C80" w:rsidRDefault="00B71C80" w:rsidP="00E73B4B">
      <w:pPr>
        <w:pStyle w:val="Fliesstext"/>
        <w:tabs>
          <w:tab w:val="left" w:pos="5103"/>
          <w:tab w:val="right" w:pos="9356"/>
        </w:tabs>
      </w:pPr>
      <w:r>
        <w:t>Lehrlinge, Hilfspersonal</w:t>
      </w:r>
      <w:r>
        <w:tab/>
        <w:t>Diverse</w:t>
      </w:r>
      <w:r>
        <w:tab/>
        <w:t xml:space="preserve">SIA-Kat. G </w:t>
      </w:r>
    </w:p>
    <w:p w:rsidR="00B71C80" w:rsidRDefault="00B71C80" w:rsidP="00E45D2F">
      <w:pPr>
        <w:pStyle w:val="Fliesstext"/>
        <w:tabs>
          <w:tab w:val="left" w:pos="4253"/>
          <w:tab w:val="right" w:pos="9356"/>
        </w:tabs>
      </w:pP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  <w:r w:rsidRPr="00E73B4B">
        <w:t>Einstufung Kategorie gemäss MA-Liste</w:t>
      </w:r>
      <w:r w:rsidR="00E73B4B" w:rsidRPr="00E73B4B">
        <w:t xml:space="preserve"> vom 13.1</w:t>
      </w:r>
      <w:r w:rsidR="00306219">
        <w:t>2</w:t>
      </w:r>
      <w:r w:rsidR="00E73B4B" w:rsidRPr="00E73B4B">
        <w:t>.2012.</w:t>
      </w: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</w:p>
    <w:p w:rsidR="00E45D2F" w:rsidRDefault="00E45D2F" w:rsidP="00A723C4">
      <w:pPr>
        <w:pStyle w:val="Fliesstext"/>
        <w:tabs>
          <w:tab w:val="left" w:pos="4253"/>
          <w:tab w:val="right" w:pos="9356"/>
        </w:tabs>
      </w:pPr>
    </w:p>
    <w:p w:rsidR="00E73B4B" w:rsidRDefault="00E73B4B" w:rsidP="00A723C4">
      <w:pPr>
        <w:pStyle w:val="Fliesstext"/>
        <w:tabs>
          <w:tab w:val="left" w:pos="4253"/>
          <w:tab w:val="right" w:pos="9356"/>
        </w:tabs>
      </w:pPr>
    </w:p>
    <w:p w:rsidR="00A46393" w:rsidRDefault="00A46393" w:rsidP="00A723C4">
      <w:pPr>
        <w:pStyle w:val="berschrift1"/>
      </w:pPr>
      <w:r>
        <w:t xml:space="preserve">Aufwandschätzung </w:t>
      </w:r>
    </w:p>
    <w:p w:rsidR="00E45D2F" w:rsidRDefault="0044432C" w:rsidP="003C7D64">
      <w:pPr>
        <w:pStyle w:val="Fliesstext"/>
        <w:spacing w:line="240" w:lineRule="auto"/>
      </w:pPr>
      <w:r w:rsidRPr="0044432C">
        <w:rPr>
          <w:noProof/>
          <w:lang w:eastAsia="de-CH"/>
        </w:rPr>
        <w:drawing>
          <wp:inline distT="0" distB="0" distL="0" distR="0" wp14:anchorId="30C4CCF5" wp14:editId="08F7A7FA">
            <wp:extent cx="5493048" cy="26187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837" cy="262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32C" w:rsidRDefault="0044432C" w:rsidP="003C7D64">
      <w:pPr>
        <w:pStyle w:val="Fliesstext"/>
        <w:spacing w:line="240" w:lineRule="auto"/>
      </w:pPr>
    </w:p>
    <w:p w:rsidR="003C7D64" w:rsidRDefault="00410D21" w:rsidP="00410D21">
      <w:pPr>
        <w:pStyle w:val="berschrift1"/>
      </w:pPr>
      <w:r>
        <w:lastRenderedPageBreak/>
        <w:t>Honorar</w:t>
      </w:r>
    </w:p>
    <w:bookmarkStart w:id="1" w:name="_MON_1403617545"/>
    <w:bookmarkEnd w:id="1"/>
    <w:p w:rsidR="00A46393" w:rsidRDefault="00306219" w:rsidP="00A723C4">
      <w:pPr>
        <w:pStyle w:val="Fliesstext"/>
        <w:spacing w:line="240" w:lineRule="auto"/>
      </w:pPr>
      <w:r>
        <w:object w:dxaOrig="8778" w:dyaOrig="4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39pt;height:216.45pt" o:ole="">
            <v:imagedata r:id="rId10" o:title=""/>
          </v:shape>
          <o:OLEObject Type="Embed" ProgID="Excel.Sheet.12" ShapeID="_x0000_i1041" DrawAspect="Content" ObjectID="_1425736977" r:id="rId11"/>
        </w:object>
      </w:r>
    </w:p>
    <w:p w:rsidR="00A46393" w:rsidRDefault="00A46393" w:rsidP="00A723C4">
      <w:pPr>
        <w:pStyle w:val="Fliesstext"/>
      </w:pPr>
      <w:r w:rsidRPr="00400045">
        <w:t xml:space="preserve">Wir schlagen eine Abrechnung </w:t>
      </w:r>
      <w:r w:rsidR="0048490F">
        <w:t xml:space="preserve">nach effektivem Aufwand </w:t>
      </w:r>
      <w:r w:rsidRPr="00400045">
        <w:t xml:space="preserve">gemäss den </w:t>
      </w:r>
      <w:r w:rsidR="00410D21" w:rsidRPr="00400045">
        <w:t>offerierten</w:t>
      </w:r>
      <w:r w:rsidRPr="00400045">
        <w:t xml:space="preserve"> Ansä</w:t>
      </w:r>
      <w:r w:rsidRPr="00400045">
        <w:t>t</w:t>
      </w:r>
      <w:r w:rsidRPr="00400045">
        <w:t>zen vor.</w:t>
      </w:r>
      <w:r>
        <w:t xml:space="preserve"> </w:t>
      </w:r>
    </w:p>
    <w:p w:rsidR="00410D21" w:rsidRDefault="00410D21" w:rsidP="00A723C4">
      <w:pPr>
        <w:pStyle w:val="Fliesstext"/>
      </w:pPr>
    </w:p>
    <w:p w:rsidR="00410D21" w:rsidRDefault="00410D21" w:rsidP="00A723C4">
      <w:pPr>
        <w:pStyle w:val="Fliesstext"/>
      </w:pPr>
    </w:p>
    <w:p w:rsidR="00A46393" w:rsidRDefault="00A46393" w:rsidP="00A723C4">
      <w:pPr>
        <w:pStyle w:val="Fliesstext"/>
      </w:pPr>
    </w:p>
    <w:p w:rsidR="00A46393" w:rsidRDefault="00A46393" w:rsidP="00A723C4">
      <w:pPr>
        <w:pStyle w:val="berschrift1"/>
      </w:pPr>
      <w:r>
        <w:t>Termine</w:t>
      </w:r>
    </w:p>
    <w:p w:rsidR="00410D21" w:rsidRDefault="0048490F" w:rsidP="00410D21">
      <w:pPr>
        <w:pStyle w:val="Fliesstext"/>
      </w:pPr>
      <w:r>
        <w:t>Gemäss Terminprogramm EP SIEP</w:t>
      </w:r>
    </w:p>
    <w:p w:rsidR="00400045" w:rsidRDefault="00400045" w:rsidP="00A46393"/>
    <w:p w:rsidR="00400045" w:rsidRDefault="00400045" w:rsidP="00A46393"/>
    <w:p w:rsidR="00A46393" w:rsidRDefault="00A46393" w:rsidP="00A46393">
      <w:r>
        <w:t>Wir würden uns freuen, diesen Auftrag für Sie ausführen zu dürfen und sehen Ihrem Bescheid mit grossem Interesse entgegen. Für weitere Auskünfte steht Ihnen Herr</w:t>
      </w:r>
      <w:r w:rsidR="00400045">
        <w:t xml:space="preserve"> L. Falzone</w:t>
      </w:r>
      <w:r>
        <w:t xml:space="preserve"> (Tel. DW </w:t>
      </w:r>
      <w:r w:rsidR="00400045">
        <w:t>061 365 25 16</w:t>
      </w:r>
      <w:r>
        <w:t xml:space="preserve">, </w:t>
      </w:r>
      <w:r w:rsidR="00996FEE">
        <w:t xml:space="preserve">E-Mail </w:t>
      </w:r>
      <w:r w:rsidR="00400045">
        <w:t>l.falzone@aebo.ch</w:t>
      </w:r>
      <w:r>
        <w:t xml:space="preserve">) </w:t>
      </w:r>
      <w:r w:rsidR="00400045">
        <w:t xml:space="preserve">oder </w:t>
      </w:r>
      <w:r w:rsidR="00400045" w:rsidRPr="0048490F">
        <w:t xml:space="preserve">S. Forlin (Tel. DW </w:t>
      </w:r>
      <w:r w:rsidR="0048490F" w:rsidRPr="0048490F">
        <w:t>61 206 65 89</w:t>
      </w:r>
      <w:r w:rsidR="0048490F">
        <w:t xml:space="preserve">, </w:t>
      </w:r>
      <w:r w:rsidR="00400045" w:rsidRPr="0048490F">
        <w:t xml:space="preserve">E-Mail </w:t>
      </w:r>
      <w:hyperlink r:id="rId12" w:history="1">
        <w:r w:rsidR="0048490F" w:rsidRPr="0048490F">
          <w:t>sfo@jsag.ch</w:t>
        </w:r>
      </w:hyperlink>
      <w:r w:rsidR="0048490F">
        <w:t xml:space="preserve">) </w:t>
      </w:r>
      <w:r>
        <w:t>gerne zur Verfügung.</w:t>
      </w:r>
    </w:p>
    <w:p w:rsidR="00A46393" w:rsidRDefault="00A46393" w:rsidP="00A46393"/>
    <w:p w:rsidR="00400045" w:rsidRDefault="00400045" w:rsidP="00A46393"/>
    <w:p w:rsidR="00400045" w:rsidRDefault="00400045" w:rsidP="00A46393"/>
    <w:p w:rsidR="00A46393" w:rsidRDefault="00A46393" w:rsidP="00A46393">
      <w:r>
        <w:t>Freundliche Grüsse</w:t>
      </w:r>
    </w:p>
    <w:p w:rsidR="00A46393" w:rsidRDefault="00A46393" w:rsidP="00F75ADD"/>
    <w:p w:rsidR="00410D21" w:rsidRDefault="00400045" w:rsidP="00F75ADD">
      <w:r w:rsidRPr="00400045">
        <w:t xml:space="preserve">Für die </w:t>
      </w:r>
      <w:r w:rsidR="00410D21" w:rsidRPr="00400045">
        <w:t xml:space="preserve">INGE </w:t>
      </w:r>
      <w:r w:rsidRPr="00400045">
        <w:t>EPSI</w:t>
      </w:r>
    </w:p>
    <w:p w:rsidR="00400045" w:rsidRDefault="00400045" w:rsidP="00F75ADD"/>
    <w:p w:rsidR="00400045" w:rsidRDefault="00400045" w:rsidP="00400045">
      <w:r>
        <w:t>INGENIEURBUREAU</w:t>
      </w:r>
    </w:p>
    <w:p w:rsidR="00400045" w:rsidRDefault="00400045" w:rsidP="00400045">
      <w:r>
        <w:t>A. AEGERTER &amp; DR. O. BOSSHARDT AG</w:t>
      </w:r>
    </w:p>
    <w:p w:rsidR="00400045" w:rsidRDefault="00400045" w:rsidP="00F75ADD"/>
    <w:p w:rsidR="00400045" w:rsidRPr="00400045" w:rsidRDefault="00400045" w:rsidP="00F75ADD"/>
    <w:sectPr w:rsidR="00400045" w:rsidRPr="00400045" w:rsidSect="007D5E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3119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94" w:rsidRDefault="00124594" w:rsidP="00833AD6">
      <w:pPr>
        <w:spacing w:line="240" w:lineRule="auto"/>
      </w:pPr>
      <w:r>
        <w:separator/>
      </w:r>
    </w:p>
  </w:endnote>
  <w:endnote w:type="continuationSeparator" w:id="0">
    <w:p w:rsidR="00124594" w:rsidRDefault="00124594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89D" w:rsidRDefault="00C4089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E04C5D" w:rsidRPr="00564542" w:rsidTr="00564542">
      <w:tc>
        <w:tcPr>
          <w:tcW w:w="9457" w:type="dxa"/>
        </w:tcPr>
        <w:p w:rsidR="00E04C5D" w:rsidRPr="00564542" w:rsidRDefault="00E04C5D" w:rsidP="00564542">
          <w:pPr>
            <w:pStyle w:val="Fuzeile"/>
            <w:tabs>
              <w:tab w:val="clear" w:pos="4536"/>
              <w:tab w:val="clear" w:pos="9072"/>
              <w:tab w:val="left" w:pos="546"/>
              <w:tab w:val="right" w:pos="9356"/>
            </w:tabs>
            <w:spacing w:before="100" w:after="20"/>
            <w:ind w:left="-57" w:right="1841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4089D">
            <w:rPr>
              <w:noProof/>
              <w:spacing w:val="4"/>
              <w:sz w:val="18"/>
              <w:szCs w:val="18"/>
            </w:rPr>
            <w:t>VORABZUG_9246_NO1_ZE_INGE_EPSI_AeBo_FL_DeF_20130321.docx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D2574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564542" w:rsidRDefault="00E04C5D">
    <w:pPr>
      <w:pStyle w:val="Fuzeile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28"/>
      <w:gridCol w:w="4729"/>
    </w:tblGrid>
    <w:tr w:rsidR="00E04C5D" w:rsidRPr="00986E0A" w:rsidTr="00101672">
      <w:trPr>
        <w:trHeight w:val="704"/>
      </w:trPr>
      <w:tc>
        <w:tcPr>
          <w:tcW w:w="4747" w:type="dxa"/>
        </w:tcPr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Hauptsitz: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4002 Basel, Postfach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Hochstrasse 2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061 365 22 22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061 361 07 94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basel@aebo.ch</w:t>
          </w:r>
        </w:p>
        <w:p w:rsidR="00E04C5D" w:rsidRPr="00986E0A" w:rsidRDefault="00E04C5D" w:rsidP="00986E0A">
          <w:pPr>
            <w:pStyle w:val="Fuzeile"/>
            <w:tabs>
              <w:tab w:val="clear" w:pos="4536"/>
              <w:tab w:val="left" w:pos="539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  <w:tc>
        <w:tcPr>
          <w:tcW w:w="4747" w:type="dxa"/>
        </w:tcPr>
        <w:p w:rsidR="00E04C5D" w:rsidRPr="00986E0A" w:rsidRDefault="00E04C5D" w:rsidP="00101672">
          <w:pPr>
            <w:pStyle w:val="Fuzeile"/>
            <w:tabs>
              <w:tab w:val="left" w:pos="546"/>
            </w:tabs>
            <w:spacing w:before="100"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Niederlassung: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b/>
              <w:spacing w:val="4"/>
              <w:sz w:val="14"/>
              <w:szCs w:val="14"/>
            </w:rPr>
          </w:pPr>
          <w:r w:rsidRPr="00986E0A">
            <w:rPr>
              <w:b/>
              <w:spacing w:val="4"/>
              <w:sz w:val="14"/>
              <w:szCs w:val="14"/>
            </w:rPr>
            <w:t>4313 Möhlin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Bahnhofstrasse 36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Telefon</w:t>
          </w:r>
          <w:r w:rsidRPr="00986E0A">
            <w:rPr>
              <w:spacing w:val="4"/>
              <w:sz w:val="14"/>
              <w:szCs w:val="14"/>
            </w:rPr>
            <w:tab/>
            <w:t>061 851 37 75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Telefax</w:t>
          </w:r>
          <w:r w:rsidRPr="00986E0A">
            <w:rPr>
              <w:spacing w:val="4"/>
              <w:sz w:val="14"/>
              <w:szCs w:val="14"/>
            </w:rPr>
            <w:tab/>
            <w:t>061 851 38 71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E-Mail</w:t>
          </w:r>
          <w:r w:rsidRPr="00986E0A">
            <w:rPr>
              <w:spacing w:val="4"/>
              <w:sz w:val="14"/>
              <w:szCs w:val="14"/>
            </w:rPr>
            <w:tab/>
            <w:t>moehlin@aebo.ch</w:t>
          </w:r>
        </w:p>
        <w:p w:rsidR="00E04C5D" w:rsidRPr="00986E0A" w:rsidRDefault="00E04C5D" w:rsidP="00101672">
          <w:pPr>
            <w:pStyle w:val="Fuzeile"/>
            <w:tabs>
              <w:tab w:val="left" w:pos="546"/>
            </w:tabs>
            <w:spacing w:after="20"/>
            <w:ind w:left="-57" w:right="-57"/>
            <w:rPr>
              <w:spacing w:val="4"/>
              <w:sz w:val="14"/>
              <w:szCs w:val="14"/>
            </w:rPr>
          </w:pPr>
          <w:r w:rsidRPr="00986E0A">
            <w:rPr>
              <w:spacing w:val="4"/>
              <w:sz w:val="14"/>
              <w:szCs w:val="14"/>
            </w:rPr>
            <w:t>www.aebo.ch</w:t>
          </w:r>
        </w:p>
      </w:tc>
    </w:tr>
  </w:tbl>
  <w:p w:rsidR="00E04C5D" w:rsidRPr="00101672" w:rsidRDefault="00E04C5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94" w:rsidRDefault="00124594" w:rsidP="00833AD6">
      <w:pPr>
        <w:spacing w:line="240" w:lineRule="auto"/>
      </w:pPr>
      <w:r>
        <w:separator/>
      </w:r>
    </w:p>
  </w:footnote>
  <w:footnote w:type="continuationSeparator" w:id="0">
    <w:p w:rsidR="00124594" w:rsidRDefault="00124594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89D" w:rsidRDefault="003D2574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69188" o:spid="_x0000_s6148" type="#_x0000_t136" style="position:absolute;left:0;text-align:left;margin-left:0;margin-top:0;width:549.5pt;height:10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ORABZU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E04C5D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E04C5D" w:rsidRPr="00101672" w:rsidRDefault="003D2574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5869189" o:spid="_x0000_s6149" type="#_x0000_t136" style="position:absolute;left:0;text-align:left;margin-left:0;margin-top:0;width:549.5pt;height:109.9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VORABZUG"/>
                <w10:wrap anchorx="margin" anchory="margin"/>
              </v:shape>
            </w:pict>
          </w:r>
          <w:r w:rsidR="00E04C5D" w:rsidRPr="00101672">
            <w:rPr>
              <w:spacing w:val="4"/>
              <w:sz w:val="14"/>
              <w:szCs w:val="14"/>
            </w:rPr>
            <w:t>INGENIEURBUREAU</w:t>
          </w:r>
        </w:p>
        <w:p w:rsidR="00E04C5D" w:rsidRPr="00101672" w:rsidRDefault="00E04C5D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E04C5D" w:rsidRPr="00101672" w:rsidRDefault="00E04C5D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E04C5D" w:rsidRDefault="00E04C5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66A" w:rsidRDefault="003D257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69187" o:spid="_x0000_s6147" type="#_x0000_t136" style="position:absolute;left:0;text-align:left;margin-left:0;margin-top:0;width:549.5pt;height:10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VORABZUG"/>
          <w10:wrap anchorx="margin" anchory="margin"/>
        </v:shape>
      </w:pict>
    </w:r>
  </w:p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96566A" w:rsidTr="0096566A">
      <w:trPr>
        <w:trHeight w:val="1130"/>
      </w:trPr>
      <w:tc>
        <w:tcPr>
          <w:tcW w:w="9457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6566A" w:rsidRPr="00B61E02" w:rsidRDefault="003D2574" w:rsidP="009C0E9F">
          <w:pPr>
            <w:pStyle w:val="Kopfzeile"/>
            <w:jc w:val="center"/>
            <w:rPr>
              <w:b/>
            </w:rPr>
          </w:pPr>
          <w:r>
            <w:rPr>
              <w:noProof/>
            </w:rPr>
            <w:pict w14:anchorId="7149C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6145" type="#_x0000_t75" style="position:absolute;left:0;text-align:left;margin-left:311.65pt;margin-top:4pt;width:149.05pt;height:25.85pt;z-index:251657216">
                <v:imagedata r:id="rId1" o:title="JSAG_Logo"/>
              </v:shape>
            </w:pict>
          </w:r>
          <w:r>
            <w:rPr>
              <w:noProof/>
            </w:rPr>
            <w:pict w14:anchorId="67DF0182">
              <v:shape id="Bild 1" o:spid="_x0000_s6146" type="#_x0000_t75" alt="Beschreibung: http://www.aebo.ch/images/Logo.png" style="position:absolute;left:0;text-align:left;margin-left:-5.65pt;margin-top:7pt;width:157.45pt;height:26.25pt;z-index:251658240;visibility:visible">
                <v:imagedata r:id="rId2" o:title="Logo"/>
              </v:shape>
            </w:pict>
          </w:r>
          <w:r w:rsidR="0096566A">
            <w:rPr>
              <w:b/>
            </w:rPr>
            <w:t>INGE EPSI</w:t>
          </w:r>
        </w:p>
      </w:tc>
    </w:tr>
  </w:tbl>
  <w:p w:rsidR="00E04C5D" w:rsidRDefault="00E04C5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A83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9B23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25A0F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76A5D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A2F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9463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F8EB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42B4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84D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9C84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>
    <w:nsid w:val="36906642"/>
    <w:multiLevelType w:val="hybridMultilevel"/>
    <w:tmpl w:val="62B638A0"/>
    <w:lvl w:ilvl="0" w:tplc="C85AA47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ker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BC2FB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94"/>
    <w:rsid w:val="000150FE"/>
    <w:rsid w:val="000233D1"/>
    <w:rsid w:val="00051A14"/>
    <w:rsid w:val="00064ABA"/>
    <w:rsid w:val="000E2531"/>
    <w:rsid w:val="00101672"/>
    <w:rsid w:val="00124594"/>
    <w:rsid w:val="001D508A"/>
    <w:rsid w:val="00247267"/>
    <w:rsid w:val="00247E69"/>
    <w:rsid w:val="002D5365"/>
    <w:rsid w:val="00306219"/>
    <w:rsid w:val="0037506D"/>
    <w:rsid w:val="003C7D64"/>
    <w:rsid w:val="003D2574"/>
    <w:rsid w:val="00400045"/>
    <w:rsid w:val="00410D21"/>
    <w:rsid w:val="00411CFC"/>
    <w:rsid w:val="0044432C"/>
    <w:rsid w:val="00446661"/>
    <w:rsid w:val="0048490F"/>
    <w:rsid w:val="00557425"/>
    <w:rsid w:val="00564542"/>
    <w:rsid w:val="005A3F61"/>
    <w:rsid w:val="00611801"/>
    <w:rsid w:val="006D658C"/>
    <w:rsid w:val="00724563"/>
    <w:rsid w:val="007D5EB3"/>
    <w:rsid w:val="00833AD6"/>
    <w:rsid w:val="00891DC4"/>
    <w:rsid w:val="008B0BB8"/>
    <w:rsid w:val="00911371"/>
    <w:rsid w:val="0096566A"/>
    <w:rsid w:val="00984F2A"/>
    <w:rsid w:val="00986E0A"/>
    <w:rsid w:val="00996FEE"/>
    <w:rsid w:val="00A46393"/>
    <w:rsid w:val="00A723C4"/>
    <w:rsid w:val="00AB1ED6"/>
    <w:rsid w:val="00B23756"/>
    <w:rsid w:val="00B71C80"/>
    <w:rsid w:val="00BD05A7"/>
    <w:rsid w:val="00C4089D"/>
    <w:rsid w:val="00E04C5D"/>
    <w:rsid w:val="00E256F7"/>
    <w:rsid w:val="00E45D2F"/>
    <w:rsid w:val="00E67567"/>
    <w:rsid w:val="00E73B4B"/>
    <w:rsid w:val="00E77214"/>
    <w:rsid w:val="00F17160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7267"/>
    <w:pPr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sfo@jsag.c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14-Honorar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9B548172314D5D90C3A0568FBCC4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A3CF0D-F2FA-4671-A8B3-99F97716A466}"/>
      </w:docPartPr>
      <w:docPartBody>
        <w:p w:rsidR="008C2F68" w:rsidRDefault="008C2F68">
          <w:pPr>
            <w:pStyle w:val="F89B548172314D5D90C3A0568FBCC49E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68"/>
    <w:rsid w:val="008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89B548172314D5D90C3A0568FBCC49E">
    <w:name w:val="F89B548172314D5D90C3A0568FBCC4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89B548172314D5D90C3A0568FBCC49E">
    <w:name w:val="F89B548172314D5D90C3A0568FBCC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4A421-7D06-4798-89E6-F9608644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14-Honorarofferte.dotx</Template>
  <TotalTime>0</TotalTime>
  <Pages>3</Pages>
  <Words>301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Falzone Lorenzo</dc:creator>
  <cp:keywords/>
  <dc:description/>
  <cp:lastModifiedBy>Falzone Lorenzo</cp:lastModifiedBy>
  <cp:revision>6</cp:revision>
  <cp:lastPrinted>2013-03-21T08:44:00Z</cp:lastPrinted>
  <dcterms:created xsi:type="dcterms:W3CDTF">2013-03-21T08:43:00Z</dcterms:created>
  <dcterms:modified xsi:type="dcterms:W3CDTF">2013-03-25T16:17:00Z</dcterms:modified>
</cp:coreProperties>
</file>