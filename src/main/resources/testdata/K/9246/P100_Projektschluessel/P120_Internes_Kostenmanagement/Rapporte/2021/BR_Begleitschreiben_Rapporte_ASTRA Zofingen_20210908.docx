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802119">
              <w:t>September</w:t>
            </w:r>
            <w:bookmarkStart w:id="0" w:name="_GoBack"/>
            <w:bookmarkEnd w:id="0"/>
            <w:r w:rsidR="00232AA1">
              <w:t xml:space="preserve"> 2021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802119">
              <w:rPr>
                <w:noProof/>
                <w:sz w:val="12"/>
                <w:szCs w:val="12"/>
              </w:rPr>
              <w:t>BR_Begleitschreiben_Rapporte_ASTRA Zofingen_20210908.docx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02119">
            <w:rPr>
              <w:noProof/>
              <w:spacing w:val="4"/>
              <w:sz w:val="18"/>
              <w:szCs w:val="18"/>
            </w:rPr>
            <w:t>BR_Begleitschreiben_Rapporte_ASTRA Zofingen_20210908.docx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0211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D5365"/>
    <w:rsid w:val="003038EC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9640C"/>
    <w:rsid w:val="006D658C"/>
    <w:rsid w:val="00705AF9"/>
    <w:rsid w:val="007D5EB3"/>
    <w:rsid w:val="00802119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84F2A"/>
    <w:rsid w:val="00986E0A"/>
    <w:rsid w:val="009C2249"/>
    <w:rsid w:val="009C3309"/>
    <w:rsid w:val="00A2079E"/>
    <w:rsid w:val="00A902B7"/>
    <w:rsid w:val="00AD4769"/>
    <w:rsid w:val="00B03F52"/>
    <w:rsid w:val="00B23756"/>
    <w:rsid w:val="00BC1E1A"/>
    <w:rsid w:val="00BD05A7"/>
    <w:rsid w:val="00BF2185"/>
    <w:rsid w:val="00C55781"/>
    <w:rsid w:val="00CA6CEA"/>
    <w:rsid w:val="00D37D80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7160"/>
    <w:rsid w:val="00F32A71"/>
    <w:rsid w:val="00F47109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72799A6A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131AB-6F14-414E-B226-B12AF54E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2021-09-08T11:38:00Z</cp:lastPrinted>
  <dcterms:created xsi:type="dcterms:W3CDTF">2021-09-08T11:37:00Z</dcterms:created>
  <dcterms:modified xsi:type="dcterms:W3CDTF">2021-09-08T11:40:00Z</dcterms:modified>
</cp:coreProperties>
</file>