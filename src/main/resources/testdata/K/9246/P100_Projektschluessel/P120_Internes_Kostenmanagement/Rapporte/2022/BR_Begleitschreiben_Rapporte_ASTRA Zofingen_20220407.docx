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F16ACA">
              <w:t>April</w:t>
            </w:r>
            <w:r w:rsidR="00AC7DCB">
              <w:t xml:space="preserve"> </w:t>
            </w:r>
            <w:r w:rsidR="00232AA1">
              <w:t>202</w:t>
            </w:r>
            <w:r w:rsidR="00F16ACA">
              <w:t>2</w:t>
            </w:r>
          </w:p>
          <w:p w:rsidR="00F16ACA" w:rsidRDefault="00F16ACA"/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F16ACA">
              <w:rPr>
                <w:noProof/>
                <w:sz w:val="12"/>
                <w:szCs w:val="12"/>
              </w:rPr>
              <w:t>BR_Begleitschreiben_Rapporte_ASTRA Zofingen_20220407.docx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>apportversand</w:t>
            </w:r>
            <w:r w:rsidR="00F16ACA">
              <w:t>/Rechnung</w:t>
            </w:r>
            <w:bookmarkStart w:id="0" w:name="_GoBack"/>
            <w:bookmarkEnd w:id="0"/>
            <w:r w:rsidR="0081223C">
              <w:t xml:space="preserve">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BR_Begleitschreiben_Rapporte_ASTRA Zofingen_20211008.docx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83C0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52302"/>
    <w:rsid w:val="00291407"/>
    <w:rsid w:val="002D5365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C2396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84F2A"/>
    <w:rsid w:val="00986E0A"/>
    <w:rsid w:val="009C2249"/>
    <w:rsid w:val="009C3309"/>
    <w:rsid w:val="00A2079E"/>
    <w:rsid w:val="00A902B7"/>
    <w:rsid w:val="00AC7DCB"/>
    <w:rsid w:val="00AD4769"/>
    <w:rsid w:val="00B03F52"/>
    <w:rsid w:val="00B23756"/>
    <w:rsid w:val="00BC1E1A"/>
    <w:rsid w:val="00BD05A7"/>
    <w:rsid w:val="00BF2185"/>
    <w:rsid w:val="00C55781"/>
    <w:rsid w:val="00CA6CEA"/>
    <w:rsid w:val="00D37D80"/>
    <w:rsid w:val="00DB038A"/>
    <w:rsid w:val="00DC3C04"/>
    <w:rsid w:val="00E04C5D"/>
    <w:rsid w:val="00E256F7"/>
    <w:rsid w:val="00E27F75"/>
    <w:rsid w:val="00E44201"/>
    <w:rsid w:val="00E45529"/>
    <w:rsid w:val="00E47899"/>
    <w:rsid w:val="00E67567"/>
    <w:rsid w:val="00E77214"/>
    <w:rsid w:val="00E82B0F"/>
    <w:rsid w:val="00ED565D"/>
    <w:rsid w:val="00F12404"/>
    <w:rsid w:val="00F16ACA"/>
    <w:rsid w:val="00F17160"/>
    <w:rsid w:val="00F32A71"/>
    <w:rsid w:val="00F47109"/>
    <w:rsid w:val="00F83C0C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265870D2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A6BD7-BDF8-4258-B4BD-36D82D81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3</cp:revision>
  <cp:lastPrinted>2021-11-10T12:14:00Z</cp:lastPrinted>
  <dcterms:created xsi:type="dcterms:W3CDTF">2022-04-07T09:42:00Z</dcterms:created>
  <dcterms:modified xsi:type="dcterms:W3CDTF">2022-04-07T09:43:00Z</dcterms:modified>
</cp:coreProperties>
</file>