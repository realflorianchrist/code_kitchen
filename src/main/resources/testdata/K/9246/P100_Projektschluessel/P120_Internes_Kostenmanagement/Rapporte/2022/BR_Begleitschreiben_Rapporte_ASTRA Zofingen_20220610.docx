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4"/>
      </w:tblGrid>
      <w:tr w:rsidR="005A3F61" w:rsidTr="0017526C">
        <w:trPr>
          <w:trHeight w:hRule="exact" w:val="2552"/>
        </w:trPr>
        <w:tc>
          <w:tcPr>
            <w:tcW w:w="9494" w:type="dxa"/>
          </w:tcPr>
          <w:p w:rsidR="005A3F61" w:rsidRDefault="005103D0" w:rsidP="005103D0">
            <w:r>
              <w:t>Bundesamt für Strassen (ASTRA)</w:t>
            </w:r>
          </w:p>
          <w:p w:rsidR="005103D0" w:rsidRDefault="005103D0" w:rsidP="005103D0">
            <w:r>
              <w:t>Filiale Zofingen</w:t>
            </w:r>
          </w:p>
          <w:p w:rsidR="005103D0" w:rsidRDefault="005103D0" w:rsidP="005103D0">
            <w:r>
              <w:t>Brühlstrasse</w:t>
            </w:r>
            <w:r w:rsidR="00291407">
              <w:t xml:space="preserve"> </w:t>
            </w:r>
            <w:r>
              <w:t>3</w:t>
            </w:r>
          </w:p>
          <w:p w:rsidR="005103D0" w:rsidRDefault="005103D0" w:rsidP="005103D0">
            <w:r>
              <w:t>4800 Zofingen</w:t>
            </w:r>
          </w:p>
        </w:tc>
      </w:tr>
      <w:tr w:rsidR="005A3F61" w:rsidTr="0017526C">
        <w:trPr>
          <w:trHeight w:val="919"/>
        </w:trPr>
        <w:tc>
          <w:tcPr>
            <w:tcW w:w="9494" w:type="dxa"/>
          </w:tcPr>
          <w:p w:rsidR="005A3F61" w:rsidRDefault="00911371">
            <w:r>
              <w:t xml:space="preserve">Basel, </w:t>
            </w:r>
            <w:r w:rsidR="005103D0">
              <w:t xml:space="preserve">im </w:t>
            </w:r>
            <w:r w:rsidR="002A0906">
              <w:t>Juni</w:t>
            </w:r>
            <w:bookmarkStart w:id="0" w:name="_GoBack"/>
            <w:bookmarkEnd w:id="0"/>
            <w:r w:rsidR="00AC7DCB">
              <w:t xml:space="preserve"> </w:t>
            </w:r>
            <w:r w:rsidR="00232AA1">
              <w:t>202</w:t>
            </w:r>
            <w:r w:rsidR="00F16ACA">
              <w:t>2</w:t>
            </w:r>
          </w:p>
          <w:p w:rsidR="00F16ACA" w:rsidRDefault="00F16ACA"/>
          <w:p w:rsidR="000233D1" w:rsidRPr="000233D1" w:rsidRDefault="000233D1" w:rsidP="004007C5">
            <w:pPr>
              <w:spacing w:line="280" w:lineRule="atLeast"/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 w:rsidR="004007C5"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2A0906">
              <w:rPr>
                <w:noProof/>
                <w:sz w:val="12"/>
                <w:szCs w:val="12"/>
              </w:rPr>
              <w:t>BR_Begleitschreiben_Rapporte_ASTRA Zofingen_20220610.docx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5A3F61" w:rsidTr="0017526C">
        <w:tc>
          <w:tcPr>
            <w:tcW w:w="9494" w:type="dxa"/>
          </w:tcPr>
          <w:p w:rsidR="005A3F61" w:rsidRPr="00911371" w:rsidRDefault="005103D0" w:rsidP="0081223C">
            <w:pPr>
              <w:pStyle w:val="Betreff"/>
            </w:pPr>
            <w:r>
              <w:t>Begleitschreiben zu R</w:t>
            </w:r>
            <w:r w:rsidR="0081223C">
              <w:t>apportversand</w:t>
            </w:r>
            <w:r w:rsidR="00F16ACA">
              <w:t>/Rechnung</w:t>
            </w:r>
            <w:r w:rsidR="0081223C">
              <w:t xml:space="preserve">, </w:t>
            </w:r>
            <w:r>
              <w:t xml:space="preserve">1-fach unterschrieben </w:t>
            </w:r>
          </w:p>
        </w:tc>
      </w:tr>
    </w:tbl>
    <w:p w:rsidR="00BD05A7" w:rsidRDefault="00BD05A7" w:rsidP="000233D1"/>
    <w:p w:rsidR="005103D0" w:rsidRDefault="005103D0" w:rsidP="000233D1">
      <w:r>
        <w:t xml:space="preserve">Gemäss Ihrem Wunsch bestätigen wir, dass die </w:t>
      </w:r>
      <w:r w:rsidR="0081223C">
        <w:t xml:space="preserve">verbuchten </w:t>
      </w:r>
      <w:r>
        <w:t>Leistungen ordnungsgemäss erbracht worden sind.</w:t>
      </w:r>
    </w:p>
    <w:p w:rsidR="005103D0" w:rsidRDefault="005103D0" w:rsidP="000233D1"/>
    <w:p w:rsidR="000233D1" w:rsidRDefault="000233D1" w:rsidP="000233D1">
      <w:r>
        <w:t>Freundliche Grüsse</w:t>
      </w:r>
    </w:p>
    <w:p w:rsidR="000233D1" w:rsidRDefault="000233D1" w:rsidP="000233D1"/>
    <w:p w:rsidR="005103D0" w:rsidRDefault="005103D0" w:rsidP="000233D1"/>
    <w:p w:rsidR="005103D0" w:rsidRDefault="005103D0" w:rsidP="000233D1"/>
    <w:p w:rsidR="005103D0" w:rsidRDefault="005103D0" w:rsidP="000233D1"/>
    <w:p w:rsidR="005103D0" w:rsidRDefault="005103D0" w:rsidP="000233D1"/>
    <w:p w:rsidR="000233D1" w:rsidRDefault="00FE2F7F" w:rsidP="000233D1">
      <w:proofErr w:type="spellStart"/>
      <w:r>
        <w:t>Ingenieurbureau</w:t>
      </w:r>
      <w:proofErr w:type="spellEnd"/>
    </w:p>
    <w:p w:rsidR="000233D1" w:rsidRDefault="00FE2F7F" w:rsidP="000233D1">
      <w:r>
        <w:t xml:space="preserve">A. </w:t>
      </w:r>
      <w:proofErr w:type="spellStart"/>
      <w:r>
        <w:t>Aegerter</w:t>
      </w:r>
      <w:proofErr w:type="spellEnd"/>
      <w:r>
        <w:t xml:space="preserve"> &amp; Dr. O. </w:t>
      </w:r>
      <w:proofErr w:type="spellStart"/>
      <w:r>
        <w:t>Bosshardt</w:t>
      </w:r>
      <w:proofErr w:type="spellEnd"/>
      <w:r>
        <w:t xml:space="preserve"> AG</w:t>
      </w:r>
    </w:p>
    <w:p w:rsidR="00031094" w:rsidRPr="000233D1" w:rsidRDefault="00031094" w:rsidP="000233D1"/>
    <w:sectPr w:rsidR="00031094" w:rsidRPr="000233D1" w:rsidSect="004A575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119" w:right="1021" w:bottom="1985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AA1" w:rsidRDefault="00232AA1" w:rsidP="00833AD6">
      <w:pPr>
        <w:spacing w:line="240" w:lineRule="auto"/>
      </w:pPr>
      <w:r>
        <w:separator/>
      </w:r>
    </w:p>
  </w:endnote>
  <w:endnote w:type="continuationSeparator" w:id="0">
    <w:p w:rsidR="00232AA1" w:rsidRDefault="00232AA1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232AA1" w:rsidRPr="00564542" w:rsidTr="009C3309">
      <w:tc>
        <w:tcPr>
          <w:tcW w:w="9457" w:type="dxa"/>
        </w:tcPr>
        <w:p w:rsidR="00232AA1" w:rsidRPr="00564542" w:rsidRDefault="00232AA1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F83C0C">
            <w:rPr>
              <w:noProof/>
              <w:spacing w:val="4"/>
              <w:sz w:val="18"/>
              <w:szCs w:val="18"/>
            </w:rPr>
            <w:t>BR_Begleitschreiben_Rapporte_ASTRA Zofingen_20211008.docx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F83C0C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232AA1" w:rsidRPr="00911938" w:rsidRDefault="00232AA1" w:rsidP="009C3309">
    <w:pPr>
      <w:pStyle w:val="Fuzeile"/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456" w:type="dxa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75"/>
      <w:gridCol w:w="3152"/>
      <w:gridCol w:w="3129"/>
    </w:tblGrid>
    <w:tr w:rsidR="00232AA1" w:rsidRPr="00986E0A" w:rsidTr="00E47899">
      <w:trPr>
        <w:trHeight w:val="704"/>
      </w:trPr>
      <w:tc>
        <w:tcPr>
          <w:tcW w:w="3175" w:type="dxa"/>
        </w:tcPr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  <w:spacing w:before="120"/>
          </w:pPr>
          <w:proofErr w:type="spellStart"/>
          <w:r w:rsidRPr="00A2079E">
            <w:t>Ingenieu</w:t>
          </w:r>
          <w:r>
            <w:t>r</w:t>
          </w:r>
          <w:r w:rsidRPr="00A2079E">
            <w:t>bureau</w:t>
          </w:r>
          <w:proofErr w:type="spellEnd"/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  <w:r w:rsidRPr="00A2079E">
            <w:t xml:space="preserve">A. </w:t>
          </w:r>
          <w:proofErr w:type="spellStart"/>
          <w:r w:rsidRPr="00A2079E">
            <w:t>Aegerter</w:t>
          </w:r>
          <w:proofErr w:type="spellEnd"/>
          <w:r w:rsidRPr="00A2079E">
            <w:t xml:space="preserve"> &amp; Dr. O. </w:t>
          </w:r>
          <w:proofErr w:type="spellStart"/>
          <w:r w:rsidRPr="00A2079E">
            <w:t>Bosshardt</w:t>
          </w:r>
          <w:proofErr w:type="spellEnd"/>
          <w:r w:rsidRPr="00A2079E">
            <w:t xml:space="preserve"> AG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  <w:r w:rsidRPr="00A2079E">
            <w:t>www.aebo.ch</w:t>
          </w:r>
        </w:p>
      </w:tc>
      <w:tc>
        <w:tcPr>
          <w:tcW w:w="3152" w:type="dxa"/>
        </w:tcPr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Hauptsitz Basel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Hochstrasse 48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CH-4002 Basel, Postfach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+41 61 365 22 22</w:t>
          </w:r>
        </w:p>
        <w:p w:rsidR="00232AA1" w:rsidRPr="00A2079E" w:rsidRDefault="00232AA1" w:rsidP="004703C5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basel@aebo.ch</w:t>
          </w:r>
        </w:p>
      </w:tc>
      <w:tc>
        <w:tcPr>
          <w:tcW w:w="3129" w:type="dxa"/>
        </w:tcPr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 xml:space="preserve">Bahnhofstrasse </w:t>
          </w:r>
          <w:r>
            <w:t>130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CH-4313 Möhlin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+41 61 851 37 75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moehlin@aebo.ch</w:t>
          </w:r>
        </w:p>
      </w:tc>
    </w:tr>
  </w:tbl>
  <w:p w:rsidR="00232AA1" w:rsidRPr="00E47899" w:rsidRDefault="00232AA1" w:rsidP="009C3309">
    <w:pPr>
      <w:pStyle w:val="Fuzeile"/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AA1" w:rsidRDefault="00232AA1" w:rsidP="00833AD6">
      <w:pPr>
        <w:spacing w:line="240" w:lineRule="auto"/>
      </w:pPr>
      <w:r>
        <w:separator/>
      </w:r>
    </w:p>
  </w:footnote>
  <w:footnote w:type="continuationSeparator" w:id="0">
    <w:p w:rsidR="00232AA1" w:rsidRDefault="00232AA1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AA1" w:rsidRPr="004A321C" w:rsidRDefault="00232AA1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13FC6E60" wp14:editId="56230C93">
          <wp:simplePos x="0" y="0"/>
          <wp:positionH relativeFrom="rightMargin">
            <wp:posOffset>-1746250</wp:posOffset>
          </wp:positionH>
          <wp:positionV relativeFrom="page">
            <wp:posOffset>1011555</wp:posOffset>
          </wp:positionV>
          <wp:extent cx="1746000" cy="298800"/>
          <wp:effectExtent l="0" t="0" r="6985" b="635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AA1" w:rsidRPr="00FE2F7F" w:rsidRDefault="00232AA1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19A649FB" wp14:editId="1B70EF36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D0"/>
    <w:rsid w:val="000150FE"/>
    <w:rsid w:val="000233D1"/>
    <w:rsid w:val="00031094"/>
    <w:rsid w:val="00051A14"/>
    <w:rsid w:val="00101672"/>
    <w:rsid w:val="00157ED0"/>
    <w:rsid w:val="0017526C"/>
    <w:rsid w:val="001A7042"/>
    <w:rsid w:val="001C4EC5"/>
    <w:rsid w:val="001D508A"/>
    <w:rsid w:val="00203766"/>
    <w:rsid w:val="00232AA1"/>
    <w:rsid w:val="00247267"/>
    <w:rsid w:val="00247E69"/>
    <w:rsid w:val="00252302"/>
    <w:rsid w:val="00291407"/>
    <w:rsid w:val="002A0906"/>
    <w:rsid w:val="002D5365"/>
    <w:rsid w:val="00310578"/>
    <w:rsid w:val="0037506D"/>
    <w:rsid w:val="004007C5"/>
    <w:rsid w:val="00415FA1"/>
    <w:rsid w:val="00463EDB"/>
    <w:rsid w:val="004703C5"/>
    <w:rsid w:val="004A321C"/>
    <w:rsid w:val="004A5752"/>
    <w:rsid w:val="004C2201"/>
    <w:rsid w:val="004E27FD"/>
    <w:rsid w:val="004F1DC5"/>
    <w:rsid w:val="005103D0"/>
    <w:rsid w:val="00564542"/>
    <w:rsid w:val="005A3F61"/>
    <w:rsid w:val="00673FB3"/>
    <w:rsid w:val="00677F34"/>
    <w:rsid w:val="00694E1A"/>
    <w:rsid w:val="006C2396"/>
    <w:rsid w:val="006D658C"/>
    <w:rsid w:val="00705AF9"/>
    <w:rsid w:val="007D5EB3"/>
    <w:rsid w:val="0081223C"/>
    <w:rsid w:val="00833AD6"/>
    <w:rsid w:val="00891DC4"/>
    <w:rsid w:val="008951F9"/>
    <w:rsid w:val="008B0BB8"/>
    <w:rsid w:val="00911371"/>
    <w:rsid w:val="00911938"/>
    <w:rsid w:val="00923430"/>
    <w:rsid w:val="00925EC8"/>
    <w:rsid w:val="0093042B"/>
    <w:rsid w:val="00976C13"/>
    <w:rsid w:val="00984F2A"/>
    <w:rsid w:val="00986E0A"/>
    <w:rsid w:val="009C2249"/>
    <w:rsid w:val="009C3309"/>
    <w:rsid w:val="00A2079E"/>
    <w:rsid w:val="00A902B7"/>
    <w:rsid w:val="00AC7DCB"/>
    <w:rsid w:val="00AD4769"/>
    <w:rsid w:val="00B03F52"/>
    <w:rsid w:val="00B23756"/>
    <w:rsid w:val="00BC1E1A"/>
    <w:rsid w:val="00BD05A7"/>
    <w:rsid w:val="00BF2185"/>
    <w:rsid w:val="00C55781"/>
    <w:rsid w:val="00CA6CEA"/>
    <w:rsid w:val="00D37D80"/>
    <w:rsid w:val="00DB038A"/>
    <w:rsid w:val="00DC3C04"/>
    <w:rsid w:val="00E04C5D"/>
    <w:rsid w:val="00E256F7"/>
    <w:rsid w:val="00E27F75"/>
    <w:rsid w:val="00E44201"/>
    <w:rsid w:val="00E45529"/>
    <w:rsid w:val="00E47899"/>
    <w:rsid w:val="00E67567"/>
    <w:rsid w:val="00E77214"/>
    <w:rsid w:val="00E82B0F"/>
    <w:rsid w:val="00ED565D"/>
    <w:rsid w:val="00F12404"/>
    <w:rsid w:val="00F16ACA"/>
    <w:rsid w:val="00F17160"/>
    <w:rsid w:val="00F32A71"/>
    <w:rsid w:val="00F47109"/>
    <w:rsid w:val="00F83C0C"/>
    <w:rsid w:val="00FA0AA5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4:docId w14:val="656DA7B6"/>
  <w15:docId w15:val="{C48EE770-CD22-42EB-9FEE-2DAC0602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703C5"/>
    <w:pPr>
      <w:ind w:right="57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1A7042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1-Brief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CD355-BAD4-4C09-88F2-9B46C3D82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01-Brief.dotx</Template>
  <TotalTime>0</TotalTime>
  <Pages>1</Pages>
  <Words>59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01-Brief</vt:lpstr>
    </vt:vector>
  </TitlesOfParts>
  <Company>Aegerter &amp; Bosshardt AG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01-Brief</dc:title>
  <dc:subject/>
  <dc:creator>Boschung Brigitte</dc:creator>
  <cp:keywords/>
  <dc:description>Version 2019-01</dc:description>
  <cp:lastModifiedBy>Beuret Agnès</cp:lastModifiedBy>
  <cp:revision>3</cp:revision>
  <cp:lastPrinted>2021-11-10T12:14:00Z</cp:lastPrinted>
  <dcterms:created xsi:type="dcterms:W3CDTF">2022-06-10T08:00:00Z</dcterms:created>
  <dcterms:modified xsi:type="dcterms:W3CDTF">2022-06-10T08:01:00Z</dcterms:modified>
</cp:coreProperties>
</file>