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5103D0">
              <w:t xml:space="preserve">im </w:t>
            </w:r>
            <w:r w:rsidR="00EA06FB">
              <w:t>Mai</w:t>
            </w:r>
            <w:r w:rsidR="00D373D8">
              <w:t xml:space="preserve"> 2022</w:t>
            </w:r>
          </w:p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EA06FB">
              <w:rPr>
                <w:noProof/>
                <w:sz w:val="12"/>
                <w:szCs w:val="12"/>
              </w:rPr>
              <w:t>BR_Begleitschreiben_Rapporte_ASTRA Zofingen_042022.docx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 xml:space="preserve">apportversand,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>
      <w:bookmarkStart w:id="0" w:name="_GoBack"/>
      <w:bookmarkEnd w:id="0"/>
    </w:p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63EDB">
            <w:rPr>
              <w:noProof/>
              <w:spacing w:val="4"/>
              <w:sz w:val="18"/>
              <w:szCs w:val="18"/>
            </w:rPr>
            <w:t>BR_Begleitschreiben_Rapporte_ASTRA Zofingen_2021.docx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63EDB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101672"/>
    <w:rsid w:val="00157ED0"/>
    <w:rsid w:val="0017526C"/>
    <w:rsid w:val="001A7042"/>
    <w:rsid w:val="001C4EC5"/>
    <w:rsid w:val="001D508A"/>
    <w:rsid w:val="00203766"/>
    <w:rsid w:val="00232AA1"/>
    <w:rsid w:val="00247267"/>
    <w:rsid w:val="00247E69"/>
    <w:rsid w:val="00291407"/>
    <w:rsid w:val="002D5365"/>
    <w:rsid w:val="00310578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73FB3"/>
    <w:rsid w:val="00677F34"/>
    <w:rsid w:val="00694E1A"/>
    <w:rsid w:val="006D658C"/>
    <w:rsid w:val="00705AF9"/>
    <w:rsid w:val="007D5EB3"/>
    <w:rsid w:val="0081223C"/>
    <w:rsid w:val="00833AD6"/>
    <w:rsid w:val="00891DC4"/>
    <w:rsid w:val="008951F9"/>
    <w:rsid w:val="008B0BB8"/>
    <w:rsid w:val="00911371"/>
    <w:rsid w:val="00911938"/>
    <w:rsid w:val="00923430"/>
    <w:rsid w:val="00925EC8"/>
    <w:rsid w:val="0093042B"/>
    <w:rsid w:val="009573EA"/>
    <w:rsid w:val="00984F2A"/>
    <w:rsid w:val="00986E0A"/>
    <w:rsid w:val="009C2249"/>
    <w:rsid w:val="009C3309"/>
    <w:rsid w:val="00A2079E"/>
    <w:rsid w:val="00A902B7"/>
    <w:rsid w:val="00AD4769"/>
    <w:rsid w:val="00B03F52"/>
    <w:rsid w:val="00B23756"/>
    <w:rsid w:val="00BC1E1A"/>
    <w:rsid w:val="00BD05A7"/>
    <w:rsid w:val="00BF2185"/>
    <w:rsid w:val="00C55781"/>
    <w:rsid w:val="00CA6CEA"/>
    <w:rsid w:val="00D373D8"/>
    <w:rsid w:val="00D37D80"/>
    <w:rsid w:val="00DC3C04"/>
    <w:rsid w:val="00E04C5D"/>
    <w:rsid w:val="00E125C5"/>
    <w:rsid w:val="00E256F7"/>
    <w:rsid w:val="00E27F75"/>
    <w:rsid w:val="00E44201"/>
    <w:rsid w:val="00E45529"/>
    <w:rsid w:val="00E47899"/>
    <w:rsid w:val="00E67567"/>
    <w:rsid w:val="00E77214"/>
    <w:rsid w:val="00E82B0F"/>
    <w:rsid w:val="00EA06FB"/>
    <w:rsid w:val="00ED565D"/>
    <w:rsid w:val="00F12404"/>
    <w:rsid w:val="00F17160"/>
    <w:rsid w:val="00F32A71"/>
    <w:rsid w:val="00F47109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7A34333A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EA8A2-CBBD-44AB-BC83-86C150E2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3</cp:revision>
  <cp:lastPrinted>2021-04-13T12:26:00Z</cp:lastPrinted>
  <dcterms:created xsi:type="dcterms:W3CDTF">2022-05-09T08:06:00Z</dcterms:created>
  <dcterms:modified xsi:type="dcterms:W3CDTF">2022-05-09T08:06:00Z</dcterms:modified>
</cp:coreProperties>
</file>