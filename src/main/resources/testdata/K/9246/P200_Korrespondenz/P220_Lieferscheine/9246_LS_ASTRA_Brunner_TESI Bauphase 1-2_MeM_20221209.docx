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9"/>
        <w:gridCol w:w="436"/>
        <w:gridCol w:w="4228"/>
      </w:tblGrid>
      <w:tr w:rsidR="00FB4C32" w:rsidTr="00323514">
        <w:trPr>
          <w:trHeight w:hRule="exact" w:val="2552"/>
        </w:trPr>
        <w:tc>
          <w:tcPr>
            <w:tcW w:w="9469" w:type="dxa"/>
            <w:gridSpan w:val="4"/>
          </w:tcPr>
          <w:p w:rsidR="00FD16C2" w:rsidRPr="00B74C77" w:rsidRDefault="00FD16C2" w:rsidP="00FD16C2">
            <w:pPr>
              <w:tabs>
                <w:tab w:val="center" w:pos="4819"/>
                <w:tab w:val="right" w:pos="9071"/>
              </w:tabs>
            </w:pPr>
            <w:r w:rsidRPr="00B74C77">
              <w:t>Bundesamt für Strassen ASTRA</w:t>
            </w:r>
          </w:p>
          <w:p w:rsidR="00FD16C2" w:rsidRPr="00B74C77" w:rsidRDefault="00FD16C2" w:rsidP="00FD16C2">
            <w:pPr>
              <w:tabs>
                <w:tab w:val="center" w:pos="4819"/>
                <w:tab w:val="right" w:pos="9071"/>
              </w:tabs>
            </w:pPr>
            <w:r w:rsidRPr="00B74C77">
              <w:t>Abteilung Strasseninfrastruktur Ost</w:t>
            </w:r>
          </w:p>
          <w:p w:rsidR="00FD16C2" w:rsidRPr="00B74C77" w:rsidRDefault="00FD16C2" w:rsidP="00FD16C2">
            <w:pPr>
              <w:tabs>
                <w:tab w:val="center" w:pos="4819"/>
                <w:tab w:val="right" w:pos="9071"/>
              </w:tabs>
            </w:pPr>
            <w:r w:rsidRPr="00B74C77">
              <w:t xml:space="preserve">Filiale Zofingen </w:t>
            </w:r>
          </w:p>
          <w:p w:rsidR="00FD16C2" w:rsidRDefault="00FD16C2" w:rsidP="00FD16C2">
            <w:pPr>
              <w:tabs>
                <w:tab w:val="center" w:pos="4819"/>
                <w:tab w:val="right" w:pos="9071"/>
              </w:tabs>
            </w:pPr>
            <w:r w:rsidRPr="00B74C77">
              <w:t xml:space="preserve">Bereich Erhaltungsplanung </w:t>
            </w:r>
          </w:p>
          <w:p w:rsidR="00FD16C2" w:rsidRDefault="00FD16C2" w:rsidP="00FD16C2">
            <w:pPr>
              <w:tabs>
                <w:tab w:val="center" w:pos="4819"/>
                <w:tab w:val="right" w:pos="9071"/>
              </w:tabs>
            </w:pPr>
            <w:r>
              <w:t>Herr Roland Brunner</w:t>
            </w:r>
          </w:p>
          <w:p w:rsidR="00FD16C2" w:rsidRDefault="00FD16C2" w:rsidP="00FD16C2">
            <w:pPr>
              <w:tabs>
                <w:tab w:val="center" w:pos="4819"/>
                <w:tab w:val="right" w:pos="9071"/>
              </w:tabs>
            </w:pPr>
            <w:r>
              <w:t>Brühlstrasse 3</w:t>
            </w:r>
          </w:p>
          <w:p w:rsidR="00FB4C32" w:rsidRDefault="00FD16C2" w:rsidP="002924CA">
            <w:r w:rsidRPr="00B74C77">
              <w:t xml:space="preserve">4800 Zofingen </w:t>
            </w:r>
          </w:p>
        </w:tc>
      </w:tr>
      <w:tr w:rsidR="00FB4C32" w:rsidTr="00323514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9D55E5">
              <w:rPr>
                <w:noProof/>
              </w:rPr>
              <w:t>9. Dezember 2022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1FC5E1B71CD84F83AF2D8DA2B53E0F55"/>
                </w:placeholder>
                <w:text/>
              </w:sdtPr>
              <w:sdtEndPr/>
              <w:sdtContent>
                <w:r w:rsidR="00FD16C2">
                  <w:t xml:space="preserve">9246 / </w:t>
                </w:r>
                <w:proofErr w:type="spellStart"/>
                <w:r w:rsidR="009D55E5">
                  <w:t>MeM</w:t>
                </w:r>
                <w:proofErr w:type="spellEnd"/>
              </w:sdtContent>
            </w:sdt>
          </w:p>
          <w:p w:rsidR="00FB4C32" w:rsidRPr="000233D1" w:rsidRDefault="009D55E5" w:rsidP="004007C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B30E5D">
              <w:rPr>
                <w:noProof/>
                <w:sz w:val="12"/>
                <w:szCs w:val="12"/>
              </w:rPr>
              <w:t>9246_LS_ASTRA_Brunner_TESI Bauphase 1-2_MeM_20221209.docx</w:t>
            </w:r>
            <w:r>
              <w:rPr>
                <w:sz w:val="12"/>
                <w:szCs w:val="12"/>
              </w:rPr>
              <w:fldChar w:fldCharType="end"/>
            </w:r>
          </w:p>
        </w:tc>
      </w:tr>
      <w:tr w:rsidR="00FB4C32" w:rsidTr="00323514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323514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7F2A77" w:rsidP="00FD16C2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7FD084810DAD4CF498E798A9F6EFE6AE"/>
                </w:placeholder>
                <w:text w:multiLine="1"/>
              </w:sdtPr>
              <w:sdtEndPr/>
              <w:sdtContent>
                <w:r w:rsidR="00FD16C2">
                  <w:t>N02, EP Sissach-</w:t>
                </w:r>
                <w:proofErr w:type="spellStart"/>
                <w:r w:rsidR="00FD16C2">
                  <w:t>Eptingen</w:t>
                </w:r>
                <w:proofErr w:type="spellEnd"/>
                <w:r w:rsidR="00FD16C2">
                  <w:t xml:space="preserve"> (SIEP), TESI Pläne</w:t>
                </w:r>
                <w:r w:rsidR="0081342A">
                  <w:t xml:space="preserve"> Abschnitt 2 (Bauphasen 1 und 2) und Tunnel </w:t>
                </w:r>
                <w:proofErr w:type="spellStart"/>
                <w:r w:rsidR="0081342A">
                  <w:t>Ebenrain</w:t>
                </w:r>
                <w:proofErr w:type="spellEnd"/>
              </w:sdtContent>
            </w:sdt>
          </w:p>
        </w:tc>
      </w:tr>
      <w:tr w:rsidR="00FB4C32" w:rsidTr="00323514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81342A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81342A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81342A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D16C2" w:rsidP="0081342A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81342A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81342A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81342A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81342A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81342A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B30E5D" w:rsidP="0081342A">
                <w:r>
                  <w:rPr>
                    <w:rFonts w:ascii="MS Gothic" w:eastAsia="MS Gothic" w:hAnsi="MS Gothic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81342A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81342A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323514">
        <w:tc>
          <w:tcPr>
            <w:tcW w:w="9469" w:type="dxa"/>
            <w:gridSpan w:val="4"/>
            <w:tcMar>
              <w:top w:w="57" w:type="dxa"/>
            </w:tcMar>
            <w:vAlign w:val="center"/>
          </w:tcPr>
          <w:p w:rsidR="00FB4C32" w:rsidRDefault="00FB4C32" w:rsidP="003F284B"/>
        </w:tc>
      </w:tr>
      <w:tr w:rsidR="00FB4C32" w:rsidTr="00323514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</w:tc>
      </w:tr>
      <w:tr w:rsidR="00FB4C32" w:rsidRPr="00B30E5D" w:rsidTr="00323514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FD16C2" w:rsidRDefault="009D55E5" w:rsidP="00FD16C2">
                <w:r>
                  <w:t>Sehr geehrter</w:t>
                </w:r>
                <w:r w:rsidR="00FD16C2">
                  <w:t xml:space="preserve"> Herr Brunner,</w:t>
                </w:r>
              </w:p>
              <w:p w:rsidR="00FD16C2" w:rsidRDefault="009D55E5" w:rsidP="00FD16C2">
                <w:r>
                  <w:t>hiermit schicken wir Ihnen folgende TESI-</w:t>
                </w:r>
                <w:r w:rsidR="00FD16C2">
                  <w:t>Pläne</w:t>
                </w:r>
                <w:r>
                  <w:t xml:space="preserve"> mit der Bitte um Prüfung und Genehmigung</w:t>
                </w:r>
                <w:r w:rsidR="00FD16C2">
                  <w:t>:</w:t>
                </w:r>
              </w:p>
              <w:p w:rsidR="00D0376E" w:rsidRDefault="00D0376E" w:rsidP="0081342A">
                <w:pPr>
                  <w:rPr>
                    <w:lang w:val="fr-CH"/>
                  </w:rPr>
                </w:pPr>
                <w:r w:rsidRPr="00D0376E">
                  <w:rPr>
                    <w:lang w:val="fr-CH"/>
                  </w:rPr>
                  <w:t>20221209-070017-EP SIEP-TP0-01030-00-F_-TESI BP1 1/5</w:t>
                </w:r>
              </w:p>
              <w:p w:rsidR="00D0376E" w:rsidRDefault="00D0376E" w:rsidP="0081342A">
                <w:pPr>
                  <w:rPr>
                    <w:lang w:val="fr-CH"/>
                  </w:rPr>
                </w:pPr>
                <w:r w:rsidRPr="00D0376E">
                  <w:rPr>
                    <w:lang w:val="fr-CH"/>
                  </w:rPr>
                  <w:t>20221209-070017-EP SIEP-TP0-01031-00-F_-TESI BP1 2/5</w:t>
                </w:r>
              </w:p>
              <w:p w:rsidR="00D0376E" w:rsidRDefault="00D0376E" w:rsidP="0081342A">
                <w:pPr>
                  <w:rPr>
                    <w:lang w:val="fr-CH"/>
                  </w:rPr>
                </w:pPr>
                <w:r w:rsidRPr="00D0376E">
                  <w:rPr>
                    <w:lang w:val="fr-CH"/>
                  </w:rPr>
                  <w:t>20221209-070017-EP SIEP-TP0-01032-00-F_-TESI BP1 3/5</w:t>
                </w:r>
              </w:p>
              <w:p w:rsidR="00D0376E" w:rsidRDefault="00D0376E" w:rsidP="0081342A">
                <w:pPr>
                  <w:rPr>
                    <w:lang w:val="fr-CH"/>
                  </w:rPr>
                </w:pPr>
                <w:r w:rsidRPr="00D0376E">
                  <w:rPr>
                    <w:lang w:val="fr-CH"/>
                  </w:rPr>
                  <w:t>20221209-070017-EP SIEP-TP0-01033-00-F_-TESI BP1 4/5</w:t>
                </w:r>
              </w:p>
              <w:p w:rsidR="00D0376E" w:rsidRDefault="00D0376E" w:rsidP="0081342A">
                <w:pPr>
                  <w:rPr>
                    <w:lang w:val="fr-CH"/>
                  </w:rPr>
                </w:pPr>
                <w:r w:rsidRPr="00D0376E">
                  <w:rPr>
                    <w:lang w:val="fr-CH"/>
                  </w:rPr>
                  <w:t>20221209-070017-EP SIEP-TP0-01034-00-F_-TESI BP1 5/5</w:t>
                </w:r>
              </w:p>
              <w:p w:rsidR="00D0376E" w:rsidRDefault="00D0376E" w:rsidP="0081342A">
                <w:pPr>
                  <w:rPr>
                    <w:lang w:val="fr-CH"/>
                  </w:rPr>
                </w:pPr>
                <w:r w:rsidRPr="00D0376E">
                  <w:rPr>
                    <w:lang w:val="fr-CH"/>
                  </w:rPr>
                  <w:t>20221209-070017-EP SIEP-TP0-01035-00-F_-TESI BP2 1/5</w:t>
                </w:r>
              </w:p>
              <w:p w:rsidR="00D0376E" w:rsidRDefault="00D0376E" w:rsidP="0081342A">
                <w:pPr>
                  <w:rPr>
                    <w:lang w:val="fr-CH"/>
                  </w:rPr>
                </w:pPr>
                <w:r w:rsidRPr="00D0376E">
                  <w:rPr>
                    <w:lang w:val="fr-CH"/>
                  </w:rPr>
                  <w:t>20221209-070017-EP SIEP-TP0-01036-00-F_-TESI BP2 2/5</w:t>
                </w:r>
              </w:p>
              <w:p w:rsidR="00D0376E" w:rsidRDefault="00D0376E" w:rsidP="0081342A">
                <w:pPr>
                  <w:rPr>
                    <w:lang w:val="fr-CH"/>
                  </w:rPr>
                </w:pPr>
                <w:r w:rsidRPr="00D0376E">
                  <w:rPr>
                    <w:lang w:val="fr-CH"/>
                  </w:rPr>
                  <w:t>20221209-070017-EP SIEP-TP0-01037-00-F_-TESI BP2 3/5</w:t>
                </w:r>
              </w:p>
              <w:p w:rsidR="00D0376E" w:rsidRDefault="00D0376E" w:rsidP="0081342A">
                <w:pPr>
                  <w:rPr>
                    <w:lang w:val="fr-CH"/>
                  </w:rPr>
                </w:pPr>
                <w:r w:rsidRPr="00D0376E">
                  <w:rPr>
                    <w:lang w:val="fr-CH"/>
                  </w:rPr>
                  <w:t>20221209-070017-EP SIEP-TP0-01038-00-F_-TESI BP2 4/5</w:t>
                </w:r>
              </w:p>
              <w:p w:rsidR="00B30E5D" w:rsidRDefault="00D0376E" w:rsidP="0081342A">
                <w:pPr>
                  <w:rPr>
                    <w:lang w:val="fr-CH"/>
                  </w:rPr>
                </w:pPr>
                <w:r w:rsidRPr="00D0376E">
                  <w:rPr>
                    <w:lang w:val="fr-CH"/>
                  </w:rPr>
                  <w:t>20221209-070017-EP SIEP-TP0-01039-00-F_-TESI BP2 5/5</w:t>
                </w:r>
              </w:p>
              <w:p w:rsidR="00B30E5D" w:rsidRDefault="00B30E5D" w:rsidP="00B30E5D">
                <w:r w:rsidRPr="00B30E5D">
                  <w:lastRenderedPageBreak/>
                  <w:t>20221209-070017-EP SIEP-TP1-11116-00-F_-EB O Bank O</w:t>
                </w:r>
              </w:p>
              <w:p w:rsidR="00B30E5D" w:rsidRDefault="00B30E5D" w:rsidP="0081342A">
                <w:r w:rsidRPr="00B30E5D">
                  <w:t>20221209-070017-EP SIEP-TP1-11117-00-F_-EB O Bank W</w:t>
                </w:r>
              </w:p>
              <w:p w:rsidR="00B30E5D" w:rsidRDefault="00B30E5D" w:rsidP="0081342A">
                <w:r w:rsidRPr="00B30E5D">
                  <w:t>20221209-070017-EP SIEP-TP1-11118-00-F_-EB O Mark 1</w:t>
                </w:r>
              </w:p>
              <w:p w:rsidR="00B30E5D" w:rsidRDefault="00B30E5D" w:rsidP="0081342A">
                <w:r w:rsidRPr="00B30E5D">
                  <w:t>20221209-070017-EP SIEP-TP1-11119-00-F_-EB O Mark 2</w:t>
                </w:r>
              </w:p>
              <w:p w:rsidR="00FB4C32" w:rsidRPr="00B30E5D" w:rsidRDefault="00B30E5D" w:rsidP="0081342A">
                <w:r w:rsidRPr="00B30E5D">
                  <w:t>20221209-070017-EP SIEP-TP1-11120-00-F_-EB O Mark 3</w:t>
                </w:r>
              </w:p>
            </w:tc>
          </w:sdtContent>
        </w:sdt>
      </w:tr>
    </w:tbl>
    <w:p w:rsidR="00466D77" w:rsidRPr="00B30E5D" w:rsidRDefault="00466D77" w:rsidP="003F284B"/>
    <w:p w:rsidR="006E48A9" w:rsidRDefault="006E48A9" w:rsidP="003F284B">
      <w:r>
        <w:t>Freundliche Grüsse</w:t>
      </w:r>
    </w:p>
    <w:p w:rsidR="00FD16C2" w:rsidRDefault="00FD16C2" w:rsidP="003F284B"/>
    <w:p w:rsidR="00FD16C2" w:rsidRDefault="00FD16C2" w:rsidP="003F284B"/>
    <w:p w:rsidR="00FD16C2" w:rsidRDefault="00FD16C2" w:rsidP="003F284B"/>
    <w:p w:rsidR="00FD16C2" w:rsidRDefault="00FD16C2" w:rsidP="003F284B">
      <w:r>
        <w:t xml:space="preserve">i. A.  </w:t>
      </w:r>
      <w:bookmarkStart w:id="0" w:name="_GoBack"/>
      <w:bookmarkEnd w:id="0"/>
      <w:r w:rsidR="002924CA">
        <w:t>Nicolosi Lucia</w:t>
      </w:r>
    </w:p>
    <w:sectPr w:rsidR="00FD16C2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76E" w:rsidRDefault="00D0376E" w:rsidP="00833AD6">
      <w:pPr>
        <w:spacing w:line="240" w:lineRule="auto"/>
      </w:pPr>
      <w:r>
        <w:separator/>
      </w:r>
    </w:p>
  </w:endnote>
  <w:endnote w:type="continuationSeparator" w:id="0">
    <w:p w:rsidR="00D0376E" w:rsidRDefault="00D0376E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D0376E" w:rsidRPr="00564542" w:rsidTr="009C3309">
      <w:tc>
        <w:tcPr>
          <w:tcW w:w="9457" w:type="dxa"/>
        </w:tcPr>
        <w:p w:rsidR="00D0376E" w:rsidRPr="00564542" w:rsidRDefault="00D0376E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7F2A77">
            <w:rPr>
              <w:noProof/>
              <w:spacing w:val="4"/>
              <w:sz w:val="18"/>
              <w:szCs w:val="18"/>
            </w:rPr>
            <w:t>9246_LS_ASTRA_Brunner_TESI Bauphase 1-2_MeM_20221209.docx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7F2A77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D0376E" w:rsidRPr="00911938" w:rsidRDefault="00D0376E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D0376E" w:rsidRPr="00986E0A" w:rsidTr="009C3309">
      <w:trPr>
        <w:trHeight w:val="704"/>
      </w:trPr>
      <w:tc>
        <w:tcPr>
          <w:tcW w:w="3152" w:type="dxa"/>
        </w:tcPr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D0376E" w:rsidRPr="00A2079E" w:rsidRDefault="00D0376E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D0376E" w:rsidRPr="006E48A9" w:rsidRDefault="00D0376E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76E" w:rsidRDefault="00D0376E" w:rsidP="00833AD6">
      <w:pPr>
        <w:spacing w:line="240" w:lineRule="auto"/>
      </w:pPr>
      <w:r>
        <w:separator/>
      </w:r>
    </w:p>
  </w:footnote>
  <w:footnote w:type="continuationSeparator" w:id="0">
    <w:p w:rsidR="00D0376E" w:rsidRDefault="00D0376E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76E" w:rsidRPr="004A321C" w:rsidRDefault="00D0376E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76E" w:rsidRPr="00FE2F7F" w:rsidRDefault="00D0376E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C2"/>
    <w:rsid w:val="000150FE"/>
    <w:rsid w:val="000233D1"/>
    <w:rsid w:val="00051A14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924CA"/>
    <w:rsid w:val="002C1472"/>
    <w:rsid w:val="002D5365"/>
    <w:rsid w:val="00323514"/>
    <w:rsid w:val="0037506D"/>
    <w:rsid w:val="003F284B"/>
    <w:rsid w:val="004007C5"/>
    <w:rsid w:val="00415FA1"/>
    <w:rsid w:val="00466D77"/>
    <w:rsid w:val="00495B6F"/>
    <w:rsid w:val="004A321C"/>
    <w:rsid w:val="004E27FD"/>
    <w:rsid w:val="00536B0A"/>
    <w:rsid w:val="00564542"/>
    <w:rsid w:val="00596734"/>
    <w:rsid w:val="005A3F61"/>
    <w:rsid w:val="005E28B1"/>
    <w:rsid w:val="00607032"/>
    <w:rsid w:val="00673FB3"/>
    <w:rsid w:val="006D658C"/>
    <w:rsid w:val="006E48A9"/>
    <w:rsid w:val="00705AF9"/>
    <w:rsid w:val="00713864"/>
    <w:rsid w:val="007D5EB3"/>
    <w:rsid w:val="007E208A"/>
    <w:rsid w:val="007F2A77"/>
    <w:rsid w:val="00803AF0"/>
    <w:rsid w:val="0081342A"/>
    <w:rsid w:val="00833AD6"/>
    <w:rsid w:val="00891DC4"/>
    <w:rsid w:val="00892EF0"/>
    <w:rsid w:val="008951F9"/>
    <w:rsid w:val="008B0BB8"/>
    <w:rsid w:val="00911371"/>
    <w:rsid w:val="00911938"/>
    <w:rsid w:val="00925EC8"/>
    <w:rsid w:val="0093042B"/>
    <w:rsid w:val="00984F2A"/>
    <w:rsid w:val="00986E0A"/>
    <w:rsid w:val="009C3309"/>
    <w:rsid w:val="009D55E5"/>
    <w:rsid w:val="00A2079E"/>
    <w:rsid w:val="00A902B7"/>
    <w:rsid w:val="00AC41E8"/>
    <w:rsid w:val="00B03F52"/>
    <w:rsid w:val="00B07804"/>
    <w:rsid w:val="00B23756"/>
    <w:rsid w:val="00B30E5D"/>
    <w:rsid w:val="00BA2E65"/>
    <w:rsid w:val="00BD05A7"/>
    <w:rsid w:val="00CA470A"/>
    <w:rsid w:val="00CF52D7"/>
    <w:rsid w:val="00D0376E"/>
    <w:rsid w:val="00D2039F"/>
    <w:rsid w:val="00E04C5D"/>
    <w:rsid w:val="00E256F7"/>
    <w:rsid w:val="00E67567"/>
    <w:rsid w:val="00E77214"/>
    <w:rsid w:val="00EA237B"/>
    <w:rsid w:val="00EB5F2C"/>
    <w:rsid w:val="00F11049"/>
    <w:rsid w:val="00F17160"/>
    <w:rsid w:val="00F32A71"/>
    <w:rsid w:val="00FB4C32"/>
    <w:rsid w:val="00FD16C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933FCD3D-E48D-4095-B826-AA2F8F2A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C5E1B71CD84F83AF2D8DA2B53E0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EEF0C6-8BCB-48FF-B35E-E29E4E107C13}"/>
      </w:docPartPr>
      <w:docPartBody>
        <w:p w:rsidR="00D8257A" w:rsidRDefault="00D8257A">
          <w:pPr>
            <w:pStyle w:val="1FC5E1B71CD84F83AF2D8DA2B53E0F55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7FD084810DAD4CF498E798A9F6EFE6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9A34AD-F246-4FBA-A6B5-596FC26DED3E}"/>
      </w:docPartPr>
      <w:docPartBody>
        <w:p w:rsidR="00D8257A" w:rsidRDefault="00D8257A">
          <w:pPr>
            <w:pStyle w:val="7FD084810DAD4CF498E798A9F6EFE6AE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7A"/>
    <w:rsid w:val="002114DC"/>
    <w:rsid w:val="00D8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C2BA0ABE1EA488099AFB210D3637347">
    <w:name w:val="1C2BA0ABE1EA488099AFB210D3637347"/>
  </w:style>
  <w:style w:type="paragraph" w:customStyle="1" w:styleId="1FC5E1B71CD84F83AF2D8DA2B53E0F55">
    <w:name w:val="1FC5E1B71CD84F83AF2D8DA2B53E0F55"/>
  </w:style>
  <w:style w:type="paragraph" w:customStyle="1" w:styleId="7FD084810DAD4CF498E798A9F6EFE6AE">
    <w:name w:val="7FD084810DAD4CF498E798A9F6EFE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F990C-A3C3-46DC-8E1E-AD0F0D76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2</Pages>
  <Words>238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subject/>
  <dc:creator>Nicolosi Lucia</dc:creator>
  <cp:keywords/>
  <dc:description>Version 2019-01</dc:description>
  <cp:lastModifiedBy>Mendoza Maria</cp:lastModifiedBy>
  <cp:revision>5</cp:revision>
  <cp:lastPrinted>2021-12-06T14:48:00Z</cp:lastPrinted>
  <dcterms:created xsi:type="dcterms:W3CDTF">2022-12-08T15:26:00Z</dcterms:created>
  <dcterms:modified xsi:type="dcterms:W3CDTF">2022-12-08T16:22:00Z</dcterms:modified>
</cp:coreProperties>
</file>