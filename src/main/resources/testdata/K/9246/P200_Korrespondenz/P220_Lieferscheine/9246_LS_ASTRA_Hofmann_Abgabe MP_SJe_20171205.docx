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Bundesamt für Strassen ASTRA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Hanspeter Hofmann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4948F5">
        <w:rPr>
          <w:noProof/>
        </w:rPr>
        <w:t>5. Dezember 2017</w:t>
      </w:r>
      <w:r w:rsidR="00E91A22">
        <w:fldChar w:fldCharType="end"/>
      </w:r>
      <w:r w:rsidR="00E91A22">
        <w:t xml:space="preserve"> / </w:t>
      </w:r>
      <w:r w:rsidR="00DC4BC0">
        <w:t>SJe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4948F5">
        <w:rPr>
          <w:noProof/>
          <w:sz w:val="12"/>
          <w:szCs w:val="12"/>
        </w:rPr>
        <w:t>9246_LS_ASTRA_Hofmann_Abgabe MP_SJe_20171205.docx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</w:t>
      </w:r>
      <w:r w:rsidR="006800B6">
        <w:rPr>
          <w:b/>
        </w:rPr>
        <w:t>)</w:t>
      </w:r>
    </w:p>
    <w:p w:rsidR="00E27689" w:rsidRPr="00DC4BC0" w:rsidRDefault="00DC4BC0" w:rsidP="00E27689">
      <w:pPr>
        <w:spacing w:before="60" w:after="60"/>
        <w:rPr>
          <w:b/>
        </w:rPr>
      </w:pPr>
      <w:r w:rsidRPr="00DC4BC0">
        <w:rPr>
          <w:b/>
        </w:rPr>
        <w:t>MP Version 1.0 (Teil AeBo Kunstbauten)</w:t>
      </w:r>
    </w:p>
    <w:p w:rsidR="00DC4BC0" w:rsidRDefault="00DC4BC0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9E1A03">
        <w:rPr>
          <w:szCs w:val="22"/>
        </w:rPr>
        <w:t>Hofmann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DC4BC0" w:rsidP="008553C3">
      <w:bookmarkStart w:id="0" w:name="_GoBack"/>
      <w:r>
        <w:t xml:space="preserve">Anbei erhalten Sie das Angepasste MP Version 1.0 zweifach </w:t>
      </w:r>
      <w:r w:rsidRPr="00DC4BC0">
        <w:t>(Teil AeBo Kunstbauten)</w:t>
      </w:r>
      <w:bookmarkEnd w:id="0"/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DC4BC0" w:rsidTr="00B907FA">
        <w:trPr>
          <w:trHeight w:val="340"/>
        </w:trPr>
        <w:tc>
          <w:tcPr>
            <w:tcW w:w="324" w:type="dxa"/>
            <w:vAlign w:val="center"/>
          </w:tcPr>
          <w:p w:rsidR="00DC4BC0" w:rsidRDefault="00DC4BC0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DC4BC0" w:rsidRDefault="00DC4BC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DC4BC0" w:rsidRDefault="00DC4BC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DC4BC0" w:rsidTr="00B907FA">
        <w:trPr>
          <w:trHeight w:val="340"/>
        </w:trPr>
        <w:tc>
          <w:tcPr>
            <w:tcW w:w="324" w:type="dxa"/>
            <w:vAlign w:val="center"/>
          </w:tcPr>
          <w:p w:rsidR="00DC4BC0" w:rsidRDefault="00DC4BC0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DC4BC0" w:rsidRDefault="00DC4BC0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DC4BC0" w:rsidRDefault="00DC4BC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48F5">
              <w:rPr>
                <w:sz w:val="16"/>
              </w:rPr>
            </w:r>
            <w:r w:rsidR="004948F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48F5">
              <w:rPr>
                <w:sz w:val="16"/>
              </w:rPr>
            </w:r>
            <w:r w:rsidR="004948F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48F5">
              <w:rPr>
                <w:sz w:val="16"/>
              </w:rPr>
            </w:r>
            <w:r w:rsidR="004948F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48F5">
              <w:rPr>
                <w:sz w:val="16"/>
              </w:rPr>
            </w:r>
            <w:r w:rsidR="004948F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48F5">
              <w:rPr>
                <w:sz w:val="16"/>
              </w:rPr>
            </w:r>
            <w:r w:rsidR="004948F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48F5">
              <w:rPr>
                <w:sz w:val="16"/>
              </w:rPr>
            </w:r>
            <w:r w:rsidR="004948F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4948F5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DC4BC0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>Jessica Stöhr</w:t>
      </w:r>
    </w:p>
    <w:p w:rsidR="00FC0984" w:rsidRDefault="00FC0984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4BC0" w:rsidRDefault="00DC4BC0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C4BC0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4948F5">
      <w:rPr>
        <w:noProof/>
        <w:sz w:val="16"/>
        <w:szCs w:val="16"/>
      </w:rPr>
      <w:t>9246_LS_ASTRA_Hofmann_Abgabe MP_SJe_20171205.docx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4948F5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332E7"/>
    <w:rsid w:val="00041214"/>
    <w:rsid w:val="0005351D"/>
    <w:rsid w:val="000B4A9F"/>
    <w:rsid w:val="000D61CB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0E88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948F5"/>
    <w:rsid w:val="004A6F61"/>
    <w:rsid w:val="004B23F8"/>
    <w:rsid w:val="004C0AF6"/>
    <w:rsid w:val="004D7923"/>
    <w:rsid w:val="005268E2"/>
    <w:rsid w:val="00564857"/>
    <w:rsid w:val="005A491E"/>
    <w:rsid w:val="005D63AC"/>
    <w:rsid w:val="005E4F6B"/>
    <w:rsid w:val="00612C40"/>
    <w:rsid w:val="00645BB6"/>
    <w:rsid w:val="006800B6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825B34"/>
    <w:rsid w:val="0083379F"/>
    <w:rsid w:val="00835945"/>
    <w:rsid w:val="008553C3"/>
    <w:rsid w:val="00860A30"/>
    <w:rsid w:val="00867546"/>
    <w:rsid w:val="008925DB"/>
    <w:rsid w:val="00895837"/>
    <w:rsid w:val="0089781E"/>
    <w:rsid w:val="008B71B7"/>
    <w:rsid w:val="008C35D5"/>
    <w:rsid w:val="008D23C4"/>
    <w:rsid w:val="008E137A"/>
    <w:rsid w:val="008E53AE"/>
    <w:rsid w:val="0090502A"/>
    <w:rsid w:val="009116F0"/>
    <w:rsid w:val="009158E5"/>
    <w:rsid w:val="009316D0"/>
    <w:rsid w:val="00970E1F"/>
    <w:rsid w:val="00992217"/>
    <w:rsid w:val="009A417D"/>
    <w:rsid w:val="009C6C8A"/>
    <w:rsid w:val="009E1A03"/>
    <w:rsid w:val="00A04306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E62D3"/>
    <w:rsid w:val="00CF0429"/>
    <w:rsid w:val="00CF4907"/>
    <w:rsid w:val="00D545D9"/>
    <w:rsid w:val="00DA105B"/>
    <w:rsid w:val="00DA234E"/>
    <w:rsid w:val="00DA3693"/>
    <w:rsid w:val="00DC4BC0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EE7893"/>
    <w:rsid w:val="00F32453"/>
    <w:rsid w:val="00F43688"/>
    <w:rsid w:val="00F43C5E"/>
    <w:rsid w:val="00F43ED1"/>
    <w:rsid w:val="00F8359C"/>
    <w:rsid w:val="00FB5334"/>
    <w:rsid w:val="00FC098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5B0B5-B78E-4FCD-BFED-0D7379905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107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Stöhr Jessica</cp:lastModifiedBy>
  <cp:revision>7</cp:revision>
  <cp:lastPrinted>2017-12-05T08:59:00Z</cp:lastPrinted>
  <dcterms:created xsi:type="dcterms:W3CDTF">2016-12-16T09:55:00Z</dcterms:created>
  <dcterms:modified xsi:type="dcterms:W3CDTF">2017-12-05T09:00:00Z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