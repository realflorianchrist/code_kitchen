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725B3">
        <w:rPr>
          <w:noProof/>
        </w:rPr>
        <w:t>17. Juni 2016</w:t>
      </w:r>
      <w:r w:rsidR="00E91A22">
        <w:fldChar w:fldCharType="end"/>
      </w:r>
      <w:r w:rsidR="00E91A22">
        <w:t xml:space="preserve"> / </w:t>
      </w:r>
      <w:r w:rsidR="00AB25DC">
        <w:t>FW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725B3">
        <w:rPr>
          <w:noProof/>
          <w:sz w:val="12"/>
          <w:szCs w:val="12"/>
        </w:rPr>
        <w:t>9246_LS_ASTRA_Hofmann_NV_Ebenrain_FW_20160617.docx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AB25DC" w:rsidP="00E27689">
      <w:pPr>
        <w:spacing w:before="60" w:after="60"/>
        <w:rPr>
          <w:b/>
        </w:rPr>
      </w:pPr>
      <w:r>
        <w:rPr>
          <w:b/>
        </w:rPr>
        <w:t xml:space="preserve">Nutzungsvereinbarung Tunnel </w:t>
      </w:r>
      <w:proofErr w:type="spellStart"/>
      <w:r>
        <w:rPr>
          <w:b/>
        </w:rPr>
        <w:t>Ebenrain</w:t>
      </w:r>
      <w:proofErr w:type="spellEnd"/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AB25DC">
        <w:t xml:space="preserve">sende ich </w:t>
      </w:r>
      <w:r w:rsidR="009E1A03">
        <w:t xml:space="preserve">Ihnen </w:t>
      </w:r>
      <w:r w:rsidR="00AB25DC">
        <w:t xml:space="preserve">die Nutzungsvereinbarung zum MP Tunnel </w:t>
      </w:r>
      <w:proofErr w:type="spellStart"/>
      <w:r w:rsidR="00AB25DC">
        <w:t>Ebenrain</w:t>
      </w:r>
      <w:proofErr w:type="spellEnd"/>
      <w:r w:rsidR="009E1A03">
        <w:t xml:space="preserve"> in 2-facher Ausferti</w:t>
      </w:r>
      <w:r w:rsidR="00AB25DC">
        <w:t>gung.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B25D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25B3">
              <w:rPr>
                <w:sz w:val="16"/>
              </w:rPr>
            </w:r>
            <w:r w:rsidR="00872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8725B3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  <w:bookmarkStart w:id="2" w:name="_GoBack"/>
      <w:bookmarkEnd w:id="2"/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FC0984" w:rsidRDefault="00AB25D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Waldemar Fuhl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8725B3">
      <w:rPr>
        <w:noProof/>
        <w:sz w:val="16"/>
        <w:szCs w:val="16"/>
      </w:rPr>
      <w:t>9246_LS_ASTRA_Hofmann_NV_Ebenrain_FW_20160617.docx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B2C8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revisionView w:inkAnnotations="0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B2C83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383B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725B3"/>
    <w:rsid w:val="008925DB"/>
    <w:rsid w:val="0089781E"/>
    <w:rsid w:val="008B71B7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AB25D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81EDB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170C4-8C8B-4D55-986F-BD547B4C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106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Fuhl Waldemar</cp:lastModifiedBy>
  <cp:revision>6</cp:revision>
  <cp:lastPrinted>2016-06-17T12:30:00Z</cp:lastPrinted>
  <dcterms:created xsi:type="dcterms:W3CDTF">2016-03-07T07:38:00Z</dcterms:created>
  <dcterms:modified xsi:type="dcterms:W3CDTF">2016-06-17T12:30:00Z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