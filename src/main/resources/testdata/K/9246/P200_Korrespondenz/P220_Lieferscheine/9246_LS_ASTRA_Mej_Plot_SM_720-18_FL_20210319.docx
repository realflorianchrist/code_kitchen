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24130F">
              <w:rPr>
                <w:szCs w:val="22"/>
              </w:rPr>
              <w:t>Jürg Merian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7C0E7D">
        <w:rPr>
          <w:noProof/>
        </w:rPr>
        <w:t>19. März 2021</w:t>
      </w:r>
      <w:r w:rsidR="00E91A22">
        <w:fldChar w:fldCharType="end"/>
      </w:r>
      <w:r w:rsidR="00E91A22">
        <w:t xml:space="preserve"> / </w:t>
      </w:r>
      <w:r w:rsidR="007C0E7D">
        <w:t>FL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7C0E7D">
        <w:rPr>
          <w:noProof/>
          <w:sz w:val="12"/>
          <w:szCs w:val="12"/>
        </w:rPr>
        <w:t>9246_LS_ASTRA_Mej_Plot_SM_720-18_FL_20210319.docx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 w:rsidR="0024130F">
        <w:rPr>
          <w:b/>
        </w:rPr>
        <w:t xml:space="preserve"> (SI</w:t>
      </w:r>
      <w:r>
        <w:rPr>
          <w:b/>
        </w:rPr>
        <w:t>EP</w:t>
      </w:r>
      <w:r w:rsidR="006800B6">
        <w:rPr>
          <w:b/>
        </w:rPr>
        <w:t>)</w:t>
      </w:r>
    </w:p>
    <w:p w:rsidR="00DC4BC0" w:rsidRDefault="00DC4BC0" w:rsidP="00E27689">
      <w:pPr>
        <w:spacing w:before="60" w:after="60"/>
      </w:pPr>
    </w:p>
    <w:p w:rsidR="008553C3" w:rsidRDefault="007C0E7D" w:rsidP="008553C3">
      <w:pPr>
        <w:pStyle w:val="Kopfzeile"/>
        <w:tabs>
          <w:tab w:val="clear" w:pos="9071"/>
        </w:tabs>
        <w:spacing w:before="120"/>
        <w:outlineLvl w:val="0"/>
      </w:pPr>
      <w:r>
        <w:t>Ciao Jürg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24130F" w:rsidP="008553C3">
      <w:r>
        <w:t>Beiliegend erh</w:t>
      </w:r>
      <w:r w:rsidR="007C0E7D">
        <w:t>ä</w:t>
      </w:r>
      <w:r>
        <w:t>lt</w:t>
      </w:r>
      <w:r w:rsidR="007C0E7D">
        <w:t xml:space="preserve">st du </w:t>
      </w:r>
      <w:r>
        <w:t>folgende Unterlagen:</w:t>
      </w:r>
    </w:p>
    <w:p w:rsidR="0024130F" w:rsidRDefault="0024130F" w:rsidP="008553C3"/>
    <w:p w:rsidR="0024130F" w:rsidRDefault="0024130F" w:rsidP="008553C3">
      <w:r>
        <w:t xml:space="preserve">- </w:t>
      </w:r>
      <w:r w:rsidR="007C0E7D">
        <w:t>3x Pläne SM Nr. 720.18</w:t>
      </w:r>
    </w:p>
    <w:p w:rsidR="0024130F" w:rsidRDefault="0024130F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C0E7D">
              <w:rPr>
                <w:sz w:val="16"/>
              </w:rPr>
            </w:r>
            <w:r w:rsidR="007C0E7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DC4BC0" w:rsidRDefault="007C0E7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C0E7D">
              <w:rPr>
                <w:sz w:val="16"/>
              </w:rPr>
            </w:r>
            <w:r w:rsidR="007C0E7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8E5B3C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C0E7D">
              <w:rPr>
                <w:sz w:val="16"/>
              </w:rPr>
            </w:r>
            <w:r w:rsidR="007C0E7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C0E7D">
              <w:rPr>
                <w:sz w:val="16"/>
              </w:rPr>
            </w:r>
            <w:r w:rsidR="007C0E7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C0E7D">
              <w:rPr>
                <w:sz w:val="16"/>
              </w:rPr>
            </w:r>
            <w:r w:rsidR="007C0E7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C0E7D">
              <w:rPr>
                <w:sz w:val="16"/>
              </w:rPr>
            </w:r>
            <w:r w:rsidR="007C0E7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C0E7D">
              <w:rPr>
                <w:sz w:val="16"/>
              </w:rPr>
            </w:r>
            <w:r w:rsidR="007C0E7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C0E7D">
              <w:rPr>
                <w:sz w:val="16"/>
              </w:rPr>
            </w:r>
            <w:r w:rsidR="007C0E7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C0E7D">
              <w:rPr>
                <w:sz w:val="16"/>
              </w:rPr>
            </w:r>
            <w:r w:rsidR="007C0E7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C0E7D">
              <w:rPr>
                <w:sz w:val="16"/>
              </w:rPr>
            </w:r>
            <w:r w:rsidR="007C0E7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C0E7D">
              <w:rPr>
                <w:sz w:val="16"/>
              </w:rPr>
            </w:r>
            <w:r w:rsidR="007C0E7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0" w:name="Zweck"/>
            <w:r>
              <w:rPr>
                <w:sz w:val="16"/>
              </w:rPr>
              <w:tab/>
            </w:r>
            <w:bookmarkEnd w:id="0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A0359E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24130F" w:rsidRDefault="0024130F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</w:p>
    <w:p w:rsidR="0024130F" w:rsidRDefault="0024130F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</w:p>
    <w:p w:rsidR="0024130F" w:rsidRDefault="0024130F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</w:p>
    <w:p w:rsidR="00FC0984" w:rsidRDefault="00FC098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1" w:name="_GoBack"/>
      <w:bookmarkEnd w:id="1"/>
    </w:p>
    <w:p w:rsidR="00DC4BC0" w:rsidRDefault="00DC4BC0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C4BC0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A0359E">
      <w:rPr>
        <w:noProof/>
        <w:sz w:val="16"/>
        <w:szCs w:val="16"/>
      </w:rPr>
      <w:t>9246_LS_ASTRA_Hofmann_Abgabe MP_NP_20180223.docx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4130F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32E7"/>
    <w:rsid w:val="00041214"/>
    <w:rsid w:val="0005351D"/>
    <w:rsid w:val="000B4A9F"/>
    <w:rsid w:val="000D61CB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4130F"/>
    <w:rsid w:val="0025684A"/>
    <w:rsid w:val="00260E88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948F5"/>
    <w:rsid w:val="004A6F61"/>
    <w:rsid w:val="004B23F8"/>
    <w:rsid w:val="004C0AF6"/>
    <w:rsid w:val="004D7923"/>
    <w:rsid w:val="005268E2"/>
    <w:rsid w:val="00564857"/>
    <w:rsid w:val="005A491E"/>
    <w:rsid w:val="005D63AC"/>
    <w:rsid w:val="005E4F6B"/>
    <w:rsid w:val="005E518A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17E0F"/>
    <w:rsid w:val="00724605"/>
    <w:rsid w:val="007C0E7D"/>
    <w:rsid w:val="007D4F03"/>
    <w:rsid w:val="00825B34"/>
    <w:rsid w:val="0083379F"/>
    <w:rsid w:val="00835945"/>
    <w:rsid w:val="008553C3"/>
    <w:rsid w:val="00860A30"/>
    <w:rsid w:val="00867546"/>
    <w:rsid w:val="008925DB"/>
    <w:rsid w:val="00895837"/>
    <w:rsid w:val="0089781E"/>
    <w:rsid w:val="008B61F3"/>
    <w:rsid w:val="008B71B7"/>
    <w:rsid w:val="008C35D5"/>
    <w:rsid w:val="008D23C4"/>
    <w:rsid w:val="008E137A"/>
    <w:rsid w:val="008E53AE"/>
    <w:rsid w:val="008E5B3C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359E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E62D3"/>
    <w:rsid w:val="00CF0429"/>
    <w:rsid w:val="00CF4907"/>
    <w:rsid w:val="00D428B1"/>
    <w:rsid w:val="00D545D9"/>
    <w:rsid w:val="00DA105B"/>
    <w:rsid w:val="00DA234E"/>
    <w:rsid w:val="00DA3693"/>
    <w:rsid w:val="00DC4BC0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7164B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;"/>
  <w14:docId w14:val="46D688FC"/>
  <w15:docId w15:val="{F52351AB-2254-41B7-83D5-0FCD4554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D6105-F524-4D3A-AD54-60D2C31F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Falzone Lorenzo</cp:lastModifiedBy>
  <cp:revision>4</cp:revision>
  <cp:lastPrinted>2018-02-23T10:42:00Z</cp:lastPrinted>
  <dcterms:created xsi:type="dcterms:W3CDTF">2019-12-02T13:12:00Z</dcterms:created>
  <dcterms:modified xsi:type="dcterms:W3CDTF">2021-03-19T07:00:00Z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