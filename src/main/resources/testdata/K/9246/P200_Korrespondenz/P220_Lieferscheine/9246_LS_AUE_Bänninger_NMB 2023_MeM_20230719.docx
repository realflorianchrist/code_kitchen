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D7FDA" w:rsidRDefault="00ED7FDA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t>Amt für Umweltschutz und Energie</w:t>
            </w:r>
          </w:p>
          <w:p w:rsidR="00A739D2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ED2112">
              <w:t xml:space="preserve">Dominik </w:t>
            </w:r>
            <w:proofErr w:type="spellStart"/>
            <w:r w:rsidR="00ED2112">
              <w:t>Bänninger</w:t>
            </w:r>
            <w:proofErr w:type="spellEnd"/>
          </w:p>
          <w:p w:rsidR="00ED7FDA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29</w:t>
            </w:r>
          </w:p>
          <w:p w:rsidR="00ED7FDA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  <w:p w:rsidR="00D42C64" w:rsidRDefault="00D42C64" w:rsidP="00AF55D5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0E0D8A">
        <w:rPr>
          <w:noProof/>
        </w:rPr>
        <w:t>19.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0E0D8A">
        <w:rPr>
          <w:noProof/>
          <w:sz w:val="12"/>
          <w:szCs w:val="12"/>
        </w:rPr>
        <w:t>9246_LS_AUE_Bänninger_NMB 2023_MeM_20230719.docx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E0A5D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ED2112">
        <w:t>Bänninge</w:t>
      </w:r>
      <w:r w:rsidR="00A739D2">
        <w:t>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674CED">
        <w:t>zum Austau</w:t>
      </w:r>
      <w:r w:rsidR="00EA2F38">
        <w:t>s</w:t>
      </w:r>
      <w:r w:rsidR="00674CED">
        <w:t>ch</w:t>
      </w:r>
      <w:r>
        <w:t xml:space="preserve"> </w:t>
      </w:r>
      <w:r w:rsidR="00EA2F38">
        <w:t xml:space="preserve">bzw. Einfügen im </w:t>
      </w:r>
      <w:r>
        <w:t>NMB-Ordner («roter Ordner»)</w:t>
      </w:r>
      <w:r>
        <w:tab/>
        <w:t>1 Ex.</w:t>
      </w: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38">
        <w:tab/>
      </w:r>
      <w:r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E0D8A">
              <w:rPr>
                <w:sz w:val="16"/>
              </w:rPr>
            </w:r>
            <w:r w:rsidR="000E0D8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ED2112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ED2112">
      <w:rPr>
        <w:noProof/>
        <w:sz w:val="16"/>
        <w:szCs w:val="16"/>
      </w:rPr>
      <w:t>9246_LS_Feuerwehr BL_Bleuler_NMB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FE0A5D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D2112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E0D8A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2E58D3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5F1F7A"/>
    <w:rsid w:val="00612C40"/>
    <w:rsid w:val="00645BB6"/>
    <w:rsid w:val="00674CED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A2F38"/>
    <w:rsid w:val="00ED2112"/>
    <w:rsid w:val="00ED5730"/>
    <w:rsid w:val="00ED7FDA"/>
    <w:rsid w:val="00EE09E8"/>
    <w:rsid w:val="00F32453"/>
    <w:rsid w:val="00F43688"/>
    <w:rsid w:val="00F43C5E"/>
    <w:rsid w:val="00F43ED1"/>
    <w:rsid w:val="00F45E66"/>
    <w:rsid w:val="00F47E3E"/>
    <w:rsid w:val="00F619EE"/>
    <w:rsid w:val="00F8359C"/>
    <w:rsid w:val="00FB5334"/>
    <w:rsid w:val="00FC1B47"/>
    <w:rsid w:val="00FC2B5E"/>
    <w:rsid w:val="00FE04C4"/>
    <w:rsid w:val="00F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E06C6-4FB3-4BD9-96C1-FB1B6A83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4</cp:revision>
  <cp:lastPrinted>2022-02-08T09:39:00Z</cp:lastPrinted>
  <dcterms:created xsi:type="dcterms:W3CDTF">2023-07-19T10:15:00Z</dcterms:created>
  <dcterms:modified xsi:type="dcterms:W3CDTF">2023-07-19T10:17:00Z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