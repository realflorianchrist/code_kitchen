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  <w:bookmarkStart w:id="0" w:name="_GoBack"/>
            <w:bookmarkEnd w:id="0"/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D52E92">
        <w:t>22</w:t>
      </w:r>
      <w:r w:rsidR="00E841C5">
        <w:t xml:space="preserve">. </w:t>
      </w:r>
      <w:r w:rsidR="00D52E92">
        <w:t>August</w:t>
      </w:r>
      <w:r w:rsidR="00E841C5">
        <w:t xml:space="preserve"> 2016</w:t>
      </w:r>
      <w:r w:rsidR="00F755D0">
        <w:t xml:space="preserve"> / </w:t>
      </w:r>
      <w:r w:rsidR="00E841C5">
        <w:t>FW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45DC4">
        <w:rPr>
          <w:noProof/>
          <w:sz w:val="12"/>
          <w:szCs w:val="12"/>
        </w:rPr>
        <w:t>9246_LS_BHU_Rotzler_Rechnung3_IMP_20160822.docx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r w:rsidR="009E1E69">
        <w:rPr>
          <w:b/>
        </w:rPr>
        <w:t>Nr. 3</w:t>
      </w:r>
      <w:r w:rsidR="00E03787">
        <w:rPr>
          <w:b/>
        </w:rPr>
        <w:t xml:space="preserve"> </w:t>
      </w:r>
      <w:r>
        <w:rPr>
          <w:b/>
        </w:rPr>
        <w:t>IMP Bautest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</w:t>
      </w:r>
      <w:r w:rsidR="009E1E69">
        <w:t>3</w:t>
      </w:r>
      <w:r w:rsidR="00E03787">
        <w:t xml:space="preserve">. </w:t>
      </w:r>
      <w:r>
        <w:t>Rechnung der IMP Bautest AG für die Untersuchungen (</w:t>
      </w:r>
      <w:r w:rsidR="009E1E69">
        <w:t>XRD-Messung</w:t>
      </w:r>
      <w:r>
        <w:t xml:space="preserve">) an der best. Beschichtung im Tunnel </w:t>
      </w:r>
      <w:proofErr w:type="spellStart"/>
      <w:r>
        <w:t>Ebenrain</w:t>
      </w:r>
      <w:proofErr w:type="spellEnd"/>
      <w:r>
        <w:t>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45DC4">
              <w:rPr>
                <w:sz w:val="16"/>
              </w:rPr>
            </w:r>
            <w:r w:rsidR="00145D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145DC4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i.V. W. Fuhl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145DC4">
        <w:rPr>
          <w:noProof/>
          <w:szCs w:val="22"/>
        </w:rPr>
        <w:t> </w:t>
      </w:r>
      <w:r w:rsidR="00145DC4">
        <w:rPr>
          <w:noProof/>
          <w:szCs w:val="22"/>
        </w:rPr>
        <w:t> </w:t>
      </w:r>
      <w:r w:rsidR="00145DC4">
        <w:rPr>
          <w:noProof/>
          <w:szCs w:val="22"/>
        </w:rPr>
        <w:t> </w:t>
      </w:r>
      <w:r w:rsidR="00145DC4">
        <w:rPr>
          <w:noProof/>
          <w:szCs w:val="22"/>
        </w:rPr>
        <w:t> </w:t>
      </w:r>
      <w:r w:rsidR="00145DC4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145DC4">
      <w:rPr>
        <w:noProof/>
        <w:sz w:val="16"/>
        <w:szCs w:val="16"/>
      </w:rPr>
      <w:t>9246_LS_BHU_Rotzler_Rechnung3_IMP_20160822.docx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E567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revisionView w:inkAnnotations="0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DC4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252E"/>
    <w:rsid w:val="00612C40"/>
    <w:rsid w:val="00645BB6"/>
    <w:rsid w:val="00652DFB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57C3E"/>
    <w:rsid w:val="007D4F03"/>
    <w:rsid w:val="00804790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E69"/>
    <w:rsid w:val="00A159D1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2E92"/>
    <w:rsid w:val="00D545D9"/>
    <w:rsid w:val="00D9008B"/>
    <w:rsid w:val="00DA105B"/>
    <w:rsid w:val="00DA234E"/>
    <w:rsid w:val="00DA3693"/>
    <w:rsid w:val="00DC7E60"/>
    <w:rsid w:val="00DE433A"/>
    <w:rsid w:val="00E03787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1962-9F74-4C2F-9FAB-1CCCCD46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119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Fuhl Waldemar</cp:lastModifiedBy>
  <cp:revision>13</cp:revision>
  <cp:lastPrinted>2016-08-22T10:43:00Z</cp:lastPrinted>
  <dcterms:created xsi:type="dcterms:W3CDTF">2014-07-04T06:58:00Z</dcterms:created>
  <dcterms:modified xsi:type="dcterms:W3CDTF">2016-08-22T10:43:00Z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