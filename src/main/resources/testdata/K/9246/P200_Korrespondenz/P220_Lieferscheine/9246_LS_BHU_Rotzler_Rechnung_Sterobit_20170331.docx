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4234C3">
        <w:t>31</w:t>
      </w:r>
      <w:bookmarkStart w:id="0" w:name="_GoBack"/>
      <w:bookmarkEnd w:id="0"/>
      <w:r w:rsidR="00A21805">
        <w:t xml:space="preserve">. März 2017 </w:t>
      </w:r>
      <w:r w:rsidR="00F755D0">
        <w:t xml:space="preserve">/ </w:t>
      </w:r>
      <w:r w:rsidR="00A21805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03534">
        <w:rPr>
          <w:noProof/>
          <w:sz w:val="12"/>
          <w:szCs w:val="12"/>
        </w:rPr>
        <w:t>9246_LS_BHU_Rotzler_Rechnung_Sterobit_20170331.docx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A21805">
        <w:rPr>
          <w:b/>
        </w:rPr>
        <w:t>Diamantbohrer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Rechnung der </w:t>
      </w:r>
      <w:proofErr w:type="spellStart"/>
      <w:r w:rsidR="004234C3">
        <w:t>Sterobit</w:t>
      </w:r>
      <w:proofErr w:type="spellEnd"/>
      <w:r>
        <w:t xml:space="preserve"> AG für die </w:t>
      </w:r>
      <w:r w:rsidR="004234C3">
        <w:t xml:space="preserve">Rissinjektionsarbeiten </w:t>
      </w:r>
      <w:r w:rsidR="00A21805">
        <w:t>im First vom</w:t>
      </w:r>
      <w:r>
        <w:t xml:space="preserve"> Tunnel Ebenrain</w:t>
      </w:r>
      <w:r w:rsidR="00A21805">
        <w:t xml:space="preserve"> im Rahmen der Nachteinsätze in KW 4 und 11</w:t>
      </w:r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03534">
              <w:rPr>
                <w:sz w:val="16"/>
              </w:rPr>
            </w:r>
            <w:r w:rsidR="0040353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403534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</w:t>
      </w:r>
      <w:r w:rsidR="00A21805">
        <w:rPr>
          <w:lang w:val="de-DE"/>
        </w:rPr>
        <w:t>.A.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403534">
        <w:rPr>
          <w:noProof/>
          <w:szCs w:val="22"/>
        </w:rPr>
        <w:t> </w:t>
      </w:r>
      <w:r w:rsidR="00403534">
        <w:rPr>
          <w:noProof/>
          <w:szCs w:val="22"/>
        </w:rPr>
        <w:t> </w:t>
      </w:r>
      <w:r w:rsidR="00403534">
        <w:rPr>
          <w:noProof/>
          <w:szCs w:val="22"/>
        </w:rPr>
        <w:t> </w:t>
      </w:r>
      <w:r w:rsidR="00403534">
        <w:rPr>
          <w:noProof/>
          <w:szCs w:val="22"/>
        </w:rPr>
        <w:t> </w:t>
      </w:r>
      <w:r w:rsidR="00403534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403534">
      <w:rPr>
        <w:noProof/>
        <w:sz w:val="16"/>
        <w:szCs w:val="16"/>
      </w:rPr>
      <w:t>9246_LS_BHU_Rotzler_Rechnung_Sterobit_20170331.docx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40353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03534"/>
    <w:rsid w:val="00410FBE"/>
    <w:rsid w:val="004234C3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1805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E202C-FB03-490B-B035-8AE0819A8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120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11</cp:revision>
  <cp:lastPrinted>2017-03-31T14:58:00Z</cp:lastPrinted>
  <dcterms:created xsi:type="dcterms:W3CDTF">2014-07-04T06:58:00Z</dcterms:created>
  <dcterms:modified xsi:type="dcterms:W3CDTF">2017-03-31T15:07:00Z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