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AA2699">
        <w:t>16. August 2013</w:t>
      </w:r>
      <w:r w:rsidR="00F755D0">
        <w:t xml:space="preserve"> / </w:t>
      </w:r>
      <w:proofErr w:type="spellStart"/>
      <w:r w:rsidR="00AA2699">
        <w:t>FCh</w:t>
      </w:r>
      <w:proofErr w:type="spellEnd"/>
      <w:r w:rsidR="00AA2699">
        <w:t>/</w:t>
      </w:r>
      <w:proofErr w:type="spellStart"/>
      <w:r w:rsidR="00AA2699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45FA6">
        <w:rPr>
          <w:noProof/>
          <w:sz w:val="12"/>
          <w:szCs w:val="12"/>
        </w:rPr>
        <w:t>9246_LS_BHU_Rotzler_SteNa_Messergebnisse_20130816.docx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AA2699" w:rsidP="00E27689">
      <w:pPr>
        <w:spacing w:before="60" w:after="60"/>
        <w:rPr>
          <w:b/>
        </w:rPr>
      </w:pPr>
      <w:r>
        <w:rPr>
          <w:b/>
        </w:rPr>
        <w:t xml:space="preserve">LSW </w:t>
      </w:r>
      <w:proofErr w:type="spellStart"/>
      <w:r>
        <w:rPr>
          <w:b/>
        </w:rPr>
        <w:t>Itingen</w:t>
      </w:r>
      <w:proofErr w:type="spellEnd"/>
      <w:r>
        <w:rPr>
          <w:b/>
        </w:rPr>
        <w:t xml:space="preserve"> (Sissach, Autobahn-Werkhof, Deformationen im Autobahndamm)</w:t>
      </w:r>
      <w:r>
        <w:rPr>
          <w:b/>
        </w:rPr>
        <w:br/>
        <w:t>Stellungnahme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>
        <w:t>Rotzler</w:t>
      </w:r>
      <w:proofErr w:type="spellEnd"/>
    </w:p>
    <w:p w:rsidR="00F755D0" w:rsidRDefault="00F755D0" w:rsidP="00AA2699"/>
    <w:p w:rsidR="00AA2699" w:rsidRDefault="00AA2699" w:rsidP="00AA2699">
      <w:r>
        <w:t xml:space="preserve">Im Auftrag von Herrn </w:t>
      </w:r>
      <w:proofErr w:type="spellStart"/>
      <w:r>
        <w:t>Ch</w:t>
      </w:r>
      <w:proofErr w:type="spellEnd"/>
      <w:r>
        <w:t xml:space="preserve">. Fuchs sende ich Ihnen die „Stellungnahme zu den Messergebnissen“ </w:t>
      </w:r>
      <w:r w:rsidR="00212592">
        <w:t xml:space="preserve">(2-fach) </w:t>
      </w:r>
      <w:r>
        <w:t>des Geotechnische</w:t>
      </w:r>
      <w:r w:rsidR="00DC7E60">
        <w:t>n</w:t>
      </w:r>
      <w:r>
        <w:t xml:space="preserve"> Ins</w:t>
      </w:r>
      <w:r w:rsidR="000410A5">
        <w:t>t</w:t>
      </w:r>
      <w:r>
        <w:t>ituts zur Prüfung/Ablage und Weiterleitung an die Bauher</w:t>
      </w:r>
      <w:r>
        <w:t>r</w:t>
      </w:r>
      <w:r>
        <w:t>schaft.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F6B51">
              <w:rPr>
                <w:sz w:val="16"/>
              </w:rPr>
            </w:r>
            <w:r w:rsidR="00DF6B5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145FA6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>
      <w:bookmarkStart w:id="2" w:name="_GoBack"/>
      <w:bookmarkEnd w:id="2"/>
    </w:p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  <w:r>
        <w:rPr>
          <w:lang w:val="de-DE"/>
        </w:rPr>
        <w:t>i.A. Agnès Beuret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145FA6">
        <w:rPr>
          <w:noProof/>
          <w:szCs w:val="22"/>
        </w:rPr>
        <w:t> </w:t>
      </w:r>
      <w:r w:rsidR="00145FA6">
        <w:rPr>
          <w:noProof/>
          <w:szCs w:val="22"/>
        </w:rPr>
        <w:t> </w:t>
      </w:r>
      <w:r w:rsidR="00145FA6">
        <w:rPr>
          <w:noProof/>
          <w:szCs w:val="22"/>
        </w:rPr>
        <w:t> </w:t>
      </w:r>
      <w:r w:rsidR="00145FA6">
        <w:rPr>
          <w:noProof/>
          <w:szCs w:val="22"/>
        </w:rPr>
        <w:t> </w:t>
      </w:r>
      <w:r w:rsidR="00145FA6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Arial Unicode MS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145FA6">
      <w:rPr>
        <w:noProof/>
        <w:sz w:val="16"/>
        <w:szCs w:val="16"/>
      </w:rPr>
      <w:t>9246_LS_BHU_Rotzler_SteNa_Messergebnisse_20130816.docx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45FA6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4B96"/>
    <w:rsid w:val="00685B4E"/>
    <w:rsid w:val="00692122"/>
    <w:rsid w:val="00693BAF"/>
    <w:rsid w:val="006B0D04"/>
    <w:rsid w:val="006C4F15"/>
    <w:rsid w:val="007006EC"/>
    <w:rsid w:val="00711EA7"/>
    <w:rsid w:val="00724605"/>
    <w:rsid w:val="007D4F03"/>
    <w:rsid w:val="00804790"/>
    <w:rsid w:val="00825B34"/>
    <w:rsid w:val="00835945"/>
    <w:rsid w:val="008553C3"/>
    <w:rsid w:val="00860A30"/>
    <w:rsid w:val="00867546"/>
    <w:rsid w:val="008925DB"/>
    <w:rsid w:val="0089737E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A2699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2FE27-6E48-42B9-8B5C-F7637A02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125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7</cp:revision>
  <cp:lastPrinted>2013-08-16T08:01:00Z</cp:lastPrinted>
  <dcterms:created xsi:type="dcterms:W3CDTF">2013-08-16T07:26:00Z</dcterms:created>
  <dcterms:modified xsi:type="dcterms:W3CDTF">2013-08-16T08:09:00Z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