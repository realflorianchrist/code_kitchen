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B7325" w14:textId="77777777"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14:paraId="179D3247" w14:textId="77777777"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14:paraId="59AB7B0D" w14:textId="77777777" w:rsidTr="00A159D1">
        <w:trPr>
          <w:trHeight w:hRule="exact" w:val="1926"/>
        </w:trPr>
        <w:tc>
          <w:tcPr>
            <w:tcW w:w="4820" w:type="dxa"/>
          </w:tcPr>
          <w:p w14:paraId="049E8D7C" w14:textId="77777777"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14:paraId="51A690A8" w14:textId="77777777" w:rsidR="008736FA" w:rsidRDefault="008736FA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 xml:space="preserve">Kantonales </w:t>
            </w:r>
            <w:r w:rsidRPr="00A739D2">
              <w:t>Feuerwehrinspektorat</w:t>
            </w:r>
          </w:p>
          <w:p w14:paraId="7E086939" w14:textId="77777777" w:rsidR="00D42C64" w:rsidRDefault="008736FA" w:rsidP="008736FA">
            <w:pPr>
              <w:tabs>
                <w:tab w:val="center" w:pos="4819"/>
                <w:tab w:val="right" w:pos="9071"/>
              </w:tabs>
              <w:jc w:val="left"/>
            </w:pPr>
            <w:r>
              <w:t xml:space="preserve">Herrn </w:t>
            </w:r>
            <w:r w:rsidR="00A739D2">
              <w:t>Martin Bleuler</w:t>
            </w:r>
          </w:p>
          <w:p w14:paraId="23B9BB00" w14:textId="77777777" w:rsidR="008736FA" w:rsidRDefault="008736FA" w:rsidP="008736FA">
            <w:pPr>
              <w:tabs>
                <w:tab w:val="center" w:pos="4819"/>
                <w:tab w:val="right" w:pos="9071"/>
              </w:tabs>
              <w:jc w:val="left"/>
            </w:pPr>
            <w:proofErr w:type="spellStart"/>
            <w:r>
              <w:t>Gräubernstrasse</w:t>
            </w:r>
            <w:proofErr w:type="spellEnd"/>
            <w:r>
              <w:t xml:space="preserve"> 18</w:t>
            </w:r>
          </w:p>
          <w:p w14:paraId="2747BC41" w14:textId="77777777" w:rsidR="008736FA" w:rsidRDefault="008736FA" w:rsidP="008736FA">
            <w:pPr>
              <w:tabs>
                <w:tab w:val="center" w:pos="4819"/>
                <w:tab w:val="right" w:pos="9071"/>
              </w:tabs>
              <w:jc w:val="left"/>
            </w:pPr>
            <w:r>
              <w:t>4410 Liestal</w:t>
            </w:r>
          </w:p>
          <w:p w14:paraId="060DC782" w14:textId="77777777" w:rsidR="008736FA" w:rsidRDefault="008736FA" w:rsidP="008736FA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14:paraId="229C7DBD" w14:textId="77777777"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14:paraId="6890713B" w14:textId="77777777"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0E6ED6">
        <w:rPr>
          <w:noProof/>
        </w:rPr>
        <w:t>6. Februar 2024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14:paraId="0854DFC5" w14:textId="26D7A6E0"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CA292A">
        <w:rPr>
          <w:noProof/>
          <w:sz w:val="12"/>
          <w:szCs w:val="12"/>
        </w:rPr>
        <w:t>9246_LS_Feuerwehr BL_Bleuler_NMB 2024_MeM_20240206.docx</w:t>
      </w:r>
      <w:r>
        <w:rPr>
          <w:sz w:val="12"/>
          <w:szCs w:val="12"/>
        </w:rPr>
        <w:fldChar w:fldCharType="end"/>
      </w:r>
    </w:p>
    <w:p w14:paraId="3B193B4B" w14:textId="77777777" w:rsidR="00970E1F" w:rsidRDefault="00970E1F">
      <w:pPr>
        <w:spacing w:before="60" w:after="60"/>
      </w:pPr>
    </w:p>
    <w:p w14:paraId="520484F6" w14:textId="77777777"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14:paraId="126DAD9B" w14:textId="61672569" w:rsidR="00E27689" w:rsidRDefault="009D733F" w:rsidP="00E27689">
      <w:pPr>
        <w:spacing w:before="60" w:after="60"/>
        <w:rPr>
          <w:b/>
        </w:rPr>
      </w:pPr>
      <w:r>
        <w:rPr>
          <w:b/>
        </w:rPr>
        <w:t xml:space="preserve">Notfallmanagement Baustelle (NMB), </w:t>
      </w:r>
      <w:r w:rsidR="000E6ED6">
        <w:rPr>
          <w:b/>
        </w:rPr>
        <w:t>Hauptarbeiten 2024 (BP 1 und 2)</w:t>
      </w:r>
    </w:p>
    <w:p w14:paraId="14A9DDCA" w14:textId="77777777" w:rsidR="00E27689" w:rsidRDefault="00E27689" w:rsidP="00E27689">
      <w:pPr>
        <w:spacing w:before="60" w:after="60"/>
      </w:pPr>
    </w:p>
    <w:p w14:paraId="53AE56FD" w14:textId="77777777" w:rsidR="009D733F" w:rsidRDefault="00F47E3E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r w:rsidR="00A739D2">
        <w:t>Bleuler</w:t>
      </w:r>
    </w:p>
    <w:p w14:paraId="624C021F" w14:textId="77777777"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14:paraId="18FA53C7" w14:textId="77777777" w:rsidR="000F3A8F" w:rsidRDefault="000F3A8F" w:rsidP="000F3A8F">
      <w:pPr>
        <w:pStyle w:val="Kopfzeile"/>
        <w:tabs>
          <w:tab w:val="clear" w:pos="9071"/>
        </w:tabs>
        <w:spacing w:before="120"/>
        <w:outlineLvl w:val="0"/>
      </w:pPr>
      <w:r>
        <w:t>anbei erhalten Sie:</w:t>
      </w:r>
    </w:p>
    <w:p w14:paraId="566CBE13" w14:textId="77777777" w:rsidR="000F3A8F" w:rsidRDefault="000F3A8F" w:rsidP="000F3A8F">
      <w:pPr>
        <w:pStyle w:val="Kopfzeile"/>
        <w:tabs>
          <w:tab w:val="clear" w:pos="9071"/>
        </w:tabs>
        <w:spacing w:before="120"/>
        <w:outlineLvl w:val="0"/>
      </w:pPr>
      <w:r>
        <w:t xml:space="preserve">Aktuelle Unterlagen </w:t>
      </w:r>
      <w:r w:rsidR="00220B43">
        <w:t>zum Austausch</w:t>
      </w:r>
      <w:r>
        <w:t xml:space="preserve"> </w:t>
      </w:r>
      <w:r w:rsidR="00E27FA2">
        <w:t xml:space="preserve">bzw. Einfügen im </w:t>
      </w:r>
      <w:r>
        <w:t>NMB-Ordner («roter Ordner»)</w:t>
      </w:r>
      <w:r>
        <w:tab/>
        <w:t>3 Ex.</w:t>
      </w:r>
    </w:p>
    <w:p w14:paraId="24C4D55E" w14:textId="77777777" w:rsidR="000F3A8F" w:rsidRDefault="000F3A8F" w:rsidP="000F3A8F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27FA2">
        <w:tab/>
      </w:r>
      <w:r>
        <w:t>3 Ex.</w:t>
      </w:r>
    </w:p>
    <w:p w14:paraId="2E3A314B" w14:textId="77777777" w:rsidR="000F3A8F" w:rsidRDefault="000F3A8F" w:rsidP="008553C3">
      <w:pPr>
        <w:pStyle w:val="Kopfzeile"/>
        <w:tabs>
          <w:tab w:val="clear" w:pos="9071"/>
        </w:tabs>
        <w:spacing w:before="120"/>
        <w:outlineLvl w:val="0"/>
      </w:pPr>
    </w:p>
    <w:p w14:paraId="0981E24A" w14:textId="77777777" w:rsidR="009D733F" w:rsidRDefault="000F3A8F" w:rsidP="008553C3">
      <w:pPr>
        <w:pStyle w:val="Kopfzeile"/>
        <w:tabs>
          <w:tab w:val="clear" w:pos="9071"/>
        </w:tabs>
        <w:spacing w:before="120"/>
        <w:outlineLvl w:val="0"/>
      </w:pPr>
      <w:r>
        <w:t>je 1 Exemplar für</w:t>
      </w:r>
    </w:p>
    <w:p w14:paraId="56D2F4C4" w14:textId="77777777" w:rsidR="00A739D2" w:rsidRDefault="00A739D2" w:rsidP="00A739D2">
      <w:pPr>
        <w:pStyle w:val="Kopfzeile"/>
        <w:tabs>
          <w:tab w:val="clear" w:pos="9071"/>
        </w:tabs>
        <w:spacing w:before="120"/>
        <w:outlineLvl w:val="0"/>
      </w:pPr>
      <w:r w:rsidRPr="009D733F">
        <w:t>Stützpunktfeuerwehr Liestal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604F2C5" w14:textId="77777777" w:rsidR="00A739D2" w:rsidRDefault="00A739D2" w:rsidP="00A739D2">
      <w:pPr>
        <w:pStyle w:val="Kopfzeile"/>
        <w:tabs>
          <w:tab w:val="clear" w:pos="9071"/>
        </w:tabs>
        <w:spacing w:before="120"/>
        <w:outlineLvl w:val="0"/>
      </w:pPr>
      <w:r w:rsidRPr="009D733F">
        <w:t>Stützpunktfeuerwehr Sissach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E25B2A" w14:textId="77777777" w:rsidR="00A739D2" w:rsidRDefault="00A739D2" w:rsidP="00A739D2">
      <w:pPr>
        <w:pStyle w:val="Kopfzeile"/>
        <w:tabs>
          <w:tab w:val="clear" w:pos="9071"/>
        </w:tabs>
        <w:spacing w:before="120"/>
        <w:outlineLvl w:val="0"/>
      </w:pPr>
      <w:r>
        <w:t>Feuerwehrinspektorat Basel-Landschaft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D02DCE" w14:textId="77777777"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14:paraId="6179FF9E" w14:textId="77777777"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14:paraId="66263921" w14:textId="77777777" w:rsidTr="00B907FA">
        <w:trPr>
          <w:trHeight w:val="340"/>
        </w:trPr>
        <w:tc>
          <w:tcPr>
            <w:tcW w:w="324" w:type="dxa"/>
            <w:vAlign w:val="center"/>
          </w:tcPr>
          <w:p w14:paraId="20502AB0" w14:textId="77777777"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Kontrollkästchen1"/>
            <w:r>
              <w:rPr>
                <w:sz w:val="16"/>
              </w:rPr>
              <w:instrText xml:space="preserve"> FORMCHECKBOX </w:instrText>
            </w:r>
            <w:r w:rsidR="00CA292A">
              <w:rPr>
                <w:sz w:val="16"/>
              </w:rPr>
            </w:r>
            <w:r w:rsidR="00CA292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0"/>
          </w:p>
        </w:tc>
        <w:tc>
          <w:tcPr>
            <w:tcW w:w="2397" w:type="dxa"/>
            <w:vAlign w:val="center"/>
          </w:tcPr>
          <w:p w14:paraId="3E82770E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14:paraId="2E1E3B1D" w14:textId="77777777" w:rsidR="008553C3" w:rsidRDefault="000F3A8F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A292A">
              <w:rPr>
                <w:sz w:val="16"/>
              </w:rPr>
            </w:r>
            <w:r w:rsidR="00CA292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58CE9802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14:paraId="08AA61B7" w14:textId="77777777"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A292A">
              <w:rPr>
                <w:sz w:val="16"/>
              </w:rPr>
            </w:r>
            <w:r w:rsidR="00CA292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0B736CEB" w14:textId="77777777"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14:paraId="27C58F7C" w14:textId="77777777" w:rsidTr="00B907FA">
        <w:trPr>
          <w:trHeight w:val="340"/>
        </w:trPr>
        <w:tc>
          <w:tcPr>
            <w:tcW w:w="324" w:type="dxa"/>
            <w:vAlign w:val="center"/>
          </w:tcPr>
          <w:p w14:paraId="636A84F2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A292A">
              <w:rPr>
                <w:sz w:val="16"/>
              </w:rPr>
            </w:r>
            <w:r w:rsidR="00CA292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087B2F94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14:paraId="78DCF74F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A292A">
              <w:rPr>
                <w:sz w:val="16"/>
              </w:rPr>
            </w:r>
            <w:r w:rsidR="00CA292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50089AE4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14:paraId="752B0D25" w14:textId="77777777"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A292A">
              <w:rPr>
                <w:sz w:val="16"/>
              </w:rPr>
            </w:r>
            <w:r w:rsidR="00CA292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0FA42900" w14:textId="77777777"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14:paraId="2EDA46B8" w14:textId="77777777" w:rsidTr="00B907FA">
        <w:trPr>
          <w:cantSplit/>
          <w:trHeight w:val="340"/>
        </w:trPr>
        <w:tc>
          <w:tcPr>
            <w:tcW w:w="324" w:type="dxa"/>
            <w:vAlign w:val="center"/>
          </w:tcPr>
          <w:p w14:paraId="611E6182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A292A">
              <w:rPr>
                <w:sz w:val="16"/>
              </w:rPr>
            </w:r>
            <w:r w:rsidR="00CA292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658FB3C8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14:paraId="54F0EDA6" w14:textId="77777777"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A292A">
              <w:rPr>
                <w:sz w:val="16"/>
              </w:rPr>
            </w:r>
            <w:r w:rsidR="00CA292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39D9EC05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14:paraId="7840592D" w14:textId="77777777"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A292A">
              <w:rPr>
                <w:sz w:val="16"/>
              </w:rPr>
            </w:r>
            <w:r w:rsidR="00CA292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57A9F9A0" w14:textId="77777777"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14:paraId="4D061EF9" w14:textId="77777777" w:rsidTr="00B907FA">
        <w:trPr>
          <w:cantSplit/>
          <w:trHeight w:val="340"/>
        </w:trPr>
        <w:tc>
          <w:tcPr>
            <w:tcW w:w="324" w:type="dxa"/>
            <w:vAlign w:val="center"/>
          </w:tcPr>
          <w:p w14:paraId="06D7C149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A292A">
              <w:rPr>
                <w:sz w:val="16"/>
              </w:rPr>
            </w:r>
            <w:r w:rsidR="00CA292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1E1EC917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14:paraId="1E153A58" w14:textId="77777777"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A292A">
              <w:rPr>
                <w:sz w:val="16"/>
              </w:rPr>
            </w:r>
            <w:r w:rsidR="00CA292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2F6C0448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14:paraId="5DED0E7A" w14:textId="77777777" w:rsidR="008553C3" w:rsidRDefault="000F3A8F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A292A">
              <w:rPr>
                <w:sz w:val="16"/>
              </w:rPr>
            </w:r>
            <w:r w:rsidR="00CA292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6A5153BB" w14:textId="77777777"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AF55D5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14:paraId="7EDF21D3" w14:textId="77777777" w:rsidR="00AB201C" w:rsidRDefault="00AB201C"/>
    <w:p w14:paraId="5121A705" w14:textId="77777777"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14:paraId="13113EF7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17A93C89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52840D17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2EF70379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14:paraId="554D03CF" w14:textId="77777777"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069807A6" w14:textId="77777777" w:rsidR="00DE433A" w:rsidRDefault="00A547F4">
      <w:pPr>
        <w:jc w:val="left"/>
        <w:rPr>
          <w:lang w:val="de-DE"/>
        </w:rPr>
      </w:pPr>
      <w:r>
        <w:t>AEGERTER &amp; BOSSHARDT AG</w:t>
      </w:r>
    </w:p>
    <w:p w14:paraId="116A30EB" w14:textId="77777777"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7E2CF" w14:textId="77777777" w:rsidR="00AF55D5" w:rsidRDefault="00AF55D5">
      <w:r>
        <w:separator/>
      </w:r>
    </w:p>
  </w:endnote>
  <w:endnote w:type="continuationSeparator" w:id="0">
    <w:p w14:paraId="6FA81A38" w14:textId="77777777" w:rsidR="00AF55D5" w:rsidRDefault="00AF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58270" w14:textId="77777777" w:rsidR="00AF55D5" w:rsidRDefault="00AF55D5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proofErr w:type="spellStart"/>
    <w:r>
      <w:rPr>
        <w:sz w:val="18"/>
      </w:rPr>
      <w:t>AeBo</w:t>
    </w:r>
    <w:proofErr w:type="spellEnd"/>
    <w:r>
      <w:rPr>
        <w:sz w:val="18"/>
      </w:rPr>
      <w:t xml:space="preserve">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>
      <w:rPr>
        <w:noProof/>
        <w:sz w:val="16"/>
        <w:szCs w:val="16"/>
      </w:rPr>
      <w:t>00_VORLAGE_INGE-Lieferschein_angepasst_für_AeBo.docx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F323C" w14:textId="77777777" w:rsidR="00AF55D5" w:rsidRDefault="00AF55D5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14:paraId="56F6E6F6" w14:textId="77777777"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14:paraId="590749ED" w14:textId="77777777" w:rsidR="00AF55D5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6164A3">
      <w:rPr>
        <w:sz w:val="16"/>
        <w:szCs w:val="16"/>
      </w:rPr>
      <w:t>Lautengartenstrasse 6, 4052 Basel</w:t>
    </w:r>
  </w:p>
  <w:p w14:paraId="07ABEBC8" w14:textId="77777777"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14:paraId="69811399" w14:textId="77777777" w:rsidR="00AF55D5" w:rsidRDefault="00AF55D5">
    <w:pPr>
      <w:pStyle w:val="Fuzeile"/>
      <w:rPr>
        <w:rFonts w:cs="Arial"/>
        <w:sz w:val="2"/>
        <w:lang w:val="de-DE"/>
      </w:rPr>
    </w:pPr>
  </w:p>
  <w:p w14:paraId="17D9BA6A" w14:textId="77777777" w:rsidR="00AF55D5" w:rsidRDefault="00AF55D5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87971" w14:textId="77777777" w:rsidR="00AF55D5" w:rsidRDefault="00AF55D5">
      <w:r>
        <w:separator/>
      </w:r>
    </w:p>
  </w:footnote>
  <w:footnote w:type="continuationSeparator" w:id="0">
    <w:p w14:paraId="4B657F6D" w14:textId="77777777" w:rsidR="00AF55D5" w:rsidRDefault="00AF5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BA9A5" w14:textId="77777777" w:rsidR="00AF55D5" w:rsidRDefault="00AF55D5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096F84">
      <w:rPr>
        <w:rStyle w:val="Seitenzahl"/>
        <w:noProof/>
        <w:sz w:val="16"/>
      </w:rPr>
      <w:t>3</w:t>
    </w:r>
    <w:r>
      <w:rPr>
        <w:rStyle w:val="Seitenzahl"/>
        <w:sz w:val="16"/>
      </w:rPr>
      <w:fldChar w:fldCharType="end"/>
    </w:r>
  </w:p>
  <w:p w14:paraId="33E7F6E9" w14:textId="77777777" w:rsidR="00AF55D5" w:rsidRDefault="00AF55D5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14:paraId="64F8058F" w14:textId="77777777" w:rsidR="00AF55D5" w:rsidRDefault="00AF55D5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39D81" w14:textId="77777777" w:rsidR="00AF55D5" w:rsidRDefault="00AF55D5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 wp14:anchorId="40682427" wp14:editId="763FC3E8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 wp14:anchorId="074B9006" wp14:editId="78E0E9A7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7E0FFD" w14:textId="77777777" w:rsidR="00AF55D5" w:rsidRDefault="00AF55D5" w:rsidP="00E91A22">
    <w:pPr>
      <w:pStyle w:val="Kopfzeile"/>
      <w:jc w:val="center"/>
      <w:rPr>
        <w:b/>
      </w:rPr>
    </w:pPr>
  </w:p>
  <w:p w14:paraId="49384A9B" w14:textId="77777777" w:rsidR="00AF55D5" w:rsidRDefault="00AF55D5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14:paraId="0F92F327" w14:textId="77777777" w:rsidR="00AF55D5" w:rsidRPr="00544441" w:rsidRDefault="00AF55D5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14:paraId="1386E6A7" w14:textId="77777777" w:rsidR="00AF55D5" w:rsidRDefault="00AF55D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12738639">
    <w:abstractNumId w:val="2"/>
  </w:num>
  <w:num w:numId="2" w16cid:durableId="191461550">
    <w:abstractNumId w:val="6"/>
  </w:num>
  <w:num w:numId="3" w16cid:durableId="208227407">
    <w:abstractNumId w:val="4"/>
  </w:num>
  <w:num w:numId="4" w16cid:durableId="1443039824">
    <w:abstractNumId w:val="7"/>
  </w:num>
  <w:num w:numId="5" w16cid:durableId="280234089">
    <w:abstractNumId w:val="8"/>
  </w:num>
  <w:num w:numId="6" w16cid:durableId="2112964808">
    <w:abstractNumId w:val="11"/>
  </w:num>
  <w:num w:numId="7" w16cid:durableId="1792433613">
    <w:abstractNumId w:val="8"/>
  </w:num>
  <w:num w:numId="8" w16cid:durableId="2037923584">
    <w:abstractNumId w:val="10"/>
  </w:num>
  <w:num w:numId="9" w16cid:durableId="753553784">
    <w:abstractNumId w:val="9"/>
  </w:num>
  <w:num w:numId="10" w16cid:durableId="1505785079">
    <w:abstractNumId w:val="3"/>
  </w:num>
  <w:num w:numId="11" w16cid:durableId="799344334">
    <w:abstractNumId w:val="5"/>
  </w:num>
  <w:num w:numId="12" w16cid:durableId="1080827804">
    <w:abstractNumId w:val="1"/>
  </w:num>
  <w:num w:numId="13" w16cid:durableId="661590538">
    <w:abstractNumId w:val="0"/>
  </w:num>
  <w:num w:numId="14" w16cid:durableId="1234776797">
    <w:abstractNumId w:val="9"/>
  </w:num>
  <w:num w:numId="15" w16cid:durableId="1044676175">
    <w:abstractNumId w:val="1"/>
  </w:num>
  <w:num w:numId="16" w16cid:durableId="5979931">
    <w:abstractNumId w:val="0"/>
  </w:num>
  <w:num w:numId="17" w16cid:durableId="318116193">
    <w:abstractNumId w:val="9"/>
  </w:num>
  <w:num w:numId="18" w16cid:durableId="1764523920">
    <w:abstractNumId w:val="1"/>
  </w:num>
  <w:num w:numId="19" w16cid:durableId="1200358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96F84"/>
    <w:rsid w:val="000A40C5"/>
    <w:rsid w:val="000B4A9F"/>
    <w:rsid w:val="000E0315"/>
    <w:rsid w:val="000E6ED6"/>
    <w:rsid w:val="000F19E2"/>
    <w:rsid w:val="000F3A8F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20B43"/>
    <w:rsid w:val="0025684A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D63AC"/>
    <w:rsid w:val="00612C40"/>
    <w:rsid w:val="006164A3"/>
    <w:rsid w:val="00645BB6"/>
    <w:rsid w:val="00686DF2"/>
    <w:rsid w:val="00693BAF"/>
    <w:rsid w:val="006B0D0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736FA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34EFE"/>
    <w:rsid w:val="00C55160"/>
    <w:rsid w:val="00C95661"/>
    <w:rsid w:val="00CA292A"/>
    <w:rsid w:val="00CC2108"/>
    <w:rsid w:val="00CF0429"/>
    <w:rsid w:val="00CF4907"/>
    <w:rsid w:val="00D42C64"/>
    <w:rsid w:val="00D545D9"/>
    <w:rsid w:val="00D65521"/>
    <w:rsid w:val="00DA105B"/>
    <w:rsid w:val="00DA234E"/>
    <w:rsid w:val="00DA3693"/>
    <w:rsid w:val="00DC77B1"/>
    <w:rsid w:val="00DD5346"/>
    <w:rsid w:val="00DD7674"/>
    <w:rsid w:val="00DE433A"/>
    <w:rsid w:val="00E27689"/>
    <w:rsid w:val="00E27FA2"/>
    <w:rsid w:val="00E30D18"/>
    <w:rsid w:val="00E411D5"/>
    <w:rsid w:val="00E446F7"/>
    <w:rsid w:val="00E57080"/>
    <w:rsid w:val="00E91A2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;"/>
  <w14:docId w14:val="674509EE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344FE-DBD5-4240-8E9D-A7A1D2964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175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4</cp:revision>
  <cp:lastPrinted>2013-04-03T14:59:00Z</cp:lastPrinted>
  <dcterms:created xsi:type="dcterms:W3CDTF">2024-02-06T16:03:00Z</dcterms:created>
  <dcterms:modified xsi:type="dcterms:W3CDTF">2024-02-06T16:05:00Z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