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545D6B">
              <w:rPr>
                <w:noProof/>
              </w:rPr>
              <w:t>13. April 2015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545D6B">
              <w:rPr>
                <w:noProof/>
                <w:sz w:val="12"/>
                <w:szCs w:val="12"/>
              </w:rPr>
              <w:t>9246_LS_JSAG_Boeglin_Rechnungen_20150413_Beu.docx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545D6B" w:rsidP="00F575D2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 Rechnungen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mit Dank zurück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0F455F" w:rsidRPr="000F455F" w:rsidRDefault="000F455F" w:rsidP="000F455F">
                <w:r>
                  <w:t xml:space="preserve">    </w:t>
                </w:r>
              </w:p>
            </w:tc>
          </w:sdtContent>
        </w:sdt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0F455F" w:rsidRPr="000F455F" w:rsidRDefault="000F455F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11049" w:rsidTr="003F284B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11049" w:rsidRDefault="00F11049" w:rsidP="003F284B"/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Rechnungen</w:t>
                </w:r>
                <w:r w:rsidR="00D956A8">
                  <w:t xml:space="preserve"> </w:t>
                </w:r>
              </w:p>
              <w:p w:rsidR="00F575D2" w:rsidRDefault="00D956A8" w:rsidP="00B142A8">
                <w:pPr>
                  <w:tabs>
                    <w:tab w:val="right" w:pos="7395"/>
                  </w:tabs>
                </w:pPr>
                <w:bookmarkStart w:id="0" w:name="_GoBack"/>
                <w:bookmarkEnd w:id="0"/>
                <w:r>
                  <w:t>(Zeitraum September 2014 – Februar 2015)</w:t>
                </w:r>
                <w:r w:rsidR="00F575D2">
                  <w:t>:</w:t>
                </w: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Rechnungs-Nr.</w:t>
                </w:r>
                <w:r>
                  <w:tab/>
                  <w:t>Datum</w:t>
                </w:r>
                <w:r>
                  <w:tab/>
                  <w:t>Betrag CHF</w:t>
                </w: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2150334</w:t>
                </w:r>
                <w:r w:rsidR="00B142A8">
                  <w:tab/>
                  <w:t>09.04.2015</w:t>
                </w:r>
                <w:r w:rsidR="00B142A8">
                  <w:tab/>
                </w:r>
                <w:r>
                  <w:t>41‘505.50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2150335</w:t>
                </w:r>
                <w:r>
                  <w:tab/>
                  <w:t>09.04.2015</w:t>
                </w:r>
                <w:r w:rsidR="00B142A8">
                  <w:tab/>
                </w:r>
                <w:r>
                  <w:t>39‘898.15</w:t>
                </w:r>
              </w:p>
              <w:p w:rsidR="00F575D2" w:rsidRDefault="00B142A8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2150336</w:t>
                </w:r>
                <w:r>
                  <w:tab/>
                  <w:t>09.04.2015</w:t>
                </w:r>
                <w:r>
                  <w:tab/>
                </w:r>
                <w:r w:rsidR="00F575D2">
                  <w:t>2‘039.60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2150337</w:t>
                </w:r>
                <w:r>
                  <w:tab/>
                  <w:t>09.04.2015</w:t>
                </w:r>
                <w:r>
                  <w:tab/>
                  <w:t>4‘546.80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2150338</w:t>
                </w:r>
                <w:r>
                  <w:tab/>
                  <w:t>09.04.2015</w:t>
                </w:r>
                <w:r>
                  <w:tab/>
                </w:r>
                <w:r w:rsidR="00B142A8">
                  <w:t>1</w:t>
                </w:r>
                <w:r>
                  <w:t>‘917.55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2150339</w:t>
                </w:r>
                <w:r>
                  <w:tab/>
                  <w:t>09.04.2015</w:t>
                </w:r>
                <w:r>
                  <w:tab/>
                  <w:t>2‘354.40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lastRenderedPageBreak/>
                  <w:t>2150333 (Gutschrift)</w:t>
                </w:r>
                <w:r>
                  <w:tab/>
                  <w:t>09.04.2015</w:t>
                </w:r>
                <w:r>
                  <w:tab/>
                  <w:t>32‘400.00</w:t>
                </w:r>
              </w:p>
              <w:p w:rsidR="00F575D2" w:rsidRDefault="00B142A8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2150340</w:t>
                </w:r>
                <w:r>
                  <w:tab/>
                  <w:t>09.04.2015</w:t>
                </w:r>
                <w:r>
                  <w:tab/>
                </w:r>
                <w:r w:rsidR="00F575D2">
                  <w:t>8‘231.75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2150341</w:t>
                </w:r>
                <w:r>
                  <w:tab/>
                  <w:t>09.04.2015</w:t>
                </w:r>
                <w:r>
                  <w:tab/>
                  <w:t>19‘322.10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2150342</w:t>
                </w:r>
                <w:r>
                  <w:tab/>
                  <w:t>09.04.2015</w:t>
                </w:r>
                <w:r>
                  <w:tab/>
                  <w:t>1‘129.10</w:t>
                </w:r>
              </w:p>
              <w:p w:rsidR="00F575D2" w:rsidRDefault="00F575D2" w:rsidP="00B142A8">
                <w:pPr>
                  <w:tabs>
                    <w:tab w:val="left" w:pos="2865"/>
                    <w:tab w:val="right" w:pos="7395"/>
                  </w:tabs>
                </w:pPr>
                <w:r>
                  <w:t>2150343</w:t>
                </w:r>
                <w:r>
                  <w:tab/>
                  <w:t>09.04.2015</w:t>
                </w:r>
                <w:r>
                  <w:tab/>
                  <w:t>233.60</w:t>
                </w:r>
              </w:p>
              <w:p w:rsidR="00EB5F2C" w:rsidRDefault="00545D6B" w:rsidP="00B142A8">
                <w:pPr>
                  <w:tabs>
                    <w:tab w:val="left" w:pos="2865"/>
                  </w:tabs>
                </w:pPr>
              </w:p>
            </w:sdtContent>
          </w:sdt>
        </w:tc>
      </w:tr>
    </w:tbl>
    <w:p w:rsidR="00466D77" w:rsidRDefault="00466D77" w:rsidP="003F284B"/>
    <w:p w:rsidR="006E48A9" w:rsidRDefault="006E48A9" w:rsidP="003F284B">
      <w:r>
        <w:t>Freundliche Grüsse</w:t>
      </w:r>
    </w:p>
    <w:p w:rsidR="00F575D2" w:rsidRDefault="00F575D2" w:rsidP="003F284B"/>
    <w:p w:rsidR="00F575D2" w:rsidRDefault="00F575D2" w:rsidP="003F284B"/>
    <w:p w:rsidR="00F575D2" w:rsidRDefault="00F575D2" w:rsidP="003F284B"/>
    <w:p w:rsidR="00F575D2" w:rsidRDefault="00F575D2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45D6B">
            <w:rPr>
              <w:noProof/>
              <w:spacing w:val="4"/>
              <w:sz w:val="18"/>
              <w:szCs w:val="18"/>
            </w:rPr>
            <w:t>9246_LS_JSAG_Boeglin_Rechnungen_20150413_Beu.docx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45D6B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A3F61"/>
    <w:rsid w:val="005E28B1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000000" w:rsidRDefault="001D0B24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000000" w:rsidRDefault="001D0B24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24CE1-1F3B-4BC2-90A7-FD7A5B6B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2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5</cp:revision>
  <cp:lastPrinted>2015-04-13T10:27:00Z</cp:lastPrinted>
  <dcterms:created xsi:type="dcterms:W3CDTF">2015-04-13T10:13:00Z</dcterms:created>
  <dcterms:modified xsi:type="dcterms:W3CDTF">2015-04-13T10:33:00Z</dcterms:modified>
</cp:coreProperties>
</file>