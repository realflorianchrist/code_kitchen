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575D2">
        <w:trPr>
          <w:trHeight w:hRule="exact" w:val="255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0F455F">
        <w:trPr>
          <w:trHeight w:val="919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9C2B53">
              <w:rPr>
                <w:noProof/>
              </w:rPr>
              <w:t>13. Mai 2015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9C2B53">
              <w:rPr>
                <w:noProof/>
                <w:sz w:val="12"/>
                <w:szCs w:val="12"/>
              </w:rPr>
              <w:t>9246_LS_JSAG_Boeglin_Rechnungen_20150513_WN.docx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9C2B53" w:rsidP="009C2B53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>
                  <w:t xml:space="preserve"> korr. Rechnung Dezember 2014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F11049" w:rsidTr="003F284B">
        <w:tc>
          <w:tcPr>
            <w:tcW w:w="9469" w:type="dxa"/>
            <w:gridSpan w:val="4"/>
            <w:tcMar>
              <w:top w:w="57" w:type="dxa"/>
            </w:tcMar>
            <w:vAlign w:val="center"/>
          </w:tcPr>
          <w:p w:rsidR="00F11049" w:rsidRDefault="00F11049" w:rsidP="003F284B"/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 xml:space="preserve">In der Beilage erhalten Sie folgende </w:t>
                </w:r>
                <w:r w:rsidR="009C2B53">
                  <w:t xml:space="preserve">korrigierte </w:t>
                </w:r>
                <w:r>
                  <w:t>Rechnung</w:t>
                </w:r>
                <w:r w:rsidR="00D956A8">
                  <w:t xml:space="preserve"> </w:t>
                </w:r>
              </w:p>
              <w:p w:rsidR="00F575D2" w:rsidRDefault="00D956A8" w:rsidP="00B142A8">
                <w:pPr>
                  <w:tabs>
                    <w:tab w:val="right" w:pos="7395"/>
                  </w:tabs>
                </w:pPr>
                <w:r>
                  <w:t>(</w:t>
                </w:r>
                <w:r w:rsidR="009C2B53">
                  <w:t>Leistungszeitraum Dezember 2014</w:t>
                </w:r>
                <w:r>
                  <w:t>)</w:t>
                </w:r>
                <w:r w:rsidR="00F575D2">
                  <w:t>:</w:t>
                </w:r>
              </w:p>
              <w:p w:rsidR="00F575D2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</w:p>
              <w:p w:rsidR="00F575D2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Rechnungs-Nr.</w:t>
                </w:r>
                <w:r>
                  <w:tab/>
                  <w:t>Datum</w:t>
                </w:r>
                <w:r>
                  <w:tab/>
                  <w:t>Betrag CHF</w:t>
                </w:r>
              </w:p>
              <w:p w:rsidR="00F575D2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</w:p>
              <w:p w:rsidR="00EB5F2C" w:rsidRDefault="009C2B53" w:rsidP="009C2B53">
                <w:pPr>
                  <w:tabs>
                    <w:tab w:val="left" w:pos="2865"/>
                    <w:tab w:val="right" w:pos="7395"/>
                  </w:tabs>
                </w:pPr>
                <w:r>
                  <w:t>2150550</w:t>
                </w:r>
                <w:r w:rsidR="00B142A8">
                  <w:tab/>
                </w:r>
                <w:r>
                  <w:t>08.05</w:t>
                </w:r>
                <w:r w:rsidR="00B142A8">
                  <w:t>.2015</w:t>
                </w:r>
                <w:r w:rsidR="00B142A8">
                  <w:tab/>
                </w:r>
                <w:r>
                  <w:t>3‘877.20</w:t>
                </w:r>
              </w:p>
            </w:sdtContent>
          </w:sdt>
        </w:tc>
      </w:tr>
      <w:tr w:rsidR="009C2B53" w:rsidTr="009C2B53">
        <w:trPr>
          <w:trHeight w:val="419"/>
        </w:trPr>
        <w:tc>
          <w:tcPr>
            <w:tcW w:w="9469" w:type="dxa"/>
            <w:gridSpan w:val="4"/>
            <w:tcMar>
              <w:top w:w="113" w:type="dxa"/>
            </w:tcMar>
          </w:tcPr>
          <w:p w:rsidR="009C2B53" w:rsidRDefault="009C2B53" w:rsidP="00F575D2">
            <w:bookmarkStart w:id="0" w:name="_GoBack"/>
            <w:bookmarkEnd w:id="0"/>
          </w:p>
        </w:tc>
      </w:tr>
    </w:tbl>
    <w:p w:rsidR="00466D77" w:rsidRDefault="00466D77" w:rsidP="003F284B"/>
    <w:p w:rsidR="006E48A9" w:rsidRDefault="006E48A9" w:rsidP="003F284B">
      <w:r>
        <w:t>Freundliche Grüsse</w:t>
      </w:r>
    </w:p>
    <w:p w:rsidR="00F575D2" w:rsidRDefault="00F575D2" w:rsidP="003F284B"/>
    <w:p w:rsidR="00F575D2" w:rsidRDefault="00F575D2" w:rsidP="003F284B"/>
    <w:p w:rsidR="00F575D2" w:rsidRDefault="00F575D2" w:rsidP="003F284B"/>
    <w:p w:rsidR="00F575D2" w:rsidRDefault="009C2B53" w:rsidP="003F284B">
      <w:r>
        <w:t>Noëlle Weider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C2B53">
            <w:rPr>
              <w:noProof/>
              <w:spacing w:val="4"/>
              <w:sz w:val="18"/>
              <w:szCs w:val="18"/>
            </w:rPr>
            <w:t>9246_LS_JSAG_Boeglin_Rechnungen_20150513_WN.docx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C2B53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D5365"/>
    <w:rsid w:val="0037506D"/>
    <w:rsid w:val="003F284B"/>
    <w:rsid w:val="004007C5"/>
    <w:rsid w:val="00415FA1"/>
    <w:rsid w:val="00466D77"/>
    <w:rsid w:val="00495B6F"/>
    <w:rsid w:val="004A321C"/>
    <w:rsid w:val="004E27FD"/>
    <w:rsid w:val="00536B0A"/>
    <w:rsid w:val="00545D6B"/>
    <w:rsid w:val="00564542"/>
    <w:rsid w:val="00596734"/>
    <w:rsid w:val="005A3F61"/>
    <w:rsid w:val="005E28B1"/>
    <w:rsid w:val="00673FB3"/>
    <w:rsid w:val="00676C4A"/>
    <w:rsid w:val="006D658C"/>
    <w:rsid w:val="006E48A9"/>
    <w:rsid w:val="00705AF9"/>
    <w:rsid w:val="00713864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3042B"/>
    <w:rsid w:val="00984F2A"/>
    <w:rsid w:val="00986E0A"/>
    <w:rsid w:val="009C2B53"/>
    <w:rsid w:val="009C3309"/>
    <w:rsid w:val="00A2079E"/>
    <w:rsid w:val="00A902B7"/>
    <w:rsid w:val="00AC41E8"/>
    <w:rsid w:val="00B03F52"/>
    <w:rsid w:val="00B07804"/>
    <w:rsid w:val="00B142A8"/>
    <w:rsid w:val="00B23756"/>
    <w:rsid w:val="00BA2E65"/>
    <w:rsid w:val="00BD05A7"/>
    <w:rsid w:val="00C20993"/>
    <w:rsid w:val="00CA470A"/>
    <w:rsid w:val="00CF52D7"/>
    <w:rsid w:val="00D956A8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575D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9FF9F-350B-4E32-8668-B2868C504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96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Weider Noelle</cp:lastModifiedBy>
  <cp:revision>3</cp:revision>
  <cp:lastPrinted>2015-05-13T13:51:00Z</cp:lastPrinted>
  <dcterms:created xsi:type="dcterms:W3CDTF">2015-05-13T13:49:00Z</dcterms:created>
  <dcterms:modified xsi:type="dcterms:W3CDTF">2015-05-13T13:52:00Z</dcterms:modified>
</cp:coreProperties>
</file>