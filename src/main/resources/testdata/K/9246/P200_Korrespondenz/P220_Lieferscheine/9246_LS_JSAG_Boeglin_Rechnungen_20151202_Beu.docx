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575D2">
        <w:trPr>
          <w:trHeight w:hRule="exact" w:val="255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0F455F">
        <w:trPr>
          <w:trHeight w:val="919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070F59">
              <w:rPr>
                <w:noProof/>
              </w:rPr>
              <w:t>2. Dezember 2015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F575D2">
                  <w:t>9246.220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070F59">
              <w:rPr>
                <w:noProof/>
                <w:sz w:val="12"/>
                <w:szCs w:val="12"/>
              </w:rPr>
              <w:t>9246_LS_JSAG_Boeglin_Rechnungen_20151202_Beu.docx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070F59" w:rsidP="00395345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</w:t>
                </w:r>
                <w:r w:rsidR="009C2B53">
                  <w:t xml:space="preserve"> </w:t>
                </w:r>
                <w:r w:rsidR="00927657">
                  <w:t xml:space="preserve">Rechnungen </w:t>
                </w:r>
                <w:r w:rsidR="00395345">
                  <w:t>Juni - September</w:t>
                </w:r>
                <w:r w:rsidR="00927657">
                  <w:t xml:space="preserve"> 2015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  <w:bookmarkStart w:id="0" w:name="_GoBack"/>
        <w:bookmarkEnd w:id="0"/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F575D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F575D2" w:rsidP="00F575D2"/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D956A8" w:rsidRDefault="00F575D2" w:rsidP="00B142A8">
                <w:pPr>
                  <w:tabs>
                    <w:tab w:val="right" w:pos="7395"/>
                  </w:tabs>
                </w:pPr>
                <w:r>
                  <w:t>In der Beilage erhalten Sie folgende Rechnung</w:t>
                </w:r>
                <w:r w:rsidR="00927657">
                  <w:t>en</w:t>
                </w:r>
                <w:r w:rsidR="00272646">
                  <w:t>:</w:t>
                </w:r>
              </w:p>
              <w:p w:rsidR="00F575D2" w:rsidRDefault="00F575D2" w:rsidP="00272646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0" w:lineRule="atLeast"/>
                </w:pPr>
              </w:p>
              <w:p w:rsidR="00F575D2" w:rsidRPr="00272646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272646">
                  <w:rPr>
                    <w:i/>
                  </w:rPr>
                  <w:t>Rechnungs-Nr.</w:t>
                </w:r>
                <w:r w:rsidRPr="00272646">
                  <w:rPr>
                    <w:i/>
                  </w:rPr>
                  <w:tab/>
                  <w:t>Datum</w:t>
                </w:r>
                <w:r w:rsidRPr="00272646">
                  <w:rPr>
                    <w:i/>
                  </w:rPr>
                  <w:tab/>
                  <w:t>Betrag CHF</w:t>
                </w:r>
              </w:p>
              <w:p w:rsidR="00F575D2" w:rsidRDefault="005976A2" w:rsidP="005976A2">
                <w:pPr>
                  <w:tabs>
                    <w:tab w:val="left" w:pos="2865"/>
                    <w:tab w:val="right" w:pos="7395"/>
                  </w:tabs>
                </w:pPr>
                <w:r>
                  <w:t>2151479</w:t>
                </w:r>
                <w:r>
                  <w:tab/>
                  <w:t>26.11.2015</w:t>
                </w:r>
                <w:r>
                  <w:tab/>
                  <w:t>4‘119.10</w:t>
                </w:r>
              </w:p>
              <w:p w:rsidR="005976A2" w:rsidRDefault="005976A2" w:rsidP="005976A2">
                <w:pPr>
                  <w:tabs>
                    <w:tab w:val="left" w:pos="2865"/>
                    <w:tab w:val="right" w:pos="7395"/>
                  </w:tabs>
                </w:pPr>
                <w:r>
                  <w:t>2151480</w:t>
                </w:r>
                <w:r>
                  <w:tab/>
                  <w:t>26.11.2015</w:t>
                </w:r>
                <w:r>
                  <w:tab/>
                  <w:t>8‘614.15</w:t>
                </w:r>
              </w:p>
              <w:p w:rsidR="005976A2" w:rsidRDefault="005976A2" w:rsidP="005976A2">
                <w:pPr>
                  <w:tabs>
                    <w:tab w:val="left" w:pos="2865"/>
                    <w:tab w:val="right" w:pos="7395"/>
                  </w:tabs>
                </w:pPr>
                <w:r>
                  <w:t>2151481</w:t>
                </w:r>
                <w:r>
                  <w:tab/>
                  <w:t>26.11.2015</w:t>
                </w:r>
                <w:r>
                  <w:tab/>
                  <w:t>22‘426.45</w:t>
                </w:r>
              </w:p>
              <w:p w:rsidR="005976A2" w:rsidRDefault="005976A2" w:rsidP="005976A2">
                <w:pPr>
                  <w:tabs>
                    <w:tab w:val="left" w:pos="2865"/>
                    <w:tab w:val="right" w:pos="7395"/>
                  </w:tabs>
                </w:pPr>
                <w:r>
                  <w:t>2151482</w:t>
                </w:r>
                <w:r>
                  <w:tab/>
                  <w:t>26.11.2015</w:t>
                </w:r>
                <w:r>
                  <w:tab/>
                  <w:t>7‘086.00</w:t>
                </w:r>
              </w:p>
              <w:p w:rsidR="005976A2" w:rsidRDefault="005976A2" w:rsidP="005976A2">
                <w:pPr>
                  <w:tabs>
                    <w:tab w:val="left" w:pos="2865"/>
                    <w:tab w:val="right" w:pos="7395"/>
                  </w:tabs>
                </w:pPr>
                <w:r>
                  <w:t>2151483</w:t>
                </w:r>
                <w:r>
                  <w:tab/>
                  <w:t>26.11.2015</w:t>
                </w:r>
                <w:r>
                  <w:tab/>
                  <w:t>7‘602.95</w:t>
                </w:r>
              </w:p>
              <w:p w:rsidR="005976A2" w:rsidRDefault="005976A2" w:rsidP="005976A2">
                <w:pPr>
                  <w:tabs>
                    <w:tab w:val="left" w:pos="2865"/>
                    <w:tab w:val="right" w:pos="7395"/>
                  </w:tabs>
                </w:pPr>
                <w:r>
                  <w:t>2151484</w:t>
                </w:r>
                <w:r>
                  <w:tab/>
                  <w:t>26.11.2015</w:t>
                </w:r>
                <w:r>
                  <w:tab/>
                  <w:t>2‘569.65</w:t>
                </w:r>
              </w:p>
              <w:p w:rsidR="005976A2" w:rsidRDefault="005976A2" w:rsidP="005976A2">
                <w:pPr>
                  <w:tabs>
                    <w:tab w:val="left" w:pos="2865"/>
                    <w:tab w:val="right" w:pos="7395"/>
                  </w:tabs>
                </w:pPr>
                <w:r>
                  <w:t>2151485</w:t>
                </w:r>
                <w:r>
                  <w:tab/>
                  <w:t>26.11.2015</w:t>
                </w:r>
                <w:r>
                  <w:tab/>
                  <w:t>7‘402.85</w:t>
                </w:r>
              </w:p>
              <w:p w:rsidR="005976A2" w:rsidRDefault="005976A2" w:rsidP="005976A2">
                <w:pPr>
                  <w:tabs>
                    <w:tab w:val="left" w:pos="2865"/>
                    <w:tab w:val="right" w:pos="7395"/>
                  </w:tabs>
                </w:pPr>
                <w:r>
                  <w:t>2151486</w:t>
                </w:r>
                <w:r>
                  <w:tab/>
                  <w:t>26.11.2015</w:t>
                </w:r>
                <w:r>
                  <w:tab/>
                  <w:t>1‘401.60</w:t>
                </w:r>
              </w:p>
              <w:p w:rsidR="00EB5F2C" w:rsidRDefault="00070F59" w:rsidP="00272646">
                <w:pPr>
                  <w:tabs>
                    <w:tab w:val="left" w:pos="2865"/>
                    <w:tab w:val="right" w:pos="7395"/>
                  </w:tabs>
                </w:pPr>
              </w:p>
            </w:sdtContent>
          </w:sdt>
        </w:tc>
      </w:tr>
    </w:tbl>
    <w:p w:rsidR="00466D77" w:rsidRDefault="00466D77" w:rsidP="003F284B"/>
    <w:p w:rsidR="006E48A9" w:rsidRDefault="006E48A9" w:rsidP="003F284B">
      <w:r>
        <w:t>Freundliche Grüsse</w:t>
      </w:r>
    </w:p>
    <w:p w:rsidR="00F575D2" w:rsidRDefault="00F575D2" w:rsidP="003F284B"/>
    <w:p w:rsidR="00272646" w:rsidRDefault="00272646" w:rsidP="003F284B"/>
    <w:p w:rsidR="00F575D2" w:rsidRDefault="00272646" w:rsidP="003F284B">
      <w:r>
        <w:t>Agnès Beuret</w:t>
      </w:r>
    </w:p>
    <w:p w:rsidR="00F575D2" w:rsidRDefault="00F575D2" w:rsidP="003F284B">
      <w:r>
        <w:t>Projektassistenz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070F59">
            <w:rPr>
              <w:noProof/>
              <w:spacing w:val="4"/>
              <w:sz w:val="18"/>
              <w:szCs w:val="18"/>
            </w:rPr>
            <w:t>9246_LS_JSAG_Boeglin_Rechnungen_20151202_Beu.docx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070F59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50FE"/>
    <w:rsid w:val="000233D1"/>
    <w:rsid w:val="00051A14"/>
    <w:rsid w:val="00070F59"/>
    <w:rsid w:val="000F455F"/>
    <w:rsid w:val="00101672"/>
    <w:rsid w:val="001444E1"/>
    <w:rsid w:val="00155730"/>
    <w:rsid w:val="00157ED0"/>
    <w:rsid w:val="001A7545"/>
    <w:rsid w:val="001D508A"/>
    <w:rsid w:val="00203766"/>
    <w:rsid w:val="00247267"/>
    <w:rsid w:val="00247E69"/>
    <w:rsid w:val="00272646"/>
    <w:rsid w:val="002D5365"/>
    <w:rsid w:val="0037506D"/>
    <w:rsid w:val="00395345"/>
    <w:rsid w:val="003F284B"/>
    <w:rsid w:val="004007C5"/>
    <w:rsid w:val="00415FA1"/>
    <w:rsid w:val="00466D77"/>
    <w:rsid w:val="00495B6F"/>
    <w:rsid w:val="004A321C"/>
    <w:rsid w:val="004E27FD"/>
    <w:rsid w:val="00536B0A"/>
    <w:rsid w:val="00545D6B"/>
    <w:rsid w:val="00564542"/>
    <w:rsid w:val="00596734"/>
    <w:rsid w:val="005976A2"/>
    <w:rsid w:val="005A3F61"/>
    <w:rsid w:val="005E28B1"/>
    <w:rsid w:val="00673FB3"/>
    <w:rsid w:val="00676C4A"/>
    <w:rsid w:val="00682AD7"/>
    <w:rsid w:val="006D658C"/>
    <w:rsid w:val="006E48A9"/>
    <w:rsid w:val="00705AF9"/>
    <w:rsid w:val="00713864"/>
    <w:rsid w:val="007D5EB3"/>
    <w:rsid w:val="007E208A"/>
    <w:rsid w:val="00803AF0"/>
    <w:rsid w:val="00833AD6"/>
    <w:rsid w:val="00891DC4"/>
    <w:rsid w:val="00892EF0"/>
    <w:rsid w:val="008951F9"/>
    <w:rsid w:val="008B0BB8"/>
    <w:rsid w:val="00911371"/>
    <w:rsid w:val="00911938"/>
    <w:rsid w:val="00925EC8"/>
    <w:rsid w:val="00927657"/>
    <w:rsid w:val="0093042B"/>
    <w:rsid w:val="00984F2A"/>
    <w:rsid w:val="00986E0A"/>
    <w:rsid w:val="009C2B53"/>
    <w:rsid w:val="009C3309"/>
    <w:rsid w:val="009C3855"/>
    <w:rsid w:val="00A2079E"/>
    <w:rsid w:val="00A902B7"/>
    <w:rsid w:val="00AC41E8"/>
    <w:rsid w:val="00B03F52"/>
    <w:rsid w:val="00B07804"/>
    <w:rsid w:val="00B142A8"/>
    <w:rsid w:val="00B23756"/>
    <w:rsid w:val="00BA2E65"/>
    <w:rsid w:val="00BD05A7"/>
    <w:rsid w:val="00C20993"/>
    <w:rsid w:val="00CA470A"/>
    <w:rsid w:val="00CF52D7"/>
    <w:rsid w:val="00D956A8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575D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1C1D66" w:rsidRDefault="001C1D66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1C1D66" w:rsidRDefault="001C1D66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66"/>
    <w:rsid w:val="001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918D7-F41E-453A-8E86-A68B411C0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117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5</cp:revision>
  <cp:lastPrinted>2015-12-02T09:13:00Z</cp:lastPrinted>
  <dcterms:created xsi:type="dcterms:W3CDTF">2015-12-02T09:07:00Z</dcterms:created>
  <dcterms:modified xsi:type="dcterms:W3CDTF">2015-12-02T09:15:00Z</dcterms:modified>
</cp:coreProperties>
</file>