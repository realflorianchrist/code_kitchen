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620226">
              <w:rPr>
                <w:noProof/>
              </w:rPr>
              <w:t>7. Oktober 2016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620226">
              <w:rPr>
                <w:noProof/>
                <w:sz w:val="12"/>
                <w:szCs w:val="12"/>
              </w:rPr>
              <w:t>9246_LS_JSAG_Boeglin_Rechnungen_20161007_Beu.docx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6257F5" w:rsidP="00B140A3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643285">
                  <w:t>en</w:t>
                </w:r>
                <w:r w:rsidR="00927657">
                  <w:t xml:space="preserve"> 201</w:t>
                </w:r>
                <w:r w:rsidR="00B140A3">
                  <w:t>6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F3483D" w:rsidRDefault="00835FF2" w:rsidP="00BD16D4">
                <w:pPr>
                  <w:tabs>
                    <w:tab w:val="left" w:pos="2865"/>
                    <w:tab w:val="right" w:pos="7395"/>
                  </w:tabs>
                </w:pPr>
                <w:r>
                  <w:t>2161255</w:t>
                </w:r>
                <w:r>
                  <w:tab/>
                  <w:t>06.10.2016</w:t>
                </w:r>
                <w:r>
                  <w:tab/>
                  <w:t>1‘974.25</w:t>
                </w:r>
                <w:r>
                  <w:br/>
                  <w:t>2161256</w:t>
                </w:r>
                <w:r>
                  <w:tab/>
                  <w:t>06.10.2016</w:t>
                </w:r>
                <w:r>
                  <w:tab/>
                  <w:t>17‘797.05</w:t>
                </w:r>
                <w:r>
                  <w:br/>
                  <w:t>2161257</w:t>
                </w:r>
                <w:r>
                  <w:tab/>
                  <w:t>06.10.2016</w:t>
                </w:r>
                <w:r>
                  <w:tab/>
                  <w:t>311.45</w:t>
                </w:r>
                <w:r>
                  <w:br/>
                  <w:t>2161258</w:t>
                </w:r>
                <w:r>
                  <w:tab/>
                  <w:t>06.10.2016</w:t>
                </w:r>
                <w:r>
                  <w:tab/>
                  <w:t>33‘519.70</w:t>
                </w:r>
                <w:r>
                  <w:br/>
                  <w:t>2161259</w:t>
                </w:r>
                <w:r>
                  <w:tab/>
                  <w:t>06.10.2016</w:t>
                </w:r>
                <w:r>
                  <w:tab/>
                  <w:t>2‘791.80</w:t>
                </w:r>
                <w:r>
                  <w:br/>
                  <w:t>2161260</w:t>
                </w:r>
                <w:r>
                  <w:tab/>
                  <w:t>06.10.2016</w:t>
                </w:r>
                <w:r>
                  <w:tab/>
                  <w:t>1‘557.35</w:t>
                </w:r>
                <w:bookmarkStart w:id="0" w:name="_GoBack"/>
                <w:bookmarkEnd w:id="0"/>
              </w:p>
              <w:p w:rsidR="00EB5F2C" w:rsidRDefault="006257F5" w:rsidP="00BD16D4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  <w:tr w:rsidR="00353465" w:rsidTr="00B140A3">
        <w:trPr>
          <w:trHeight w:val="625"/>
        </w:trPr>
        <w:tc>
          <w:tcPr>
            <w:tcW w:w="9469" w:type="dxa"/>
            <w:gridSpan w:val="4"/>
            <w:tcMar>
              <w:top w:w="113" w:type="dxa"/>
            </w:tcMar>
          </w:tcPr>
          <w:p w:rsidR="00353465" w:rsidRDefault="00353465" w:rsidP="00F575D2"/>
        </w:tc>
      </w:tr>
    </w:tbl>
    <w:p w:rsidR="006E48A9" w:rsidRDefault="006E48A9" w:rsidP="003F284B">
      <w:r>
        <w:t>Freundliche Grüsse</w:t>
      </w:r>
    </w:p>
    <w:p w:rsidR="00F575D2" w:rsidRDefault="00F575D2" w:rsidP="003F284B"/>
    <w:p w:rsidR="00272646" w:rsidRDefault="00272646" w:rsidP="003F284B"/>
    <w:p w:rsidR="00F575D2" w:rsidRDefault="00B140A3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20226">
            <w:rPr>
              <w:noProof/>
              <w:spacing w:val="4"/>
              <w:sz w:val="18"/>
              <w:szCs w:val="18"/>
            </w:rPr>
            <w:t>9246_LS_JSAG_Boeglin_Rechnungen_20161007_Beu.docx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20226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47267"/>
    <w:rsid w:val="00247E69"/>
    <w:rsid w:val="00272646"/>
    <w:rsid w:val="002D5365"/>
    <w:rsid w:val="00353465"/>
    <w:rsid w:val="0037506D"/>
    <w:rsid w:val="003775C0"/>
    <w:rsid w:val="00395345"/>
    <w:rsid w:val="003F284B"/>
    <w:rsid w:val="003F3787"/>
    <w:rsid w:val="004007C5"/>
    <w:rsid w:val="00415FA1"/>
    <w:rsid w:val="00466D77"/>
    <w:rsid w:val="00495B6F"/>
    <w:rsid w:val="004A321C"/>
    <w:rsid w:val="004D6ACA"/>
    <w:rsid w:val="004E27FD"/>
    <w:rsid w:val="005058F2"/>
    <w:rsid w:val="00536B0A"/>
    <w:rsid w:val="00545D6B"/>
    <w:rsid w:val="00564542"/>
    <w:rsid w:val="00596734"/>
    <w:rsid w:val="005976A2"/>
    <w:rsid w:val="005A3F61"/>
    <w:rsid w:val="005E28B1"/>
    <w:rsid w:val="00620226"/>
    <w:rsid w:val="00643285"/>
    <w:rsid w:val="00673FB3"/>
    <w:rsid w:val="00676C4A"/>
    <w:rsid w:val="00682AD7"/>
    <w:rsid w:val="006D658C"/>
    <w:rsid w:val="006E48A9"/>
    <w:rsid w:val="00705AF9"/>
    <w:rsid w:val="00713864"/>
    <w:rsid w:val="00720BA1"/>
    <w:rsid w:val="007314BF"/>
    <w:rsid w:val="007D5EB3"/>
    <w:rsid w:val="007E208A"/>
    <w:rsid w:val="00803AF0"/>
    <w:rsid w:val="00833AD6"/>
    <w:rsid w:val="00835FF2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AC639C"/>
    <w:rsid w:val="00B03F52"/>
    <w:rsid w:val="00B07804"/>
    <w:rsid w:val="00B140A3"/>
    <w:rsid w:val="00B142A8"/>
    <w:rsid w:val="00B23756"/>
    <w:rsid w:val="00BA2E65"/>
    <w:rsid w:val="00BD05A7"/>
    <w:rsid w:val="00BD16D4"/>
    <w:rsid w:val="00C20993"/>
    <w:rsid w:val="00CA470A"/>
    <w:rsid w:val="00CF52D7"/>
    <w:rsid w:val="00D55B71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75D2"/>
    <w:rsid w:val="00F72E9B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9D0C9-4F87-4942-AB8A-3CA6D6A4B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2016-10-07T09:36:00Z</cp:lastPrinted>
  <dcterms:created xsi:type="dcterms:W3CDTF">2016-10-07T09:14:00Z</dcterms:created>
  <dcterms:modified xsi:type="dcterms:W3CDTF">2016-10-07T09:58:00Z</dcterms:modified>
</cp:coreProperties>
</file>