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FB4C32" w:rsidTr="00CB4CC8">
        <w:trPr>
          <w:trHeight w:hRule="exact" w:val="2125"/>
        </w:trPr>
        <w:tc>
          <w:tcPr>
            <w:tcW w:w="9469" w:type="dxa"/>
            <w:gridSpan w:val="4"/>
          </w:tcPr>
          <w:p w:rsidR="00466F68" w:rsidRDefault="00466F68" w:rsidP="00466F68">
            <w:bookmarkStart w:id="0" w:name="_GoBack"/>
            <w:bookmarkEnd w:id="0"/>
            <w:proofErr w:type="spellStart"/>
            <w:r>
              <w:t>Jauslin</w:t>
            </w:r>
            <w:proofErr w:type="spellEnd"/>
            <w:r>
              <w:t xml:space="preserve"> + </w:t>
            </w:r>
            <w:proofErr w:type="spellStart"/>
            <w:r>
              <w:t>Stebler</w:t>
            </w:r>
            <w:proofErr w:type="spellEnd"/>
            <w:r>
              <w:t xml:space="preserve"> AG</w:t>
            </w:r>
          </w:p>
          <w:p w:rsidR="00466F68" w:rsidRDefault="00466F68" w:rsidP="00466F68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466F68" w:rsidRDefault="00466F68" w:rsidP="00466F68">
            <w:r>
              <w:t>Gartenstrasse 15</w:t>
            </w:r>
          </w:p>
          <w:p w:rsidR="00FB4C32" w:rsidRDefault="00466F68" w:rsidP="00466F68">
            <w:r>
              <w:t>4132 Muttenz</w:t>
            </w:r>
          </w:p>
        </w:tc>
      </w:tr>
      <w:tr w:rsidR="00FB4C32" w:rsidTr="000F455F">
        <w:trPr>
          <w:trHeight w:val="919"/>
        </w:trPr>
        <w:tc>
          <w:tcPr>
            <w:tcW w:w="9469" w:type="dxa"/>
            <w:gridSpan w:val="4"/>
          </w:tcPr>
          <w:p w:rsidR="00FB4C32" w:rsidRDefault="00FB4C32">
            <w:r>
              <w:t xml:space="preserve">Basel, </w:t>
            </w:r>
            <w:r>
              <w:fldChar w:fldCharType="begin"/>
            </w:r>
            <w:r>
              <w:instrText xml:space="preserve"> CREATEDATE  \@ "d. MMMM yyyy"  \* MERGEFORMAT </w:instrText>
            </w:r>
            <w:r>
              <w:fldChar w:fldCharType="separate"/>
            </w:r>
            <w:r w:rsidR="008D221B">
              <w:rPr>
                <w:noProof/>
              </w:rPr>
              <w:t>21. Mai 2019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09589FCDFA4641E2B05367E57F8D4633"/>
                </w:placeholder>
                <w:text/>
              </w:sdtPr>
              <w:sdtEndPr/>
              <w:sdtContent>
                <w:r w:rsidR="00466F68">
                  <w:t>9246.</w:t>
                </w:r>
                <w:r w:rsidR="004D1006">
                  <w:t>220</w:t>
                </w:r>
                <w:r w:rsidR="00466F68">
                  <w:t xml:space="preserve"> / </w:t>
                </w:r>
                <w:proofErr w:type="spellStart"/>
                <w:r w:rsidR="00466F68">
                  <w:t>Beu</w:t>
                </w:r>
                <w:proofErr w:type="spellEnd"/>
              </w:sdtContent>
            </w:sdt>
          </w:p>
          <w:p w:rsidR="00FB4C32" w:rsidRPr="000233D1" w:rsidRDefault="00FB4C32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8D221B">
              <w:rPr>
                <w:noProof/>
                <w:sz w:val="12"/>
                <w:szCs w:val="12"/>
              </w:rPr>
              <w:t>9246_LS_JSAG_Boeglin_Rechnungen_201905221_Beu.docx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FB4C32" w:rsidTr="000B4C68">
        <w:trPr>
          <w:trHeight w:val="501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FB4C32" w:rsidRPr="005E28B1" w:rsidRDefault="00FB4C32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FB4C32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FB4C32" w:rsidRPr="005308C8" w:rsidRDefault="008D221B" w:rsidP="00CF52D7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BF83025770F1498B8596F8118FEE0A3A"/>
                </w:placeholder>
                <w:text w:multiLine="1"/>
              </w:sdtPr>
              <w:sdtEndPr/>
              <w:sdtContent>
                <w:r w:rsidR="00466F68">
                  <w:t xml:space="preserve">N02, EP Sissach – </w:t>
                </w:r>
                <w:proofErr w:type="spellStart"/>
                <w:r w:rsidR="00466F68">
                  <w:t>Eptingen</w:t>
                </w:r>
                <w:proofErr w:type="spellEnd"/>
                <w:r w:rsidR="00466F68">
                  <w:t xml:space="preserve"> / Rechnungen</w:t>
                </w:r>
                <w:r>
                  <w:t xml:space="preserve"> (November 2018 – Februar 2019)</w:t>
                </w:r>
              </w:sdtContent>
            </w:sdt>
          </w:p>
        </w:tc>
      </w:tr>
      <w:tr w:rsidR="00FB4C32" w:rsidTr="003F284B">
        <w:tc>
          <w:tcPr>
            <w:tcW w:w="9469" w:type="dxa"/>
            <w:gridSpan w:val="4"/>
            <w:tcMar>
              <w:top w:w="57" w:type="dxa"/>
            </w:tcMar>
          </w:tcPr>
          <w:p w:rsidR="00FB4C32" w:rsidRDefault="00FB4C32" w:rsidP="00F11049"/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gemäss telefonischer Besprechung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zur Unterschrift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570AEE" w:rsidP="003301A9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 Ihren Akten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056738016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Stellungnahme</w:t>
            </w:r>
          </w:p>
        </w:tc>
        <w:sdt>
          <w:sdtPr>
            <w:rPr>
              <w:rFonts w:ascii="Meiryo" w:eastAsia="Meiryo" w:hAnsi="Meiryo" w:cs="Meiryo"/>
            </w:rPr>
            <w:id w:val="191473914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mit Dank zurück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7781879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Kontrolle</w:t>
            </w:r>
          </w:p>
        </w:tc>
        <w:sdt>
          <w:sdtPr>
            <w:rPr>
              <w:rFonts w:ascii="Meiryo" w:eastAsia="Meiryo" w:hAnsi="Meiryo" w:cs="Meiryo"/>
            </w:rPr>
            <w:id w:val="-30516805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 xml:space="preserve">auf Wunsch von </w:t>
            </w:r>
            <w:sdt>
              <w:sdtPr>
                <w:id w:val="-397204599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76719981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bitte zurückgeben</w:t>
            </w:r>
          </w:p>
        </w:tc>
        <w:sdt>
          <w:sdtPr>
            <w:rPr>
              <w:rFonts w:ascii="Meiryo" w:eastAsia="Meiryo" w:hAnsi="Meiryo" w:cs="Meiryo"/>
            </w:rPr>
            <w:id w:val="429402510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sdt>
          <w:sdtPr>
            <w:id w:val="1563751445"/>
          </w:sdtPr>
          <w:sdtEndPr/>
          <w:sdtContent>
            <w:tc>
              <w:tcPr>
                <w:tcW w:w="4255" w:type="dxa"/>
                <w:vAlign w:val="center"/>
              </w:tcPr>
              <w:p w:rsidR="00FB4C32" w:rsidRPr="000F455F" w:rsidRDefault="00FB4C32" w:rsidP="000F455F">
                <w:r>
                  <w:t xml:space="preserve">    </w:t>
                </w:r>
              </w:p>
            </w:tc>
          </w:sdtContent>
        </w:sdt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661841382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9062" w:type="dxa"/>
            <w:gridSpan w:val="3"/>
            <w:vAlign w:val="center"/>
          </w:tcPr>
          <w:p w:rsidR="00FB4C32" w:rsidRPr="000F455F" w:rsidRDefault="00FB4C32" w:rsidP="000F455F">
            <w:r>
              <w:t xml:space="preserve">zur Weiterleitung an </w:t>
            </w:r>
            <w:sdt>
              <w:sdtPr>
                <w:id w:val="-2123213951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Tr="000F455F">
        <w:tc>
          <w:tcPr>
            <w:tcW w:w="9469" w:type="dxa"/>
            <w:gridSpan w:val="4"/>
            <w:tcMar>
              <w:top w:w="113" w:type="dxa"/>
            </w:tcMar>
          </w:tcPr>
          <w:p w:rsidR="00FB4C32" w:rsidRDefault="00FB4C32" w:rsidP="00EB5F2C">
            <w:r>
              <w:t>Beilage / Bemerkungen:</w:t>
            </w:r>
          </w:p>
        </w:tc>
      </w:tr>
      <w:tr w:rsidR="00FB4C32" w:rsidTr="000F455F">
        <w:trPr>
          <w:trHeight w:val="1418"/>
        </w:trPr>
        <w:sdt>
          <w:sdtPr>
            <w:alias w:val="Beilage / Bemerkung"/>
            <w:tag w:val="Beilage_Bemerkung"/>
            <w:id w:val="-1180812000"/>
          </w:sdtPr>
          <w:sdtEndPr/>
          <w:sdtContent>
            <w:tc>
              <w:tcPr>
                <w:tcW w:w="9469" w:type="dxa"/>
                <w:gridSpan w:val="4"/>
                <w:tcMar>
                  <w:top w:w="113" w:type="dxa"/>
                </w:tcMar>
              </w:tcPr>
              <w:p w:rsidR="00466F68" w:rsidRDefault="000B4C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</w:pPr>
                <w:r>
                  <w:t>In der Beilage erhalten Sie folgende Rechnungen:</w:t>
                </w:r>
              </w:p>
              <w:p w:rsidR="000B4C68" w:rsidRDefault="000B4C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</w:pPr>
              </w:p>
              <w:p w:rsidR="00466F68" w:rsidRPr="00466F68" w:rsidRDefault="00466F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  <w:rPr>
                    <w:i/>
                  </w:rPr>
                </w:pPr>
                <w:r w:rsidRPr="00466F68">
                  <w:rPr>
                    <w:i/>
                  </w:rPr>
                  <w:t>Rechnungs-Nr.</w:t>
                </w:r>
                <w:r w:rsidRPr="00466F68">
                  <w:rPr>
                    <w:i/>
                  </w:rPr>
                  <w:tab/>
                  <w:t>Datum</w:t>
                </w:r>
                <w:r w:rsidRPr="00466F68">
                  <w:rPr>
                    <w:i/>
                  </w:rPr>
                  <w:tab/>
                  <w:t>Betrag CHF</w:t>
                </w:r>
              </w:p>
              <w:p w:rsidR="00CB4CC8" w:rsidRDefault="008D221B" w:rsidP="00CB4CC8">
                <w:pPr>
                  <w:tabs>
                    <w:tab w:val="left" w:pos="2865"/>
                    <w:tab w:val="right" w:pos="7395"/>
                  </w:tabs>
                  <w:jc w:val="both"/>
                </w:pPr>
                <w:r>
                  <w:t>2190664</w:t>
                </w:r>
                <w:r w:rsidR="006F6BEE">
                  <w:tab/>
                </w:r>
                <w:r>
                  <w:t>21.05.2019</w:t>
                </w:r>
                <w:r w:rsidR="00466F68" w:rsidRPr="00466F68">
                  <w:tab/>
                </w:r>
                <w:r>
                  <w:t>7'253.60</w:t>
                </w:r>
                <w:r w:rsidR="006F6BEE">
                  <w:br/>
                </w:r>
                <w:r>
                  <w:t>2190665</w:t>
                </w:r>
                <w:r w:rsidR="006F6BEE">
                  <w:tab/>
                </w:r>
                <w:r>
                  <w:t>21.05.2019</w:t>
                </w:r>
                <w:r w:rsidR="006F6BEE">
                  <w:tab/>
                </w:r>
                <w:r>
                  <w:t>6'977.90</w:t>
                </w:r>
                <w:r>
                  <w:br/>
                  <w:t>2190666</w:t>
                </w:r>
                <w:r>
                  <w:tab/>
                  <w:t>21.05.2019</w:t>
                </w:r>
                <w:r>
                  <w:tab/>
                  <w:t>9'585.05</w:t>
                </w:r>
                <w:r>
                  <w:br/>
                  <w:t>2190667</w:t>
                </w:r>
                <w:r>
                  <w:tab/>
                  <w:t>21.05.2019</w:t>
                </w:r>
                <w:r>
                  <w:tab/>
                  <w:t>10'751.40</w:t>
                </w:r>
              </w:p>
              <w:p w:rsidR="00CB4CC8" w:rsidRDefault="00CB4CC8" w:rsidP="00CB4CC8">
                <w:pPr>
                  <w:tabs>
                    <w:tab w:val="left" w:pos="2865"/>
                    <w:tab w:val="right" w:pos="7395"/>
                  </w:tabs>
                  <w:jc w:val="both"/>
                </w:pPr>
              </w:p>
              <w:p w:rsidR="00FB4C32" w:rsidRDefault="00FB4C32" w:rsidP="00244A2A">
                <w:pPr>
                  <w:tabs>
                    <w:tab w:val="left" w:pos="2865"/>
                    <w:tab w:val="right" w:pos="7395"/>
                  </w:tabs>
                </w:pPr>
              </w:p>
            </w:tc>
          </w:sdtContent>
        </w:sdt>
      </w:tr>
    </w:tbl>
    <w:p w:rsidR="006E48A9" w:rsidRDefault="006E48A9" w:rsidP="003F284B">
      <w:r>
        <w:t>Freundliche Grüsse</w:t>
      </w:r>
    </w:p>
    <w:p w:rsidR="00570AEE" w:rsidRDefault="00570AEE" w:rsidP="003F284B"/>
    <w:p w:rsidR="00570AEE" w:rsidRDefault="00570AEE" w:rsidP="003F284B"/>
    <w:p w:rsidR="00570AEE" w:rsidRPr="00570AEE" w:rsidRDefault="00570AEE" w:rsidP="00570AEE">
      <w:pPr>
        <w:jc w:val="both"/>
      </w:pPr>
      <w:r w:rsidRPr="00570AEE">
        <w:t>Agnès Beuret</w:t>
      </w:r>
    </w:p>
    <w:p w:rsidR="00570AEE" w:rsidRDefault="00570AEE" w:rsidP="00570AEE">
      <w:pPr>
        <w:jc w:val="both"/>
      </w:pPr>
      <w:r w:rsidRPr="00570AEE">
        <w:t>Projektassistenz</w:t>
      </w:r>
    </w:p>
    <w:sectPr w:rsidR="00570AEE" w:rsidSect="0071386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B75" w:rsidRDefault="00441B75" w:rsidP="00833AD6">
      <w:pPr>
        <w:spacing w:line="240" w:lineRule="auto"/>
      </w:pPr>
      <w:r>
        <w:separator/>
      </w:r>
    </w:p>
  </w:endnote>
  <w:endnote w:type="continuationSeparator" w:id="0">
    <w:p w:rsidR="00441B75" w:rsidRDefault="00441B75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F72E0B">
            <w:rPr>
              <w:noProof/>
              <w:spacing w:val="4"/>
              <w:sz w:val="18"/>
              <w:szCs w:val="18"/>
            </w:rPr>
            <w:t>9246_LS_JSAG_Boeglin_Rechnungen_20181123_Beu.docx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8D221B">
            <w:rPr>
              <w:noProof/>
              <w:spacing w:val="4"/>
              <w:sz w:val="18"/>
              <w:szCs w:val="18"/>
            </w:rPr>
            <w:t>2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FE2F7F" w:rsidRPr="00986E0A" w:rsidTr="009C3309">
      <w:trPr>
        <w:trHeight w:val="704"/>
      </w:trPr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spacing w:before="120"/>
          </w:pPr>
          <w:r w:rsidRPr="00A2079E">
            <w:t>Ingenieu</w:t>
          </w:r>
          <w:r w:rsidR="00673FB3">
            <w:t>r</w:t>
          </w:r>
          <w:r w:rsidRPr="00A2079E">
            <w:t>bureau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A. Aegerter &amp; Dr. O. Bosshardt AG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www.aebo.ch</w:t>
          </w:r>
        </w:p>
      </w:tc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Hauptsitz Basel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Hochstrasse 48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CH-4002 Basel, Postfach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+41 61 365 22 22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basel@aebo.ch</w:t>
          </w:r>
        </w:p>
      </w:tc>
      <w:tc>
        <w:tcPr>
          <w:tcW w:w="3153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FE2F7F" w:rsidRPr="00A2079E" w:rsidRDefault="00D2039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>
            <w:t>Bahnhofstrasse 130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CH-4313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+41 61 851 37 75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moehlin@aebo.ch</w:t>
          </w:r>
        </w:p>
      </w:tc>
    </w:tr>
  </w:tbl>
  <w:p w:rsidR="00E04C5D" w:rsidRPr="006E48A9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B75" w:rsidRDefault="00441B75" w:rsidP="00833AD6">
      <w:pPr>
        <w:spacing w:line="240" w:lineRule="auto"/>
      </w:pPr>
      <w:r>
        <w:separator/>
      </w:r>
    </w:p>
  </w:footnote>
  <w:footnote w:type="continuationSeparator" w:id="0">
    <w:p w:rsidR="00441B75" w:rsidRDefault="00441B75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C5D" w:rsidRPr="00FE2F7F" w:rsidRDefault="00FE2F7F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B75"/>
    <w:rsid w:val="000150FE"/>
    <w:rsid w:val="000233D1"/>
    <w:rsid w:val="00051A14"/>
    <w:rsid w:val="000B4C68"/>
    <w:rsid w:val="000F455F"/>
    <w:rsid w:val="00101672"/>
    <w:rsid w:val="001444E1"/>
    <w:rsid w:val="00155730"/>
    <w:rsid w:val="00157ED0"/>
    <w:rsid w:val="001A7545"/>
    <w:rsid w:val="001D508A"/>
    <w:rsid w:val="00203766"/>
    <w:rsid w:val="00244A2A"/>
    <w:rsid w:val="00247267"/>
    <w:rsid w:val="00247E69"/>
    <w:rsid w:val="002D5365"/>
    <w:rsid w:val="0031049D"/>
    <w:rsid w:val="0037506D"/>
    <w:rsid w:val="003F284B"/>
    <w:rsid w:val="004007C5"/>
    <w:rsid w:val="00415FA1"/>
    <w:rsid w:val="00441B75"/>
    <w:rsid w:val="004578B2"/>
    <w:rsid w:val="00466D77"/>
    <w:rsid w:val="00466F68"/>
    <w:rsid w:val="00495B6F"/>
    <w:rsid w:val="004A1852"/>
    <w:rsid w:val="004A321C"/>
    <w:rsid w:val="004D1006"/>
    <w:rsid w:val="004E27FD"/>
    <w:rsid w:val="00536B0A"/>
    <w:rsid w:val="00564542"/>
    <w:rsid w:val="00570AEE"/>
    <w:rsid w:val="00596734"/>
    <w:rsid w:val="005A3F61"/>
    <w:rsid w:val="005E28B1"/>
    <w:rsid w:val="00673FB3"/>
    <w:rsid w:val="006A6907"/>
    <w:rsid w:val="006D658C"/>
    <w:rsid w:val="006E48A9"/>
    <w:rsid w:val="006F6BEE"/>
    <w:rsid w:val="00705AF9"/>
    <w:rsid w:val="00713864"/>
    <w:rsid w:val="007411B1"/>
    <w:rsid w:val="007D5EB3"/>
    <w:rsid w:val="007E208A"/>
    <w:rsid w:val="007E758D"/>
    <w:rsid w:val="00803AF0"/>
    <w:rsid w:val="00833AD6"/>
    <w:rsid w:val="00891DC4"/>
    <w:rsid w:val="00892EF0"/>
    <w:rsid w:val="008951F9"/>
    <w:rsid w:val="008B0BB8"/>
    <w:rsid w:val="008D221B"/>
    <w:rsid w:val="00911371"/>
    <w:rsid w:val="00911938"/>
    <w:rsid w:val="00923431"/>
    <w:rsid w:val="00925EC8"/>
    <w:rsid w:val="0093042B"/>
    <w:rsid w:val="00984F2A"/>
    <w:rsid w:val="00986E0A"/>
    <w:rsid w:val="009C3309"/>
    <w:rsid w:val="00A2079E"/>
    <w:rsid w:val="00A902B7"/>
    <w:rsid w:val="00AC41E8"/>
    <w:rsid w:val="00B03F52"/>
    <w:rsid w:val="00B07804"/>
    <w:rsid w:val="00B23756"/>
    <w:rsid w:val="00BA2E65"/>
    <w:rsid w:val="00BD05A7"/>
    <w:rsid w:val="00BE1612"/>
    <w:rsid w:val="00C85E77"/>
    <w:rsid w:val="00CA470A"/>
    <w:rsid w:val="00CB4CC8"/>
    <w:rsid w:val="00CF52D7"/>
    <w:rsid w:val="00D2039F"/>
    <w:rsid w:val="00E04C5D"/>
    <w:rsid w:val="00E16C3F"/>
    <w:rsid w:val="00E256F7"/>
    <w:rsid w:val="00E67567"/>
    <w:rsid w:val="00E77214"/>
    <w:rsid w:val="00EA237B"/>
    <w:rsid w:val="00EB5F2C"/>
    <w:rsid w:val="00F11049"/>
    <w:rsid w:val="00F17160"/>
    <w:rsid w:val="00F32A71"/>
    <w:rsid w:val="00F51ED4"/>
    <w:rsid w:val="00F72E0B"/>
    <w:rsid w:val="00FB4C32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4:docId w14:val="04687BB5"/>
  <w15:docId w15:val="{1D2E9720-7359-4F8B-959F-89643525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2039F"/>
    <w:pPr>
      <w:spacing w:line="280" w:lineRule="atLeast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589FCDFA4641E2B05367E57F8D4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B40E8E-FF7C-4E55-A7B1-B158DD298F09}"/>
      </w:docPartPr>
      <w:docPartBody>
        <w:p w:rsidR="008B29D5" w:rsidRDefault="008B29D5">
          <w:pPr>
            <w:pStyle w:val="09589FCDFA4641E2B05367E57F8D4633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BF83025770F1498B8596F8118FEE0A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AF4376-DE6A-4F59-9774-9D9C8A24D863}"/>
      </w:docPartPr>
      <w:docPartBody>
        <w:p w:rsidR="008B29D5" w:rsidRDefault="008B29D5">
          <w:pPr>
            <w:pStyle w:val="BF83025770F1498B8596F8118FEE0A3A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9D5"/>
    <w:rsid w:val="008B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CDFB0379A7F44D0B7C73640EE6482EB">
    <w:name w:val="ACDFB0379A7F44D0B7C73640EE6482EB"/>
  </w:style>
  <w:style w:type="paragraph" w:customStyle="1" w:styleId="09589FCDFA4641E2B05367E57F8D4633">
    <w:name w:val="09589FCDFA4641E2B05367E57F8D4633"/>
  </w:style>
  <w:style w:type="paragraph" w:customStyle="1" w:styleId="BF83025770F1498B8596F8118FEE0A3A">
    <w:name w:val="BF83025770F1498B8596F8118FEE0A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4D586-41FB-400F-A4F7-2BBB91533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124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Beuret Agnès</cp:lastModifiedBy>
  <cp:revision>3</cp:revision>
  <cp:lastPrinted>2018-11-23T12:49:00Z</cp:lastPrinted>
  <dcterms:created xsi:type="dcterms:W3CDTF">2019-05-21T12:07:00Z</dcterms:created>
  <dcterms:modified xsi:type="dcterms:W3CDTF">2019-05-21T12:09:00Z</dcterms:modified>
</cp:coreProperties>
</file>