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D76215">
              <w:rPr>
                <w:noProof/>
              </w:rPr>
              <w:t>4. Dezember 2020</w:t>
            </w:r>
            <w:r>
              <w:fldChar w:fldCharType="end"/>
            </w:r>
            <w:bookmarkStart w:id="0" w:name="_GoBack"/>
            <w:bookmarkEnd w:id="0"/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2570AA">
                  <w:t xml:space="preserve"> / WN</w:t>
                </w:r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D76215">
              <w:rPr>
                <w:noProof/>
                <w:sz w:val="12"/>
                <w:szCs w:val="12"/>
              </w:rPr>
              <w:t>9246_LS_JSAG_Boeglin_Rechnungen_20201204_WN.docx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D76215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5C7CB2" w:rsidP="005C7CB2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</w:t>
                </w:r>
                <w:r w:rsidR="00D76215">
                  <w:t>01822</w:t>
                </w:r>
                <w:r w:rsidR="004A00A5">
                  <w:tab/>
                </w:r>
                <w:r w:rsidR="000F207F">
                  <w:t>04.1</w:t>
                </w:r>
                <w:r>
                  <w:t>2</w:t>
                </w:r>
                <w:r w:rsidR="002A1DD4">
                  <w:t>.2020</w:t>
                </w:r>
                <w:r w:rsidR="002A1DD4">
                  <w:tab/>
                </w:r>
                <w:r>
                  <w:t>1'107.15</w:t>
                </w:r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570AA" w:rsidP="00570AEE">
      <w:pPr>
        <w:jc w:val="both"/>
      </w:pPr>
      <w:r>
        <w:t>Noëlle Weider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A5" w:rsidRDefault="004A00A5" w:rsidP="00833AD6">
      <w:pPr>
        <w:spacing w:line="240" w:lineRule="auto"/>
      </w:pPr>
      <w:r>
        <w:separator/>
      </w:r>
    </w:p>
  </w:endnote>
  <w:endnote w:type="continuationSeparator" w:id="0">
    <w:p w:rsidR="004A00A5" w:rsidRDefault="004A00A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4A00A5" w:rsidRPr="00564542" w:rsidTr="009C3309">
      <w:tc>
        <w:tcPr>
          <w:tcW w:w="9457" w:type="dxa"/>
        </w:tcPr>
        <w:p w:rsidR="004A00A5" w:rsidRPr="00564542" w:rsidRDefault="004A00A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D76215">
            <w:rPr>
              <w:noProof/>
              <w:spacing w:val="4"/>
              <w:sz w:val="18"/>
              <w:szCs w:val="18"/>
            </w:rPr>
            <w:t>9246_LS_JSAG_Boeglin_Rechnungen_20201204_WN.docx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D76215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4A00A5" w:rsidRPr="00911938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4A00A5" w:rsidRPr="00986E0A" w:rsidTr="009C3309">
      <w:trPr>
        <w:trHeight w:val="704"/>
      </w:trPr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4A00A5" w:rsidRPr="006E48A9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A5" w:rsidRDefault="004A00A5" w:rsidP="00833AD6">
      <w:pPr>
        <w:spacing w:line="240" w:lineRule="auto"/>
      </w:pPr>
      <w:r>
        <w:separator/>
      </w:r>
    </w:p>
  </w:footnote>
  <w:footnote w:type="continuationSeparator" w:id="0">
    <w:p w:rsidR="004A00A5" w:rsidRDefault="004A00A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4A321C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FE2F7F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A1DD4"/>
    <w:rsid w:val="002D5365"/>
    <w:rsid w:val="0031049D"/>
    <w:rsid w:val="0037506D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11371"/>
    <w:rsid w:val="00911938"/>
    <w:rsid w:val="00923431"/>
    <w:rsid w:val="00925EC8"/>
    <w:rsid w:val="0093042B"/>
    <w:rsid w:val="0096621C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D76215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138EB6FF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B677D-EA27-40E0-96F0-D9B6474A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2020-12-04T12:49:00Z</cp:lastPrinted>
  <dcterms:created xsi:type="dcterms:W3CDTF">2020-12-04T12:26:00Z</dcterms:created>
  <dcterms:modified xsi:type="dcterms:W3CDTF">2020-12-04T12:49:00Z</dcterms:modified>
</cp:coreProperties>
</file>