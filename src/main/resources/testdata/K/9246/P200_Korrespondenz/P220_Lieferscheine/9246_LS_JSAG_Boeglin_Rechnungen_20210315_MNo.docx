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FB4C32" w:rsidTr="00CB4CC8">
        <w:trPr>
          <w:trHeight w:hRule="exact" w:val="2125"/>
        </w:trPr>
        <w:tc>
          <w:tcPr>
            <w:tcW w:w="9469" w:type="dxa"/>
            <w:gridSpan w:val="4"/>
          </w:tcPr>
          <w:p w:rsidR="00466F68" w:rsidRDefault="00466F68" w:rsidP="00466F68">
            <w:proofErr w:type="spellStart"/>
            <w:r>
              <w:t>Jauslin</w:t>
            </w:r>
            <w:proofErr w:type="spellEnd"/>
            <w:r>
              <w:t xml:space="preserve"> + Stebler AG</w:t>
            </w:r>
          </w:p>
          <w:p w:rsidR="00466F68" w:rsidRDefault="00466F68" w:rsidP="00466F68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466F68" w:rsidRDefault="00466F68" w:rsidP="00466F68">
            <w:r>
              <w:t>Gartenstrasse 15</w:t>
            </w:r>
          </w:p>
          <w:p w:rsidR="00FB4C32" w:rsidRDefault="00466F68" w:rsidP="00466F68">
            <w:r>
              <w:t>4132 Muttenz</w:t>
            </w:r>
          </w:p>
        </w:tc>
      </w:tr>
      <w:tr w:rsidR="00FB4C32" w:rsidTr="000F455F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EE5B25">
              <w:rPr>
                <w:noProof/>
              </w:rPr>
              <w:t>15. März 2021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09589FCDFA4641E2B05367E57F8D4633"/>
                </w:placeholder>
                <w:text/>
              </w:sdtPr>
              <w:sdtEndPr/>
              <w:sdtContent>
                <w:r w:rsidR="00466F68">
                  <w:t>9246.</w:t>
                </w:r>
                <w:r w:rsidR="005C7CB2">
                  <w:t>10</w:t>
                </w:r>
                <w:r w:rsidR="004D1006">
                  <w:t>0</w:t>
                </w:r>
                <w:r w:rsidR="00314DE6">
                  <w:t xml:space="preserve"> / </w:t>
                </w:r>
                <w:proofErr w:type="spellStart"/>
                <w:r w:rsidR="00314DE6">
                  <w:t>MNo</w:t>
                </w:r>
                <w:proofErr w:type="spellEnd"/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EE5B25">
              <w:rPr>
                <w:noProof/>
                <w:sz w:val="12"/>
                <w:szCs w:val="12"/>
              </w:rPr>
              <w:t>9246_LS_JSAG_Boeglin_Rechnungen_20210315_MNo.docx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0B4C68">
        <w:trPr>
          <w:trHeight w:val="501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EE5B25" w:rsidP="004A00A5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BF83025770F1498B8596F8118FEE0A3A"/>
                </w:placeholder>
                <w:text w:multiLine="1"/>
              </w:sdtPr>
              <w:sdtEndPr/>
              <w:sdtContent>
                <w:r w:rsidR="00466F68">
                  <w:t xml:space="preserve">N02, EP Sissach – </w:t>
                </w:r>
                <w:proofErr w:type="spellStart"/>
                <w:r w:rsidR="00466F68">
                  <w:t>Eptingen</w:t>
                </w:r>
                <w:proofErr w:type="spellEnd"/>
                <w:r w:rsidR="00466F68">
                  <w:t xml:space="preserve"> / Rechnungen</w:t>
                </w:r>
              </w:sdtContent>
            </w:sdt>
          </w:p>
        </w:tc>
      </w:tr>
      <w:tr w:rsidR="00FB4C32" w:rsidTr="003F284B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570AEE" w:rsidP="00041263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Tr="000F455F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  <w:p w:rsidR="002570AA" w:rsidRDefault="002570AA" w:rsidP="00EB5F2C"/>
        </w:tc>
      </w:tr>
      <w:tr w:rsidR="00FB4C32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EndPr/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466F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  <w:r>
                  <w:t>In der Beilage erhalten Sie folgende Rechnungen:</w:t>
                </w:r>
              </w:p>
              <w:p w:rsidR="000B4C68" w:rsidRDefault="000B4C68" w:rsidP="002A1DD4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160" w:lineRule="atLeast"/>
                </w:pPr>
              </w:p>
              <w:p w:rsidR="00466F68" w:rsidRPr="00466F68" w:rsidRDefault="00466F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466F68">
                  <w:rPr>
                    <w:i/>
                  </w:rPr>
                  <w:t>Rechnungs-Nr.</w:t>
                </w:r>
                <w:r w:rsidRPr="00466F68">
                  <w:rPr>
                    <w:i/>
                  </w:rPr>
                  <w:tab/>
                  <w:t>Datum</w:t>
                </w:r>
                <w:r w:rsidRPr="00466F68">
                  <w:rPr>
                    <w:i/>
                  </w:rPr>
                  <w:tab/>
                  <w:t>Betrag CHF</w:t>
                </w:r>
              </w:p>
              <w:p w:rsidR="00FB4C32" w:rsidRDefault="005C7CB2" w:rsidP="00EE5B25">
                <w:pPr>
                  <w:tabs>
                    <w:tab w:val="left" w:pos="2865"/>
                    <w:tab w:val="right" w:pos="7395"/>
                  </w:tabs>
                  <w:jc w:val="both"/>
                </w:pPr>
                <w:r>
                  <w:t>22</w:t>
                </w:r>
                <w:r w:rsidR="00972305">
                  <w:t>1</w:t>
                </w:r>
                <w:r w:rsidR="00EE5B25">
                  <w:t>0312</w:t>
                </w:r>
                <w:r w:rsidR="004A00A5">
                  <w:tab/>
                </w:r>
                <w:r w:rsidR="00EE5B25">
                  <w:t>15</w:t>
                </w:r>
                <w:r w:rsidR="00972305">
                  <w:t>.0</w:t>
                </w:r>
                <w:r w:rsidR="00EE5B25">
                  <w:t>3</w:t>
                </w:r>
                <w:r w:rsidR="002A1DD4">
                  <w:t>.202</w:t>
                </w:r>
                <w:r w:rsidR="00972305">
                  <w:t>1</w:t>
                </w:r>
                <w:r w:rsidR="002A1DD4">
                  <w:tab/>
                </w:r>
                <w:r w:rsidR="00EE5B25">
                  <w:t>15</w:t>
                </w:r>
                <w:r>
                  <w:t>'</w:t>
                </w:r>
                <w:r w:rsidR="00EE5B25">
                  <w:t>248.15</w:t>
                </w:r>
                <w:bookmarkStart w:id="0" w:name="_GoBack"/>
                <w:bookmarkEnd w:id="0"/>
                <w:r w:rsidR="002A1DD4">
                  <w:br/>
                </w:r>
              </w:p>
            </w:tc>
          </w:sdtContent>
        </w:sdt>
      </w:tr>
    </w:tbl>
    <w:p w:rsidR="006E48A9" w:rsidRDefault="006E48A9" w:rsidP="003F284B">
      <w:r>
        <w:t>Freundliche Grüsse</w:t>
      </w:r>
    </w:p>
    <w:p w:rsidR="00570AEE" w:rsidRDefault="00570AEE" w:rsidP="003F284B"/>
    <w:p w:rsidR="00570AEE" w:rsidRDefault="00570AEE" w:rsidP="003F284B"/>
    <w:p w:rsidR="00570AEE" w:rsidRPr="00570AEE" w:rsidRDefault="00274DAB" w:rsidP="00570AEE">
      <w:pPr>
        <w:jc w:val="both"/>
      </w:pPr>
      <w:r>
        <w:t>Noëlle Martin</w:t>
      </w:r>
    </w:p>
    <w:p w:rsidR="00570AEE" w:rsidRDefault="00570AEE" w:rsidP="00570AEE">
      <w:pPr>
        <w:jc w:val="both"/>
      </w:pPr>
      <w:r w:rsidRPr="00570AEE">
        <w:t>Projektassistenz</w:t>
      </w:r>
    </w:p>
    <w:sectPr w:rsidR="00570AEE" w:rsidSect="0071386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DAB" w:rsidRDefault="00274DAB" w:rsidP="00833AD6">
      <w:pPr>
        <w:spacing w:line="240" w:lineRule="auto"/>
      </w:pPr>
      <w:r>
        <w:separator/>
      </w:r>
    </w:p>
  </w:endnote>
  <w:endnote w:type="continuationSeparator" w:id="0">
    <w:p w:rsidR="00274DAB" w:rsidRDefault="00274DAB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274DAB" w:rsidRPr="00564542" w:rsidTr="009C3309">
      <w:tc>
        <w:tcPr>
          <w:tcW w:w="9457" w:type="dxa"/>
        </w:tcPr>
        <w:p w:rsidR="00274DAB" w:rsidRPr="00564542" w:rsidRDefault="00274DAB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EE5B25">
            <w:rPr>
              <w:noProof/>
              <w:spacing w:val="4"/>
              <w:sz w:val="18"/>
              <w:szCs w:val="18"/>
            </w:rPr>
            <w:t>9246_LS_JSAG_Boeglin_Rechnungen_20210315_MNo.docx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EE5B25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274DAB" w:rsidRPr="00911938" w:rsidRDefault="00274DAB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274DAB" w:rsidRPr="00986E0A" w:rsidTr="009C3309">
      <w:trPr>
        <w:trHeight w:val="704"/>
      </w:trPr>
      <w:tc>
        <w:tcPr>
          <w:tcW w:w="3152" w:type="dxa"/>
        </w:tcPr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>
            <w:t>r</w:t>
          </w:r>
          <w:r w:rsidRPr="00A2079E">
            <w:t>bureau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274DAB" w:rsidRPr="006E48A9" w:rsidRDefault="00274DAB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DAB" w:rsidRDefault="00274DAB" w:rsidP="00833AD6">
      <w:pPr>
        <w:spacing w:line="240" w:lineRule="auto"/>
      </w:pPr>
      <w:r>
        <w:separator/>
      </w:r>
    </w:p>
  </w:footnote>
  <w:footnote w:type="continuationSeparator" w:id="0">
    <w:p w:rsidR="00274DAB" w:rsidRDefault="00274DAB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DAB" w:rsidRPr="004A321C" w:rsidRDefault="00274DAB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DAB" w:rsidRPr="00FE2F7F" w:rsidRDefault="00274DAB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75"/>
    <w:rsid w:val="000150FE"/>
    <w:rsid w:val="000233D1"/>
    <w:rsid w:val="00041263"/>
    <w:rsid w:val="00051A14"/>
    <w:rsid w:val="0005614E"/>
    <w:rsid w:val="000B4C68"/>
    <w:rsid w:val="000D4ED4"/>
    <w:rsid w:val="000F207F"/>
    <w:rsid w:val="000F455F"/>
    <w:rsid w:val="00101672"/>
    <w:rsid w:val="001444E1"/>
    <w:rsid w:val="00155730"/>
    <w:rsid w:val="00157ED0"/>
    <w:rsid w:val="001A7545"/>
    <w:rsid w:val="001D508A"/>
    <w:rsid w:val="00203766"/>
    <w:rsid w:val="00244A2A"/>
    <w:rsid w:val="00247267"/>
    <w:rsid w:val="00247E69"/>
    <w:rsid w:val="002570AA"/>
    <w:rsid w:val="00274DAB"/>
    <w:rsid w:val="002A1DD4"/>
    <w:rsid w:val="002D5365"/>
    <w:rsid w:val="0031049D"/>
    <w:rsid w:val="00314DE6"/>
    <w:rsid w:val="0037506D"/>
    <w:rsid w:val="003F284B"/>
    <w:rsid w:val="004007C5"/>
    <w:rsid w:val="00415FA1"/>
    <w:rsid w:val="004320FB"/>
    <w:rsid w:val="00441B75"/>
    <w:rsid w:val="004578B2"/>
    <w:rsid w:val="00466D77"/>
    <w:rsid w:val="00466F68"/>
    <w:rsid w:val="00495B6F"/>
    <w:rsid w:val="004A00A5"/>
    <w:rsid w:val="004A1852"/>
    <w:rsid w:val="004A321C"/>
    <w:rsid w:val="004D1006"/>
    <w:rsid w:val="004E27FD"/>
    <w:rsid w:val="00536B0A"/>
    <w:rsid w:val="00564542"/>
    <w:rsid w:val="00566709"/>
    <w:rsid w:val="00570AEE"/>
    <w:rsid w:val="00575E1C"/>
    <w:rsid w:val="00596734"/>
    <w:rsid w:val="005A3F61"/>
    <w:rsid w:val="005C7CB2"/>
    <w:rsid w:val="005E1253"/>
    <w:rsid w:val="005E28B1"/>
    <w:rsid w:val="00673FB3"/>
    <w:rsid w:val="006A6907"/>
    <w:rsid w:val="006D658C"/>
    <w:rsid w:val="006E48A9"/>
    <w:rsid w:val="006F6BEE"/>
    <w:rsid w:val="00705AF9"/>
    <w:rsid w:val="00713864"/>
    <w:rsid w:val="007411B1"/>
    <w:rsid w:val="007A3ADD"/>
    <w:rsid w:val="007D5EB3"/>
    <w:rsid w:val="007E208A"/>
    <w:rsid w:val="007E758D"/>
    <w:rsid w:val="00803AF0"/>
    <w:rsid w:val="00833AD6"/>
    <w:rsid w:val="00891DC4"/>
    <w:rsid w:val="00892EF0"/>
    <w:rsid w:val="008951F9"/>
    <w:rsid w:val="008B0BB8"/>
    <w:rsid w:val="008D221B"/>
    <w:rsid w:val="00903130"/>
    <w:rsid w:val="009045CB"/>
    <w:rsid w:val="00911371"/>
    <w:rsid w:val="00911938"/>
    <w:rsid w:val="00923431"/>
    <w:rsid w:val="00925EC8"/>
    <w:rsid w:val="0093042B"/>
    <w:rsid w:val="0096621C"/>
    <w:rsid w:val="00972305"/>
    <w:rsid w:val="00984F2A"/>
    <w:rsid w:val="00986E0A"/>
    <w:rsid w:val="009C3309"/>
    <w:rsid w:val="009C6F0B"/>
    <w:rsid w:val="009E5C19"/>
    <w:rsid w:val="00A2079E"/>
    <w:rsid w:val="00A902B7"/>
    <w:rsid w:val="00AC41E8"/>
    <w:rsid w:val="00B03F52"/>
    <w:rsid w:val="00B07804"/>
    <w:rsid w:val="00B23756"/>
    <w:rsid w:val="00BA2E65"/>
    <w:rsid w:val="00BA7E77"/>
    <w:rsid w:val="00BD05A7"/>
    <w:rsid w:val="00BE1612"/>
    <w:rsid w:val="00C30FF0"/>
    <w:rsid w:val="00C85E77"/>
    <w:rsid w:val="00CA470A"/>
    <w:rsid w:val="00CB4CC8"/>
    <w:rsid w:val="00CF52D7"/>
    <w:rsid w:val="00D2039F"/>
    <w:rsid w:val="00D6300F"/>
    <w:rsid w:val="00D76215"/>
    <w:rsid w:val="00E04C5D"/>
    <w:rsid w:val="00E16C3F"/>
    <w:rsid w:val="00E256F7"/>
    <w:rsid w:val="00E67567"/>
    <w:rsid w:val="00E77214"/>
    <w:rsid w:val="00EA237B"/>
    <w:rsid w:val="00EB5F2C"/>
    <w:rsid w:val="00EE5B25"/>
    <w:rsid w:val="00F11049"/>
    <w:rsid w:val="00F17160"/>
    <w:rsid w:val="00F32A71"/>
    <w:rsid w:val="00F51ED4"/>
    <w:rsid w:val="00F72E0B"/>
    <w:rsid w:val="00FB4C3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;"/>
  <w14:docId w14:val="11EF38E1"/>
  <w15:docId w15:val="{1D2E9720-7359-4F8B-959F-89643525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589FCDFA4641E2B05367E57F8D4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B40E8E-FF7C-4E55-A7B1-B158DD298F09}"/>
      </w:docPartPr>
      <w:docPartBody>
        <w:p w:rsidR="008B29D5" w:rsidRDefault="008B29D5">
          <w:pPr>
            <w:pStyle w:val="09589FCDFA4641E2B05367E57F8D4633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BF83025770F1498B8596F8118FEE0A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AF4376-DE6A-4F59-9774-9D9C8A24D863}"/>
      </w:docPartPr>
      <w:docPartBody>
        <w:p w:rsidR="008B29D5" w:rsidRDefault="008B29D5">
          <w:pPr>
            <w:pStyle w:val="BF83025770F1498B8596F8118FEE0A3A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D5"/>
    <w:rsid w:val="001430C0"/>
    <w:rsid w:val="006E3C9D"/>
    <w:rsid w:val="0071647B"/>
    <w:rsid w:val="008B29D5"/>
    <w:rsid w:val="00DB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4EFE1-8B2D-4343-AAF3-F87875AA2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Weider Noelle</cp:lastModifiedBy>
  <cp:revision>3</cp:revision>
  <cp:lastPrinted>2021-03-15T10:41:00Z</cp:lastPrinted>
  <dcterms:created xsi:type="dcterms:W3CDTF">2021-03-15T10:40:00Z</dcterms:created>
  <dcterms:modified xsi:type="dcterms:W3CDTF">2021-03-15T10:54:00Z</dcterms:modified>
</cp:coreProperties>
</file>