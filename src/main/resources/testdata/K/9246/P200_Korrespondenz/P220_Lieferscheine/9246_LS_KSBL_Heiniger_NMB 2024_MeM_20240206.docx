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6EF1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45D6F2EF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14:paraId="37A50271" w14:textId="77777777" w:rsidTr="00A159D1">
        <w:trPr>
          <w:trHeight w:hRule="exact" w:val="1926"/>
        </w:trPr>
        <w:tc>
          <w:tcPr>
            <w:tcW w:w="4820" w:type="dxa"/>
          </w:tcPr>
          <w:p w14:paraId="62329D6E" w14:textId="77777777"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401F921C" w14:textId="77777777" w:rsidR="00F42E56" w:rsidRDefault="00F42E56" w:rsidP="00DA18C1">
            <w:pPr>
              <w:tabs>
                <w:tab w:val="center" w:pos="4819"/>
                <w:tab w:val="right" w:pos="9071"/>
              </w:tabs>
              <w:jc w:val="left"/>
            </w:pPr>
            <w:r w:rsidRPr="00F42E56">
              <w:t>Mathias Heiniger</w:t>
            </w:r>
          </w:p>
          <w:p w14:paraId="6A512D8E" w14:textId="3B121795" w:rsidR="00DA18C1" w:rsidRDefault="0092286F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Kantonsspital Baselland</w:t>
            </w:r>
          </w:p>
          <w:p w14:paraId="474D9AA5" w14:textId="77777777" w:rsidR="0092286F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26</w:t>
            </w:r>
          </w:p>
          <w:p w14:paraId="073281AA" w14:textId="77777777" w:rsidR="00D42C64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CH-4410 Liestal</w:t>
            </w:r>
          </w:p>
        </w:tc>
      </w:tr>
    </w:tbl>
    <w:p w14:paraId="505B7EEB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6120DD5A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44D8B9AF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42E56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49584F4E" w14:textId="6988594F"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C655D">
        <w:rPr>
          <w:noProof/>
          <w:sz w:val="12"/>
          <w:szCs w:val="12"/>
        </w:rPr>
        <w:t>9246_LS_KSBL_Heiniger_NMB 2024_MeM_20240206.docx</w:t>
      </w:r>
      <w:r>
        <w:rPr>
          <w:sz w:val="12"/>
          <w:szCs w:val="12"/>
        </w:rPr>
        <w:fldChar w:fldCharType="end"/>
      </w:r>
    </w:p>
    <w:p w14:paraId="5BE75048" w14:textId="77777777" w:rsidR="00970E1F" w:rsidRDefault="00970E1F">
      <w:pPr>
        <w:spacing w:before="60" w:after="60"/>
      </w:pPr>
    </w:p>
    <w:p w14:paraId="53FFB80A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14444854" w14:textId="5092E12E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F42E56">
        <w:rPr>
          <w:b/>
        </w:rPr>
        <w:t>Hauptarbeiten 2024 (BP 1 und 2)</w:t>
      </w:r>
      <w:bookmarkEnd w:id="0"/>
    </w:p>
    <w:p w14:paraId="1A977930" w14:textId="77777777" w:rsidR="00E27689" w:rsidRDefault="00E27689" w:rsidP="00E27689">
      <w:pPr>
        <w:spacing w:before="60" w:after="60"/>
      </w:pPr>
    </w:p>
    <w:p w14:paraId="4010E288" w14:textId="746992DE"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F42E56">
        <w:t>Heiniger</w:t>
      </w:r>
    </w:p>
    <w:p w14:paraId="62CF48CE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4528F907" w14:textId="77777777"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14:paraId="4FE6547D" w14:textId="77777777"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503D6F">
        <w:t xml:space="preserve">zum </w:t>
      </w:r>
      <w:proofErr w:type="spellStart"/>
      <w:r w:rsidR="00503D6F">
        <w:t>Austauch</w:t>
      </w:r>
      <w:proofErr w:type="spellEnd"/>
      <w:r w:rsidR="00503D6F">
        <w:t xml:space="preserve"> </w:t>
      </w:r>
      <w:r w:rsidR="0071611E">
        <w:t xml:space="preserve">bzw. Einfügen im </w:t>
      </w:r>
      <w:r w:rsidR="00503D6F">
        <w:t>NMB</w:t>
      </w:r>
      <w:r w:rsidR="0071611E">
        <w:t>-Ordner («roter Ordner»)</w:t>
      </w:r>
      <w:r w:rsidR="0071611E">
        <w:tab/>
      </w:r>
      <w:r>
        <w:t>1 Ex.</w:t>
      </w:r>
    </w:p>
    <w:p w14:paraId="52441C2C" w14:textId="77777777"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611E">
        <w:tab/>
      </w:r>
      <w:r>
        <w:t>1 Ex.</w:t>
      </w:r>
    </w:p>
    <w:p w14:paraId="19F998E1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176AC1DD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036D384D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759BF1C1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7A967B5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7A0686C1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76C855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49440B62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527591F5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2973EBD1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1015A2B7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290FF78F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649901D0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CE772B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36297EE6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0F606E8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034A07F0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5F2A7C61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BF26BB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1E1AC9C2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04BAEA93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11C5CDBD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6C72984F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1076A41A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4A1F31C4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29C51329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087CC60B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35C645A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126BC1BC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655D">
              <w:rPr>
                <w:sz w:val="16"/>
              </w:rPr>
            </w:r>
            <w:r w:rsidR="005C65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AF41280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2286F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328226A1" w14:textId="77777777" w:rsidR="00AB201C" w:rsidRDefault="00AB201C"/>
    <w:p w14:paraId="4610B645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0A2D4F5C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074A2B2E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43674460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BB6E758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62D61E51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4B55F34D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3B639DB3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FC02" w14:textId="77777777" w:rsidR="002F75B3" w:rsidRDefault="002F75B3">
      <w:r>
        <w:separator/>
      </w:r>
    </w:p>
  </w:endnote>
  <w:endnote w:type="continuationSeparator" w:id="0">
    <w:p w14:paraId="49BA8A52" w14:textId="77777777"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A70D" w14:textId="77777777"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2286F">
      <w:rPr>
        <w:noProof/>
        <w:sz w:val="16"/>
        <w:szCs w:val="16"/>
      </w:rPr>
      <w:t>9246_LS_Rettung BS_Eigenmann_NMB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983C6" w14:textId="77777777"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3E411C65" w14:textId="77777777"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62EB23E2" w14:textId="77777777"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562BB">
      <w:rPr>
        <w:sz w:val="16"/>
        <w:szCs w:val="16"/>
      </w:rPr>
      <w:t>Lautengartenstrasse 6, 4052 Basel</w:t>
    </w:r>
  </w:p>
  <w:p w14:paraId="71CC8318" w14:textId="77777777"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4DCE226F" w14:textId="77777777" w:rsidR="002F75B3" w:rsidRDefault="002F75B3">
    <w:pPr>
      <w:pStyle w:val="Fuzeile"/>
      <w:rPr>
        <w:rFonts w:cs="Arial"/>
        <w:sz w:val="2"/>
        <w:lang w:val="de-DE"/>
      </w:rPr>
    </w:pPr>
  </w:p>
  <w:p w14:paraId="780BD9C2" w14:textId="77777777"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D752" w14:textId="77777777" w:rsidR="002F75B3" w:rsidRDefault="002F75B3">
      <w:r>
        <w:separator/>
      </w:r>
    </w:p>
  </w:footnote>
  <w:footnote w:type="continuationSeparator" w:id="0">
    <w:p w14:paraId="707EF8AD" w14:textId="77777777"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0329" w14:textId="77777777"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2286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50731549" w14:textId="77777777"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6A045FBE" w14:textId="77777777"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F92B0" w14:textId="77777777"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08AC03F9" wp14:editId="4A21225A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742FA7B1" wp14:editId="634118B3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EB468D" w14:textId="77777777" w:rsidR="002F75B3" w:rsidRDefault="002F75B3" w:rsidP="00E91A22">
    <w:pPr>
      <w:pStyle w:val="Kopfzeile"/>
      <w:jc w:val="center"/>
      <w:rPr>
        <w:b/>
      </w:rPr>
    </w:pPr>
  </w:p>
  <w:p w14:paraId="1CFE562F" w14:textId="77777777"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43CFD13" w14:textId="77777777"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12C59DFE" w14:textId="77777777"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3797879">
    <w:abstractNumId w:val="2"/>
  </w:num>
  <w:num w:numId="2" w16cid:durableId="1506355818">
    <w:abstractNumId w:val="6"/>
  </w:num>
  <w:num w:numId="3" w16cid:durableId="305166837">
    <w:abstractNumId w:val="4"/>
  </w:num>
  <w:num w:numId="4" w16cid:durableId="1992564554">
    <w:abstractNumId w:val="7"/>
  </w:num>
  <w:num w:numId="5" w16cid:durableId="1992832530">
    <w:abstractNumId w:val="8"/>
  </w:num>
  <w:num w:numId="6" w16cid:durableId="1917398744">
    <w:abstractNumId w:val="11"/>
  </w:num>
  <w:num w:numId="7" w16cid:durableId="580019649">
    <w:abstractNumId w:val="8"/>
  </w:num>
  <w:num w:numId="8" w16cid:durableId="1136491892">
    <w:abstractNumId w:val="10"/>
  </w:num>
  <w:num w:numId="9" w16cid:durableId="1866745661">
    <w:abstractNumId w:val="9"/>
  </w:num>
  <w:num w:numId="10" w16cid:durableId="1044520434">
    <w:abstractNumId w:val="3"/>
  </w:num>
  <w:num w:numId="11" w16cid:durableId="1582369876">
    <w:abstractNumId w:val="5"/>
  </w:num>
  <w:num w:numId="12" w16cid:durableId="910894105">
    <w:abstractNumId w:val="1"/>
  </w:num>
  <w:num w:numId="13" w16cid:durableId="610557067">
    <w:abstractNumId w:val="0"/>
  </w:num>
  <w:num w:numId="14" w16cid:durableId="725644773">
    <w:abstractNumId w:val="9"/>
  </w:num>
  <w:num w:numId="15" w16cid:durableId="1737313133">
    <w:abstractNumId w:val="1"/>
  </w:num>
  <w:num w:numId="16" w16cid:durableId="1682272946">
    <w:abstractNumId w:val="0"/>
  </w:num>
  <w:num w:numId="17" w16cid:durableId="148717258">
    <w:abstractNumId w:val="9"/>
  </w:num>
  <w:num w:numId="18" w16cid:durableId="1107120420">
    <w:abstractNumId w:val="1"/>
  </w:num>
  <w:num w:numId="19" w16cid:durableId="176648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2358A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03D6F"/>
    <w:rsid w:val="005268E2"/>
    <w:rsid w:val="00564857"/>
    <w:rsid w:val="00571561"/>
    <w:rsid w:val="005A491E"/>
    <w:rsid w:val="005C655D"/>
    <w:rsid w:val="005D63AC"/>
    <w:rsid w:val="00612C40"/>
    <w:rsid w:val="00645BB6"/>
    <w:rsid w:val="00693BAF"/>
    <w:rsid w:val="006B0D04"/>
    <w:rsid w:val="006C4F15"/>
    <w:rsid w:val="007006EC"/>
    <w:rsid w:val="00711EA7"/>
    <w:rsid w:val="0071611E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62411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7111F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2E56"/>
    <w:rsid w:val="00F43688"/>
    <w:rsid w:val="00F43C5E"/>
    <w:rsid w:val="00F43ED1"/>
    <w:rsid w:val="00F45E66"/>
    <w:rsid w:val="00F47E3E"/>
    <w:rsid w:val="00F562BB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44C4BE59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86E37-EAF0-4B02-AFD9-9B86E26A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2022-02-08T10:10:00Z</cp:lastPrinted>
  <dcterms:created xsi:type="dcterms:W3CDTF">2024-02-06T16:34:00Z</dcterms:created>
  <dcterms:modified xsi:type="dcterms:W3CDTF">2024-02-06T16:34:00Z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