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4A4A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06BFB774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14:paraId="4B32F755" w14:textId="77777777" w:rsidTr="006D4154">
        <w:trPr>
          <w:trHeight w:hRule="exact" w:val="1926"/>
        </w:trPr>
        <w:tc>
          <w:tcPr>
            <w:tcW w:w="4820" w:type="dxa"/>
          </w:tcPr>
          <w:p w14:paraId="03ED83F5" w14:textId="77777777" w:rsidR="00895CCA" w:rsidRDefault="00895CCA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895CCA">
              <w:rPr>
                <w:szCs w:val="22"/>
              </w:rPr>
              <w:t>Kummler + Matter EVT AG</w:t>
            </w:r>
          </w:p>
          <w:p w14:paraId="49EC04ED" w14:textId="77777777"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D43B54">
              <w:rPr>
                <w:szCs w:val="22"/>
              </w:rPr>
              <w:t xml:space="preserve">Karsten </w:t>
            </w:r>
            <w:proofErr w:type="spellStart"/>
            <w:r w:rsidRPr="00D43B54">
              <w:rPr>
                <w:szCs w:val="22"/>
              </w:rPr>
              <w:t>Zanger</w:t>
            </w:r>
            <w:proofErr w:type="spellEnd"/>
          </w:p>
          <w:p w14:paraId="7E85D767" w14:textId="77777777"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Weidenring 32</w:t>
            </w:r>
          </w:p>
          <w:p w14:paraId="6FA58C6A" w14:textId="77777777" w:rsidR="0090003B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4147 Aesch</w:t>
            </w:r>
          </w:p>
        </w:tc>
        <w:tc>
          <w:tcPr>
            <w:tcW w:w="4820" w:type="dxa"/>
          </w:tcPr>
          <w:p w14:paraId="3D08C468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1463940A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7D475E74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35FF7B88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2532DFC2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458FB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2BBED6AA" w14:textId="66A49F56"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97966">
        <w:rPr>
          <w:noProof/>
          <w:sz w:val="12"/>
          <w:szCs w:val="12"/>
        </w:rPr>
        <w:t>9246_LS_Kummler+Matter_Zanger_NMB 2024_MeM_20240206.docx</w:t>
      </w:r>
      <w:r>
        <w:rPr>
          <w:sz w:val="12"/>
          <w:szCs w:val="12"/>
        </w:rPr>
        <w:fldChar w:fldCharType="end"/>
      </w:r>
    </w:p>
    <w:p w14:paraId="533E12A5" w14:textId="77777777" w:rsidR="00970E1F" w:rsidRPr="00382C74" w:rsidRDefault="00970E1F">
      <w:pPr>
        <w:spacing w:before="60" w:after="60"/>
      </w:pPr>
    </w:p>
    <w:p w14:paraId="0F5E2A72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2A8F1D79" w14:textId="5902B4EC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2458FB">
        <w:rPr>
          <w:b/>
        </w:rPr>
        <w:t>Hauptarbeiten 2024 (BP 1 und 2)</w:t>
      </w:r>
      <w:bookmarkEnd w:id="0"/>
    </w:p>
    <w:p w14:paraId="4F6A7E6D" w14:textId="77777777" w:rsidR="00E27689" w:rsidRDefault="00E27689" w:rsidP="00E27689">
      <w:pPr>
        <w:spacing w:before="60" w:after="60"/>
      </w:pPr>
    </w:p>
    <w:p w14:paraId="438102C6" w14:textId="77777777"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D43B54">
        <w:t>Zanger</w:t>
      </w:r>
      <w:proofErr w:type="spellEnd"/>
    </w:p>
    <w:p w14:paraId="47544457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06CE925A" w14:textId="77777777"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14:paraId="3DD14AE1" w14:textId="77777777" w:rsidR="00ED2112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497894">
        <w:t>zum Austausch</w:t>
      </w:r>
      <w:r>
        <w:t xml:space="preserve"> </w:t>
      </w:r>
      <w:r w:rsidR="00891DCB">
        <w:t xml:space="preserve">bzw. Einfügen im </w:t>
      </w:r>
      <w:r w:rsidR="009D733F">
        <w:t xml:space="preserve">NMB-Ordner </w:t>
      </w:r>
      <w:r w:rsidR="00F47E3E">
        <w:t>(«roter Ordner»)</w:t>
      </w:r>
      <w:r w:rsidR="00ED2112">
        <w:tab/>
        <w:t>1</w:t>
      </w:r>
      <w:r w:rsidR="00382C74">
        <w:t xml:space="preserve"> </w:t>
      </w:r>
      <w:r w:rsidR="00ED2112">
        <w:t>Ex.</w:t>
      </w:r>
    </w:p>
    <w:p w14:paraId="21327ED2" w14:textId="77777777" w:rsidR="000632A1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1DCB">
        <w:tab/>
      </w:r>
      <w:r>
        <w:t>1 Ex.</w:t>
      </w:r>
    </w:p>
    <w:p w14:paraId="2937F30A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62739BAD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75868A41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08281BE9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05C367E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3474D8FD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01B528DF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1DEDA704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12CFA2E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3E069E02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4572CDC2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04C65EA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6DEEA50F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773F359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4EF7FFE1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B2037BA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5C5A6929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1EE8787D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57630B0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0DAA1D07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2284C17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6EFBF12F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52608851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17C997FD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13812CA7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5D9AC59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159AA07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80B166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0C673C19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97966">
              <w:rPr>
                <w:sz w:val="16"/>
              </w:rPr>
            </w:r>
            <w:r w:rsidR="0009796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6F7933EA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B6581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2BD881AE" w14:textId="77777777" w:rsidR="00AB201C" w:rsidRDefault="00AB201C"/>
    <w:p w14:paraId="2BF3AF9A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3EA4740C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4604C6AD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4046BE47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74FE850D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63434D10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7F05D12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4B2F317D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4523" w14:textId="77777777" w:rsidR="000632A1" w:rsidRDefault="000632A1">
      <w:r>
        <w:separator/>
      </w:r>
    </w:p>
  </w:endnote>
  <w:endnote w:type="continuationSeparator" w:id="0">
    <w:p w14:paraId="0F8CDB16" w14:textId="77777777" w:rsidR="000632A1" w:rsidRDefault="0006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A8F4" w14:textId="77777777" w:rsidR="000632A1" w:rsidRDefault="000632A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B6581">
      <w:rPr>
        <w:noProof/>
        <w:sz w:val="16"/>
        <w:szCs w:val="16"/>
      </w:rPr>
      <w:t>9246_LS_Kummler+Matter_Zanger_NMB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5B6A" w14:textId="77777777" w:rsidR="000632A1" w:rsidRDefault="000632A1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3E70B984" w14:textId="77777777"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0589C5CA" w14:textId="77777777" w:rsidR="000632A1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451F9C">
      <w:rPr>
        <w:sz w:val="16"/>
        <w:szCs w:val="16"/>
      </w:rPr>
      <w:t>Lautengartenstrasse 6, 4052 Basel</w:t>
    </w:r>
  </w:p>
  <w:p w14:paraId="117578C7" w14:textId="77777777"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62A72C14" w14:textId="77777777" w:rsidR="000632A1" w:rsidRDefault="000632A1">
    <w:pPr>
      <w:pStyle w:val="Fuzeile"/>
      <w:rPr>
        <w:rFonts w:cs="Arial"/>
        <w:sz w:val="2"/>
        <w:lang w:val="de-DE"/>
      </w:rPr>
    </w:pPr>
  </w:p>
  <w:p w14:paraId="4252E78A" w14:textId="77777777" w:rsidR="000632A1" w:rsidRDefault="000632A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1169" w14:textId="77777777" w:rsidR="000632A1" w:rsidRDefault="000632A1">
      <w:r>
        <w:separator/>
      </w:r>
    </w:p>
  </w:footnote>
  <w:footnote w:type="continuationSeparator" w:id="0">
    <w:p w14:paraId="1B05CFE2" w14:textId="77777777" w:rsidR="000632A1" w:rsidRDefault="0006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F244" w14:textId="77777777" w:rsidR="000632A1" w:rsidRDefault="000632A1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B6581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397805C7" w14:textId="77777777" w:rsidR="000632A1" w:rsidRDefault="000632A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4C826C6C" w14:textId="77777777" w:rsidR="000632A1" w:rsidRDefault="000632A1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8A2C" w14:textId="77777777" w:rsidR="000632A1" w:rsidRDefault="000632A1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6CDE8F02" wp14:editId="31212704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5FE29A3F" wp14:editId="13443BE8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167D59" w14:textId="77777777" w:rsidR="000632A1" w:rsidRDefault="000632A1" w:rsidP="00E91A22">
    <w:pPr>
      <w:pStyle w:val="Kopfzeile"/>
      <w:jc w:val="center"/>
      <w:rPr>
        <w:b/>
      </w:rPr>
    </w:pPr>
  </w:p>
  <w:p w14:paraId="0DD37E20" w14:textId="77777777" w:rsidR="000632A1" w:rsidRDefault="000632A1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59A4D59" w14:textId="77777777" w:rsidR="000632A1" w:rsidRPr="00544441" w:rsidRDefault="000632A1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0B95F9E5" w14:textId="77777777" w:rsidR="000632A1" w:rsidRDefault="000632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7661978">
    <w:abstractNumId w:val="2"/>
  </w:num>
  <w:num w:numId="2" w16cid:durableId="1688940381">
    <w:abstractNumId w:val="6"/>
  </w:num>
  <w:num w:numId="3" w16cid:durableId="1510439116">
    <w:abstractNumId w:val="4"/>
  </w:num>
  <w:num w:numId="4" w16cid:durableId="483085193">
    <w:abstractNumId w:val="7"/>
  </w:num>
  <w:num w:numId="5" w16cid:durableId="974065951">
    <w:abstractNumId w:val="8"/>
  </w:num>
  <w:num w:numId="6" w16cid:durableId="1430391290">
    <w:abstractNumId w:val="11"/>
  </w:num>
  <w:num w:numId="7" w16cid:durableId="1350257852">
    <w:abstractNumId w:val="8"/>
  </w:num>
  <w:num w:numId="8" w16cid:durableId="623581689">
    <w:abstractNumId w:val="10"/>
  </w:num>
  <w:num w:numId="9" w16cid:durableId="1993099242">
    <w:abstractNumId w:val="9"/>
  </w:num>
  <w:num w:numId="10" w16cid:durableId="1380205697">
    <w:abstractNumId w:val="3"/>
  </w:num>
  <w:num w:numId="11" w16cid:durableId="1079450322">
    <w:abstractNumId w:val="5"/>
  </w:num>
  <w:num w:numId="12" w16cid:durableId="2119441811">
    <w:abstractNumId w:val="1"/>
  </w:num>
  <w:num w:numId="13" w16cid:durableId="648444200">
    <w:abstractNumId w:val="0"/>
  </w:num>
  <w:num w:numId="14" w16cid:durableId="1508979129">
    <w:abstractNumId w:val="9"/>
  </w:num>
  <w:num w:numId="15" w16cid:durableId="133063516">
    <w:abstractNumId w:val="1"/>
  </w:num>
  <w:num w:numId="16" w16cid:durableId="779104558">
    <w:abstractNumId w:val="0"/>
  </w:num>
  <w:num w:numId="17" w16cid:durableId="246354896">
    <w:abstractNumId w:val="9"/>
  </w:num>
  <w:num w:numId="18" w16cid:durableId="640111259">
    <w:abstractNumId w:val="1"/>
  </w:num>
  <w:num w:numId="19" w16cid:durableId="121354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632A1"/>
    <w:rsid w:val="00096F84"/>
    <w:rsid w:val="00097966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458FB"/>
    <w:rsid w:val="0025684A"/>
    <w:rsid w:val="00265616"/>
    <w:rsid w:val="00276AEE"/>
    <w:rsid w:val="00282DE3"/>
    <w:rsid w:val="002A488B"/>
    <w:rsid w:val="002B6581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51F9C"/>
    <w:rsid w:val="00466241"/>
    <w:rsid w:val="004936BB"/>
    <w:rsid w:val="00494774"/>
    <w:rsid w:val="0049789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37131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25782"/>
    <w:rsid w:val="00730799"/>
    <w:rsid w:val="007D4F03"/>
    <w:rsid w:val="00825B34"/>
    <w:rsid w:val="00835945"/>
    <w:rsid w:val="008553C3"/>
    <w:rsid w:val="00860A30"/>
    <w:rsid w:val="00867546"/>
    <w:rsid w:val="00891DCB"/>
    <w:rsid w:val="00895CCA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775"/>
    <w:rsid w:val="00A159D1"/>
    <w:rsid w:val="00A401DE"/>
    <w:rsid w:val="00A547F4"/>
    <w:rsid w:val="00A739D2"/>
    <w:rsid w:val="00AB1B86"/>
    <w:rsid w:val="00AB201C"/>
    <w:rsid w:val="00AF55D5"/>
    <w:rsid w:val="00AF673B"/>
    <w:rsid w:val="00B031A6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265DF"/>
    <w:rsid w:val="00D42C64"/>
    <w:rsid w:val="00D43B5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9237B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0AFD001F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DBDC2-C66A-4A5A-8CBD-6D37E8B5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2023-01-19T17:43:00Z</cp:lastPrinted>
  <dcterms:created xsi:type="dcterms:W3CDTF">2024-02-06T16:20:00Z</dcterms:created>
  <dcterms:modified xsi:type="dcterms:W3CDTF">2024-02-06T16:21:00Z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