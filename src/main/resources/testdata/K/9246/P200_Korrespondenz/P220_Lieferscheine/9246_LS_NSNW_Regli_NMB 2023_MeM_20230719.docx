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F55D5" w:rsidRDefault="00AF55D5" w:rsidP="00AF55D5">
            <w:r>
              <w:t>NSNW AG</w:t>
            </w:r>
          </w:p>
          <w:p w:rsidR="00AF55D5" w:rsidRDefault="00AF55D5" w:rsidP="00AF55D5">
            <w:r>
              <w:t xml:space="preserve">Herr </w:t>
            </w:r>
            <w:r w:rsidR="00E120C6">
              <w:t>Andreas Regli</w:t>
            </w:r>
          </w:p>
          <w:p w:rsidR="00AF55D5" w:rsidRDefault="00AF55D5" w:rsidP="00AF55D5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:rsidR="009C33BE" w:rsidRDefault="00AF55D5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4450 Sissach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166E0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72F21">
        <w:rPr>
          <w:noProof/>
          <w:sz w:val="12"/>
          <w:szCs w:val="12"/>
        </w:rPr>
        <w:t>9246_LS_NSNW_Regli_NMB 2023_MeM_20230719.docx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E120C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Hallo </w:t>
      </w:r>
      <w:r w:rsidR="00175FF0">
        <w:t>Andreas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erhältst du</w:t>
      </w:r>
      <w:r w:rsidR="00D6799A">
        <w:t>:</w:t>
      </w:r>
    </w:p>
    <w:p w:rsidR="00D6799A" w:rsidRDefault="00D6799A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266746">
        <w:t xml:space="preserve">zum </w:t>
      </w:r>
      <w:proofErr w:type="spellStart"/>
      <w:r w:rsidR="00266746">
        <w:t>Austauch</w:t>
      </w:r>
      <w:proofErr w:type="spellEnd"/>
      <w:r w:rsidR="00266746">
        <w:t xml:space="preserve"> </w:t>
      </w:r>
      <w:r w:rsidR="00B72F21">
        <w:t xml:space="preserve">bzw. Einfügen im </w:t>
      </w:r>
      <w:r w:rsidR="009D733F">
        <w:t>NMB-Ordner</w:t>
      </w:r>
      <w:r w:rsidR="00D6799A">
        <w:t xml:space="preserve"> </w:t>
      </w:r>
      <w:r w:rsidR="00B72F21">
        <w:t xml:space="preserve">(roter Ordner) </w:t>
      </w:r>
      <w:r w:rsidR="00D6799A">
        <w:t xml:space="preserve">für die </w:t>
      </w:r>
      <w:r w:rsidR="00AF55D5" w:rsidRPr="00D6799A">
        <w:t xml:space="preserve">NSNW </w:t>
      </w:r>
      <w:r w:rsidR="00266746">
        <w:br/>
        <w:t>(</w:t>
      </w:r>
      <w:r w:rsidR="00AF55D5" w:rsidRPr="00D6799A">
        <w:t>dein Exemplar + 1 Reserve)</w:t>
      </w:r>
      <w:r w:rsidR="00AF55D5" w:rsidRPr="00D6799A">
        <w:tab/>
      </w:r>
      <w:r w:rsidR="00266746">
        <w:tab/>
      </w:r>
      <w:r w:rsidR="00266746">
        <w:tab/>
      </w:r>
      <w:r w:rsidR="00266746">
        <w:tab/>
      </w:r>
      <w:r w:rsidR="00266746">
        <w:tab/>
      </w:r>
      <w:r w:rsidR="00266746">
        <w:tab/>
      </w:r>
      <w:r w:rsidR="00B72F21">
        <w:tab/>
      </w:r>
      <w:r w:rsidR="00AF55D5" w:rsidRPr="00D6799A">
        <w:t>2 Ex.</w:t>
      </w:r>
    </w:p>
    <w:p w:rsidR="00175FF0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Anweisung </w:t>
      </w:r>
      <w:r w:rsidR="002664CD">
        <w:t xml:space="preserve">für </w:t>
      </w:r>
      <w:r>
        <w:t>Mutation NMB</w:t>
      </w:r>
      <w:r w:rsidR="002664CD">
        <w:t>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2F21">
        <w:tab/>
      </w:r>
      <w:bookmarkStart w:id="0" w:name="_GoBack"/>
      <w:bookmarkEnd w:id="0"/>
      <w:r>
        <w:t>1 Ex.</w:t>
      </w:r>
    </w:p>
    <w:p w:rsidR="00175FF0" w:rsidRP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</w:p>
    <w:p w:rsidR="009D733F" w:rsidRPr="00D6799A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D6799A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175FF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4A67D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B72F21">
              <w:rPr>
                <w:sz w:val="16"/>
              </w:rPr>
            </w:r>
            <w:r w:rsidR="00B72F21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664CD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664CD">
      <w:rPr>
        <w:noProof/>
        <w:sz w:val="16"/>
        <w:szCs w:val="16"/>
      </w:rPr>
      <w:t>9246_LS_NSNW_Regli_NMB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351FB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664CD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0"/>
    <w:rsid w:val="00175FFE"/>
    <w:rsid w:val="001972B8"/>
    <w:rsid w:val="001D232A"/>
    <w:rsid w:val="001D3B79"/>
    <w:rsid w:val="001E11A4"/>
    <w:rsid w:val="001F4142"/>
    <w:rsid w:val="00202487"/>
    <w:rsid w:val="002351FB"/>
    <w:rsid w:val="00251257"/>
    <w:rsid w:val="0025684A"/>
    <w:rsid w:val="00265616"/>
    <w:rsid w:val="002664CD"/>
    <w:rsid w:val="0026674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166E0"/>
    <w:rsid w:val="004300D7"/>
    <w:rsid w:val="004315D6"/>
    <w:rsid w:val="0044546D"/>
    <w:rsid w:val="00446138"/>
    <w:rsid w:val="00466241"/>
    <w:rsid w:val="00494774"/>
    <w:rsid w:val="004A67DE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B555C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43B8"/>
    <w:rsid w:val="00AF55D5"/>
    <w:rsid w:val="00B22C96"/>
    <w:rsid w:val="00B340AF"/>
    <w:rsid w:val="00B62903"/>
    <w:rsid w:val="00B63679"/>
    <w:rsid w:val="00B714AD"/>
    <w:rsid w:val="00B72B9A"/>
    <w:rsid w:val="00B72F21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545D9"/>
    <w:rsid w:val="00D6799A"/>
    <w:rsid w:val="00DA105B"/>
    <w:rsid w:val="00DA234E"/>
    <w:rsid w:val="00DA3693"/>
    <w:rsid w:val="00DC77B1"/>
    <w:rsid w:val="00DD5346"/>
    <w:rsid w:val="00DE433A"/>
    <w:rsid w:val="00E120C6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4118025E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3A061-7168-45D6-B226-2D09E41A9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2023-01-19T17:39:00Z</cp:lastPrinted>
  <dcterms:created xsi:type="dcterms:W3CDTF">2023-07-19T10:24:00Z</dcterms:created>
  <dcterms:modified xsi:type="dcterms:W3CDTF">2023-07-19T10:25:00Z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