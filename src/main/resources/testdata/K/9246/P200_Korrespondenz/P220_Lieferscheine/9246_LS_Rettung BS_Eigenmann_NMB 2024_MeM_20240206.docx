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76F2C" w14:textId="77777777"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14:paraId="3080CF51" w14:textId="77777777"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14:paraId="3ECE149A" w14:textId="77777777" w:rsidTr="00A159D1">
        <w:trPr>
          <w:trHeight w:hRule="exact" w:val="1926"/>
        </w:trPr>
        <w:tc>
          <w:tcPr>
            <w:tcW w:w="4820" w:type="dxa"/>
          </w:tcPr>
          <w:p w14:paraId="589E1238" w14:textId="77777777"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14:paraId="432DC63C" w14:textId="77777777" w:rsidR="00DA18C1" w:rsidRDefault="00DA18C1" w:rsidP="00AF55D5">
            <w:pPr>
              <w:tabs>
                <w:tab w:val="center" w:pos="4819"/>
                <w:tab w:val="right" w:pos="9071"/>
              </w:tabs>
              <w:jc w:val="left"/>
            </w:pPr>
            <w:r w:rsidRPr="00DA18C1">
              <w:t>Michel Eigenmann</w:t>
            </w:r>
          </w:p>
          <w:p w14:paraId="4E1AC81C" w14:textId="77777777"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Justiz- und Sicherheitsdepartement</w:t>
            </w:r>
          </w:p>
          <w:p w14:paraId="747BAB9E" w14:textId="77777777"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des Kantons Basel-Stadt</w:t>
            </w:r>
          </w:p>
          <w:p w14:paraId="4773B73F" w14:textId="77777777"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Rettung Basel-Stadt</w:t>
            </w:r>
          </w:p>
          <w:p w14:paraId="3D49C6A0" w14:textId="77777777" w:rsidR="00DA18C1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Hebelstrasse 51</w:t>
            </w:r>
          </w:p>
          <w:p w14:paraId="5255C0B0" w14:textId="77777777" w:rsidR="00D42C64" w:rsidRDefault="00DA18C1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CH-4056 Basel</w:t>
            </w:r>
          </w:p>
        </w:tc>
      </w:tr>
    </w:tbl>
    <w:p w14:paraId="02F92AAC" w14:textId="77777777"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14:paraId="2BE6A9FB" w14:textId="77777777" w:rsidR="00DE433A" w:rsidRDefault="00DE433A">
      <w:pPr>
        <w:tabs>
          <w:tab w:val="center" w:pos="4819"/>
          <w:tab w:val="right" w:pos="9071"/>
        </w:tabs>
        <w:jc w:val="left"/>
      </w:pPr>
    </w:p>
    <w:p w14:paraId="4B13BD14" w14:textId="44672194"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FD60FF">
        <w:rPr>
          <w:noProof/>
        </w:rPr>
        <w:t>6. Februar 2024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14:paraId="4F499044" w14:textId="22F54C32"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FD60FF">
        <w:rPr>
          <w:noProof/>
          <w:sz w:val="12"/>
          <w:szCs w:val="12"/>
        </w:rPr>
        <w:t>9246_LS_Rettung BS_Eigenmann_NMB 2024_MeM_20240206.docx</w:t>
      </w:r>
      <w:r>
        <w:rPr>
          <w:sz w:val="12"/>
          <w:szCs w:val="12"/>
        </w:rPr>
        <w:fldChar w:fldCharType="end"/>
      </w:r>
    </w:p>
    <w:p w14:paraId="54305F09" w14:textId="77777777" w:rsidR="00970E1F" w:rsidRDefault="00970E1F">
      <w:pPr>
        <w:spacing w:before="60" w:after="60"/>
      </w:pPr>
    </w:p>
    <w:p w14:paraId="5EBAD068" w14:textId="77777777"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14:paraId="3FDA1473" w14:textId="69E9CC1F" w:rsidR="00E27689" w:rsidRDefault="009D733F" w:rsidP="00E27689">
      <w:pPr>
        <w:spacing w:before="60" w:after="60"/>
        <w:rPr>
          <w:b/>
        </w:rPr>
      </w:pPr>
      <w:r>
        <w:rPr>
          <w:b/>
        </w:rPr>
        <w:t xml:space="preserve">Notfallmanagement Baustelle (NMB), </w:t>
      </w:r>
      <w:bookmarkStart w:id="0" w:name="_Hlk158131340"/>
      <w:r w:rsidR="005E40A2">
        <w:rPr>
          <w:b/>
        </w:rPr>
        <w:t>Hauptarbeiten 2024 (BP 1 und 2)</w:t>
      </w:r>
      <w:bookmarkEnd w:id="0"/>
    </w:p>
    <w:p w14:paraId="2C4F647C" w14:textId="77777777" w:rsidR="00E27689" w:rsidRDefault="00E27689" w:rsidP="00E27689">
      <w:pPr>
        <w:spacing w:before="60" w:after="60"/>
      </w:pPr>
    </w:p>
    <w:p w14:paraId="7CCEA151" w14:textId="77777777"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r w:rsidR="002F75B3">
        <w:t>Eigenmann</w:t>
      </w:r>
    </w:p>
    <w:p w14:paraId="1E0F8A14" w14:textId="77777777"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14:paraId="5530D93C" w14:textId="77777777"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14:paraId="4E0AC6EF" w14:textId="77777777"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372A28">
        <w:t xml:space="preserve">zum </w:t>
      </w:r>
      <w:proofErr w:type="spellStart"/>
      <w:r w:rsidR="00372A28">
        <w:t>Austauch</w:t>
      </w:r>
      <w:proofErr w:type="spellEnd"/>
      <w:r>
        <w:t xml:space="preserve"> </w:t>
      </w:r>
      <w:r w:rsidR="004414C4">
        <w:t xml:space="preserve">bzw. Einfügen im </w:t>
      </w:r>
      <w:r>
        <w:t>NMB-Ordner («roter Ordner»)</w:t>
      </w:r>
      <w:r>
        <w:tab/>
        <w:t>1 Ex.</w:t>
      </w:r>
    </w:p>
    <w:p w14:paraId="0E7EAD7F" w14:textId="77777777" w:rsidR="00986CB9" w:rsidRDefault="00986CB9" w:rsidP="00986CB9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14C4">
        <w:tab/>
      </w:r>
      <w:r>
        <w:t>1 Ex.</w:t>
      </w:r>
    </w:p>
    <w:p w14:paraId="2CD29F7B" w14:textId="77777777"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14:paraId="273CE9F5" w14:textId="77777777"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14:paraId="4611DBD9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66E81F4A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14:paraId="72053811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14:paraId="4D44CA61" w14:textId="77777777"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6314BBC9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14:paraId="2D74F1FA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7A73C322" w14:textId="77777777"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14:paraId="0A3AFF48" w14:textId="77777777" w:rsidTr="00B907FA">
        <w:trPr>
          <w:trHeight w:val="340"/>
        </w:trPr>
        <w:tc>
          <w:tcPr>
            <w:tcW w:w="324" w:type="dxa"/>
            <w:vAlign w:val="center"/>
          </w:tcPr>
          <w:p w14:paraId="362BEE45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4E60B01F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14:paraId="6E51740B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45DDC195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14:paraId="67584712" w14:textId="77777777"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40AB647E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14:paraId="72C0A70C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146027E7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47E78BFB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14:paraId="18F1E577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12FCD270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14:paraId="0821BBC0" w14:textId="77777777"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112C7CE9" w14:textId="77777777"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14:paraId="01A703C1" w14:textId="77777777" w:rsidTr="00B907FA">
        <w:trPr>
          <w:cantSplit/>
          <w:trHeight w:val="340"/>
        </w:trPr>
        <w:tc>
          <w:tcPr>
            <w:tcW w:w="324" w:type="dxa"/>
            <w:vAlign w:val="center"/>
          </w:tcPr>
          <w:p w14:paraId="63D55E3C" w14:textId="77777777"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14:paraId="0B8D0CC6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14:paraId="3D2FCDC3" w14:textId="77777777"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14:paraId="6DF596C4" w14:textId="77777777"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14:paraId="01A5D0BF" w14:textId="77777777"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FD60FF">
              <w:rPr>
                <w:sz w:val="16"/>
              </w:rPr>
            </w:r>
            <w:r w:rsidR="00FD60F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14:paraId="5145E675" w14:textId="33A359A7"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FD60FF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14:paraId="7F47BB9B" w14:textId="77777777" w:rsidR="00AB201C" w:rsidRDefault="00AB201C"/>
    <w:p w14:paraId="7DF527DC" w14:textId="77777777"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14:paraId="410726B9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4A654E2A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B747B9F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2EB75EDA" w14:textId="77777777"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14:paraId="4BBE8DBD" w14:textId="77777777"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14:paraId="68505C81" w14:textId="77777777" w:rsidR="00DE433A" w:rsidRDefault="00A547F4">
      <w:pPr>
        <w:jc w:val="left"/>
        <w:rPr>
          <w:lang w:val="de-DE"/>
        </w:rPr>
      </w:pPr>
      <w:r>
        <w:t>AEGERTER &amp; BOSSHARDT AG</w:t>
      </w:r>
    </w:p>
    <w:p w14:paraId="6DF9C0B0" w14:textId="77777777"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A973" w14:textId="77777777" w:rsidR="002F75B3" w:rsidRDefault="002F75B3">
      <w:r>
        <w:separator/>
      </w:r>
    </w:p>
  </w:endnote>
  <w:endnote w:type="continuationSeparator" w:id="0">
    <w:p w14:paraId="73C3855F" w14:textId="77777777"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50BB8" w14:textId="5D350EF5"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FD60FF">
      <w:rPr>
        <w:noProof/>
        <w:sz w:val="16"/>
        <w:szCs w:val="16"/>
      </w:rPr>
      <w:t>9246_LS_Rettung BS_Eigenmann_NMB 2024_MeM_20240206.docx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6C8F" w14:textId="77777777"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015E71B2" w14:textId="77777777"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c/o Jauslin + Stebler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14:paraId="1F3C7D4A" w14:textId="77777777"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986CB9">
      <w:rPr>
        <w:sz w:val="16"/>
        <w:szCs w:val="16"/>
      </w:rPr>
      <w:t>Lautengartenstrasse 6, 4052 Basel</w:t>
    </w:r>
  </w:p>
  <w:p w14:paraId="6E9F43E1" w14:textId="6C5896FF"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14:paraId="6EFC0114" w14:textId="77777777" w:rsidR="002F75B3" w:rsidRDefault="002F75B3">
    <w:pPr>
      <w:pStyle w:val="Fuzeile"/>
      <w:rPr>
        <w:rFonts w:cs="Arial"/>
        <w:sz w:val="2"/>
        <w:lang w:val="de-DE"/>
      </w:rPr>
    </w:pPr>
  </w:p>
  <w:p w14:paraId="54C23D4C" w14:textId="77777777"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59ED8" w14:textId="77777777" w:rsidR="002F75B3" w:rsidRDefault="002F75B3">
      <w:r>
        <w:separator/>
      </w:r>
    </w:p>
  </w:footnote>
  <w:footnote w:type="continuationSeparator" w:id="0">
    <w:p w14:paraId="75AAF99F" w14:textId="77777777"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4C0CB" w14:textId="77777777"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14:paraId="5AF53085" w14:textId="77777777"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14:paraId="0B533310" w14:textId="77777777"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40A42" w14:textId="77777777"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 wp14:anchorId="3F62DF7C" wp14:editId="4F246B5E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 wp14:anchorId="4337CE63" wp14:editId="4EF5929E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EAA8C67" w14:textId="77777777" w:rsidR="002F75B3" w:rsidRDefault="002F75B3" w:rsidP="00E91A22">
    <w:pPr>
      <w:pStyle w:val="Kopfzeile"/>
      <w:jc w:val="center"/>
      <w:rPr>
        <w:b/>
      </w:rPr>
    </w:pPr>
  </w:p>
  <w:p w14:paraId="3FD8F9CD" w14:textId="77777777"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14:paraId="01F3F1A9" w14:textId="77777777"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14:paraId="068A9F1D" w14:textId="77777777"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47803499">
    <w:abstractNumId w:val="2"/>
  </w:num>
  <w:num w:numId="2" w16cid:durableId="1513300341">
    <w:abstractNumId w:val="6"/>
  </w:num>
  <w:num w:numId="3" w16cid:durableId="103305450">
    <w:abstractNumId w:val="4"/>
  </w:num>
  <w:num w:numId="4" w16cid:durableId="1711879327">
    <w:abstractNumId w:val="7"/>
  </w:num>
  <w:num w:numId="5" w16cid:durableId="1850363436">
    <w:abstractNumId w:val="8"/>
  </w:num>
  <w:num w:numId="6" w16cid:durableId="1422332422">
    <w:abstractNumId w:val="11"/>
  </w:num>
  <w:num w:numId="7" w16cid:durableId="386690560">
    <w:abstractNumId w:val="8"/>
  </w:num>
  <w:num w:numId="8" w16cid:durableId="151600379">
    <w:abstractNumId w:val="10"/>
  </w:num>
  <w:num w:numId="9" w16cid:durableId="1638534128">
    <w:abstractNumId w:val="9"/>
  </w:num>
  <w:num w:numId="10" w16cid:durableId="712922821">
    <w:abstractNumId w:val="3"/>
  </w:num>
  <w:num w:numId="11" w16cid:durableId="619798194">
    <w:abstractNumId w:val="5"/>
  </w:num>
  <w:num w:numId="12" w16cid:durableId="163049">
    <w:abstractNumId w:val="1"/>
  </w:num>
  <w:num w:numId="13" w16cid:durableId="429476290">
    <w:abstractNumId w:val="0"/>
  </w:num>
  <w:num w:numId="14" w16cid:durableId="826749542">
    <w:abstractNumId w:val="9"/>
  </w:num>
  <w:num w:numId="15" w16cid:durableId="1360741908">
    <w:abstractNumId w:val="1"/>
  </w:num>
  <w:num w:numId="16" w16cid:durableId="1507744232">
    <w:abstractNumId w:val="0"/>
  </w:num>
  <w:num w:numId="17" w16cid:durableId="545066829">
    <w:abstractNumId w:val="9"/>
  </w:num>
  <w:num w:numId="18" w16cid:durableId="1631016148">
    <w:abstractNumId w:val="1"/>
  </w:num>
  <w:num w:numId="19" w16cid:durableId="372578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85632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72A28"/>
    <w:rsid w:val="003865FB"/>
    <w:rsid w:val="00386FA5"/>
    <w:rsid w:val="00410FBE"/>
    <w:rsid w:val="004300D7"/>
    <w:rsid w:val="004414C4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5E40A2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74769"/>
    <w:rsid w:val="008C35D5"/>
    <w:rsid w:val="008E137A"/>
    <w:rsid w:val="008E53AE"/>
    <w:rsid w:val="008F7218"/>
    <w:rsid w:val="0090502A"/>
    <w:rsid w:val="009116F0"/>
    <w:rsid w:val="009158E5"/>
    <w:rsid w:val="009316D0"/>
    <w:rsid w:val="00970E1F"/>
    <w:rsid w:val="00986CB9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D60FF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1C1E6CEC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BCB1-1487-4A69-9866-094AACA15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163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2024-02-06T16:36:00Z</cp:lastPrinted>
  <dcterms:created xsi:type="dcterms:W3CDTF">2024-02-06T16:35:00Z</dcterms:created>
  <dcterms:modified xsi:type="dcterms:W3CDTF">2024-02-06T16:36:00Z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