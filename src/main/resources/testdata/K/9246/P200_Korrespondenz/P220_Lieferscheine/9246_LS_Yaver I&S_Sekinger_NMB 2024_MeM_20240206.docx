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6589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120A06D9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14:paraId="31E4CB47" w14:textId="77777777" w:rsidTr="006D4154">
        <w:trPr>
          <w:trHeight w:hRule="exact" w:val="1926"/>
        </w:trPr>
        <w:tc>
          <w:tcPr>
            <w:tcW w:w="4820" w:type="dxa"/>
          </w:tcPr>
          <w:p w14:paraId="25B570A6" w14:textId="77777777"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14:paraId="3CAF6486" w14:textId="77777777"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14:paraId="2FB048D0" w14:textId="77777777" w:rsidR="00230D92" w:rsidRPr="00230D92" w:rsidRDefault="00230D92" w:rsidP="00230D9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30D92">
              <w:rPr>
                <w:szCs w:val="22"/>
              </w:rPr>
              <w:t>Freilagerstrasse 32</w:t>
            </w:r>
          </w:p>
          <w:p w14:paraId="18E62F21" w14:textId="77777777"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14:paraId="51AAB71D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1D3FC13C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31572A47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77FDA435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58916ADB" w14:textId="6C09C05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547951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5DBD3916" w14:textId="17F45539"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47951">
        <w:rPr>
          <w:noProof/>
          <w:sz w:val="12"/>
          <w:szCs w:val="12"/>
        </w:rPr>
        <w:t>9246_LS_Yaver I&amp;S_Sekinger_NMB 2024_MeM_20240206.docx</w:t>
      </w:r>
      <w:r>
        <w:rPr>
          <w:sz w:val="12"/>
          <w:szCs w:val="12"/>
        </w:rPr>
        <w:fldChar w:fldCharType="end"/>
      </w:r>
    </w:p>
    <w:p w14:paraId="3F43DF8D" w14:textId="77777777" w:rsidR="00970E1F" w:rsidRPr="00382C74" w:rsidRDefault="00970E1F">
      <w:pPr>
        <w:spacing w:before="60" w:after="60"/>
      </w:pPr>
    </w:p>
    <w:p w14:paraId="29E406E8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2BE9AE3A" w14:textId="0B388114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D145D6">
        <w:rPr>
          <w:b/>
        </w:rPr>
        <w:t>Hauptarbeiten 2024 (BP 1 und 2)</w:t>
      </w:r>
      <w:bookmarkEnd w:id="0"/>
    </w:p>
    <w:p w14:paraId="3ECDA689" w14:textId="77777777" w:rsidR="00E27689" w:rsidRDefault="00E27689" w:rsidP="00E27689">
      <w:pPr>
        <w:spacing w:before="60" w:after="60"/>
      </w:pPr>
    </w:p>
    <w:p w14:paraId="727AA9D6" w14:textId="77777777"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14:paraId="66D26F4D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3204C0DA" w14:textId="77777777"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14:paraId="7B6749E7" w14:textId="77777777"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FF6949">
        <w:t xml:space="preserve">zum Austausch </w:t>
      </w:r>
      <w:r w:rsidR="003F7EE6">
        <w:t xml:space="preserve">bzw. Einfügen im </w:t>
      </w:r>
      <w:r w:rsidR="00FF6949">
        <w:t>NMB</w:t>
      </w:r>
      <w:r>
        <w:t>-Ordner («roter Ordner»)</w:t>
      </w:r>
      <w:r>
        <w:tab/>
        <w:t>1 Ex.</w:t>
      </w:r>
    </w:p>
    <w:p w14:paraId="448B1389" w14:textId="77777777"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7EE6">
        <w:tab/>
      </w:r>
      <w:r>
        <w:t>1 Ex.</w:t>
      </w:r>
    </w:p>
    <w:p w14:paraId="267948E9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15EED9D4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55D179A8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072762ED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0D0AC77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7192B788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2497C90E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6E08E03F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658FB9A2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6C77CED4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6034FAE5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B8A0D5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2A2F9163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7DE94C5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7A21B8F5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AC180D1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767E83F6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4B46936D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D92928A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2B0C9F16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E3FD8A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126720FD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96944BB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2C07FA27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6E995FE3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0D007A7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666793A1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2E976440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00EDC026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7951">
              <w:rPr>
                <w:sz w:val="16"/>
              </w:rPr>
            </w:r>
            <w:r w:rsidR="005479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3BF11D90" w14:textId="38F29914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547951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49146B21" w14:textId="77777777" w:rsidR="00AB201C" w:rsidRDefault="00AB201C"/>
    <w:p w14:paraId="2F5EBD56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609258BE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9635C52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3D993D3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D08DDEA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0836592A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8075D2D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3D8E54AD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2C23" w14:textId="77777777" w:rsidR="00382C74" w:rsidRDefault="00382C74">
      <w:r>
        <w:separator/>
      </w:r>
    </w:p>
  </w:endnote>
  <w:endnote w:type="continuationSeparator" w:id="0">
    <w:p w14:paraId="7BB23B1D" w14:textId="77777777"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2A66" w14:textId="5A704831"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547951">
      <w:rPr>
        <w:noProof/>
        <w:sz w:val="16"/>
        <w:szCs w:val="16"/>
      </w:rPr>
      <w:t>9246_LS_Yaver I&amp;S_Sekinger_NMB 2024_MeM_20240206.docx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DC1E" w14:textId="77777777"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25556303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57C42415" w14:textId="77777777"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9526A">
      <w:rPr>
        <w:sz w:val="16"/>
        <w:szCs w:val="16"/>
      </w:rPr>
      <w:t>Lautengartenstrasse 6, 4052 Basel</w:t>
    </w:r>
  </w:p>
  <w:p w14:paraId="1AA92A19" w14:textId="045FCFAE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66C0CD35" w14:textId="77777777" w:rsidR="00382C74" w:rsidRDefault="00382C74">
    <w:pPr>
      <w:pStyle w:val="Fuzeile"/>
      <w:rPr>
        <w:rFonts w:cs="Arial"/>
        <w:sz w:val="2"/>
        <w:lang w:val="de-DE"/>
      </w:rPr>
    </w:pPr>
  </w:p>
  <w:p w14:paraId="0D8D5914" w14:textId="77777777"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37D2" w14:textId="77777777" w:rsidR="00382C74" w:rsidRDefault="00382C74">
      <w:r>
        <w:separator/>
      </w:r>
    </w:p>
  </w:footnote>
  <w:footnote w:type="continuationSeparator" w:id="0">
    <w:p w14:paraId="15BF7844" w14:textId="77777777"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47FB" w14:textId="77777777"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3C4D31FD" w14:textId="77777777"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78838D86" w14:textId="77777777"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F879" w14:textId="77777777"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526208D8" wp14:editId="15FA349E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AC14553" wp14:editId="238D5646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1509FC" w14:textId="77777777" w:rsidR="00382C74" w:rsidRDefault="00382C74" w:rsidP="00E91A22">
    <w:pPr>
      <w:pStyle w:val="Kopfzeile"/>
      <w:jc w:val="center"/>
      <w:rPr>
        <w:b/>
      </w:rPr>
    </w:pPr>
  </w:p>
  <w:p w14:paraId="642CBBB9" w14:textId="77777777"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232A845F" w14:textId="77777777"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3124F406" w14:textId="77777777"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3337007">
    <w:abstractNumId w:val="2"/>
  </w:num>
  <w:num w:numId="2" w16cid:durableId="763889652">
    <w:abstractNumId w:val="6"/>
  </w:num>
  <w:num w:numId="3" w16cid:durableId="1849514204">
    <w:abstractNumId w:val="4"/>
  </w:num>
  <w:num w:numId="4" w16cid:durableId="1276791708">
    <w:abstractNumId w:val="7"/>
  </w:num>
  <w:num w:numId="5" w16cid:durableId="858201458">
    <w:abstractNumId w:val="8"/>
  </w:num>
  <w:num w:numId="6" w16cid:durableId="1097025276">
    <w:abstractNumId w:val="11"/>
  </w:num>
  <w:num w:numId="7" w16cid:durableId="1751154222">
    <w:abstractNumId w:val="8"/>
  </w:num>
  <w:num w:numId="8" w16cid:durableId="1157576819">
    <w:abstractNumId w:val="10"/>
  </w:num>
  <w:num w:numId="9" w16cid:durableId="1417441991">
    <w:abstractNumId w:val="9"/>
  </w:num>
  <w:num w:numId="10" w16cid:durableId="34700075">
    <w:abstractNumId w:val="3"/>
  </w:num>
  <w:num w:numId="11" w16cid:durableId="716659843">
    <w:abstractNumId w:val="5"/>
  </w:num>
  <w:num w:numId="12" w16cid:durableId="1395589742">
    <w:abstractNumId w:val="1"/>
  </w:num>
  <w:num w:numId="13" w16cid:durableId="1514144093">
    <w:abstractNumId w:val="0"/>
  </w:num>
  <w:num w:numId="14" w16cid:durableId="1981685119">
    <w:abstractNumId w:val="9"/>
  </w:num>
  <w:num w:numId="15" w16cid:durableId="1937978200">
    <w:abstractNumId w:val="1"/>
  </w:num>
  <w:num w:numId="16" w16cid:durableId="1190871655">
    <w:abstractNumId w:val="0"/>
  </w:num>
  <w:num w:numId="17" w16cid:durableId="1539122125">
    <w:abstractNumId w:val="9"/>
  </w:num>
  <w:num w:numId="18" w16cid:durableId="1351684904">
    <w:abstractNumId w:val="1"/>
  </w:num>
  <w:num w:numId="19" w16cid:durableId="142430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30D92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9526A"/>
    <w:rsid w:val="003D592E"/>
    <w:rsid w:val="003F7EE6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47951"/>
    <w:rsid w:val="00564857"/>
    <w:rsid w:val="00571561"/>
    <w:rsid w:val="005A491E"/>
    <w:rsid w:val="005B53AE"/>
    <w:rsid w:val="005D63AC"/>
    <w:rsid w:val="00612C40"/>
    <w:rsid w:val="00645BB6"/>
    <w:rsid w:val="00682FCE"/>
    <w:rsid w:val="00693BAF"/>
    <w:rsid w:val="006B0D04"/>
    <w:rsid w:val="006C4F15"/>
    <w:rsid w:val="006D4154"/>
    <w:rsid w:val="007006EC"/>
    <w:rsid w:val="00711EA7"/>
    <w:rsid w:val="00723A66"/>
    <w:rsid w:val="00724605"/>
    <w:rsid w:val="00734194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1CCA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145D6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1439D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522C7531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4C67A-5A50-4F48-99FC-A1C60E2E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2024-02-06T16:38:00Z</cp:lastPrinted>
  <dcterms:created xsi:type="dcterms:W3CDTF">2024-02-06T16:37:00Z</dcterms:created>
  <dcterms:modified xsi:type="dcterms:W3CDTF">2024-02-06T16:38:00Z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