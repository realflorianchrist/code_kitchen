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46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369"/>
        <w:gridCol w:w="436"/>
        <w:gridCol w:w="4228"/>
      </w:tblGrid>
      <w:tr w:rsidR="00FB4C32" w:rsidRPr="00E5055C" w:rsidTr="00323514">
        <w:trPr>
          <w:trHeight w:hRule="exact" w:val="2552"/>
        </w:trPr>
        <w:tc>
          <w:tcPr>
            <w:tcW w:w="9469" w:type="dxa"/>
            <w:gridSpan w:val="4"/>
          </w:tcPr>
          <w:p w:rsidR="005B2897" w:rsidRPr="006A4A88" w:rsidRDefault="005B2897" w:rsidP="005B2897">
            <w:pPr>
              <w:rPr>
                <w:lang w:val="en-US"/>
              </w:rPr>
            </w:pPr>
            <w:r w:rsidRPr="006A4A88">
              <w:rPr>
                <w:lang w:val="en-US"/>
              </w:rPr>
              <w:t>ZC Ziegler Consultants AG</w:t>
            </w:r>
          </w:p>
          <w:p w:rsidR="005B2897" w:rsidRPr="006A4A88" w:rsidRDefault="005B2897" w:rsidP="005B2897">
            <w:pPr>
              <w:rPr>
                <w:lang w:val="en-US"/>
              </w:rPr>
            </w:pPr>
            <w:r w:rsidRPr="006A4A88">
              <w:rPr>
                <w:lang w:val="en-US"/>
              </w:rPr>
              <w:t xml:space="preserve">Cosmas </w:t>
            </w:r>
            <w:proofErr w:type="spellStart"/>
            <w:r w:rsidRPr="006A4A88">
              <w:rPr>
                <w:lang w:val="en-US"/>
              </w:rPr>
              <w:t>Savary</w:t>
            </w:r>
            <w:proofErr w:type="spellEnd"/>
          </w:p>
          <w:p w:rsidR="005B2897" w:rsidRPr="00AA74BE" w:rsidRDefault="005B2897" w:rsidP="005B2897">
            <w:pPr>
              <w:rPr>
                <w:lang w:val="en-US"/>
              </w:rPr>
            </w:pPr>
            <w:proofErr w:type="spellStart"/>
            <w:r w:rsidRPr="00AA74BE">
              <w:rPr>
                <w:lang w:val="en-US"/>
              </w:rPr>
              <w:t>Asylstrasse</w:t>
            </w:r>
            <w:proofErr w:type="spellEnd"/>
            <w:r w:rsidRPr="00AA74BE">
              <w:rPr>
                <w:lang w:val="en-US"/>
              </w:rPr>
              <w:t xml:space="preserve"> 41</w:t>
            </w:r>
          </w:p>
          <w:p w:rsidR="00FB4C32" w:rsidRPr="00E5055C" w:rsidRDefault="005B2897" w:rsidP="005B2897">
            <w:pPr>
              <w:rPr>
                <w:lang w:val="en-US"/>
              </w:rPr>
            </w:pPr>
            <w:r w:rsidRPr="00AA74BE">
              <w:rPr>
                <w:lang w:val="en-US"/>
              </w:rPr>
              <w:t>8032 Zürich</w:t>
            </w:r>
          </w:p>
        </w:tc>
      </w:tr>
      <w:tr w:rsidR="00FB4C32" w:rsidTr="00323514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5B2897">
              <w:rPr>
                <w:noProof/>
              </w:rPr>
              <w:t xml:space="preserve">26. </w:t>
            </w:r>
            <w:r w:rsidR="00E5055C">
              <w:rPr>
                <w:noProof/>
              </w:rPr>
              <w:t>02. Juni</w:t>
            </w:r>
            <w:r w:rsidR="005B2897">
              <w:rPr>
                <w:noProof/>
              </w:rPr>
              <w:t xml:space="preserve"> 2023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F4D5E1F01E3A4D509D47A5D3E24C7460"/>
                </w:placeholder>
                <w:text/>
              </w:sdtPr>
              <w:sdtEndPr/>
              <w:sdtContent>
                <w:r w:rsidR="005B2897">
                  <w:t xml:space="preserve">9246 / </w:t>
                </w:r>
                <w:proofErr w:type="spellStart"/>
                <w:r w:rsidR="005B2897">
                  <w:t>ChS</w:t>
                </w:r>
                <w:proofErr w:type="spellEnd"/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E5055C">
              <w:rPr>
                <w:noProof/>
                <w:sz w:val="12"/>
                <w:szCs w:val="12"/>
              </w:rPr>
              <w:t>9246_LS_Ziegler_ChS_20230602.docx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323514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323514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E5055C" w:rsidP="00517C1A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FBEA9BDB8FEA4AEF84ED31BF0953D280"/>
                </w:placeholder>
                <w:text w:multiLine="1"/>
              </w:sdtPr>
              <w:sdtEndPr/>
              <w:sdtContent>
                <w:r w:rsidR="00517C1A">
                  <w:t xml:space="preserve">9246 ASTRA </w:t>
                </w:r>
                <w:proofErr w:type="spellStart"/>
                <w:r w:rsidR="00517C1A">
                  <w:t>SiEp</w:t>
                </w:r>
                <w:proofErr w:type="spellEnd"/>
                <w:r w:rsidR="00517C1A">
                  <w:t xml:space="preserve"> Tunnel </w:t>
                </w:r>
                <w:proofErr w:type="spellStart"/>
                <w:r w:rsidR="00517C1A">
                  <w:t>Ebenrain</w:t>
                </w:r>
                <w:proofErr w:type="spellEnd"/>
                <w:r w:rsidR="00517C1A">
                  <w:br/>
                  <w:t>Rückgabe Erschütterungsmessgerät</w:t>
                </w:r>
              </w:sdtContent>
            </w:sdt>
          </w:p>
        </w:tc>
      </w:tr>
      <w:tr w:rsidR="00FB4C32" w:rsidTr="00323514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5B2897" w:rsidP="003301A9">
                <w:r>
                  <w:rPr>
                    <w:rFonts w:ascii="MS Gothic" w:eastAsia="MS Gothic" w:hAnsi="MS Gothic" w:cs="Meiryo" w:hint="eastAsia"/>
                  </w:rPr>
                  <w:t>☒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  <w:bookmarkStart w:id="0" w:name="_GoBack"/>
            <w:bookmarkEnd w:id="0"/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Tr="00323514">
        <w:tc>
          <w:tcPr>
            <w:tcW w:w="9469" w:type="dxa"/>
            <w:gridSpan w:val="4"/>
            <w:tcMar>
              <w:top w:w="57" w:type="dxa"/>
            </w:tcMar>
            <w:vAlign w:val="center"/>
          </w:tcPr>
          <w:p w:rsidR="00FB4C32" w:rsidRDefault="00FB4C32" w:rsidP="003F284B"/>
        </w:tc>
      </w:tr>
      <w:tr w:rsidR="00FB4C32" w:rsidTr="00323514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5B2897">
            <w:pPr>
              <w:spacing w:line="276" w:lineRule="auto"/>
            </w:pPr>
            <w:r>
              <w:t>Beilage / Bemerkungen:</w:t>
            </w:r>
          </w:p>
        </w:tc>
      </w:tr>
      <w:tr w:rsidR="00FB4C32" w:rsidTr="00323514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sdt>
              <w:sdtPr>
                <w:alias w:val="Beilage / Bemerkung"/>
                <w:tag w:val="Beilage_Bemerkung"/>
                <w:id w:val="-1353105482"/>
              </w:sdtPr>
              <w:sdtEndPr/>
              <w:sdtContent>
                <w:tc>
                  <w:tcPr>
                    <w:tcW w:w="9469" w:type="dxa"/>
                    <w:gridSpan w:val="4"/>
                    <w:tcMar>
                      <w:top w:w="113" w:type="dxa"/>
                    </w:tcMar>
                  </w:tcPr>
                  <w:p w:rsidR="005B2897" w:rsidRDefault="005B2897" w:rsidP="005B2897">
                    <w:r>
                      <w:t>1 Messgeräte</w:t>
                    </w:r>
                  </w:p>
                  <w:p w:rsidR="005B2897" w:rsidRDefault="005B2897" w:rsidP="005B2897"/>
                  <w:p w:rsidR="00FB4C32" w:rsidRDefault="00E5055C" w:rsidP="005B2897">
                    <w:r>
                      <w:t>ZC-378</w:t>
                    </w:r>
                  </w:p>
                </w:tc>
              </w:sdtContent>
            </w:sdt>
          </w:sdtContent>
        </w:sdt>
      </w:tr>
    </w:tbl>
    <w:p w:rsidR="00466D77" w:rsidRDefault="00466D77" w:rsidP="003F284B"/>
    <w:p w:rsidR="006E48A9" w:rsidRDefault="006E48A9" w:rsidP="003F284B">
      <w:r>
        <w:t>Freundliche Grüsse</w:t>
      </w:r>
    </w:p>
    <w:p w:rsidR="005B2897" w:rsidRDefault="005B2897" w:rsidP="003F284B"/>
    <w:p w:rsidR="005B2897" w:rsidRDefault="005B2897" w:rsidP="003F284B">
      <w:r>
        <w:t>Steffi Chroust</w:t>
      </w:r>
    </w:p>
    <w:sectPr w:rsidR="005B2897" w:rsidSect="007138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897" w:rsidRDefault="005B2897" w:rsidP="00833AD6">
      <w:pPr>
        <w:spacing w:line="240" w:lineRule="auto"/>
      </w:pPr>
      <w:r>
        <w:separator/>
      </w:r>
    </w:p>
  </w:endnote>
  <w:endnote w:type="continuationSeparator" w:id="0">
    <w:p w:rsidR="005B2897" w:rsidRDefault="005B2897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D72" w:rsidRDefault="00FE4D7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517C1A">
            <w:rPr>
              <w:noProof/>
              <w:spacing w:val="4"/>
              <w:sz w:val="18"/>
              <w:szCs w:val="18"/>
            </w:rPr>
            <w:t>9246_LS_Ziegler_ChS_20230426.docx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0F455F">
            <w:rPr>
              <w:noProof/>
              <w:spacing w:val="4"/>
              <w:sz w:val="18"/>
              <w:szCs w:val="18"/>
            </w:rPr>
            <w:t>2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457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2268"/>
      <w:gridCol w:w="2268"/>
      <w:gridCol w:w="1660"/>
    </w:tblGrid>
    <w:tr w:rsidR="00FE4D72" w:rsidRPr="00986E0A" w:rsidTr="00FE4D72">
      <w:trPr>
        <w:trHeight w:val="704"/>
      </w:trPr>
      <w:tc>
        <w:tcPr>
          <w:tcW w:w="3261" w:type="dxa"/>
        </w:tcPr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>
            <w:t>r</w:t>
          </w:r>
          <w:r w:rsidRPr="00A2079E">
            <w:t>bureau</w:t>
          </w:r>
        </w:p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</w:tabs>
          </w:pPr>
        </w:p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</w:tabs>
          </w:pPr>
        </w:p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2268" w:type="dxa"/>
        </w:tcPr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Lautengartenstrasse 6</w:t>
          </w:r>
        </w:p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CH-4052 Basel</w:t>
          </w:r>
        </w:p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2268" w:type="dxa"/>
        </w:tcPr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FE4D72" w:rsidRDefault="00FE4D72" w:rsidP="00FE4D72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 xml:space="preserve">CH-4313 Möhlin </w:t>
          </w:r>
        </w:p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  <w:tc>
        <w:tcPr>
          <w:tcW w:w="1660" w:type="dxa"/>
        </w:tcPr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ind w:right="-57"/>
            <w:rPr>
              <w:b/>
            </w:rPr>
          </w:pPr>
          <w:r w:rsidRPr="00A2079E">
            <w:rPr>
              <w:b/>
            </w:rPr>
            <w:t xml:space="preserve">Niederlassung </w:t>
          </w:r>
          <w:r>
            <w:rPr>
              <w:b/>
            </w:rPr>
            <w:t>Laufen</w:t>
          </w:r>
        </w:p>
        <w:p w:rsidR="00FE4D72" w:rsidRDefault="00FE4D72" w:rsidP="00FE4D72">
          <w:pPr>
            <w:pStyle w:val="Fuzeile"/>
            <w:tabs>
              <w:tab w:val="left" w:pos="539"/>
            </w:tabs>
            <w:ind w:right="-57"/>
          </w:pPr>
          <w:r>
            <w:t>Ziegeleistrasse 52</w:t>
          </w:r>
        </w:p>
        <w:p w:rsidR="00FE4D72" w:rsidRDefault="00FE4D72" w:rsidP="00FE4D72">
          <w:pPr>
            <w:pStyle w:val="Fuzeile"/>
            <w:tabs>
              <w:tab w:val="left" w:pos="539"/>
            </w:tabs>
            <w:ind w:right="-57"/>
          </w:pPr>
          <w:r>
            <w:t>CH-4242 Laufen</w:t>
          </w:r>
        </w:p>
        <w:p w:rsidR="00FE4D72" w:rsidRDefault="00FE4D72" w:rsidP="00FE4D72">
          <w:pPr>
            <w:pStyle w:val="Fuzeile"/>
            <w:tabs>
              <w:tab w:val="left" w:pos="539"/>
            </w:tabs>
            <w:ind w:right="-57"/>
          </w:pPr>
          <w:r>
            <w:t>Telefon</w:t>
          </w:r>
          <w:r>
            <w:tab/>
            <w:t>+41 61 763 70 10</w:t>
          </w:r>
        </w:p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  <w:tab w:val="left" w:pos="539"/>
            </w:tabs>
            <w:ind w:right="-57"/>
          </w:pPr>
          <w:r>
            <w:t>laufen@aebo.ch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897" w:rsidRDefault="005B2897" w:rsidP="00833AD6">
      <w:pPr>
        <w:spacing w:line="240" w:lineRule="auto"/>
      </w:pPr>
      <w:r>
        <w:separator/>
      </w:r>
    </w:p>
  </w:footnote>
  <w:footnote w:type="continuationSeparator" w:id="0">
    <w:p w:rsidR="005B2897" w:rsidRDefault="005B2897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D72" w:rsidRDefault="00FE4D7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97"/>
    <w:rsid w:val="000150FE"/>
    <w:rsid w:val="000233D1"/>
    <w:rsid w:val="00051A14"/>
    <w:rsid w:val="000F455F"/>
    <w:rsid w:val="00101672"/>
    <w:rsid w:val="001444E1"/>
    <w:rsid w:val="00155730"/>
    <w:rsid w:val="00157ED0"/>
    <w:rsid w:val="001A7545"/>
    <w:rsid w:val="001D508A"/>
    <w:rsid w:val="00203766"/>
    <w:rsid w:val="00247267"/>
    <w:rsid w:val="00247E69"/>
    <w:rsid w:val="002D5365"/>
    <w:rsid w:val="00323514"/>
    <w:rsid w:val="0037506D"/>
    <w:rsid w:val="003F284B"/>
    <w:rsid w:val="004007C5"/>
    <w:rsid w:val="00415FA1"/>
    <w:rsid w:val="00466D77"/>
    <w:rsid w:val="00495B6F"/>
    <w:rsid w:val="004A321C"/>
    <w:rsid w:val="004E27FD"/>
    <w:rsid w:val="00517C1A"/>
    <w:rsid w:val="00536B0A"/>
    <w:rsid w:val="00564542"/>
    <w:rsid w:val="00596734"/>
    <w:rsid w:val="005A3F61"/>
    <w:rsid w:val="005B2897"/>
    <w:rsid w:val="005E28B1"/>
    <w:rsid w:val="00607032"/>
    <w:rsid w:val="00673FB3"/>
    <w:rsid w:val="006D658C"/>
    <w:rsid w:val="006E48A9"/>
    <w:rsid w:val="00705AF9"/>
    <w:rsid w:val="00713864"/>
    <w:rsid w:val="007D5EB3"/>
    <w:rsid w:val="007E208A"/>
    <w:rsid w:val="00803AF0"/>
    <w:rsid w:val="00833AD6"/>
    <w:rsid w:val="00891DC4"/>
    <w:rsid w:val="00892EF0"/>
    <w:rsid w:val="008951F9"/>
    <w:rsid w:val="008B0BB8"/>
    <w:rsid w:val="00911371"/>
    <w:rsid w:val="00911938"/>
    <w:rsid w:val="00925EC8"/>
    <w:rsid w:val="0093042B"/>
    <w:rsid w:val="00984F2A"/>
    <w:rsid w:val="00986E0A"/>
    <w:rsid w:val="009C3309"/>
    <w:rsid w:val="00A2079E"/>
    <w:rsid w:val="00A902B7"/>
    <w:rsid w:val="00AC41E8"/>
    <w:rsid w:val="00B03F52"/>
    <w:rsid w:val="00B07804"/>
    <w:rsid w:val="00B23756"/>
    <w:rsid w:val="00BA2E65"/>
    <w:rsid w:val="00BD05A7"/>
    <w:rsid w:val="00CA470A"/>
    <w:rsid w:val="00CF52D7"/>
    <w:rsid w:val="00D2039F"/>
    <w:rsid w:val="00E04C5D"/>
    <w:rsid w:val="00E256F7"/>
    <w:rsid w:val="00E5055C"/>
    <w:rsid w:val="00E67567"/>
    <w:rsid w:val="00E77214"/>
    <w:rsid w:val="00EA237B"/>
    <w:rsid w:val="00EA7FFC"/>
    <w:rsid w:val="00EB5F2C"/>
    <w:rsid w:val="00F11049"/>
    <w:rsid w:val="00F17160"/>
    <w:rsid w:val="00F32A71"/>
    <w:rsid w:val="00FB4C32"/>
    <w:rsid w:val="00FD3743"/>
    <w:rsid w:val="00FE2F7F"/>
    <w:rsid w:val="00FE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8A82484"/>
  <w15:docId w15:val="{4D43E154-BEB7-434B-AA1D-8BECEC52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4D5E1F01E3A4D509D47A5D3E24C74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B46343-7364-4950-A880-1FF4D11C37A2}"/>
      </w:docPartPr>
      <w:docPartBody>
        <w:p w:rsidR="004D132E" w:rsidRDefault="004D132E">
          <w:pPr>
            <w:pStyle w:val="F4D5E1F01E3A4D509D47A5D3E24C7460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FBEA9BDB8FEA4AEF84ED31BF0953D2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9F208D-05C0-4152-86A6-F8136240A86F}"/>
      </w:docPartPr>
      <w:docPartBody>
        <w:p w:rsidR="004D132E" w:rsidRDefault="004D132E">
          <w:pPr>
            <w:pStyle w:val="FBEA9BDB8FEA4AEF84ED31BF0953D280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2E"/>
    <w:rsid w:val="004D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B8268AF8A25A445FB4C1CD1032DA2E2D">
    <w:name w:val="B8268AF8A25A445FB4C1CD1032DA2E2D"/>
  </w:style>
  <w:style w:type="paragraph" w:customStyle="1" w:styleId="F4D5E1F01E3A4D509D47A5D3E24C7460">
    <w:name w:val="F4D5E1F01E3A4D509D47A5D3E24C7460"/>
  </w:style>
  <w:style w:type="paragraph" w:customStyle="1" w:styleId="FBEA9BDB8FEA4AEF84ED31BF0953D280">
    <w:name w:val="FBEA9BDB8FEA4AEF84ED31BF0953D2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4FFD6-79F8-4030-A920-07660574A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95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subject/>
  <dc:creator>Chroust Steffi</dc:creator>
  <cp:keywords/>
  <dc:description>Version 2019-01</dc:description>
  <cp:lastModifiedBy>Chroust Steffi</cp:lastModifiedBy>
  <cp:revision>4</cp:revision>
  <cp:lastPrinted>2014-08-05T07:16:00Z</cp:lastPrinted>
  <dcterms:created xsi:type="dcterms:W3CDTF">2023-04-26T07:45:00Z</dcterms:created>
  <dcterms:modified xsi:type="dcterms:W3CDTF">2023-06-02T09:52:00Z</dcterms:modified>
</cp:coreProperties>
</file>