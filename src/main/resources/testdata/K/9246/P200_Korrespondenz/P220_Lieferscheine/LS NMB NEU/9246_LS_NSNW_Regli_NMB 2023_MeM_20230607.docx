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F55D5" w:rsidRDefault="00AF55D5" w:rsidP="00AF55D5">
            <w:r>
              <w:t>NSNW AG</w:t>
            </w:r>
          </w:p>
          <w:p w:rsidR="00AF55D5" w:rsidRDefault="00AF55D5" w:rsidP="00AF55D5">
            <w:r>
              <w:t xml:space="preserve">Herr </w:t>
            </w:r>
            <w:r w:rsidR="00E120C6">
              <w:t>Andreas Regli</w:t>
            </w:r>
          </w:p>
          <w:p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166F0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D47871">
        <w:rPr>
          <w:noProof/>
          <w:sz w:val="12"/>
          <w:szCs w:val="12"/>
        </w:rPr>
        <w:t>9246_LS_NSNW_Regli_NMB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E120C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</w:t>
      </w:r>
      <w:r w:rsidR="00175FF0">
        <w:t>Andreas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</w:t>
      </w:r>
      <w:r w:rsidR="00D6799A">
        <w:t>:</w:t>
      </w:r>
    </w:p>
    <w:p w:rsidR="00D6799A" w:rsidRDefault="00D6799A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66746">
        <w:t xml:space="preserve">zum </w:t>
      </w:r>
      <w:proofErr w:type="spellStart"/>
      <w:r w:rsidR="00266746">
        <w:t>Austauch</w:t>
      </w:r>
      <w:proofErr w:type="spellEnd"/>
      <w:r w:rsidR="00266746">
        <w:t xml:space="preserve"> </w:t>
      </w:r>
      <w:r w:rsidR="009D733F">
        <w:t>NMB-Ordner</w:t>
      </w:r>
      <w:r w:rsidR="00D6799A">
        <w:t xml:space="preserve"> für die </w:t>
      </w:r>
      <w:r w:rsidR="00AF55D5" w:rsidRPr="00D6799A">
        <w:t xml:space="preserve">NSNW </w:t>
      </w:r>
      <w:r w:rsidR="00266746">
        <w:br/>
        <w:t>(</w:t>
      </w:r>
      <w:r w:rsidR="00AF55D5" w:rsidRPr="00D6799A">
        <w:t>dein Exemplar + 1 Reserve)</w:t>
      </w:r>
      <w:r w:rsidR="00AF55D5" w:rsidRPr="00D6799A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r w:rsidR="00AF55D5" w:rsidRPr="00D6799A">
        <w:t>2 Ex.</w:t>
      </w:r>
    </w:p>
    <w:p w:rsidR="00175FF0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Anweisung </w:t>
      </w:r>
      <w:r w:rsidR="002664CD">
        <w:t xml:space="preserve">für </w:t>
      </w:r>
      <w:r>
        <w:t>Mutation NMB</w:t>
      </w:r>
      <w:r w:rsidR="002664CD">
        <w:t>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175FF0" w:rsidRP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</w:p>
    <w:p w:rsidR="009D733F" w:rsidRPr="00D6799A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D6799A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175FF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4A67D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47871">
              <w:rPr>
                <w:sz w:val="16"/>
              </w:rPr>
            </w:r>
            <w:r w:rsidR="00D4787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664CD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664CD">
      <w:rPr>
        <w:noProof/>
        <w:sz w:val="16"/>
        <w:szCs w:val="16"/>
      </w:rPr>
      <w:t>9246_LS_NSNW_Regli_NMB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351FB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664C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166F0"/>
    <w:rsid w:val="00152FA2"/>
    <w:rsid w:val="0015484A"/>
    <w:rsid w:val="00175FF0"/>
    <w:rsid w:val="00175FFE"/>
    <w:rsid w:val="001972B8"/>
    <w:rsid w:val="001D232A"/>
    <w:rsid w:val="001D3B79"/>
    <w:rsid w:val="001E11A4"/>
    <w:rsid w:val="001F4142"/>
    <w:rsid w:val="00202487"/>
    <w:rsid w:val="002351FB"/>
    <w:rsid w:val="00251257"/>
    <w:rsid w:val="0025684A"/>
    <w:rsid w:val="00265616"/>
    <w:rsid w:val="002664CD"/>
    <w:rsid w:val="0026674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315D6"/>
    <w:rsid w:val="0044546D"/>
    <w:rsid w:val="00446138"/>
    <w:rsid w:val="00466241"/>
    <w:rsid w:val="00494774"/>
    <w:rsid w:val="004A67DE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B555C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43B8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7871"/>
    <w:rsid w:val="00D545D9"/>
    <w:rsid w:val="00D6799A"/>
    <w:rsid w:val="00DA105B"/>
    <w:rsid w:val="00DA234E"/>
    <w:rsid w:val="00DA3693"/>
    <w:rsid w:val="00DC77B1"/>
    <w:rsid w:val="00DD5346"/>
    <w:rsid w:val="00DE433A"/>
    <w:rsid w:val="00E120C6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68A5-D360-4615-B2F4-247468D5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2023-01-19T17:39:00Z</cp:lastPrinted>
  <dcterms:created xsi:type="dcterms:W3CDTF">2023-06-06T22:58:00Z</dcterms:created>
  <dcterms:modified xsi:type="dcterms:W3CDTF">2023-06-06T22:58:00Z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