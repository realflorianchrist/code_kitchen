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913DF4" w:rsidRDefault="00913DF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913DF4">
              <w:rPr>
                <w:szCs w:val="22"/>
              </w:rPr>
              <w:t>Yaver</w:t>
            </w:r>
            <w:proofErr w:type="spellEnd"/>
            <w:r w:rsidRPr="00913DF4">
              <w:rPr>
                <w:szCs w:val="22"/>
              </w:rPr>
              <w:t xml:space="preserve"> I&amp;S GmbH</w:t>
            </w:r>
          </w:p>
          <w:p w:rsidR="001F3A4B" w:rsidRDefault="001F3A4B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1F3A4B">
              <w:rPr>
                <w:szCs w:val="22"/>
              </w:rPr>
              <w:t xml:space="preserve">Heinz </w:t>
            </w:r>
            <w:proofErr w:type="spellStart"/>
            <w:r w:rsidRPr="001F3A4B">
              <w:rPr>
                <w:szCs w:val="22"/>
              </w:rPr>
              <w:t>Sekinger</w:t>
            </w:r>
            <w:proofErr w:type="spellEnd"/>
          </w:p>
          <w:p w:rsidR="00230D92" w:rsidRPr="00230D92" w:rsidRDefault="00230D92" w:rsidP="00230D92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30D92">
              <w:rPr>
                <w:szCs w:val="22"/>
              </w:rPr>
              <w:t>Freilagerstrasse 32</w:t>
            </w:r>
          </w:p>
          <w:p w:rsidR="0090003B" w:rsidRDefault="001F3A4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1F3A4B">
              <w:t>8047 Zürich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A136CC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CE6972">
        <w:rPr>
          <w:noProof/>
          <w:sz w:val="12"/>
          <w:szCs w:val="12"/>
        </w:rPr>
        <w:t>9246_LS_Yaver I&amp;S_Sekinger_NMB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9526A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>
        <w:t>Sekinger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39526A" w:rsidRDefault="0039526A" w:rsidP="0039526A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FF6949">
        <w:t>zum Austausch NMB</w:t>
      </w:r>
      <w:r>
        <w:t>-Ordner («roter Ordner»)</w:t>
      </w:r>
      <w:r>
        <w:tab/>
      </w:r>
      <w:r>
        <w:tab/>
        <w:t>1 Ex.</w:t>
      </w:r>
    </w:p>
    <w:p w:rsidR="0039526A" w:rsidRDefault="0039526A" w:rsidP="0039526A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E6972">
              <w:rPr>
                <w:sz w:val="16"/>
              </w:rPr>
            </w:r>
            <w:r w:rsidR="00CE697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1F3A4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1F3A4B">
      <w:rPr>
        <w:noProof/>
        <w:sz w:val="16"/>
        <w:szCs w:val="16"/>
      </w:rPr>
      <w:t>9246_LS_JSAG_Palumbo_NMB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9526A">
      <w:rPr>
        <w:sz w:val="16"/>
        <w:szCs w:val="16"/>
      </w:rPr>
      <w:t>Lautengartenstrasse 6, 4052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F3A4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30D92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9526A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82FCE"/>
    <w:rsid w:val="00693BAF"/>
    <w:rsid w:val="006B0D04"/>
    <w:rsid w:val="006C4F15"/>
    <w:rsid w:val="006D4154"/>
    <w:rsid w:val="007006EC"/>
    <w:rsid w:val="00711EA7"/>
    <w:rsid w:val="00723A66"/>
    <w:rsid w:val="00724605"/>
    <w:rsid w:val="00734194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3DF4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36CC"/>
    <w:rsid w:val="00A159D1"/>
    <w:rsid w:val="00A401DE"/>
    <w:rsid w:val="00A547F4"/>
    <w:rsid w:val="00A739D2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E6972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1439D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618AC-DE0F-4C67-A2E7-DCA523C5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2022-02-08T10:34:00Z</cp:lastPrinted>
  <dcterms:created xsi:type="dcterms:W3CDTF">2023-06-06T23:01:00Z</dcterms:created>
  <dcterms:modified xsi:type="dcterms:W3CDTF">2023-06-06T23:01:00Z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