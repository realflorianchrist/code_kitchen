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B1" w:rsidRDefault="003C20C8">
      <w:r>
        <w:t>PFS 2014.03.03</w:t>
      </w:r>
    </w:p>
    <w:p w:rsidR="00442DC8" w:rsidRDefault="00442DC8"/>
    <w:p w:rsidR="00442DC8" w:rsidRDefault="00442DC8"/>
    <w:p w:rsidR="003C20C8" w:rsidRDefault="003C20C8"/>
    <w:p w:rsidR="004A44E3" w:rsidRDefault="00C04510">
      <w:r w:rsidRPr="00442DC8">
        <w:rPr>
          <w:b/>
        </w:rPr>
        <w:t>Bankettentwässerung</w:t>
      </w:r>
      <w:r>
        <w:t xml:space="preserve"> </w:t>
      </w:r>
      <w:r w:rsidR="00442DC8">
        <w:tab/>
      </w:r>
      <w:r w:rsidR="00442DC8">
        <w:tab/>
      </w:r>
      <w:r w:rsidR="00442DC8">
        <w:tab/>
      </w:r>
      <w:r w:rsidR="00AD04B1">
        <w:tab/>
      </w:r>
      <w:r w:rsidR="00AD04B1">
        <w:tab/>
      </w:r>
      <w:r w:rsidR="00AD04B1">
        <w:tab/>
      </w:r>
      <w:r w:rsidR="00AD04B1">
        <w:tab/>
        <w:t>(s. Anhang 1)</w:t>
      </w:r>
    </w:p>
    <w:p w:rsidR="00AD04B1" w:rsidRDefault="00442DC8">
      <w:r>
        <w:t>wie im EK vorgesehen</w:t>
      </w:r>
    </w:p>
    <w:p w:rsidR="00AD04B1" w:rsidRDefault="00AD04B1"/>
    <w:p w:rsidR="00C04510" w:rsidRDefault="00AD04B1">
      <w:r>
        <w:t>Modifikation gemäss INGE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(s. Anhang 2)</w:t>
      </w:r>
    </w:p>
    <w:p w:rsidR="00C04510" w:rsidRDefault="00C04510"/>
    <w:p w:rsidR="00C04510" w:rsidRDefault="00C04510"/>
    <w:p w:rsidR="007F0F7D" w:rsidRDefault="007F0F7D"/>
    <w:p w:rsidR="007F0F7D" w:rsidRPr="001668CB" w:rsidRDefault="00442DC8">
      <w:pPr>
        <w:rPr>
          <w:b/>
        </w:rPr>
      </w:pPr>
      <w:r>
        <w:rPr>
          <w:b/>
        </w:rPr>
        <w:t xml:space="preserve">Ertüchtigen </w:t>
      </w:r>
      <w:r w:rsidR="007F0F7D" w:rsidRPr="001668CB">
        <w:rPr>
          <w:b/>
        </w:rPr>
        <w:t>Ulmendrainage</w:t>
      </w:r>
    </w:p>
    <w:p w:rsidR="007F0F7D" w:rsidRDefault="007F0F7D">
      <w:r>
        <w:t>Heutige Situation:</w:t>
      </w:r>
      <w:r w:rsidR="001668CB" w:rsidRPr="001668CB">
        <w:t xml:space="preserve"> </w:t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1668CB">
        <w:t>(s. Anhang 3)</w:t>
      </w:r>
    </w:p>
    <w:p w:rsidR="00AD04B1" w:rsidRDefault="001668CB" w:rsidP="001668CB">
      <w:r>
        <w:t xml:space="preserve">Leitung </w:t>
      </w:r>
      <w:r w:rsidR="00BA2016">
        <w:t>mit</w:t>
      </w:r>
      <w:r>
        <w:t xml:space="preserve"> </w:t>
      </w:r>
      <w:r w:rsidR="007F0F7D">
        <w:t>Durchmesser 50 mm</w:t>
      </w:r>
    </w:p>
    <w:p w:rsidR="00AD04B1" w:rsidRDefault="001668CB" w:rsidP="001668CB">
      <w:r>
        <w:t xml:space="preserve">- </w:t>
      </w:r>
      <w:r w:rsidR="007F0F7D">
        <w:t xml:space="preserve">Leitung </w:t>
      </w:r>
      <w:r w:rsidR="00442DC8">
        <w:t>nicht</w:t>
      </w:r>
      <w:r w:rsidR="007F0F7D">
        <w:t xml:space="preserve"> </w:t>
      </w:r>
      <w:r w:rsidR="00BA2016">
        <w:t>kontrollierbar</w:t>
      </w:r>
      <w:r w:rsidR="007F0F7D">
        <w:t xml:space="preserve"> </w:t>
      </w:r>
      <w:r w:rsidR="00442DC8">
        <w:t>kein</w:t>
      </w:r>
      <w:r w:rsidR="007F0F7D">
        <w:t xml:space="preserve"> Unterhalt </w:t>
      </w:r>
      <w:r>
        <w:t>möglich</w:t>
      </w:r>
    </w:p>
    <w:p w:rsidR="007F0F7D" w:rsidRDefault="001668CB" w:rsidP="001668CB">
      <w:r>
        <w:t>- Versintern der Leitung und somit eine zunehmende Verschlechterung der heutigen Situation ist wahrscheinlich (Wasseraufstau</w:t>
      </w:r>
      <w:r w:rsidR="00442DC8">
        <w:t xml:space="preserve"> </w:t>
      </w:r>
      <w:r w:rsidR="00442DC8">
        <w:sym w:font="Wingdings" w:char="F0E0"/>
      </w:r>
      <w:r w:rsidR="00442DC8">
        <w:t xml:space="preserve"> statisches Problem</w:t>
      </w:r>
      <w:r>
        <w:t xml:space="preserve">). </w:t>
      </w:r>
    </w:p>
    <w:p w:rsidR="007F0F7D" w:rsidRDefault="007F0F7D"/>
    <w:p w:rsidR="007F0F7D" w:rsidRDefault="00BA2016">
      <w:r>
        <w:t>N</w:t>
      </w:r>
      <w:r w:rsidR="001668CB">
        <w:t>eue Leitung:</w:t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1668CB">
        <w:tab/>
      </w:r>
      <w:r w:rsidR="00442DC8">
        <w:tab/>
      </w:r>
      <w:r w:rsidR="001668CB">
        <w:tab/>
      </w:r>
      <w:r w:rsidR="001668CB">
        <w:tab/>
        <w:t>(s. Anhang 4)</w:t>
      </w:r>
    </w:p>
    <w:p w:rsidR="007F0F7D" w:rsidRDefault="00BA2016">
      <w:r>
        <w:t xml:space="preserve">Leitung mit Durchmesser 125 – 200 mm </w:t>
      </w:r>
    </w:p>
    <w:p w:rsidR="007F0F7D" w:rsidRDefault="00BA2016">
      <w:r>
        <w:t xml:space="preserve">+ Leitung ist kontrollierbar ein Unterhalt ist möglich </w:t>
      </w:r>
      <w:r w:rsidR="00442DC8">
        <w:t>(keine Überraschungen)</w:t>
      </w:r>
    </w:p>
    <w:p w:rsidR="007F0F7D" w:rsidRDefault="00BA2016">
      <w:r>
        <w:t>+</w:t>
      </w:r>
      <w:r w:rsidR="00442DC8">
        <w:t xml:space="preserve"> Weniger</w:t>
      </w:r>
      <w:r>
        <w:t xml:space="preserve"> Wassereintritte in den Tunnel </w:t>
      </w:r>
    </w:p>
    <w:p w:rsidR="007F0F7D" w:rsidRDefault="007F0F7D"/>
    <w:p w:rsidR="00442DC8" w:rsidRDefault="00442DC8">
      <w:r>
        <w:t>Voraussetzung:</w:t>
      </w:r>
    </w:p>
    <w:p w:rsidR="00AD04B1" w:rsidRDefault="007F0F7D">
      <w:r>
        <w:t>Machbarkeit prüfen durch Vorversuch</w:t>
      </w:r>
    </w:p>
    <w:p w:rsidR="007F0F7D" w:rsidRDefault="007F0F7D"/>
    <w:p w:rsidR="007F0F7D" w:rsidRDefault="007F0F7D"/>
    <w:p w:rsidR="007F0F7D" w:rsidRDefault="007F0F7D"/>
    <w:p w:rsidR="00AD04B1" w:rsidRDefault="00AD04B1"/>
    <w:p w:rsidR="00AD04B1" w:rsidRDefault="00AD04B1"/>
    <w:p w:rsidR="00AD04B1" w:rsidRDefault="00AD04B1">
      <w:r>
        <w:t>Thema:</w:t>
      </w:r>
      <w:bookmarkStart w:id="0" w:name="_GoBack"/>
      <w:bookmarkEnd w:id="0"/>
    </w:p>
    <w:p w:rsidR="00AD04B1" w:rsidRDefault="00AD04B1"/>
    <w:p w:rsidR="00AD04B1" w:rsidRDefault="00AD04B1"/>
    <w:p w:rsidR="00AD04B1" w:rsidRDefault="00AD04B1"/>
    <w:p w:rsidR="00AD04B1" w:rsidRDefault="00AD04B1"/>
    <w:sectPr w:rsidR="00AD04B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0C8" w:rsidRDefault="003C20C8" w:rsidP="003C20C8">
      <w:r>
        <w:separator/>
      </w:r>
    </w:p>
  </w:endnote>
  <w:endnote w:type="continuationSeparator" w:id="0">
    <w:p w:rsidR="003C20C8" w:rsidRDefault="003C20C8" w:rsidP="003C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0C8" w:rsidRPr="003C20C8" w:rsidRDefault="003C20C8">
    <w:pPr>
      <w:pStyle w:val="Fuzeile"/>
      <w:rPr>
        <w:sz w:val="18"/>
        <w:szCs w:val="18"/>
      </w:rPr>
    </w:pPr>
    <w:r w:rsidRPr="003C20C8">
      <w:rPr>
        <w:sz w:val="18"/>
        <w:szCs w:val="18"/>
      </w:rPr>
      <w:t>9246_400_</w:t>
    </w:r>
    <w:r>
      <w:rPr>
        <w:sz w:val="18"/>
        <w:szCs w:val="18"/>
      </w:rPr>
      <w:t>P800_</w:t>
    </w:r>
    <w:r w:rsidRPr="003C20C8">
      <w:rPr>
        <w:sz w:val="18"/>
        <w:szCs w:val="18"/>
      </w:rPr>
      <w:t>PFS_2014_03_03_BäM.docx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0C8" w:rsidRDefault="003C20C8" w:rsidP="003C20C8">
      <w:r>
        <w:separator/>
      </w:r>
    </w:p>
  </w:footnote>
  <w:footnote w:type="continuationSeparator" w:id="0">
    <w:p w:rsidR="003C20C8" w:rsidRDefault="003C20C8" w:rsidP="003C2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28B8"/>
    <w:multiLevelType w:val="hybridMultilevel"/>
    <w:tmpl w:val="B0B217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10"/>
    <w:rsid w:val="001668CB"/>
    <w:rsid w:val="00270213"/>
    <w:rsid w:val="003C20C8"/>
    <w:rsid w:val="00442DC8"/>
    <w:rsid w:val="004A44E3"/>
    <w:rsid w:val="007F0F7D"/>
    <w:rsid w:val="00AD04B1"/>
    <w:rsid w:val="00BA2016"/>
    <w:rsid w:val="00C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8C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20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C20C8"/>
  </w:style>
  <w:style w:type="paragraph" w:styleId="Fuzeile">
    <w:name w:val="footer"/>
    <w:basedOn w:val="Standard"/>
    <w:link w:val="FuzeileZchn"/>
    <w:uiPriority w:val="99"/>
    <w:unhideWhenUsed/>
    <w:rsid w:val="003C20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C2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8C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20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C20C8"/>
  </w:style>
  <w:style w:type="paragraph" w:styleId="Fuzeile">
    <w:name w:val="footer"/>
    <w:basedOn w:val="Standard"/>
    <w:link w:val="FuzeileZchn"/>
    <w:uiPriority w:val="99"/>
    <w:unhideWhenUsed/>
    <w:rsid w:val="003C20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C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43D244B8.dotm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Bäumle Michael</dc:creator>
  <cp:lastModifiedBy>Bäumle Michael</cp:lastModifiedBy>
  <cp:revision>2</cp:revision>
  <dcterms:created xsi:type="dcterms:W3CDTF">2014-02-19T18:26:00Z</dcterms:created>
  <dcterms:modified xsi:type="dcterms:W3CDTF">2014-02-19T18:26:00Z</dcterms:modified>
</cp:coreProperties>
</file>