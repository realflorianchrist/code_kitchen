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C075F3" w:rsidRPr="00C075F3" w:rsidTr="00911371">
        <w:trPr>
          <w:trHeight w:hRule="exact" w:val="2552"/>
        </w:trPr>
        <w:tc>
          <w:tcPr>
            <w:tcW w:w="9494" w:type="dxa"/>
          </w:tcPr>
          <w:p w:rsidR="00FE7EEF" w:rsidRPr="00C075F3" w:rsidRDefault="00FE7EEF" w:rsidP="00FE7EEF">
            <w:bookmarkStart w:id="0" w:name="_GoBack"/>
            <w:bookmarkEnd w:id="0"/>
            <w:r w:rsidRPr="00C075F3">
              <w:t>Bundesamt für Strassen ASTRA</w:t>
            </w:r>
          </w:p>
          <w:p w:rsidR="0021512E" w:rsidRPr="00C075F3" w:rsidRDefault="0021512E" w:rsidP="00FE7EEF">
            <w:r w:rsidRPr="00C075F3">
              <w:t>Filiale Zofingen</w:t>
            </w:r>
          </w:p>
          <w:p w:rsidR="00D71A3C" w:rsidRPr="00C075F3" w:rsidRDefault="00D71A3C" w:rsidP="00FE7EEF">
            <w:r w:rsidRPr="00C075F3">
              <w:t xml:space="preserve">z.Hd. </w:t>
            </w:r>
            <w:r w:rsidR="0021512E" w:rsidRPr="00C075F3">
              <w:t>Frau Nicole Schulz</w:t>
            </w:r>
          </w:p>
          <w:p w:rsidR="00FE7EEF" w:rsidRPr="00C075F3" w:rsidRDefault="00FE7EEF" w:rsidP="00FE7EEF">
            <w:r w:rsidRPr="00C075F3">
              <w:t>Brühlstrasse 3</w:t>
            </w:r>
          </w:p>
          <w:p w:rsidR="005A3F61" w:rsidRPr="00C075F3" w:rsidRDefault="00FE7EEF" w:rsidP="00FE7EEF">
            <w:r w:rsidRPr="00C075F3">
              <w:t>4800 Zofingen</w:t>
            </w:r>
          </w:p>
        </w:tc>
      </w:tr>
      <w:tr w:rsidR="00C075F3" w:rsidRPr="00C075F3" w:rsidTr="00911371">
        <w:trPr>
          <w:trHeight w:val="919"/>
        </w:trPr>
        <w:tc>
          <w:tcPr>
            <w:tcW w:w="9494" w:type="dxa"/>
          </w:tcPr>
          <w:p w:rsidR="005A3F61" w:rsidRPr="00C075F3" w:rsidRDefault="00911371" w:rsidP="0087667A">
            <w:r w:rsidRPr="00C075F3">
              <w:t xml:space="preserve">Basel, </w:t>
            </w:r>
            <w:r w:rsidR="00190A6D">
              <w:t>31. Januar 2019</w:t>
            </w:r>
            <w:r w:rsidRPr="00C075F3">
              <w:t xml:space="preserve"> / </w:t>
            </w:r>
            <w:sdt>
              <w:sdtPr>
                <w:id w:val="188960219"/>
                <w:placeholder>
                  <w:docPart w:val="D13A9D84D5ED4F0591F37092F1708323"/>
                </w:placeholder>
                <w:text/>
              </w:sdtPr>
              <w:sdtEndPr/>
              <w:sdtContent>
                <w:r w:rsidR="0021512E" w:rsidRPr="00C075F3">
                  <w:t xml:space="preserve">7991 / </w:t>
                </w:r>
                <w:proofErr w:type="spellStart"/>
                <w:r w:rsidR="0021512E" w:rsidRPr="00C075F3">
                  <w:t>Shd</w:t>
                </w:r>
                <w:proofErr w:type="spellEnd"/>
                <w:r w:rsidR="0021512E" w:rsidRPr="00C075F3">
                  <w:t xml:space="preserve">, </w:t>
                </w:r>
                <w:proofErr w:type="spellStart"/>
                <w:r w:rsidR="0021512E" w:rsidRPr="00C075F3">
                  <w:t>DeF</w:t>
                </w:r>
                <w:proofErr w:type="spellEnd"/>
              </w:sdtContent>
            </w:sdt>
          </w:p>
          <w:p w:rsidR="000233D1" w:rsidRPr="00C075F3" w:rsidRDefault="000233D1" w:rsidP="00FE7EEF">
            <w:pPr>
              <w:rPr>
                <w:sz w:val="12"/>
                <w:szCs w:val="12"/>
              </w:rPr>
            </w:pPr>
            <w:r w:rsidRPr="00C075F3">
              <w:rPr>
                <w:sz w:val="12"/>
                <w:szCs w:val="12"/>
              </w:rPr>
              <w:fldChar w:fldCharType="begin"/>
            </w:r>
            <w:r w:rsidR="004007C5" w:rsidRPr="00C075F3">
              <w:rPr>
                <w:sz w:val="12"/>
                <w:szCs w:val="12"/>
              </w:rPr>
              <w:instrText xml:space="preserve"> FILENAME   \* CHAR</w:instrText>
            </w:r>
            <w:r w:rsidRPr="00C075F3">
              <w:rPr>
                <w:sz w:val="12"/>
                <w:szCs w:val="12"/>
              </w:rPr>
              <w:instrText xml:space="preserve">FORMAT </w:instrText>
            </w:r>
            <w:r w:rsidRPr="00C075F3">
              <w:rPr>
                <w:sz w:val="12"/>
                <w:szCs w:val="12"/>
              </w:rPr>
              <w:fldChar w:fldCharType="separate"/>
            </w:r>
            <w:r w:rsidR="00421558">
              <w:rPr>
                <w:noProof/>
                <w:sz w:val="12"/>
                <w:szCs w:val="12"/>
              </w:rPr>
              <w:t>7991_HO_EP Rh-Fr Digitalisierung_Shd-DeF_T-U_K_20190219.docx</w:t>
            </w:r>
            <w:r w:rsidRPr="00C075F3">
              <w:rPr>
                <w:sz w:val="12"/>
                <w:szCs w:val="12"/>
              </w:rPr>
              <w:fldChar w:fldCharType="end"/>
            </w:r>
          </w:p>
        </w:tc>
      </w:tr>
      <w:tr w:rsidR="00C075F3" w:rsidRPr="00C075F3" w:rsidTr="005A3F61">
        <w:tc>
          <w:tcPr>
            <w:tcW w:w="9494" w:type="dxa"/>
          </w:tcPr>
          <w:p w:rsidR="002D3FB6" w:rsidRPr="00C075F3" w:rsidRDefault="0021512E" w:rsidP="002D3FB6">
            <w:pPr>
              <w:pStyle w:val="Betreff"/>
            </w:pPr>
            <w:r w:rsidRPr="00C075F3">
              <w:t>N3 EP Rheinfelden - Frick</w:t>
            </w:r>
          </w:p>
          <w:p w:rsidR="00D71A3C" w:rsidRPr="00C075F3" w:rsidRDefault="0021512E" w:rsidP="00D71A3C">
            <w:pPr>
              <w:pStyle w:val="Betreff"/>
            </w:pPr>
            <w:r w:rsidRPr="00C075F3">
              <w:t xml:space="preserve">090063, </w:t>
            </w:r>
            <w:r w:rsidR="00997815" w:rsidRPr="00C075F3">
              <w:t>Fachbereiche T-U und K</w:t>
            </w:r>
          </w:p>
          <w:p w:rsidR="00FE7EEF" w:rsidRPr="00C075F3" w:rsidRDefault="00FE7EEF" w:rsidP="0021512E">
            <w:pPr>
              <w:pStyle w:val="Betreff"/>
            </w:pPr>
            <w:r w:rsidRPr="00C075F3">
              <w:t>Honorarangebot</w:t>
            </w:r>
            <w:r w:rsidR="00997815" w:rsidRPr="00C075F3">
              <w:t xml:space="preserve"> für Digitalisierung Archivunterlagen</w:t>
            </w:r>
          </w:p>
        </w:tc>
      </w:tr>
    </w:tbl>
    <w:p w:rsidR="00B23756" w:rsidRPr="00C075F3" w:rsidRDefault="000150FE" w:rsidP="000233D1">
      <w:pPr>
        <w:pStyle w:val="Anrede"/>
      </w:pPr>
      <w:r w:rsidRPr="00C075F3">
        <w:t xml:space="preserve">Sehr </w:t>
      </w:r>
      <w:r w:rsidR="0021512E" w:rsidRPr="00C075F3">
        <w:t>geehrte Frau Schulz</w:t>
      </w:r>
    </w:p>
    <w:p w:rsidR="00BD05A7" w:rsidRPr="00C075F3" w:rsidRDefault="0012023B" w:rsidP="0012023B">
      <w:pPr>
        <w:jc w:val="both"/>
      </w:pPr>
      <w:r w:rsidRPr="00C075F3">
        <w:t xml:space="preserve">Für Ihre </w:t>
      </w:r>
      <w:proofErr w:type="spellStart"/>
      <w:r w:rsidRPr="00C075F3">
        <w:t>Offertanfrage</w:t>
      </w:r>
      <w:proofErr w:type="spellEnd"/>
      <w:r w:rsidRPr="00C075F3">
        <w:t xml:space="preserve"> zur </w:t>
      </w:r>
      <w:r w:rsidR="00997815" w:rsidRPr="00C075F3">
        <w:t>Digitalisierung der Archivunterlagen des Abschnittes Rheinfelden – Frick, Fachbereiche T-U und K danken wir Ihnen bestens.</w:t>
      </w:r>
    </w:p>
    <w:p w:rsidR="00BD05A7" w:rsidRPr="00C075F3" w:rsidRDefault="00BD05A7" w:rsidP="00E04C5D"/>
    <w:p w:rsidR="0012023B" w:rsidRPr="00C075F3" w:rsidRDefault="0012023B" w:rsidP="00E04C5D"/>
    <w:p w:rsidR="004A321C" w:rsidRPr="00C075F3" w:rsidRDefault="00F520BF" w:rsidP="00F520BF">
      <w:pPr>
        <w:pStyle w:val="berschrift1"/>
      </w:pPr>
      <w:r w:rsidRPr="00C075F3">
        <w:t>Grundlagen</w:t>
      </w:r>
    </w:p>
    <w:p w:rsidR="00E009AB" w:rsidRPr="00C075F3" w:rsidRDefault="00E009AB" w:rsidP="00E009AB">
      <w:pPr>
        <w:pStyle w:val="Listenabsatz"/>
        <w:numPr>
          <w:ilvl w:val="0"/>
          <w:numId w:val="23"/>
        </w:numPr>
      </w:pPr>
      <w:r w:rsidRPr="00C075F3">
        <w:t>Begehung ASTRA-Archiv Zofingen vom 19. Dezember 2018 und 25. Januar 2019</w:t>
      </w:r>
    </w:p>
    <w:p w:rsidR="00E009AB" w:rsidRPr="00C075F3" w:rsidRDefault="00E009AB" w:rsidP="00E009AB">
      <w:pPr>
        <w:pStyle w:val="Listenabsatz"/>
        <w:numPr>
          <w:ilvl w:val="0"/>
          <w:numId w:val="23"/>
        </w:numPr>
      </w:pPr>
      <w:r w:rsidRPr="00C075F3">
        <w:t>Dokumentation "Filialspezifischen Vorgaben F3 Zofingen zur digitalen und physischen Ablage von Bauwerks- und Projektdokumentationen" (Ausgabe 2015 V1.0)</w:t>
      </w:r>
    </w:p>
    <w:p w:rsidR="00E009AB" w:rsidRPr="00C075F3" w:rsidRDefault="00E009AB" w:rsidP="00E009AB">
      <w:pPr>
        <w:pStyle w:val="Listenabsatz"/>
        <w:numPr>
          <w:ilvl w:val="0"/>
          <w:numId w:val="23"/>
        </w:numPr>
      </w:pPr>
      <w:r w:rsidRPr="00C075F3">
        <w:t>Dokumentation „</w:t>
      </w:r>
      <w:proofErr w:type="spellStart"/>
      <w:r w:rsidRPr="00C075F3">
        <w:t>Digiplan</w:t>
      </w:r>
      <w:proofErr w:type="spellEnd"/>
      <w:r w:rsidRPr="00C075F3">
        <w:t xml:space="preserve"> Abteilung Strasseninfrastruktur“ (Ausgabe 2014 V0.99)</w:t>
      </w:r>
    </w:p>
    <w:p w:rsidR="00E009AB" w:rsidRPr="00C075F3" w:rsidRDefault="00A4344D" w:rsidP="00A4344D">
      <w:pPr>
        <w:pStyle w:val="Listenabsatz"/>
        <w:numPr>
          <w:ilvl w:val="0"/>
          <w:numId w:val="23"/>
        </w:numPr>
      </w:pPr>
      <w:r w:rsidRPr="00C075F3">
        <w:t>Dokument "Prozess Archivierung ASTRA Zofingen (Entwurf Stand: 290.05.2017)“</w:t>
      </w:r>
    </w:p>
    <w:p w:rsidR="00A4344D" w:rsidRPr="00C075F3" w:rsidRDefault="00A4344D" w:rsidP="00A4344D">
      <w:pPr>
        <w:pStyle w:val="Listenabsatz"/>
        <w:numPr>
          <w:ilvl w:val="0"/>
          <w:numId w:val="23"/>
        </w:numPr>
      </w:pPr>
      <w:r w:rsidRPr="00C075F3">
        <w:t xml:space="preserve">Dokument "Arbeitspapier </w:t>
      </w:r>
      <w:proofErr w:type="spellStart"/>
      <w:r w:rsidRPr="00C075F3">
        <w:t>Triagierung</w:t>
      </w:r>
      <w:proofErr w:type="spellEnd"/>
      <w:r w:rsidRPr="00C075F3">
        <w:t xml:space="preserve"> Papier und Digital (</w:t>
      </w:r>
      <w:proofErr w:type="spellStart"/>
      <w:r w:rsidRPr="00C075F3">
        <w:t>Rev</w:t>
      </w:r>
      <w:proofErr w:type="spellEnd"/>
      <w:r w:rsidRPr="00C075F3">
        <w:t>. 24.01.2019)"</w:t>
      </w:r>
    </w:p>
    <w:p w:rsidR="00A4344D" w:rsidRPr="00C075F3" w:rsidRDefault="00A4344D" w:rsidP="00A4344D">
      <w:pPr>
        <w:pStyle w:val="Listenabsatz"/>
        <w:numPr>
          <w:ilvl w:val="0"/>
          <w:numId w:val="23"/>
        </w:numPr>
      </w:pPr>
      <w:r w:rsidRPr="00C075F3">
        <w:t xml:space="preserve">Festplatte mit ASTRA F3-Laufwerke Q + R (mit vorbereiteter Ablagestruktur gemäss </w:t>
      </w:r>
      <w:proofErr w:type="spellStart"/>
      <w:r w:rsidRPr="00C075F3">
        <w:t>Digiplan</w:t>
      </w:r>
      <w:proofErr w:type="spellEnd"/>
      <w:r w:rsidRPr="00C075F3">
        <w:t xml:space="preserve"> für den o.g. Abschnitt</w:t>
      </w:r>
      <w:r w:rsidR="00E22B8A" w:rsidRPr="00C075F3">
        <w:t xml:space="preserve"> </w:t>
      </w:r>
      <w:r w:rsidR="00E22B8A" w:rsidRPr="00C075F3">
        <w:rPr>
          <w:i/>
        </w:rPr>
        <w:t>-&gt; wird von Marco Hochuli erstellt, bitte noch zuko</w:t>
      </w:r>
      <w:r w:rsidR="00E22B8A" w:rsidRPr="00C075F3">
        <w:rPr>
          <w:i/>
        </w:rPr>
        <w:t>m</w:t>
      </w:r>
      <w:r w:rsidR="00E22B8A" w:rsidRPr="00C075F3">
        <w:rPr>
          <w:i/>
        </w:rPr>
        <w:t>men lassen</w:t>
      </w:r>
    </w:p>
    <w:p w:rsidR="00F520BF" w:rsidRPr="00C075F3" w:rsidRDefault="00E009AB" w:rsidP="00FE7EEF">
      <w:pPr>
        <w:pStyle w:val="Listenabsatz"/>
        <w:numPr>
          <w:ilvl w:val="0"/>
          <w:numId w:val="23"/>
        </w:numPr>
      </w:pPr>
      <w:r w:rsidRPr="00C075F3">
        <w:t>SIA Ordnung 103</w:t>
      </w:r>
    </w:p>
    <w:p w:rsidR="00F520BF" w:rsidRPr="00C075F3" w:rsidRDefault="00F520BF" w:rsidP="00F520BF">
      <w:pPr>
        <w:pStyle w:val="Fliesstext"/>
      </w:pPr>
    </w:p>
    <w:p w:rsidR="0012023B" w:rsidRPr="00C075F3" w:rsidRDefault="0012023B" w:rsidP="00F520BF">
      <w:pPr>
        <w:pStyle w:val="Fliesstext"/>
      </w:pPr>
    </w:p>
    <w:p w:rsidR="00171FDC" w:rsidRPr="00C075F3" w:rsidRDefault="00997815" w:rsidP="00171FDC">
      <w:pPr>
        <w:pStyle w:val="berschrift1"/>
        <w:ind w:left="680"/>
      </w:pPr>
      <w:r w:rsidRPr="00C075F3">
        <w:t>Ausgangslage</w:t>
      </w:r>
    </w:p>
    <w:p w:rsidR="0012023B" w:rsidRPr="00C075F3" w:rsidRDefault="00997815" w:rsidP="00FE7EEF">
      <w:pPr>
        <w:pStyle w:val="Fliesstext"/>
        <w:jc w:val="both"/>
      </w:pPr>
      <w:r w:rsidRPr="00C075F3">
        <w:t xml:space="preserve">Für den oben erwähnten Abschnitt müssen </w:t>
      </w:r>
      <w:r w:rsidR="00171FDC" w:rsidRPr="00C075F3">
        <w:t xml:space="preserve">als Grundlage für das Erhaltungskonzept </w:t>
      </w:r>
      <w:r w:rsidRPr="00C075F3">
        <w:t>die Archivunterlagen gesichtet, geprüft, gemäss neuer Ablagestruktur geordnet und digital</w:t>
      </w:r>
      <w:r w:rsidRPr="00C075F3">
        <w:t>i</w:t>
      </w:r>
      <w:r w:rsidRPr="00C075F3">
        <w:t xml:space="preserve">siert werden. </w:t>
      </w:r>
      <w:r w:rsidR="00DB4A97" w:rsidRPr="00C075F3">
        <w:t>Die Arbeiten sind dringlich auszuführen, damit der Verzug beim EK Rh-Fr in einem vertretbaren Rahmen gehalten werden kann.</w:t>
      </w:r>
    </w:p>
    <w:p w:rsidR="00E22B8A" w:rsidRPr="00C075F3" w:rsidRDefault="00C075F3" w:rsidP="00FE7EEF">
      <w:pPr>
        <w:pStyle w:val="Fliesstext"/>
        <w:jc w:val="both"/>
      </w:pPr>
      <w:r w:rsidRPr="00C075F3">
        <w:lastRenderedPageBreak/>
        <w:t>Um sicher zu stellen, dass die Archivierungs-/ Digitalisierungsarbeiten in der gleichen Struktur und Vorgehensweise wie bei Lombardi AG ausgeführt werden haben wir mit A. Bucher von Lombardi AG Rücksprache gehalten.</w:t>
      </w:r>
    </w:p>
    <w:p w:rsidR="00FE7EEF" w:rsidRPr="00C075F3" w:rsidRDefault="00FE7EEF" w:rsidP="00FE7EEF">
      <w:pPr>
        <w:pStyle w:val="Fliesstext"/>
        <w:jc w:val="both"/>
      </w:pPr>
    </w:p>
    <w:p w:rsidR="00F520BF" w:rsidRPr="00C075F3" w:rsidRDefault="00F520BF" w:rsidP="00F520BF">
      <w:pPr>
        <w:pStyle w:val="berschrift1"/>
      </w:pPr>
      <w:r w:rsidRPr="00C075F3">
        <w:t>Leistungen</w:t>
      </w:r>
    </w:p>
    <w:p w:rsidR="00DB4A97" w:rsidRPr="00C075F3" w:rsidRDefault="00DB4A97" w:rsidP="00DB4A97">
      <w:pPr>
        <w:pStyle w:val="Fliesstext"/>
      </w:pPr>
    </w:p>
    <w:p w:rsidR="00F520BF" w:rsidRPr="00C075F3" w:rsidRDefault="00171FDC" w:rsidP="002D3FB6">
      <w:pPr>
        <w:pStyle w:val="berschrift2"/>
        <w:ind w:left="680" w:hanging="680"/>
        <w:rPr>
          <w:color w:val="auto"/>
        </w:rPr>
      </w:pPr>
      <w:r w:rsidRPr="00C075F3">
        <w:rPr>
          <w:color w:val="auto"/>
        </w:rPr>
        <w:t>Vorgehenskonzept</w:t>
      </w:r>
    </w:p>
    <w:p w:rsidR="00A81211" w:rsidRPr="00C075F3" w:rsidRDefault="00DB4A97" w:rsidP="00F520BF">
      <w:pPr>
        <w:pStyle w:val="Fliesstext"/>
      </w:pPr>
      <w:r w:rsidRPr="00C075F3">
        <w:t>Damit einerseits die Arbeiten parallel und gleichzeitig mit der allgemeinen Archivi</w:t>
      </w:r>
      <w:r w:rsidRPr="00C075F3">
        <w:t>e</w:t>
      </w:r>
      <w:r w:rsidRPr="00C075F3">
        <w:t>rung/Digitalisierung des Archivs vorgenommen werden kann und anderseits ein effizie</w:t>
      </w:r>
      <w:r w:rsidRPr="00C075F3">
        <w:t>n</w:t>
      </w:r>
      <w:r w:rsidRPr="00C075F3">
        <w:t>ter Ablauf gewährleistet werden kann, werden die Arbeiten bei uns im Hause durchg</w:t>
      </w:r>
      <w:r w:rsidRPr="00C075F3">
        <w:t>e</w:t>
      </w:r>
      <w:r w:rsidRPr="00C075F3">
        <w:t>führt. Die ins Projekt EP Rh-Fr involvierten Mitarbeiter können somit optimal in den Pr</w:t>
      </w:r>
      <w:r w:rsidRPr="00C075F3">
        <w:t>o</w:t>
      </w:r>
      <w:r w:rsidRPr="00C075F3">
        <w:t>zess, insbesondere in die Sichtung und Triage der Unterlagen eingebunden werden.</w:t>
      </w:r>
    </w:p>
    <w:p w:rsidR="00A82780" w:rsidRPr="00C075F3" w:rsidRDefault="00A82780" w:rsidP="00A82780">
      <w:pPr>
        <w:pStyle w:val="AufzhlungFliesst"/>
        <w:numPr>
          <w:ilvl w:val="0"/>
          <w:numId w:val="0"/>
        </w:numPr>
        <w:ind w:left="1106" w:hanging="426"/>
      </w:pPr>
    </w:p>
    <w:p w:rsidR="00A82780" w:rsidRPr="00C075F3" w:rsidRDefault="00171FDC" w:rsidP="00A82780">
      <w:pPr>
        <w:pStyle w:val="berschrift2"/>
        <w:ind w:left="680" w:hanging="680"/>
        <w:rPr>
          <w:color w:val="auto"/>
        </w:rPr>
      </w:pPr>
      <w:r w:rsidRPr="00C075F3">
        <w:rPr>
          <w:color w:val="auto"/>
        </w:rPr>
        <w:t>Leistungen</w:t>
      </w:r>
    </w:p>
    <w:p w:rsidR="00A4344D" w:rsidRPr="00A4344D" w:rsidRDefault="00A4344D" w:rsidP="00A4344D">
      <w:pPr>
        <w:numPr>
          <w:ilvl w:val="0"/>
          <w:numId w:val="5"/>
        </w:numPr>
        <w:spacing w:after="20"/>
        <w:jc w:val="both"/>
      </w:pPr>
      <w:r w:rsidRPr="00A4344D">
        <w:t xml:space="preserve">Besorgung/ Transport Archivunterlagen inkl. Vollständigkeitsprüfung </w:t>
      </w:r>
    </w:p>
    <w:p w:rsidR="00A4344D" w:rsidRPr="00C075F3" w:rsidRDefault="00A4344D" w:rsidP="00A4344D">
      <w:pPr>
        <w:pStyle w:val="AufzhlungFliesst"/>
      </w:pPr>
      <w:r w:rsidRPr="00C075F3">
        <w:t xml:space="preserve">Prüfung vorhandener Archivunterlagen auf </w:t>
      </w:r>
      <w:r w:rsidR="00E22B8A" w:rsidRPr="00C075F3">
        <w:t xml:space="preserve">bereitgestellter </w:t>
      </w:r>
      <w:r w:rsidRPr="00C075F3">
        <w:t>Festplatte gem. Arbeit</w:t>
      </w:r>
      <w:r w:rsidRPr="00C075F3">
        <w:t>s</w:t>
      </w:r>
      <w:r w:rsidRPr="00C075F3">
        <w:t>prozess "Q-Check Daten in Ordnung" aus Grundlage [</w:t>
      </w:r>
      <w:r w:rsidR="00C075F3" w:rsidRPr="00C075F3">
        <w:t>4</w:t>
      </w:r>
      <w:r w:rsidR="004F3540" w:rsidRPr="00C075F3">
        <w:t>]</w:t>
      </w:r>
      <w:r w:rsidRPr="00C075F3">
        <w:t>.</w:t>
      </w:r>
    </w:p>
    <w:p w:rsidR="004F3540" w:rsidRPr="00C075F3" w:rsidRDefault="004F3540" w:rsidP="004F3540">
      <w:pPr>
        <w:pStyle w:val="AufzhlungFliesst"/>
      </w:pPr>
      <w:r w:rsidRPr="00C075F3">
        <w:t>"Bearbeitung Schritt 1" gem. Grundlage [</w:t>
      </w:r>
      <w:r w:rsidR="00C075F3" w:rsidRPr="00C075F3">
        <w:t>4</w:t>
      </w:r>
      <w:r w:rsidRPr="00C075F3">
        <w:t>]. inkl. digitaler Triage. Umwandeln der D</w:t>
      </w:r>
      <w:r w:rsidRPr="00C075F3">
        <w:t>a</w:t>
      </w:r>
      <w:r w:rsidRPr="00C075F3">
        <w:t>ten in PDFA-Format.</w:t>
      </w:r>
    </w:p>
    <w:p w:rsidR="004F3540" w:rsidRPr="00C075F3" w:rsidRDefault="004F3540" w:rsidP="004F3540">
      <w:pPr>
        <w:pStyle w:val="AufzhlungFliesst"/>
      </w:pPr>
      <w:r w:rsidRPr="00C075F3">
        <w:t>Klärung Fragen mit ASTRA bzgl. Dateien aus digitaler Triage</w:t>
      </w:r>
    </w:p>
    <w:p w:rsidR="004F3540" w:rsidRPr="00C075F3" w:rsidRDefault="004F3540" w:rsidP="004F3540">
      <w:pPr>
        <w:pStyle w:val="AufzhlungFliesst"/>
      </w:pPr>
      <w:r w:rsidRPr="00C075F3">
        <w:t xml:space="preserve">Begutachtung und Beurteilung der einzelnen Dokumente pro Schachtel und </w:t>
      </w:r>
      <w:proofErr w:type="spellStart"/>
      <w:r w:rsidRPr="00C075F3">
        <w:t>triagi</w:t>
      </w:r>
      <w:r w:rsidRPr="00C075F3">
        <w:t>e</w:t>
      </w:r>
      <w:r w:rsidRPr="00C075F3">
        <w:t>ren</w:t>
      </w:r>
      <w:proofErr w:type="spellEnd"/>
      <w:r w:rsidRPr="00C075F3">
        <w:t xml:space="preserve"> der Unterlagen in folgende "Stapel" unter Zuhilfenahme von Grundlage [</w:t>
      </w:r>
      <w:r w:rsidR="00C075F3" w:rsidRPr="00C075F3">
        <w:t>5</w:t>
      </w:r>
      <w:r w:rsidRPr="00C075F3">
        <w:t>]:</w:t>
      </w:r>
    </w:p>
    <w:p w:rsidR="00A4344D" w:rsidRPr="00C075F3" w:rsidRDefault="00A4344D" w:rsidP="004F3540">
      <w:pPr>
        <w:numPr>
          <w:ilvl w:val="3"/>
          <w:numId w:val="24"/>
        </w:numPr>
        <w:spacing w:after="20"/>
        <w:jc w:val="both"/>
      </w:pPr>
      <w:r w:rsidRPr="00A4344D">
        <w:t>Dokumente, die in der Filiale Zofingen zu archivieren sind</w:t>
      </w:r>
    </w:p>
    <w:p w:rsidR="004F3540" w:rsidRPr="00A4344D" w:rsidRDefault="004F3540" w:rsidP="004F3540">
      <w:pPr>
        <w:numPr>
          <w:ilvl w:val="3"/>
          <w:numId w:val="24"/>
        </w:numPr>
        <w:spacing w:after="20"/>
        <w:jc w:val="both"/>
      </w:pPr>
      <w:r w:rsidRPr="00C075F3">
        <w:t>Unterlagen Verjährung</w:t>
      </w:r>
    </w:p>
    <w:p w:rsidR="004F3540" w:rsidRPr="00C075F3" w:rsidRDefault="004F3540" w:rsidP="004F3540">
      <w:pPr>
        <w:numPr>
          <w:ilvl w:val="3"/>
          <w:numId w:val="24"/>
        </w:numPr>
        <w:spacing w:after="20"/>
        <w:jc w:val="both"/>
      </w:pPr>
      <w:r w:rsidRPr="00C075F3">
        <w:t>Unterlagen Dritte (Gebietseinheit, Kantone, Bundesarchiv, Baupolizei)</w:t>
      </w:r>
    </w:p>
    <w:p w:rsidR="004F3540" w:rsidRPr="00C075F3" w:rsidRDefault="004F3540" w:rsidP="004F3540">
      <w:pPr>
        <w:numPr>
          <w:ilvl w:val="3"/>
          <w:numId w:val="24"/>
        </w:numPr>
        <w:spacing w:after="20"/>
        <w:jc w:val="both"/>
      </w:pPr>
      <w:r w:rsidRPr="00C075F3">
        <w:t>Unterlagen anderer Ablageorte im ASTRA (Landerwerb, KUBA)</w:t>
      </w:r>
    </w:p>
    <w:p w:rsidR="004F3540" w:rsidRPr="00C075F3" w:rsidRDefault="004F3540" w:rsidP="004F3540">
      <w:pPr>
        <w:numPr>
          <w:ilvl w:val="3"/>
          <w:numId w:val="24"/>
        </w:numPr>
        <w:spacing w:after="20"/>
        <w:jc w:val="both"/>
      </w:pPr>
      <w:r w:rsidRPr="00C075F3">
        <w:t>Unterlagen weiss nicht wohin</w:t>
      </w:r>
    </w:p>
    <w:p w:rsidR="00A4344D" w:rsidRPr="00A4344D" w:rsidRDefault="004F3540" w:rsidP="004F3540">
      <w:pPr>
        <w:numPr>
          <w:ilvl w:val="3"/>
          <w:numId w:val="24"/>
        </w:numPr>
        <w:spacing w:after="20"/>
        <w:jc w:val="both"/>
      </w:pPr>
      <w:r w:rsidRPr="00C075F3">
        <w:t>Unterlagen Müll</w:t>
      </w:r>
    </w:p>
    <w:p w:rsidR="004F3540" w:rsidRPr="00C075F3" w:rsidRDefault="004F3540" w:rsidP="004F3540">
      <w:pPr>
        <w:pStyle w:val="AufzhlungFliesst"/>
      </w:pPr>
      <w:r w:rsidRPr="00C075F3">
        <w:t>Zwischenbesprechungen mit ASTRA</w:t>
      </w:r>
    </w:p>
    <w:p w:rsidR="004F3540" w:rsidRPr="00C075F3" w:rsidRDefault="00A4344D" w:rsidP="004F3540">
      <w:pPr>
        <w:pStyle w:val="AufzhlungFliesst"/>
      </w:pPr>
      <w:r w:rsidRPr="00C075F3">
        <w:t>Einscannen der Unterlagen aus Stapel a)</w:t>
      </w:r>
      <w:r w:rsidR="004F3540" w:rsidRPr="00C075F3">
        <w:t xml:space="preserve"> (Ausgabeformat: PDFA)</w:t>
      </w:r>
    </w:p>
    <w:p w:rsidR="00A4344D" w:rsidRPr="00A4344D" w:rsidRDefault="00A4344D" w:rsidP="00A4344D">
      <w:pPr>
        <w:numPr>
          <w:ilvl w:val="0"/>
          <w:numId w:val="5"/>
        </w:numPr>
        <w:spacing w:after="20"/>
        <w:jc w:val="both"/>
      </w:pPr>
      <w:r w:rsidRPr="00A4344D">
        <w:t>Zuordnung und Datei-Beschriftung der digitalen Unterlagen gemäss Dokumentat</w:t>
      </w:r>
      <w:r w:rsidRPr="00A4344D">
        <w:t>i</w:t>
      </w:r>
      <w:r w:rsidRPr="00A4344D">
        <w:t>on/Vorgaben</w:t>
      </w:r>
      <w:r w:rsidR="00E7182C" w:rsidRPr="00C075F3">
        <w:t xml:space="preserve"> aus [2]</w:t>
      </w:r>
    </w:p>
    <w:p w:rsidR="00A4344D" w:rsidRPr="00A4344D" w:rsidRDefault="00A4344D" w:rsidP="00A4344D">
      <w:pPr>
        <w:numPr>
          <w:ilvl w:val="0"/>
          <w:numId w:val="5"/>
        </w:numPr>
        <w:spacing w:after="20"/>
        <w:jc w:val="both"/>
      </w:pPr>
      <w:r w:rsidRPr="00A4344D">
        <w:t>Erstellen Dokumentenverzeichnisse digital und physisch gemäss Dokumentat</w:t>
      </w:r>
      <w:r w:rsidRPr="00A4344D">
        <w:t>i</w:t>
      </w:r>
      <w:r w:rsidRPr="00A4344D">
        <w:t>on/Vorgaben</w:t>
      </w:r>
      <w:r w:rsidR="00E7182C" w:rsidRPr="00C075F3">
        <w:t xml:space="preserve"> aus [2]</w:t>
      </w:r>
    </w:p>
    <w:p w:rsidR="00A4344D" w:rsidRPr="00C075F3" w:rsidRDefault="004F3540" w:rsidP="00A4344D">
      <w:pPr>
        <w:pStyle w:val="AufzhlungFliesst"/>
        <w:jc w:val="both"/>
      </w:pPr>
      <w:r w:rsidRPr="00C075F3">
        <w:t>Rücktransport und Einsortieren Archivunterlagen + Festplatten inkl. Vollständigkeit</w:t>
      </w:r>
      <w:r w:rsidRPr="00C075F3">
        <w:t>s</w:t>
      </w:r>
      <w:r w:rsidRPr="00C075F3">
        <w:t>prüfung</w:t>
      </w:r>
    </w:p>
    <w:p w:rsidR="004F3540" w:rsidRPr="00A4344D" w:rsidRDefault="004F3540" w:rsidP="004F3540">
      <w:pPr>
        <w:pStyle w:val="AufzhlungFliesst"/>
        <w:numPr>
          <w:ilvl w:val="0"/>
          <w:numId w:val="0"/>
        </w:numPr>
        <w:ind w:left="680"/>
        <w:jc w:val="both"/>
      </w:pPr>
    </w:p>
    <w:p w:rsidR="00DB4A97" w:rsidRPr="00C075F3" w:rsidRDefault="00DB4A97" w:rsidP="00DB4A97">
      <w:pPr>
        <w:pStyle w:val="berschrift2"/>
        <w:rPr>
          <w:color w:val="auto"/>
        </w:rPr>
      </w:pPr>
      <w:r w:rsidRPr="00C075F3">
        <w:rPr>
          <w:color w:val="auto"/>
        </w:rPr>
        <w:t>Abzugebende Unterlagen</w:t>
      </w:r>
    </w:p>
    <w:p w:rsidR="00A81211" w:rsidRPr="00C075F3" w:rsidRDefault="004F3540" w:rsidP="00E7182C">
      <w:pPr>
        <w:numPr>
          <w:ilvl w:val="0"/>
          <w:numId w:val="5"/>
        </w:numPr>
        <w:spacing w:after="20"/>
        <w:jc w:val="both"/>
      </w:pPr>
      <w:r w:rsidRPr="00C075F3">
        <w:t xml:space="preserve">Papier- und Digital-Archiv des Unterhaltsabschnittes </w:t>
      </w:r>
      <w:r w:rsidR="00E7182C" w:rsidRPr="00C075F3">
        <w:t xml:space="preserve"> Rheinfelden – Frick </w:t>
      </w:r>
      <w:r w:rsidRPr="00C075F3">
        <w:t>gem. den o.g. Vorgaben/ Anforderungen</w:t>
      </w:r>
      <w:r w:rsidR="00E7182C" w:rsidRPr="00C075F3">
        <w:t xml:space="preserve"> aus [2]</w:t>
      </w:r>
    </w:p>
    <w:p w:rsidR="004F3540" w:rsidRPr="00C075F3" w:rsidRDefault="00D63BEA" w:rsidP="004F3540">
      <w:pPr>
        <w:numPr>
          <w:ilvl w:val="0"/>
          <w:numId w:val="5"/>
        </w:numPr>
        <w:spacing w:after="20"/>
        <w:jc w:val="both"/>
      </w:pPr>
      <w:r w:rsidRPr="00C075F3">
        <w:t xml:space="preserve">Unterlagen </w:t>
      </w:r>
      <w:r w:rsidR="00E7182C" w:rsidRPr="00C075F3">
        <w:t>der</w:t>
      </w:r>
      <w:r w:rsidRPr="00C075F3">
        <w:t xml:space="preserve"> anderen Triage-Stapel zur Weiterverteilung durch das ASTRA</w:t>
      </w:r>
    </w:p>
    <w:p w:rsidR="00F520BF" w:rsidRPr="00C075F3" w:rsidRDefault="00F520BF" w:rsidP="00F520BF">
      <w:pPr>
        <w:pStyle w:val="berschrift1"/>
      </w:pPr>
      <w:r w:rsidRPr="00C075F3">
        <w:lastRenderedPageBreak/>
        <w:t>Projektorganisation</w:t>
      </w:r>
    </w:p>
    <w:p w:rsidR="00F520BF" w:rsidRPr="00C075F3" w:rsidRDefault="00A81211" w:rsidP="00F520BF">
      <w:pPr>
        <w:pStyle w:val="Fliesstext"/>
        <w:tabs>
          <w:tab w:val="left" w:pos="4253"/>
          <w:tab w:val="right" w:pos="9356"/>
        </w:tabs>
      </w:pPr>
      <w:r w:rsidRPr="00C075F3">
        <w:t>Projektleiter</w:t>
      </w:r>
      <w:r w:rsidR="00F520BF" w:rsidRPr="00C075F3">
        <w:tab/>
      </w:r>
      <w:r w:rsidR="00DB4A97" w:rsidRPr="00C075F3">
        <w:t>Beat Schädler</w:t>
      </w:r>
      <w:r w:rsidRPr="00C075F3">
        <w:tab/>
      </w:r>
      <w:r w:rsidR="00F520BF" w:rsidRPr="00C075F3">
        <w:t>Kat.</w:t>
      </w:r>
      <w:r w:rsidRPr="00C075F3">
        <w:t xml:space="preserve"> B</w:t>
      </w:r>
    </w:p>
    <w:p w:rsidR="00DB4A97" w:rsidRPr="00C075F3" w:rsidRDefault="00DB4A97" w:rsidP="00F520BF">
      <w:pPr>
        <w:pStyle w:val="Fliesstext"/>
        <w:tabs>
          <w:tab w:val="left" w:pos="4253"/>
          <w:tab w:val="right" w:pos="9356"/>
        </w:tabs>
      </w:pPr>
      <w:r w:rsidRPr="00C075F3">
        <w:t>Sachbearbeiterin T-U</w:t>
      </w:r>
      <w:r w:rsidRPr="00C075F3">
        <w:tab/>
        <w:t>Maria Mendoza</w:t>
      </w:r>
      <w:r w:rsidRPr="00C075F3">
        <w:tab/>
        <w:t>Kat. C</w:t>
      </w:r>
    </w:p>
    <w:p w:rsidR="00A81211" w:rsidRPr="00C075F3" w:rsidRDefault="00A81211" w:rsidP="00F520BF">
      <w:pPr>
        <w:pStyle w:val="Fliesstext"/>
        <w:tabs>
          <w:tab w:val="left" w:pos="4253"/>
          <w:tab w:val="right" w:pos="9356"/>
        </w:tabs>
      </w:pPr>
      <w:r w:rsidRPr="00C075F3">
        <w:t>Sachb</w:t>
      </w:r>
      <w:r w:rsidR="00DB4A97" w:rsidRPr="00C075F3">
        <w:t>earbeiterin K</w:t>
      </w:r>
      <w:r w:rsidR="00DB4A97" w:rsidRPr="00C075F3">
        <w:tab/>
        <w:t xml:space="preserve">Jessica </w:t>
      </w:r>
      <w:r w:rsidR="00D63BEA" w:rsidRPr="00C075F3">
        <w:t>Tsoulfas</w:t>
      </w:r>
      <w:r w:rsidR="00DB4A97" w:rsidRPr="00C075F3">
        <w:tab/>
        <w:t>Kat. C</w:t>
      </w:r>
    </w:p>
    <w:p w:rsidR="00D63BEA" w:rsidRPr="00C075F3" w:rsidRDefault="00D63BEA" w:rsidP="00D63BEA">
      <w:pPr>
        <w:pStyle w:val="Fliesstext"/>
        <w:tabs>
          <w:tab w:val="left" w:pos="4253"/>
          <w:tab w:val="right" w:pos="9356"/>
        </w:tabs>
      </w:pPr>
      <w:proofErr w:type="spellStart"/>
      <w:r w:rsidRPr="00C075F3">
        <w:t>Reprographin</w:t>
      </w:r>
      <w:proofErr w:type="spellEnd"/>
      <w:r w:rsidRPr="00C075F3">
        <w:tab/>
        <w:t>Brigitte Eilers</w:t>
      </w:r>
      <w:r w:rsidRPr="00C075F3">
        <w:tab/>
        <w:t>Kat. E</w:t>
      </w:r>
    </w:p>
    <w:p w:rsidR="00D63BEA" w:rsidRPr="00C075F3" w:rsidRDefault="00D63BEA" w:rsidP="00D63BEA">
      <w:pPr>
        <w:pStyle w:val="Fliesstext"/>
        <w:tabs>
          <w:tab w:val="left" w:pos="4253"/>
          <w:tab w:val="right" w:pos="9356"/>
        </w:tabs>
      </w:pPr>
      <w:r w:rsidRPr="00C075F3">
        <w:t xml:space="preserve">Zeichner / </w:t>
      </w:r>
      <w:proofErr w:type="spellStart"/>
      <w:r w:rsidRPr="00C075F3">
        <w:t>Konstr</w:t>
      </w:r>
      <w:proofErr w:type="spellEnd"/>
      <w:r w:rsidRPr="00C075F3">
        <w:t>.</w:t>
      </w:r>
      <w:r w:rsidRPr="00C075F3">
        <w:tab/>
        <w:t>Diverse</w:t>
      </w:r>
      <w:r w:rsidRPr="00C075F3">
        <w:tab/>
        <w:t>Kat. F</w:t>
      </w:r>
    </w:p>
    <w:p w:rsidR="00A81211" w:rsidRPr="00C075F3" w:rsidRDefault="00D63BEA" w:rsidP="00D63BEA">
      <w:pPr>
        <w:pStyle w:val="Fliesstext"/>
        <w:tabs>
          <w:tab w:val="left" w:pos="4253"/>
          <w:tab w:val="right" w:pos="9356"/>
        </w:tabs>
      </w:pPr>
      <w:r w:rsidRPr="00C075F3">
        <w:t>Lehrling</w:t>
      </w:r>
      <w:r w:rsidRPr="00C075F3">
        <w:tab/>
        <w:t>Diverse</w:t>
      </w:r>
      <w:r w:rsidRPr="00C075F3">
        <w:tab/>
        <w:t>Kat. G1</w:t>
      </w:r>
    </w:p>
    <w:p w:rsidR="00F520BF" w:rsidRPr="00C075F3" w:rsidRDefault="00F520BF" w:rsidP="00D63BEA">
      <w:pPr>
        <w:pStyle w:val="Fliesstext"/>
        <w:tabs>
          <w:tab w:val="left" w:pos="4253"/>
          <w:tab w:val="right" w:pos="9356"/>
        </w:tabs>
      </w:pPr>
    </w:p>
    <w:p w:rsidR="00A81211" w:rsidRPr="00C075F3" w:rsidRDefault="00A81211" w:rsidP="00F520BF">
      <w:pPr>
        <w:pStyle w:val="Fliesstext"/>
      </w:pPr>
    </w:p>
    <w:p w:rsidR="00F520BF" w:rsidRPr="00C075F3" w:rsidRDefault="00F520BF" w:rsidP="00F520BF">
      <w:pPr>
        <w:pStyle w:val="berschrift1"/>
      </w:pPr>
      <w:r w:rsidRPr="00C075F3">
        <w:t>Aufwandschätzung und Honorar</w:t>
      </w:r>
    </w:p>
    <w:p w:rsidR="00DB4A97" w:rsidRPr="00C075F3" w:rsidRDefault="00DB4A97" w:rsidP="0012023B">
      <w:pPr>
        <w:pStyle w:val="berschrift2"/>
        <w:ind w:left="680" w:hanging="680"/>
        <w:rPr>
          <w:color w:val="auto"/>
        </w:rPr>
      </w:pPr>
      <w:r w:rsidRPr="00C075F3">
        <w:rPr>
          <w:color w:val="auto"/>
        </w:rPr>
        <w:t>Honoraraufwand</w:t>
      </w:r>
    </w:p>
    <w:bookmarkStart w:id="1" w:name="_MON_1610460140"/>
    <w:bookmarkEnd w:id="1"/>
    <w:p w:rsidR="00E45C11" w:rsidRPr="00C075F3" w:rsidRDefault="00E57F80" w:rsidP="00E45C11">
      <w:pPr>
        <w:pStyle w:val="Fliesstext"/>
      </w:pPr>
      <w:r w:rsidRPr="00C075F3">
        <w:object w:dxaOrig="8731" w:dyaOrig="1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4pt;height:72.65pt" o:ole="">
            <v:imagedata r:id="rId9" o:title=""/>
          </v:shape>
          <o:OLEObject Type="Embed" ProgID="Excel.Sheet.12" ShapeID="_x0000_i1025" DrawAspect="Content" ObjectID="_1612080774" r:id="rId10"/>
        </w:object>
      </w:r>
    </w:p>
    <w:p w:rsidR="00E45C11" w:rsidRPr="00C075F3" w:rsidRDefault="00E45C11" w:rsidP="00E45C11">
      <w:pPr>
        <w:pStyle w:val="Fliesstext"/>
      </w:pPr>
    </w:p>
    <w:bookmarkStart w:id="2" w:name="_MON_1567604853"/>
    <w:bookmarkEnd w:id="2"/>
    <w:p w:rsidR="00E45C11" w:rsidRPr="00C075F3" w:rsidRDefault="00E57F80" w:rsidP="00E45C11">
      <w:pPr>
        <w:pStyle w:val="Fliesstext"/>
      </w:pPr>
      <w:r w:rsidRPr="00C075F3">
        <w:object w:dxaOrig="8698" w:dyaOrig="3588">
          <v:shape id="_x0000_i1026" type="#_x0000_t75" style="width:435.75pt;height:179.05pt" o:ole="">
            <v:imagedata r:id="rId11" o:title=""/>
          </v:shape>
          <o:OLEObject Type="Embed" ProgID="Excel.Sheet.12" ShapeID="_x0000_i1026" DrawAspect="Content" ObjectID="_1612080775" r:id="rId12"/>
        </w:object>
      </w:r>
    </w:p>
    <w:p w:rsidR="00DB4A97" w:rsidRPr="00C075F3" w:rsidRDefault="00C21CBF" w:rsidP="00C21CBF">
      <w:pPr>
        <w:pStyle w:val="Fliesstext"/>
      </w:pPr>
      <w:r w:rsidRPr="00C075F3">
        <w:t xml:space="preserve">In der Beilage ist </w:t>
      </w:r>
      <w:r w:rsidR="00DB4A97" w:rsidRPr="00C075F3">
        <w:t>Detailkalkulation</w:t>
      </w:r>
      <w:r w:rsidRPr="00C075F3">
        <w:t xml:space="preserve"> ersichtlich.</w:t>
      </w:r>
    </w:p>
    <w:p w:rsidR="00DB4A97" w:rsidRPr="00C075F3" w:rsidRDefault="00DB4A97" w:rsidP="00DB4A97">
      <w:pPr>
        <w:pStyle w:val="Fliesstext"/>
      </w:pPr>
    </w:p>
    <w:p w:rsidR="0012023B" w:rsidRPr="00C075F3" w:rsidRDefault="00DB4A97" w:rsidP="0012023B">
      <w:pPr>
        <w:pStyle w:val="berschrift2"/>
        <w:ind w:left="680" w:hanging="680"/>
        <w:rPr>
          <w:color w:val="auto"/>
        </w:rPr>
      </w:pPr>
      <w:r w:rsidRPr="00C075F3">
        <w:rPr>
          <w:color w:val="auto"/>
        </w:rPr>
        <w:t>Nebenkosten</w:t>
      </w:r>
    </w:p>
    <w:p w:rsidR="00C21CBF" w:rsidRDefault="00F520BF" w:rsidP="00C21CBF">
      <w:pPr>
        <w:pStyle w:val="Fliesstext"/>
      </w:pPr>
      <w:r w:rsidRPr="00C075F3">
        <w:t xml:space="preserve">Wir schlagen eine Abrechnung gemäss den </w:t>
      </w:r>
      <w:r w:rsidR="001731D9" w:rsidRPr="00C075F3">
        <w:t>Ansätzen unserer Firma</w:t>
      </w:r>
      <w:r w:rsidRPr="00C075F3">
        <w:t xml:space="preserve"> abzüg</w:t>
      </w:r>
      <w:r w:rsidR="00A82780" w:rsidRPr="00C075F3">
        <w:t>lich eines R</w:t>
      </w:r>
      <w:r w:rsidR="00A82780" w:rsidRPr="00C075F3">
        <w:t>a</w:t>
      </w:r>
      <w:r w:rsidR="00A82780" w:rsidRPr="00C075F3">
        <w:t xml:space="preserve">batts von </w:t>
      </w:r>
      <w:r w:rsidR="00DB4A97" w:rsidRPr="00C075F3">
        <w:t>1</w:t>
      </w:r>
      <w:r w:rsidR="001731D9" w:rsidRPr="00C075F3">
        <w:t>5 %</w:t>
      </w:r>
      <w:r w:rsidR="00A82780" w:rsidRPr="00C075F3">
        <w:t xml:space="preserve">, </w:t>
      </w:r>
      <w:r w:rsidR="00DB4A97" w:rsidRPr="00C075F3">
        <w:t>sowie eine pauschale Abgeltung d</w:t>
      </w:r>
      <w:r w:rsidR="001731D9" w:rsidRPr="00C075F3">
        <w:t xml:space="preserve">er Nebenkosten im Umfang von 2% des </w:t>
      </w:r>
      <w:r w:rsidR="00D63BEA" w:rsidRPr="00C075F3">
        <w:t>Honorars</w:t>
      </w:r>
      <w:r w:rsidR="001731D9" w:rsidRPr="00C075F3">
        <w:t xml:space="preserve"> vor.</w:t>
      </w:r>
      <w:r w:rsidR="00C21CBF" w:rsidRPr="00C075F3">
        <w:t xml:space="preserve"> An Nebenkosten fallen insbesondere die Transportkosten, sowie Ko</w:t>
      </w:r>
      <w:r w:rsidR="00C21CBF" w:rsidRPr="00C075F3">
        <w:t>s</w:t>
      </w:r>
      <w:r w:rsidR="00C21CBF" w:rsidRPr="00C075F3">
        <w:t>ten für einzelne Papier und Planplots auf Bestellung des Auftraggebers an (Dokumente</w:t>
      </w:r>
      <w:r w:rsidR="00C21CBF" w:rsidRPr="00C075F3">
        <w:t>n</w:t>
      </w:r>
      <w:r w:rsidR="00C21CBF" w:rsidRPr="00C075F3">
        <w:t>verzeichnisse, Ordnerrücken, etc.).</w:t>
      </w:r>
    </w:p>
    <w:p w:rsidR="00E57F80" w:rsidRPr="00C075F3" w:rsidRDefault="00E57F80" w:rsidP="00C21CBF">
      <w:pPr>
        <w:pStyle w:val="Fliesstext"/>
      </w:pPr>
    </w:p>
    <w:p w:rsidR="00F520BF" w:rsidRPr="00C075F3" w:rsidRDefault="0087667A" w:rsidP="0087667A">
      <w:pPr>
        <w:pStyle w:val="berschrift1"/>
      </w:pPr>
      <w:r w:rsidRPr="00C075F3">
        <w:t>Termine</w:t>
      </w:r>
    </w:p>
    <w:p w:rsidR="00D71A3C" w:rsidRPr="00C075F3" w:rsidRDefault="001731D9" w:rsidP="00D71A3C">
      <w:pPr>
        <w:pStyle w:val="Fliesstext"/>
      </w:pPr>
      <w:r w:rsidRPr="00C075F3">
        <w:t>Ab Auftragserteilung rechnen wir mit einem Aufwand von ca</w:t>
      </w:r>
      <w:r w:rsidR="00D63BEA" w:rsidRPr="00C075F3">
        <w:t>.</w:t>
      </w:r>
      <w:r w:rsidRPr="00C075F3">
        <w:t xml:space="preserve"> </w:t>
      </w:r>
      <w:r w:rsidR="00E7182C" w:rsidRPr="00C075F3">
        <w:t>4-5</w:t>
      </w:r>
      <w:r w:rsidRPr="00C075F3">
        <w:t xml:space="preserve"> </w:t>
      </w:r>
      <w:r w:rsidR="006823ED" w:rsidRPr="00C075F3">
        <w:t>Monate</w:t>
      </w:r>
      <w:r w:rsidRPr="00C075F3">
        <w:t>.</w:t>
      </w:r>
    </w:p>
    <w:p w:rsidR="00D71A3C" w:rsidRPr="00F520BF" w:rsidRDefault="00D71A3C" w:rsidP="00D71A3C">
      <w:pPr>
        <w:pStyle w:val="Fliesstext"/>
      </w:pPr>
    </w:p>
    <w:p w:rsidR="00D71A3C" w:rsidRDefault="00D71A3C" w:rsidP="00D71A3C">
      <w:pPr>
        <w:jc w:val="both"/>
      </w:pPr>
      <w:r>
        <w:t>Wir würden uns freuen, diesen Auftrag für Sie ausführen zu dürfen und sehen Ihrem Bescheid mit grossem Interesse entgegen. Für weitere Auskünfte steht Ihnen H</w:t>
      </w:r>
      <w:r w:rsidRPr="00E7604D">
        <w:t xml:space="preserve">err </w:t>
      </w:r>
      <w:r w:rsidR="001731D9">
        <w:t>Beat Schädler (Tel. 061 365 2</w:t>
      </w:r>
      <w:r w:rsidR="00E57F80">
        <w:t>4</w:t>
      </w:r>
      <w:r w:rsidR="001731D9">
        <w:t xml:space="preserve"> 2</w:t>
      </w:r>
      <w:r w:rsidRPr="00E7604D">
        <w:t xml:space="preserve">6 E-Mail </w:t>
      </w:r>
      <w:hyperlink r:id="rId13" w:history="1">
        <w:r w:rsidR="001731D9" w:rsidRPr="00FC6EC1">
          <w:rPr>
            <w:rStyle w:val="Hyperlink"/>
          </w:rPr>
          <w:t>b.schaedler@aebo.ch</w:t>
        </w:r>
      </w:hyperlink>
      <w:r w:rsidRPr="00E7604D">
        <w:t xml:space="preserve">) </w:t>
      </w:r>
      <w:r>
        <w:t xml:space="preserve"> gerne zur Verfügung.</w:t>
      </w:r>
    </w:p>
    <w:p w:rsidR="00D71A3C" w:rsidRDefault="00D71A3C" w:rsidP="00D71A3C"/>
    <w:p w:rsidR="00BD05A7" w:rsidRDefault="00BD05A7" w:rsidP="000233D1"/>
    <w:p w:rsidR="000233D1" w:rsidRDefault="000233D1" w:rsidP="000233D1">
      <w:r>
        <w:t>Freundliche Grüsse</w:t>
      </w:r>
    </w:p>
    <w:p w:rsidR="000233D1" w:rsidRDefault="000233D1" w:rsidP="000233D1"/>
    <w:p w:rsidR="000233D1" w:rsidRDefault="00FE2F7F" w:rsidP="000233D1">
      <w:r>
        <w:t>Ingenieurbureau</w:t>
      </w:r>
    </w:p>
    <w:p w:rsidR="000233D1" w:rsidRPr="000233D1" w:rsidRDefault="00FE2F7F" w:rsidP="000233D1">
      <w:r>
        <w:t>A. Aegerter &amp; Dr. O. Bosshardt AG</w:t>
      </w:r>
    </w:p>
    <w:sectPr w:rsidR="000233D1" w:rsidRPr="000233D1" w:rsidSect="0031311C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3119" w:right="1021" w:bottom="1418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C25" w:rsidRDefault="007C4C25" w:rsidP="00833AD6">
      <w:pPr>
        <w:spacing w:line="240" w:lineRule="auto"/>
      </w:pPr>
      <w:r>
        <w:separator/>
      </w:r>
    </w:p>
  </w:endnote>
  <w:endnote w:type="continuationSeparator" w:id="0">
    <w:p w:rsidR="007C4C25" w:rsidRDefault="007C4C2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21558">
            <w:rPr>
              <w:noProof/>
              <w:spacing w:val="4"/>
              <w:sz w:val="18"/>
              <w:szCs w:val="18"/>
            </w:rPr>
            <w:t>7991_HO_EP Rh-Fr Digitalisierung_Shd-DeF_T-U_K_20190219.docx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21558">
            <w:rPr>
              <w:noProof/>
              <w:spacing w:val="4"/>
              <w:sz w:val="18"/>
              <w:szCs w:val="18"/>
            </w:rPr>
            <w:t>4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456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  <w:gridCol w:w="3152"/>
      <w:gridCol w:w="3129"/>
    </w:tblGrid>
    <w:tr w:rsidR="00FE2F7F" w:rsidRPr="00986E0A" w:rsidTr="00E47899">
      <w:trPr>
        <w:trHeight w:val="704"/>
      </w:trPr>
      <w:tc>
        <w:tcPr>
          <w:tcW w:w="3175" w:type="dxa"/>
        </w:tcPr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</w:tabs>
            <w:spacing w:before="120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</w:tabs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29" w:type="dxa"/>
        </w:tcPr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3764BC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E04C5D" w:rsidRPr="00E47899" w:rsidRDefault="00E04C5D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C25" w:rsidRDefault="007C4C25" w:rsidP="00833AD6">
      <w:pPr>
        <w:spacing w:line="240" w:lineRule="auto"/>
      </w:pPr>
      <w:r>
        <w:separator/>
      </w:r>
    </w:p>
  </w:footnote>
  <w:footnote w:type="continuationSeparator" w:id="0">
    <w:p w:rsidR="007C4C25" w:rsidRDefault="007C4C2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211CC95F" wp14:editId="68661548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2F4B47D8" wp14:editId="760FF764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7CEB14F3"/>
    <w:multiLevelType w:val="multilevel"/>
    <w:tmpl w:val="D332CD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E2E74B8"/>
    <w:multiLevelType w:val="hybridMultilevel"/>
    <w:tmpl w:val="DCBE11F6"/>
    <w:lvl w:ilvl="0" w:tplc="707A602C">
      <w:start w:val="1"/>
      <w:numFmt w:val="decimal"/>
      <w:lvlText w:val="[%1]"/>
      <w:lvlJc w:val="left"/>
      <w:pPr>
        <w:ind w:left="1040" w:hanging="360"/>
      </w:pPr>
      <w:rPr>
        <w:rFonts w:hint="default"/>
      </w:rPr>
    </w:lvl>
    <w:lvl w:ilvl="1" w:tplc="8B20D2BA">
      <w:start w:val="1"/>
      <w:numFmt w:val="lowerLetter"/>
      <w:lvlText w:val="%2)"/>
      <w:lvlJc w:val="left"/>
      <w:pPr>
        <w:ind w:left="176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480" w:hanging="180"/>
      </w:pPr>
    </w:lvl>
    <w:lvl w:ilvl="3" w:tplc="0807000F" w:tentative="1">
      <w:start w:val="1"/>
      <w:numFmt w:val="decimal"/>
      <w:lvlText w:val="%4."/>
      <w:lvlJc w:val="left"/>
      <w:pPr>
        <w:ind w:left="3200" w:hanging="360"/>
      </w:pPr>
    </w:lvl>
    <w:lvl w:ilvl="4" w:tplc="08070019" w:tentative="1">
      <w:start w:val="1"/>
      <w:numFmt w:val="lowerLetter"/>
      <w:lvlText w:val="%5."/>
      <w:lvlJc w:val="left"/>
      <w:pPr>
        <w:ind w:left="3920" w:hanging="360"/>
      </w:pPr>
    </w:lvl>
    <w:lvl w:ilvl="5" w:tplc="0807001B" w:tentative="1">
      <w:start w:val="1"/>
      <w:numFmt w:val="lowerRoman"/>
      <w:lvlText w:val="%6."/>
      <w:lvlJc w:val="right"/>
      <w:pPr>
        <w:ind w:left="4640" w:hanging="180"/>
      </w:pPr>
    </w:lvl>
    <w:lvl w:ilvl="6" w:tplc="0807000F" w:tentative="1">
      <w:start w:val="1"/>
      <w:numFmt w:val="decimal"/>
      <w:lvlText w:val="%7."/>
      <w:lvlJc w:val="left"/>
      <w:pPr>
        <w:ind w:left="5360" w:hanging="360"/>
      </w:pPr>
    </w:lvl>
    <w:lvl w:ilvl="7" w:tplc="08070019" w:tentative="1">
      <w:start w:val="1"/>
      <w:numFmt w:val="lowerLetter"/>
      <w:lvlText w:val="%8."/>
      <w:lvlJc w:val="left"/>
      <w:pPr>
        <w:ind w:left="6080" w:hanging="360"/>
      </w:pPr>
    </w:lvl>
    <w:lvl w:ilvl="8" w:tplc="0807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C25"/>
    <w:rsid w:val="000150FE"/>
    <w:rsid w:val="000233D1"/>
    <w:rsid w:val="00051A14"/>
    <w:rsid w:val="000E4E19"/>
    <w:rsid w:val="00101672"/>
    <w:rsid w:val="0012023B"/>
    <w:rsid w:val="00157ED0"/>
    <w:rsid w:val="00171FDC"/>
    <w:rsid w:val="001731D9"/>
    <w:rsid w:val="00190A6D"/>
    <w:rsid w:val="001C4EC5"/>
    <w:rsid w:val="001D508A"/>
    <w:rsid w:val="00203766"/>
    <w:rsid w:val="0021512E"/>
    <w:rsid w:val="00242DDF"/>
    <w:rsid w:val="00247267"/>
    <w:rsid w:val="00247E69"/>
    <w:rsid w:val="0027198F"/>
    <w:rsid w:val="002731B0"/>
    <w:rsid w:val="002D3FB6"/>
    <w:rsid w:val="002D5365"/>
    <w:rsid w:val="003061B0"/>
    <w:rsid w:val="0031311C"/>
    <w:rsid w:val="0037506D"/>
    <w:rsid w:val="003764BC"/>
    <w:rsid w:val="004007C5"/>
    <w:rsid w:val="00415FA1"/>
    <w:rsid w:val="00421558"/>
    <w:rsid w:val="00437BDD"/>
    <w:rsid w:val="004A321C"/>
    <w:rsid w:val="004E27FD"/>
    <w:rsid w:val="004F3540"/>
    <w:rsid w:val="00564542"/>
    <w:rsid w:val="005A3F61"/>
    <w:rsid w:val="00673FB3"/>
    <w:rsid w:val="006823ED"/>
    <w:rsid w:val="00694E1A"/>
    <w:rsid w:val="006A3935"/>
    <w:rsid w:val="006D658C"/>
    <w:rsid w:val="00705AF9"/>
    <w:rsid w:val="00731227"/>
    <w:rsid w:val="007C4C25"/>
    <w:rsid w:val="007D5EB3"/>
    <w:rsid w:val="007D6E42"/>
    <w:rsid w:val="00833AD6"/>
    <w:rsid w:val="00841A5C"/>
    <w:rsid w:val="0087667A"/>
    <w:rsid w:val="00891DC4"/>
    <w:rsid w:val="008951F9"/>
    <w:rsid w:val="008B0BB8"/>
    <w:rsid w:val="00911371"/>
    <w:rsid w:val="00911938"/>
    <w:rsid w:val="00925EC8"/>
    <w:rsid w:val="0093042B"/>
    <w:rsid w:val="00984F2A"/>
    <w:rsid w:val="00986E0A"/>
    <w:rsid w:val="00997815"/>
    <w:rsid w:val="009C3309"/>
    <w:rsid w:val="009C4CCB"/>
    <w:rsid w:val="00A07980"/>
    <w:rsid w:val="00A2079E"/>
    <w:rsid w:val="00A4344D"/>
    <w:rsid w:val="00A56073"/>
    <w:rsid w:val="00A609C4"/>
    <w:rsid w:val="00A81211"/>
    <w:rsid w:val="00A82780"/>
    <w:rsid w:val="00A902B7"/>
    <w:rsid w:val="00AD51F3"/>
    <w:rsid w:val="00AF48BA"/>
    <w:rsid w:val="00B03F52"/>
    <w:rsid w:val="00B208FD"/>
    <w:rsid w:val="00B23756"/>
    <w:rsid w:val="00B76AD8"/>
    <w:rsid w:val="00BD05A7"/>
    <w:rsid w:val="00C075F3"/>
    <w:rsid w:val="00C21CBF"/>
    <w:rsid w:val="00C55781"/>
    <w:rsid w:val="00CE36D4"/>
    <w:rsid w:val="00D6239C"/>
    <w:rsid w:val="00D63BEA"/>
    <w:rsid w:val="00D71A3C"/>
    <w:rsid w:val="00DB4A97"/>
    <w:rsid w:val="00DC3C04"/>
    <w:rsid w:val="00E009AB"/>
    <w:rsid w:val="00E04C5D"/>
    <w:rsid w:val="00E22B8A"/>
    <w:rsid w:val="00E256F7"/>
    <w:rsid w:val="00E44201"/>
    <w:rsid w:val="00E45529"/>
    <w:rsid w:val="00E45C11"/>
    <w:rsid w:val="00E47899"/>
    <w:rsid w:val="00E57F80"/>
    <w:rsid w:val="00E67567"/>
    <w:rsid w:val="00E7182C"/>
    <w:rsid w:val="00E77214"/>
    <w:rsid w:val="00EE2058"/>
    <w:rsid w:val="00F17160"/>
    <w:rsid w:val="00F32A71"/>
    <w:rsid w:val="00F520BF"/>
    <w:rsid w:val="00FE2F7F"/>
    <w:rsid w:val="00FE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64BC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link w:val="FliesstextChar"/>
    <w:qFormat/>
    <w:rsid w:val="0087667A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87667A"/>
    <w:pPr>
      <w:numPr>
        <w:numId w:val="5"/>
      </w:numPr>
      <w:spacing w:after="20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customStyle="1" w:styleId="FliesstextGrafik">
    <w:name w:val="Fliesstext_Grafik"/>
    <w:basedOn w:val="Fliesstext"/>
    <w:qFormat/>
    <w:rsid w:val="00F520BF"/>
    <w:pPr>
      <w:spacing w:line="240" w:lineRule="auto"/>
    </w:pPr>
  </w:style>
  <w:style w:type="paragraph" w:styleId="Listenabsatz">
    <w:name w:val="List Paragraph"/>
    <w:basedOn w:val="Standard"/>
    <w:uiPriority w:val="34"/>
    <w:unhideWhenUsed/>
    <w:rsid w:val="00E009AB"/>
    <w:pPr>
      <w:ind w:left="720"/>
      <w:contextualSpacing/>
      <w:jc w:val="both"/>
    </w:pPr>
  </w:style>
  <w:style w:type="character" w:customStyle="1" w:styleId="FliesstextChar">
    <w:name w:val="Fliesstext Char"/>
    <w:link w:val="Fliesstext"/>
    <w:rsid w:val="00D63B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64BC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link w:val="FliesstextChar"/>
    <w:qFormat/>
    <w:rsid w:val="0087667A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87667A"/>
    <w:pPr>
      <w:numPr>
        <w:numId w:val="5"/>
      </w:numPr>
      <w:spacing w:after="20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customStyle="1" w:styleId="FliesstextGrafik">
    <w:name w:val="Fliesstext_Grafik"/>
    <w:basedOn w:val="Fliesstext"/>
    <w:qFormat/>
    <w:rsid w:val="00F520BF"/>
    <w:pPr>
      <w:spacing w:line="240" w:lineRule="auto"/>
    </w:pPr>
  </w:style>
  <w:style w:type="paragraph" w:styleId="Listenabsatz">
    <w:name w:val="List Paragraph"/>
    <w:basedOn w:val="Standard"/>
    <w:uiPriority w:val="34"/>
    <w:unhideWhenUsed/>
    <w:rsid w:val="00E009AB"/>
    <w:pPr>
      <w:ind w:left="720"/>
      <w:contextualSpacing/>
      <w:jc w:val="both"/>
    </w:pPr>
  </w:style>
  <w:style w:type="character" w:customStyle="1" w:styleId="FliesstextChar">
    <w:name w:val="Fliesstext Char"/>
    <w:link w:val="Fliesstext"/>
    <w:rsid w:val="00D6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.schaedler@aebo.c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2.xlsx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Worksheet1.xlsx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14-Honoraroffer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3A9D84D5ED4F0591F37092F1708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237E33-FA9B-4E3F-8AFF-6EE846BCD0E9}"/>
      </w:docPartPr>
      <w:docPartBody>
        <w:p w:rsidR="0035616E" w:rsidRDefault="0035616E">
          <w:pPr>
            <w:pStyle w:val="D13A9D84D5ED4F0591F37092F1708323"/>
          </w:pPr>
          <w:r>
            <w:rPr>
              <w:rStyle w:val="Platzhaltertext"/>
            </w:rPr>
            <w:t>Projektnummer / Kürzel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6E"/>
    <w:rsid w:val="0035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6530D9528844563B5AE668966D1409F">
    <w:name w:val="C6530D9528844563B5AE668966D1409F"/>
  </w:style>
  <w:style w:type="paragraph" w:customStyle="1" w:styleId="D13A9D84D5ED4F0591F37092F1708323">
    <w:name w:val="D13A9D84D5ED4F0591F37092F17083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6530D9528844563B5AE668966D1409F">
    <w:name w:val="C6530D9528844563B5AE668966D1409F"/>
  </w:style>
  <w:style w:type="paragraph" w:customStyle="1" w:styleId="D13A9D84D5ED4F0591F37092F1708323">
    <w:name w:val="D13A9D84D5ED4F0591F37092F1708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FDA7E-2DC3-4B02-BAF0-7700686CD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14-Honorarofferte.dotx</Template>
  <TotalTime>0</TotalTime>
  <Pages>4</Pages>
  <Words>651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14-Honorarofferte</vt:lpstr>
    </vt:vector>
  </TitlesOfParts>
  <Company>Aegerter &amp; Bosshardt AG</Company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14-Honorarofferte</dc:title>
  <dc:creator>Stöhr Jessica</dc:creator>
  <dc:description>Version 2014-01</dc:description>
  <cp:lastModifiedBy>Schädler Beat</cp:lastModifiedBy>
  <cp:revision>3</cp:revision>
  <cp:lastPrinted>2019-02-19T10:11:00Z</cp:lastPrinted>
  <dcterms:created xsi:type="dcterms:W3CDTF">2019-02-19T10:07:00Z</dcterms:created>
  <dcterms:modified xsi:type="dcterms:W3CDTF">2019-02-19T10:26:00Z</dcterms:modified>
</cp:coreProperties>
</file>