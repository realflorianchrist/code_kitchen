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CA" w:rsidRDefault="007374CA"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  <w:gridCol w:w="253"/>
      </w:tblGrid>
      <w:tr w:rsidR="005A3F61" w:rsidTr="004F705A">
        <w:trPr>
          <w:trHeight w:hRule="exact" w:val="2552"/>
        </w:trPr>
        <w:tc>
          <w:tcPr>
            <w:tcW w:w="9747" w:type="dxa"/>
            <w:gridSpan w:val="2"/>
          </w:tcPr>
          <w:p w:rsidR="007374CA" w:rsidRPr="00C075F3" w:rsidRDefault="007374CA" w:rsidP="007374CA">
            <w:r w:rsidRPr="00C075F3">
              <w:t>Bundesamt für Strassen ASTRA</w:t>
            </w:r>
          </w:p>
          <w:p w:rsidR="007374CA" w:rsidRPr="00C075F3" w:rsidRDefault="007374CA" w:rsidP="007374CA">
            <w:r w:rsidRPr="00C075F3">
              <w:t>Filiale Zofingen</w:t>
            </w:r>
          </w:p>
          <w:p w:rsidR="007374CA" w:rsidRPr="00C075F3" w:rsidRDefault="007374CA" w:rsidP="007374CA">
            <w:r w:rsidRPr="00C075F3">
              <w:t>z.Hd. Frau Nicole Schulz</w:t>
            </w:r>
          </w:p>
          <w:p w:rsidR="007374CA" w:rsidRPr="00C075F3" w:rsidRDefault="00B4060B" w:rsidP="007374CA"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2880776</wp:posOffset>
                      </wp:positionH>
                      <wp:positionV relativeFrom="paragraph">
                        <wp:posOffset>94285</wp:posOffset>
                      </wp:positionV>
                      <wp:extent cx="2449902" cy="474752"/>
                      <wp:effectExtent l="0" t="762000" r="0" b="763905"/>
                      <wp:wrapNone/>
                      <wp:docPr id="1" name="Textfel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112466">
                                <a:off x="0" y="0"/>
                                <a:ext cx="2449902" cy="4747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4060B" w:rsidRPr="00B4060B" w:rsidRDefault="00B4060B" w:rsidP="00B4060B">
                                  <w:pPr>
                                    <w:jc w:val="center"/>
                                    <w:rPr>
                                      <w:b/>
                                      <w:color w:val="C00000"/>
                                      <w:sz w:val="48"/>
                                    </w:rPr>
                                  </w:pPr>
                                  <w:r w:rsidRPr="00B4060B">
                                    <w:rPr>
                                      <w:b/>
                                      <w:color w:val="C00000"/>
                                      <w:sz w:val="48"/>
                                    </w:rPr>
                                    <w:t>Vorabzug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" o:spid="_x0000_s1026" type="#_x0000_t202" style="position:absolute;margin-left:226.85pt;margin-top:7.4pt;width:192.9pt;height:37.4pt;rotation:-2717050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" fillcolor="white [3201]" strokeweight=".5pt">
                      <v:textbox>
                        <w:txbxContent>
                          <w:p w:rsidR="00B4060B" w:rsidRPr="00B4060B" w:rsidRDefault="00B4060B" w:rsidP="00B4060B">
                            <w:pPr>
                              <w:jc w:val="center"/>
                              <w:rPr>
                                <w:b/>
                                <w:color w:val="C00000"/>
                                <w:sz w:val="48"/>
                              </w:rPr>
                            </w:pPr>
                            <w:r w:rsidRPr="00B4060B">
                              <w:rPr>
                                <w:b/>
                                <w:color w:val="C00000"/>
                                <w:sz w:val="48"/>
                              </w:rPr>
                              <w:t>Vorabzug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74CA" w:rsidRPr="00C075F3">
              <w:t>Brühlstrasse 3</w:t>
            </w:r>
          </w:p>
          <w:p w:rsidR="005A3F61" w:rsidRDefault="007374CA" w:rsidP="007374CA">
            <w:r w:rsidRPr="00C075F3">
              <w:t>4800 Zofingen</w:t>
            </w:r>
          </w:p>
        </w:tc>
      </w:tr>
      <w:tr w:rsidR="007374CA" w:rsidRPr="00C075F3" w:rsidTr="00DD6BA8">
        <w:trPr>
          <w:gridAfter w:val="1"/>
          <w:wAfter w:w="253" w:type="dxa"/>
          <w:trHeight w:val="568"/>
        </w:trPr>
        <w:tc>
          <w:tcPr>
            <w:tcW w:w="9494" w:type="dxa"/>
          </w:tcPr>
          <w:p w:rsidR="007374CA" w:rsidRPr="00C075F3" w:rsidRDefault="007374CA" w:rsidP="00DD6BA8">
            <w:r w:rsidRPr="00C075F3">
              <w:t xml:space="preserve">Basel, </w:t>
            </w:r>
            <w:r w:rsidR="00B02E4E">
              <w:t>31</w:t>
            </w:r>
            <w:r w:rsidR="00594989">
              <w:t>.</w:t>
            </w:r>
            <w:r w:rsidR="002F4526">
              <w:t>1</w:t>
            </w:r>
            <w:r w:rsidR="00594989">
              <w:t>0.202</w:t>
            </w:r>
            <w:r w:rsidR="002F4526">
              <w:t>3</w:t>
            </w:r>
            <w:r w:rsidRPr="00C075F3">
              <w:t xml:space="preserve"> / </w:t>
            </w:r>
            <w:sdt>
              <w:sdtPr>
                <w:id w:val="-1687047851"/>
                <w:placeholder>
                  <w:docPart w:val="7590641A788D487F93621F5B478779F0"/>
                </w:placeholder>
                <w:text/>
              </w:sdtPr>
              <w:sdtEndPr/>
              <w:sdtContent>
                <w:r w:rsidR="00DD6BA8">
                  <w:t xml:space="preserve">7991 / </w:t>
                </w:r>
                <w:r w:rsidR="002F4526">
                  <w:t>FCh</w:t>
                </w:r>
              </w:sdtContent>
            </w:sdt>
          </w:p>
          <w:p w:rsidR="007374CA" w:rsidRPr="00C075F3" w:rsidRDefault="007374CA" w:rsidP="00DD6BA8">
            <w:pPr>
              <w:rPr>
                <w:sz w:val="12"/>
                <w:szCs w:val="12"/>
              </w:rPr>
            </w:pPr>
            <w:r w:rsidRPr="00C075F3">
              <w:rPr>
                <w:sz w:val="12"/>
                <w:szCs w:val="12"/>
              </w:rPr>
              <w:fldChar w:fldCharType="begin"/>
            </w:r>
            <w:r w:rsidRPr="00C075F3">
              <w:rPr>
                <w:sz w:val="12"/>
                <w:szCs w:val="12"/>
              </w:rPr>
              <w:instrText xml:space="preserve"> FILENAME   \* CHARFORMAT </w:instrText>
            </w:r>
            <w:r w:rsidRPr="00C075F3">
              <w:rPr>
                <w:sz w:val="12"/>
                <w:szCs w:val="12"/>
              </w:rPr>
              <w:fldChar w:fldCharType="separate"/>
            </w:r>
            <w:r w:rsidR="00071FC4">
              <w:rPr>
                <w:noProof/>
                <w:sz w:val="12"/>
                <w:szCs w:val="12"/>
              </w:rPr>
              <w:t>7991_NO 04_EP RHE-FRI Planerleistungen_S2_20231027.docx</w:t>
            </w:r>
            <w:r w:rsidRPr="00C075F3">
              <w:rPr>
                <w:sz w:val="12"/>
                <w:szCs w:val="12"/>
              </w:rPr>
              <w:fldChar w:fldCharType="end"/>
            </w:r>
          </w:p>
        </w:tc>
      </w:tr>
      <w:tr w:rsidR="007374CA" w:rsidRPr="00C075F3" w:rsidTr="00DD6BA8">
        <w:trPr>
          <w:gridAfter w:val="1"/>
          <w:wAfter w:w="253" w:type="dxa"/>
        </w:trPr>
        <w:tc>
          <w:tcPr>
            <w:tcW w:w="9494" w:type="dxa"/>
          </w:tcPr>
          <w:p w:rsidR="007374CA" w:rsidRPr="00C075F3" w:rsidRDefault="007374CA" w:rsidP="00DD6BA8">
            <w:pPr>
              <w:pStyle w:val="Betreff"/>
            </w:pPr>
            <w:r w:rsidRPr="00C075F3">
              <w:t>N3 EP Rheinfelden - Frick</w:t>
            </w:r>
          </w:p>
          <w:p w:rsidR="007374CA" w:rsidRPr="00C075F3" w:rsidRDefault="007374CA" w:rsidP="00DD6BA8">
            <w:pPr>
              <w:pStyle w:val="Betreff"/>
            </w:pPr>
            <w:r w:rsidRPr="00C075F3">
              <w:t>09006</w:t>
            </w:r>
            <w:r>
              <w:t>9</w:t>
            </w:r>
            <w:r w:rsidRPr="00C075F3">
              <w:t xml:space="preserve">, </w:t>
            </w:r>
            <w:r w:rsidR="00446A6A">
              <w:t xml:space="preserve">Alle </w:t>
            </w:r>
            <w:r w:rsidRPr="00C075F3">
              <w:t>Fachbereiche</w:t>
            </w:r>
          </w:p>
          <w:p w:rsidR="007374CA" w:rsidRPr="00C075F3" w:rsidRDefault="006C4049" w:rsidP="00B4060B">
            <w:pPr>
              <w:pStyle w:val="Betreff"/>
            </w:pPr>
            <w:r>
              <w:t xml:space="preserve">Nachtragsofferte Nr. </w:t>
            </w:r>
            <w:r w:rsidR="002F4526">
              <w:t>4; Planerleistungen für</w:t>
            </w:r>
            <w:r w:rsidR="00B4060B">
              <w:t xml:space="preserve"> Projekterweiterungen in Phase </w:t>
            </w:r>
            <w:r w:rsidR="002F4526">
              <w:t>MK/AP</w:t>
            </w:r>
          </w:p>
        </w:tc>
      </w:tr>
    </w:tbl>
    <w:p w:rsidR="00D30218" w:rsidRPr="00D30218" w:rsidRDefault="007374CA" w:rsidP="00D30218">
      <w:pPr>
        <w:pStyle w:val="Anrede"/>
      </w:pPr>
      <w:r w:rsidRPr="00C075F3">
        <w:t>Sehr geehrte Frau Schulz</w:t>
      </w:r>
      <w:r w:rsidR="00D30218">
        <w:br/>
        <w:t>liebe Nicole</w:t>
      </w:r>
    </w:p>
    <w:p w:rsidR="006C4049" w:rsidRDefault="006C4049" w:rsidP="007374CA">
      <w:pPr>
        <w:jc w:val="both"/>
      </w:pPr>
      <w:r>
        <w:t xml:space="preserve">Gerne unterbreiten wir Ihnen nachstehend unsere Offerte betreffend </w:t>
      </w:r>
      <w:r w:rsidR="00D30218">
        <w:t xml:space="preserve">Projekterweiterungen </w:t>
      </w:r>
      <w:r w:rsidR="00446A6A">
        <w:t xml:space="preserve">in der Phase </w:t>
      </w:r>
      <w:r w:rsidR="00D30218">
        <w:t>M</w:t>
      </w:r>
      <w:r w:rsidR="00446A6A">
        <w:t>K/AP</w:t>
      </w:r>
      <w:r w:rsidR="00112C15">
        <w:t>.</w:t>
      </w:r>
    </w:p>
    <w:p w:rsidR="007374CA" w:rsidRPr="00C075F3" w:rsidRDefault="007374CA" w:rsidP="007374CA"/>
    <w:p w:rsidR="007374CA" w:rsidRPr="00C075F3" w:rsidRDefault="007374CA" w:rsidP="007374CA">
      <w:pPr>
        <w:pStyle w:val="berschrift1"/>
        <w:ind w:left="709" w:hanging="709"/>
      </w:pPr>
      <w:r w:rsidRPr="00C075F3">
        <w:t>Grundlagen</w:t>
      </w:r>
    </w:p>
    <w:p w:rsidR="007374CA" w:rsidRDefault="00D30218" w:rsidP="007374CA">
      <w:pPr>
        <w:pStyle w:val="Listenabsatz"/>
        <w:numPr>
          <w:ilvl w:val="0"/>
          <w:numId w:val="6"/>
        </w:numPr>
      </w:pPr>
      <w:r>
        <w:t>Planervertrag vom 22.10.2018</w:t>
      </w:r>
      <w:r w:rsidR="00070DE3">
        <w:t>; ASTRA</w:t>
      </w:r>
    </w:p>
    <w:p w:rsidR="00D30218" w:rsidRPr="00C075F3" w:rsidRDefault="00D30218" w:rsidP="00D30218">
      <w:pPr>
        <w:pStyle w:val="Listenabsatz"/>
        <w:numPr>
          <w:ilvl w:val="0"/>
          <w:numId w:val="6"/>
        </w:numPr>
      </w:pPr>
      <w:r>
        <w:t>Beilage 1 (</w:t>
      </w:r>
      <w:r w:rsidRPr="00D30218">
        <w:t>Vertragssituation und Bedarfsermittlung</w:t>
      </w:r>
      <w:r>
        <w:t>)</w:t>
      </w:r>
      <w:r w:rsidR="00070DE3">
        <w:t>; IG EP RF_BB; 27.10.2023</w:t>
      </w:r>
    </w:p>
    <w:p w:rsidR="007374CA" w:rsidRPr="00C075F3" w:rsidRDefault="00D30218" w:rsidP="00D30218">
      <w:pPr>
        <w:pStyle w:val="Listenabsatz"/>
        <w:numPr>
          <w:ilvl w:val="0"/>
          <w:numId w:val="6"/>
        </w:numPr>
      </w:pPr>
      <w:r>
        <w:t>Beilage 2 (Triage EK-MK, Betrachtung Honorare vom 21.02.2021, ergänzt per 30.04.2021, 16.09.2021, 07.04.2022)</w:t>
      </w:r>
      <w:r w:rsidR="00070DE3">
        <w:t>; Stand per 07.04.2020</w:t>
      </w:r>
    </w:p>
    <w:p w:rsidR="007374CA" w:rsidRPr="00C075F3" w:rsidRDefault="007374CA" w:rsidP="007374CA">
      <w:pPr>
        <w:pStyle w:val="Fliesstext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Ausgangslage</w:t>
      </w:r>
    </w:p>
    <w:p w:rsidR="00D30218" w:rsidRDefault="00DD6BA8" w:rsidP="007374CA">
      <w:pPr>
        <w:pStyle w:val="Fliesstext"/>
        <w:jc w:val="both"/>
      </w:pPr>
      <w:r>
        <w:t xml:space="preserve">Während </w:t>
      </w:r>
      <w:r w:rsidR="008934FC">
        <w:t xml:space="preserve">der Bearbeitung </w:t>
      </w:r>
      <w:r w:rsidR="00D30218">
        <w:t>der Phase MK/AP haben sich neben den im Grundvertrag enthaltenen Leistungen</w:t>
      </w:r>
      <w:r w:rsidR="00B54C9A">
        <w:t xml:space="preserve"> mehrere</w:t>
      </w:r>
      <w:r w:rsidR="00D30218">
        <w:t xml:space="preserve"> Veränderungen des Bearbeitungsumfangs ergeben, die weder seitens P</w:t>
      </w:r>
      <w:r w:rsidR="00B54C9A">
        <w:t>r</w:t>
      </w:r>
      <w:r w:rsidR="00D30218">
        <w:t>ojektleitung noch von uns hervorsehbar waren.</w:t>
      </w:r>
      <w:r w:rsidR="00070DE3">
        <w:t xml:space="preserve"> Diese </w:t>
      </w:r>
      <w:r w:rsidR="00B54C9A">
        <w:t xml:space="preserve">Ergänzungen </w:t>
      </w:r>
      <w:r w:rsidR="00070DE3">
        <w:t xml:space="preserve">wurden einerseits einvernehmlich in die Projektbearbeitung </w:t>
      </w:r>
      <w:r w:rsidR="00B54C9A">
        <w:t xml:space="preserve">des Mandats PV Bau-BSA </w:t>
      </w:r>
      <w:r w:rsidR="00070DE3">
        <w:t>integriert und andererseits durch unsere IG finanziell beurteilt und in eine</w:t>
      </w:r>
      <w:r w:rsidR="00B54C9A">
        <w:t>r</w:t>
      </w:r>
      <w:r w:rsidR="00070DE3">
        <w:t xml:space="preserve"> Gesamtkostenbetrachtung </w:t>
      </w:r>
      <w:r w:rsidR="00B54C9A">
        <w:t xml:space="preserve">periodisch </w:t>
      </w:r>
      <w:r w:rsidR="00070DE3">
        <w:t>dargestel</w:t>
      </w:r>
      <w:r w:rsidR="00B54C9A">
        <w:t>l</w:t>
      </w:r>
      <w:r w:rsidR="00070DE3">
        <w:t>t</w:t>
      </w:r>
      <w:r w:rsidR="00B54C9A">
        <w:t xml:space="preserve"> bzw. mit der BHU und GPL besprochen.</w:t>
      </w:r>
    </w:p>
    <w:p w:rsidR="007374CA" w:rsidRPr="00C075F3" w:rsidRDefault="007374CA" w:rsidP="007374CA">
      <w:pPr>
        <w:pStyle w:val="Fliesstext"/>
        <w:jc w:val="both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Leistungen</w:t>
      </w:r>
    </w:p>
    <w:p w:rsidR="007374CA" w:rsidRDefault="003E5844" w:rsidP="007374CA">
      <w:pPr>
        <w:pStyle w:val="berschrift2"/>
        <w:rPr>
          <w:color w:val="auto"/>
        </w:rPr>
      </w:pPr>
      <w:r>
        <w:rPr>
          <w:color w:val="auto"/>
        </w:rPr>
        <w:t>Honorar</w:t>
      </w:r>
    </w:p>
    <w:p w:rsidR="002F4526" w:rsidRDefault="002F4526" w:rsidP="002F4526">
      <w:pPr>
        <w:pStyle w:val="Fliesstext"/>
      </w:pPr>
      <w:r>
        <w:t>Die Mehraufwendungen sind veranlasst durch Projekterweiterungen im Laufe der Projektphase MK/AP. Dazu zählen seitens MK u.a. die ergänzende Berücksichtigung der Anlagen GHGW für die FG T/U und BSA, die erweiterten Betrachtungen von T/G-Objekten (insbesondere N3-360, N3-350, wie auch</w:t>
      </w:r>
      <w:r w:rsidR="00054557">
        <w:t xml:space="preserve"> der Senkungsmulde Rheinfelden)</w:t>
      </w:r>
      <w:r>
        <w:t xml:space="preserve"> und innerhalb des Fachgebiets K durch zusätzliche Objekte inkl. Erdbebenprüfung. Auf Seiten des AP sind der Zusatz AP Bypass Kreisel inkl. Berücksichtigung des LV, das AP Installationen und Landerwerb </w:t>
      </w:r>
      <w:r w:rsidR="00054557">
        <w:t>sowie</w:t>
      </w:r>
      <w:r>
        <w:t xml:space="preserve"> Mehraufwendungen für die Ausarbeitung des AP SABA anzuführen.</w:t>
      </w:r>
    </w:p>
    <w:p w:rsidR="00446A6A" w:rsidRDefault="00446A6A" w:rsidP="002F4526">
      <w:pPr>
        <w:pStyle w:val="Fliesstext"/>
      </w:pPr>
    </w:p>
    <w:p w:rsidR="00A810F0" w:rsidRDefault="002F4526" w:rsidP="002F4526">
      <w:pPr>
        <w:pStyle w:val="Fliesstext"/>
      </w:pPr>
      <w:r>
        <w:t>Die zum Zeitpunkt 07.04.2022 prognostizierten Gesamtkosten wurden mit CHF 4.106 Mio ermittelt.</w:t>
      </w:r>
      <w:r w:rsidR="00446A6A">
        <w:t xml:space="preserve"> </w:t>
      </w:r>
      <w:r>
        <w:t xml:space="preserve">Zwischenzeitlich ist die Phase MK/AP mit Abgabe des Gesamtdossiers in Version 1.0 abgeschlossen. </w:t>
      </w:r>
    </w:p>
    <w:p w:rsidR="002F4526" w:rsidRDefault="002F4526" w:rsidP="002F4526">
      <w:pPr>
        <w:pStyle w:val="Fliesstext"/>
      </w:pPr>
      <w:r>
        <w:t>Die Neubetrachtung der aufgelaufenen Kosten per Stichtag 30.09.2023 ermittelt einen Totalbedarf von CHF 4.034 Mio.</w:t>
      </w:r>
    </w:p>
    <w:p w:rsidR="003E5844" w:rsidRDefault="002F4526" w:rsidP="002F4526">
      <w:pPr>
        <w:pStyle w:val="Fliesstext"/>
      </w:pPr>
      <w:r>
        <w:t>Gegenüber dem vertraglichen Kostendach resultiert damit ein Bedarf von CHF 0.181 Mio.</w:t>
      </w:r>
    </w:p>
    <w:p w:rsidR="00446A6A" w:rsidRDefault="00446A6A" w:rsidP="002F4526">
      <w:pPr>
        <w:pStyle w:val="Fliesstext"/>
      </w:pPr>
    </w:p>
    <w:p w:rsidR="00054557" w:rsidRPr="003E5844" w:rsidRDefault="000D7219" w:rsidP="002F4526">
      <w:pPr>
        <w:pStyle w:val="Fliesstext"/>
      </w:pPr>
      <w:r>
        <w:t>Um</w:t>
      </w:r>
      <w:r w:rsidR="00054557">
        <w:t xml:space="preserve"> etwaige Bereitstellungsarbeiten für das </w:t>
      </w:r>
      <w:r w:rsidR="00054557" w:rsidRPr="007677D1">
        <w:rPr>
          <w:i/>
        </w:rPr>
        <w:t>Gut Zum Druck</w:t>
      </w:r>
      <w:r w:rsidR="00054557">
        <w:t xml:space="preserve"> </w:t>
      </w:r>
      <w:r w:rsidR="007677D1">
        <w:t xml:space="preserve">der umfangreichen AP-Dossiers </w:t>
      </w:r>
      <w:r>
        <w:t xml:space="preserve">abzudecken, </w:t>
      </w:r>
      <w:r w:rsidR="007677D1">
        <w:t>wurde eine zusätzliche</w:t>
      </w:r>
      <w:r w:rsidR="00054557">
        <w:t xml:space="preserve"> Rundungs</w:t>
      </w:r>
      <w:r w:rsidR="007677D1">
        <w:t>-</w:t>
      </w:r>
      <w:r w:rsidR="00054557">
        <w:t xml:space="preserve"> </w:t>
      </w:r>
      <w:r w:rsidR="007677D1">
        <w:t>und</w:t>
      </w:r>
      <w:r w:rsidR="00054557">
        <w:t xml:space="preserve"> </w:t>
      </w:r>
      <w:r w:rsidR="007677D1">
        <w:t>R</w:t>
      </w:r>
      <w:r w:rsidR="00054557">
        <w:t>eservepos</w:t>
      </w:r>
      <w:r w:rsidR="007677D1">
        <w:t>i</w:t>
      </w:r>
      <w:r w:rsidR="00054557">
        <w:t>t</w:t>
      </w:r>
      <w:r w:rsidR="007677D1">
        <w:t>io</w:t>
      </w:r>
      <w:r w:rsidR="00054557">
        <w:t xml:space="preserve">n </w:t>
      </w:r>
      <w:r w:rsidR="007677D1">
        <w:t xml:space="preserve">in Höhe von etwa 5 % </w:t>
      </w:r>
      <w:r w:rsidR="00054557">
        <w:t>vorgesehen</w:t>
      </w:r>
      <w:r w:rsidR="007677D1">
        <w:t>.</w:t>
      </w:r>
    </w:p>
    <w:p w:rsidR="007374CA" w:rsidRDefault="007374CA" w:rsidP="007374CA">
      <w:pPr>
        <w:pStyle w:val="AufzhlungFliesst"/>
        <w:numPr>
          <w:ilvl w:val="0"/>
          <w:numId w:val="0"/>
        </w:numPr>
        <w:ind w:left="680"/>
        <w:jc w:val="both"/>
      </w:pPr>
    </w:p>
    <w:p w:rsidR="00A810F0" w:rsidRPr="00A4344D" w:rsidRDefault="00A810F0" w:rsidP="007374CA">
      <w:pPr>
        <w:pStyle w:val="AufzhlungFliesst"/>
        <w:numPr>
          <w:ilvl w:val="0"/>
          <w:numId w:val="0"/>
        </w:numPr>
        <w:ind w:left="680"/>
        <w:jc w:val="both"/>
      </w:pPr>
    </w:p>
    <w:p w:rsidR="007374CA" w:rsidRPr="00C075F3" w:rsidRDefault="0099601F" w:rsidP="007374CA">
      <w:pPr>
        <w:pStyle w:val="berschrift2"/>
        <w:ind w:left="576" w:hanging="576"/>
        <w:rPr>
          <w:color w:val="auto"/>
        </w:rPr>
      </w:pPr>
      <w:r>
        <w:rPr>
          <w:color w:val="auto"/>
        </w:rPr>
        <w:t>Nebenkosten</w:t>
      </w:r>
    </w:p>
    <w:p w:rsidR="007374CA" w:rsidRDefault="002F4526" w:rsidP="002F4526">
      <w:pPr>
        <w:pStyle w:val="AufzhlungFliesst"/>
        <w:numPr>
          <w:ilvl w:val="0"/>
          <w:numId w:val="0"/>
        </w:numPr>
        <w:ind w:left="680"/>
        <w:jc w:val="both"/>
      </w:pPr>
      <w:r>
        <w:t>Keine Anpassung</w:t>
      </w:r>
      <w:r w:rsidR="00A810F0">
        <w:t>.</w:t>
      </w:r>
    </w:p>
    <w:p w:rsidR="007374CA" w:rsidRDefault="007374CA" w:rsidP="007374CA">
      <w:pPr>
        <w:spacing w:after="20"/>
        <w:jc w:val="both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Projektorganisation</w:t>
      </w:r>
    </w:p>
    <w:p w:rsidR="007C6B94" w:rsidRPr="00C075F3" w:rsidRDefault="002F4526" w:rsidP="007374CA">
      <w:pPr>
        <w:pStyle w:val="Fliesstext"/>
        <w:tabs>
          <w:tab w:val="left" w:pos="4253"/>
          <w:tab w:val="right" w:pos="9356"/>
        </w:tabs>
      </w:pPr>
      <w:r>
        <w:t>Gemäss aktueller Projektorganisation</w:t>
      </w:r>
    </w:p>
    <w:p w:rsidR="007374CA" w:rsidRPr="00C075F3" w:rsidRDefault="007374CA" w:rsidP="007374CA">
      <w:pPr>
        <w:pStyle w:val="Fliesstext"/>
        <w:tabs>
          <w:tab w:val="left" w:pos="4253"/>
          <w:tab w:val="right" w:pos="9356"/>
        </w:tabs>
      </w:pPr>
    </w:p>
    <w:p w:rsidR="007374CA" w:rsidRPr="00C075F3" w:rsidRDefault="007374CA" w:rsidP="007374CA">
      <w:pPr>
        <w:pStyle w:val="Fliesstext"/>
      </w:pPr>
    </w:p>
    <w:p w:rsidR="007374CA" w:rsidRDefault="007374CA" w:rsidP="007374CA">
      <w:pPr>
        <w:pStyle w:val="berschrift1"/>
        <w:ind w:left="709" w:hanging="709"/>
      </w:pPr>
      <w:r>
        <w:t>Honorar und Nebenkosten</w:t>
      </w:r>
    </w:p>
    <w:tbl>
      <w:tblPr>
        <w:tblStyle w:val="Tabellenraster"/>
        <w:tblW w:w="0" w:type="auto"/>
        <w:tblInd w:w="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1233"/>
        <w:gridCol w:w="726"/>
        <w:gridCol w:w="1375"/>
      </w:tblGrid>
      <w:tr w:rsidR="007374CA" w:rsidTr="002B4994">
        <w:tc>
          <w:tcPr>
            <w:tcW w:w="5523" w:type="dxa"/>
          </w:tcPr>
          <w:p w:rsidR="007374CA" w:rsidRDefault="007374CA" w:rsidP="00054557">
            <w:pPr>
              <w:pStyle w:val="Fliesstext"/>
              <w:spacing w:line="280" w:lineRule="atLeast"/>
              <w:ind w:left="0"/>
            </w:pPr>
            <w:r>
              <w:t>Honorar gemäss Beilage</w:t>
            </w:r>
            <w:r w:rsidR="007C6B94">
              <w:t xml:space="preserve"> </w:t>
            </w:r>
            <w:r w:rsidR="002F4526">
              <w:t>1</w:t>
            </w:r>
            <w:r w:rsidR="00054557">
              <w:t xml:space="preserve"> (Bedarfsermittlung</w:t>
            </w:r>
            <w:r w:rsidR="00112C15">
              <w:t>)</w:t>
            </w:r>
          </w:p>
        </w:tc>
        <w:tc>
          <w:tcPr>
            <w:tcW w:w="1233" w:type="dxa"/>
          </w:tcPr>
          <w:p w:rsidR="007374CA" w:rsidRDefault="007374CA" w:rsidP="00DD6BA8">
            <w:pPr>
              <w:pStyle w:val="Fliesstext"/>
              <w:spacing w:line="280" w:lineRule="atLeast"/>
              <w:ind w:left="0"/>
              <w:jc w:val="right"/>
            </w:pPr>
          </w:p>
        </w:tc>
        <w:tc>
          <w:tcPr>
            <w:tcW w:w="726" w:type="dxa"/>
          </w:tcPr>
          <w:p w:rsidR="007374CA" w:rsidRDefault="007374CA" w:rsidP="00DD6BA8">
            <w:pPr>
              <w:pStyle w:val="Fliesstext"/>
              <w:spacing w:line="280" w:lineRule="atLeast"/>
              <w:ind w:left="0"/>
            </w:pPr>
            <w:r>
              <w:t>CHF</w:t>
            </w:r>
          </w:p>
        </w:tc>
        <w:tc>
          <w:tcPr>
            <w:tcW w:w="1375" w:type="dxa"/>
          </w:tcPr>
          <w:p w:rsidR="007374CA" w:rsidRDefault="002F4526" w:rsidP="002F4526">
            <w:pPr>
              <w:pStyle w:val="Fliesstext"/>
              <w:spacing w:line="280" w:lineRule="atLeast"/>
              <w:ind w:left="0"/>
              <w:jc w:val="right"/>
            </w:pPr>
            <w:r>
              <w:t>181</w:t>
            </w:r>
            <w:r w:rsidR="00EA2C8C">
              <w:t>'</w:t>
            </w:r>
            <w:r>
              <w:t>400.00</w:t>
            </w:r>
          </w:p>
        </w:tc>
      </w:tr>
      <w:tr w:rsidR="007C6B94" w:rsidTr="002B4994">
        <w:tc>
          <w:tcPr>
            <w:tcW w:w="5523" w:type="dxa"/>
          </w:tcPr>
          <w:p w:rsidR="007C6B94" w:rsidRDefault="00054557" w:rsidP="002F4526">
            <w:pPr>
              <w:pStyle w:val="Fliesstext"/>
              <w:ind w:left="0"/>
            </w:pPr>
            <w:r>
              <w:t xml:space="preserve">Rundung und </w:t>
            </w:r>
            <w:r w:rsidR="002F4526">
              <w:t>Reserve</w:t>
            </w:r>
          </w:p>
        </w:tc>
        <w:tc>
          <w:tcPr>
            <w:tcW w:w="1233" w:type="dxa"/>
          </w:tcPr>
          <w:p w:rsidR="007C6B94" w:rsidRDefault="007C6B94" w:rsidP="00DD6BA8">
            <w:pPr>
              <w:pStyle w:val="Fliesstext"/>
              <w:ind w:left="0"/>
              <w:jc w:val="right"/>
            </w:pPr>
          </w:p>
        </w:tc>
        <w:tc>
          <w:tcPr>
            <w:tcW w:w="726" w:type="dxa"/>
          </w:tcPr>
          <w:p w:rsidR="007C6B94" w:rsidRDefault="007C6B94" w:rsidP="00DD6BA8">
            <w:pPr>
              <w:pStyle w:val="Fliesstext"/>
              <w:ind w:left="0"/>
            </w:pPr>
            <w:r>
              <w:t>CHF</w:t>
            </w:r>
          </w:p>
        </w:tc>
        <w:tc>
          <w:tcPr>
            <w:tcW w:w="1375" w:type="dxa"/>
          </w:tcPr>
          <w:p w:rsidR="007C6B94" w:rsidRDefault="002F4526" w:rsidP="00DD6BA8">
            <w:pPr>
              <w:pStyle w:val="Fliesstext"/>
              <w:ind w:left="0"/>
              <w:jc w:val="right"/>
            </w:pPr>
            <w:r>
              <w:t>8'600.00</w:t>
            </w:r>
          </w:p>
        </w:tc>
      </w:tr>
      <w:tr w:rsidR="007517A1" w:rsidTr="002B4994">
        <w:tc>
          <w:tcPr>
            <w:tcW w:w="5523" w:type="dxa"/>
          </w:tcPr>
          <w:p w:rsidR="007517A1" w:rsidRDefault="007517A1" w:rsidP="00DD6BA8">
            <w:pPr>
              <w:pStyle w:val="Fliesstext"/>
              <w:spacing w:before="120"/>
              <w:ind w:left="0"/>
            </w:pPr>
          </w:p>
        </w:tc>
        <w:tc>
          <w:tcPr>
            <w:tcW w:w="1233" w:type="dxa"/>
          </w:tcPr>
          <w:p w:rsidR="007517A1" w:rsidRDefault="007517A1" w:rsidP="00DD6BA8">
            <w:pPr>
              <w:pStyle w:val="Fliesstext"/>
              <w:spacing w:before="120"/>
              <w:ind w:left="0"/>
              <w:jc w:val="right"/>
            </w:pPr>
          </w:p>
        </w:tc>
        <w:tc>
          <w:tcPr>
            <w:tcW w:w="726" w:type="dxa"/>
          </w:tcPr>
          <w:p w:rsidR="007517A1" w:rsidRDefault="007517A1" w:rsidP="00DD6BA8">
            <w:pPr>
              <w:pStyle w:val="Fliesstext"/>
              <w:spacing w:before="120"/>
              <w:ind w:left="0"/>
            </w:pPr>
          </w:p>
        </w:tc>
        <w:tc>
          <w:tcPr>
            <w:tcW w:w="1375" w:type="dxa"/>
          </w:tcPr>
          <w:p w:rsidR="007517A1" w:rsidRDefault="007517A1" w:rsidP="00DD6BA8">
            <w:pPr>
              <w:pStyle w:val="Fliesstext"/>
              <w:spacing w:before="120"/>
              <w:ind w:left="0"/>
              <w:jc w:val="right"/>
            </w:pPr>
          </w:p>
        </w:tc>
      </w:tr>
      <w:tr w:rsidR="007374CA" w:rsidRPr="001A6CB4" w:rsidTr="002B4994">
        <w:tc>
          <w:tcPr>
            <w:tcW w:w="5523" w:type="dxa"/>
          </w:tcPr>
          <w:p w:rsidR="007374CA" w:rsidRPr="001A6CB4" w:rsidRDefault="007374CA" w:rsidP="00F26BF4">
            <w:pPr>
              <w:pStyle w:val="AufzhlungStd"/>
              <w:numPr>
                <w:ilvl w:val="0"/>
                <w:numId w:val="0"/>
              </w:numPr>
              <w:spacing w:before="60" w:after="60" w:line="280" w:lineRule="atLeast"/>
              <w:ind w:left="425" w:hanging="425"/>
              <w:rPr>
                <w:b/>
              </w:rPr>
            </w:pPr>
            <w:r w:rsidRPr="001A6CB4">
              <w:rPr>
                <w:b/>
              </w:rPr>
              <w:t>Total Honorar, exkl. M</w:t>
            </w:r>
            <w:r w:rsidR="00F26BF4">
              <w:rPr>
                <w:b/>
              </w:rPr>
              <w:t>W</w:t>
            </w:r>
            <w:r w:rsidRPr="001A6CB4">
              <w:rPr>
                <w:b/>
              </w:rPr>
              <w:t>S</w:t>
            </w:r>
            <w:r w:rsidR="00F26BF4">
              <w:rPr>
                <w:b/>
              </w:rPr>
              <w:t>T</w:t>
            </w:r>
          </w:p>
        </w:tc>
        <w:tc>
          <w:tcPr>
            <w:tcW w:w="1233" w:type="dxa"/>
          </w:tcPr>
          <w:p w:rsidR="007374CA" w:rsidRPr="001A6CB4" w:rsidRDefault="007374CA" w:rsidP="00DD6BA8">
            <w:pPr>
              <w:pStyle w:val="Fliesstext"/>
              <w:spacing w:before="60" w:after="60" w:line="280" w:lineRule="atLeast"/>
              <w:ind w:left="0"/>
              <w:jc w:val="right"/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</w:tcPr>
          <w:p w:rsidR="007374CA" w:rsidRPr="006C22C6" w:rsidRDefault="007374CA" w:rsidP="00DD6BA8">
            <w:pPr>
              <w:pStyle w:val="Fliesstext"/>
              <w:spacing w:before="60" w:after="60" w:line="280" w:lineRule="atLeast"/>
              <w:ind w:left="0"/>
              <w:rPr>
                <w:b/>
              </w:rPr>
            </w:pPr>
            <w:r w:rsidRPr="006C22C6">
              <w:rPr>
                <w:b/>
              </w:rPr>
              <w:t>CHF</w:t>
            </w: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:rsidR="007374CA" w:rsidRPr="006C22C6" w:rsidRDefault="002F4526" w:rsidP="002F4526">
            <w:pPr>
              <w:pStyle w:val="Fliesstext"/>
              <w:spacing w:before="60" w:after="60" w:line="280" w:lineRule="atLeast"/>
              <w:ind w:left="0"/>
              <w:jc w:val="right"/>
              <w:rPr>
                <w:b/>
              </w:rPr>
            </w:pPr>
            <w:r>
              <w:rPr>
                <w:b/>
              </w:rPr>
              <w:t>190</w:t>
            </w:r>
            <w:r w:rsidR="00EA2C8C" w:rsidRPr="006C22C6">
              <w:rPr>
                <w:b/>
              </w:rPr>
              <w:t>'</w:t>
            </w:r>
            <w:r>
              <w:rPr>
                <w:b/>
              </w:rPr>
              <w:t>000</w:t>
            </w:r>
            <w:r w:rsidR="00D6621F" w:rsidRPr="006C22C6">
              <w:rPr>
                <w:b/>
              </w:rPr>
              <w:t>.</w:t>
            </w:r>
            <w:r>
              <w:rPr>
                <w:b/>
              </w:rPr>
              <w:t>00</w:t>
            </w:r>
          </w:p>
        </w:tc>
      </w:tr>
    </w:tbl>
    <w:p w:rsidR="007374CA" w:rsidRDefault="007374CA" w:rsidP="007374CA">
      <w:pPr>
        <w:pStyle w:val="Fliesstext"/>
      </w:pPr>
    </w:p>
    <w:p w:rsidR="007374CA" w:rsidRDefault="007374CA" w:rsidP="007374CA">
      <w:pPr>
        <w:pStyle w:val="Fliesstext"/>
      </w:pPr>
      <w:r>
        <w:t>Die Leistungen werden nach Aufwand gemäss den Arbeiten</w:t>
      </w:r>
      <w:r w:rsidR="002F4526">
        <w:t xml:space="preserve"> des Grundvertrages verrechnet.</w:t>
      </w:r>
    </w:p>
    <w:p w:rsidR="007374CA" w:rsidRDefault="007374CA" w:rsidP="007374CA">
      <w:pPr>
        <w:pStyle w:val="Fliesstext"/>
      </w:pPr>
    </w:p>
    <w:p w:rsidR="007374CA" w:rsidRPr="001A6CB4" w:rsidRDefault="007374CA" w:rsidP="007374CA">
      <w:pPr>
        <w:pStyle w:val="Fliesstext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Termine</w:t>
      </w:r>
    </w:p>
    <w:p w:rsidR="007374CA" w:rsidRPr="00C075F3" w:rsidRDefault="002F4526" w:rsidP="007374CA">
      <w:pPr>
        <w:pStyle w:val="Fliesstext"/>
      </w:pPr>
      <w:r>
        <w:t>Der vorliegende Nachtrag hat keine terminlichen Abhängigkeiten.</w:t>
      </w:r>
    </w:p>
    <w:p w:rsidR="007374CA" w:rsidRDefault="007374CA" w:rsidP="007374CA">
      <w:pPr>
        <w:pStyle w:val="Fliesstext"/>
      </w:pPr>
    </w:p>
    <w:p w:rsidR="007374CA" w:rsidRPr="00F520BF" w:rsidRDefault="007374CA" w:rsidP="007374CA">
      <w:pPr>
        <w:pStyle w:val="Fliesstext"/>
      </w:pPr>
    </w:p>
    <w:p w:rsidR="007374CA" w:rsidRDefault="008934FC" w:rsidP="007374CA">
      <w:pPr>
        <w:jc w:val="both"/>
      </w:pPr>
      <w:r>
        <w:t xml:space="preserve">Für eine wohlwollende Prüfung unserer Nachtragsofferte bedanken wir uns im Voraus und </w:t>
      </w:r>
      <w:r w:rsidR="007374CA">
        <w:t>sehen Ihrem Bescheid mit grossem Interesse entgegen. Für weitere Auskünfte steht Ihnen H</w:t>
      </w:r>
      <w:r w:rsidR="007374CA" w:rsidRPr="00E7604D">
        <w:t xml:space="preserve">err </w:t>
      </w:r>
      <w:r w:rsidR="002F4526">
        <w:t xml:space="preserve">Christian Fuchs </w:t>
      </w:r>
      <w:r w:rsidR="007374CA">
        <w:t xml:space="preserve">(Tel. 061 365 24 </w:t>
      </w:r>
      <w:r w:rsidR="002F4526">
        <w:t>0</w:t>
      </w:r>
      <w:r w:rsidR="007374CA" w:rsidRPr="00E7604D">
        <w:t xml:space="preserve">6 E-Mail </w:t>
      </w:r>
      <w:hyperlink r:id="rId8" w:history="1">
        <w:r w:rsidR="002F4526" w:rsidRPr="007D5D98">
          <w:rPr>
            <w:rStyle w:val="Hyperlink"/>
          </w:rPr>
          <w:t>c.fuchs@aebo.ch</w:t>
        </w:r>
      </w:hyperlink>
      <w:r w:rsidR="007374CA" w:rsidRPr="00E7604D">
        <w:t xml:space="preserve">) </w:t>
      </w:r>
      <w:r w:rsidR="007374CA">
        <w:t>gerne zur Verfügung.</w:t>
      </w:r>
    </w:p>
    <w:p w:rsidR="007374CA" w:rsidRDefault="007374CA" w:rsidP="007374CA"/>
    <w:p w:rsidR="000233D1" w:rsidRDefault="000233D1" w:rsidP="000233D1">
      <w:r>
        <w:t>Freundliche Grüsse</w:t>
      </w:r>
    </w:p>
    <w:p w:rsidR="000233D1" w:rsidRDefault="000233D1" w:rsidP="000233D1"/>
    <w:p w:rsidR="004F705A" w:rsidRDefault="004F705A" w:rsidP="000233D1">
      <w:r>
        <w:t>Für die Ingenieurgemeinschaft</w:t>
      </w:r>
    </w:p>
    <w:p w:rsidR="000233D1" w:rsidRDefault="00FE2F7F" w:rsidP="00314EDD">
      <w:pPr>
        <w:tabs>
          <w:tab w:val="left" w:pos="5670"/>
        </w:tabs>
        <w:spacing w:before="120"/>
      </w:pPr>
      <w:r>
        <w:t>A. Aegerter &amp; Dr. O. Bosshardt AG</w:t>
      </w:r>
      <w:r w:rsidR="00314EDD">
        <w:tab/>
        <w:t>Jauslin Stebler AG</w:t>
      </w:r>
    </w:p>
    <w:p w:rsidR="006F3BFB" w:rsidRDefault="006F3BFB" w:rsidP="000233D1"/>
    <w:p w:rsidR="006F3BFB" w:rsidRDefault="006F3BFB" w:rsidP="000233D1"/>
    <w:p w:rsidR="006F3BFB" w:rsidRDefault="006F3BFB" w:rsidP="000233D1"/>
    <w:p w:rsidR="006F3BFB" w:rsidRDefault="006F3BFB" w:rsidP="000233D1"/>
    <w:p w:rsidR="00831E77" w:rsidRPr="003D2D0A" w:rsidRDefault="00831E77" w:rsidP="000233D1">
      <w:pPr>
        <w:rPr>
          <w:u w:val="single"/>
        </w:rPr>
      </w:pPr>
      <w:r w:rsidRPr="003D2D0A">
        <w:rPr>
          <w:u w:val="single"/>
        </w:rPr>
        <w:t>Beilagen</w:t>
      </w:r>
    </w:p>
    <w:p w:rsidR="002F4526" w:rsidRDefault="002F4526" w:rsidP="00170919">
      <w:pPr>
        <w:pStyle w:val="AufzhlungStd"/>
        <w:ind w:firstLine="425"/>
      </w:pPr>
      <w:r>
        <w:t>Nachtragsforderung DL (Schritt 2)</w:t>
      </w:r>
    </w:p>
    <w:p w:rsidR="002F4526" w:rsidRDefault="008934FC" w:rsidP="00170919">
      <w:pPr>
        <w:pStyle w:val="AufzhlungStd"/>
        <w:ind w:firstLine="425"/>
      </w:pPr>
      <w:r>
        <w:t xml:space="preserve">Beilage </w:t>
      </w:r>
      <w:r w:rsidR="00C931AF">
        <w:t>1</w:t>
      </w:r>
      <w:r>
        <w:t xml:space="preserve">: </w:t>
      </w:r>
      <w:r w:rsidR="002F4526" w:rsidRPr="00D30218">
        <w:t>Vertragssituation und Bedarfsermittlung</w:t>
      </w:r>
      <w:r w:rsidR="002F4526">
        <w:t>); IG EP RF_BB; 27.10.2023</w:t>
      </w:r>
    </w:p>
    <w:p w:rsidR="002F4526" w:rsidRPr="00C075F3" w:rsidRDefault="002F4526" w:rsidP="002F4526">
      <w:pPr>
        <w:pStyle w:val="AufzhlungStd"/>
        <w:tabs>
          <w:tab w:val="clear" w:pos="425"/>
        </w:tabs>
        <w:ind w:left="1418" w:hanging="568"/>
      </w:pPr>
      <w:r>
        <w:t>Beilage 2 (Triage EK-MK, Betrachtung Honorare vom 21.02.2021, ergänzt per 30.04.2021, 16.09.2021, 07.04.2022); Stand per 07.04.2020</w:t>
      </w:r>
    </w:p>
    <w:sectPr w:rsidR="002F4526" w:rsidRPr="00C075F3" w:rsidSect="003D2D0A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709" w:bottom="1276" w:left="1418" w:header="851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D2D" w:rsidRDefault="00A90D2D" w:rsidP="00833AD6">
      <w:pPr>
        <w:spacing w:line="240" w:lineRule="auto"/>
      </w:pPr>
      <w:r>
        <w:separator/>
      </w:r>
    </w:p>
  </w:endnote>
  <w:endnote w:type="continuationSeparator" w:id="0">
    <w:p w:rsidR="00A90D2D" w:rsidRDefault="00A90D2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LT 47 LightCn">
    <w:panose1 w:val="020B0406030504020204"/>
    <w:charset w:val="00"/>
    <w:family w:val="swiss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A90D2D" w:rsidRPr="00564542" w:rsidTr="009C3309">
      <w:tc>
        <w:tcPr>
          <w:tcW w:w="9457" w:type="dxa"/>
        </w:tcPr>
        <w:p w:rsidR="00A90D2D" w:rsidRPr="00564542" w:rsidRDefault="00A90D2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071FC4">
            <w:rPr>
              <w:noProof/>
              <w:spacing w:val="4"/>
              <w:sz w:val="18"/>
              <w:szCs w:val="18"/>
            </w:rPr>
            <w:t>7991_NO 04_EP RHE-FRI Planerleistungen_S2_20231027.docx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3C7E5A">
            <w:rPr>
              <w:noProof/>
              <w:spacing w:val="4"/>
              <w:sz w:val="18"/>
              <w:szCs w:val="18"/>
            </w:rPr>
            <w:t>3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A90D2D" w:rsidRPr="00911938" w:rsidRDefault="00A90D2D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D2D" w:rsidRDefault="00A90D2D" w:rsidP="004F705A">
    <w:pPr>
      <w:pBdr>
        <w:top w:val="single" w:sz="6" w:space="0" w:color="auto"/>
      </w:pBdr>
      <w:spacing w:line="140" w:lineRule="exact"/>
      <w:rPr>
        <w:sz w:val="14"/>
      </w:rPr>
    </w:pPr>
  </w:p>
  <w:p w:rsidR="00A90D2D" w:rsidRPr="004F705A" w:rsidRDefault="00A90D2D" w:rsidP="004F705A">
    <w:pPr>
      <w:tabs>
        <w:tab w:val="left" w:pos="709"/>
        <w:tab w:val="right" w:pos="9639"/>
      </w:tabs>
      <w:spacing w:after="20" w:line="260" w:lineRule="atLeast"/>
      <w:rPr>
        <w:b/>
        <w:i/>
        <w:spacing w:val="4"/>
        <w:sz w:val="20"/>
        <w:szCs w:val="20"/>
      </w:rPr>
    </w:pPr>
    <w:r w:rsidRPr="004F705A">
      <w:rPr>
        <w:b/>
        <w:i/>
        <w:spacing w:val="4"/>
        <w:sz w:val="20"/>
        <w:szCs w:val="20"/>
      </w:rPr>
      <w:t>IG EP RF-BB</w:t>
    </w:r>
  </w:p>
  <w:p w:rsidR="00A90D2D" w:rsidRPr="00F95E1B" w:rsidRDefault="00A90D2D" w:rsidP="004F705A">
    <w:pPr>
      <w:tabs>
        <w:tab w:val="left" w:pos="709"/>
        <w:tab w:val="right" w:pos="9639"/>
      </w:tabs>
      <w:spacing w:after="20" w:line="260" w:lineRule="atLeast"/>
      <w:rPr>
        <w:i/>
        <w:spacing w:val="4"/>
        <w:sz w:val="18"/>
        <w:szCs w:val="20"/>
      </w:rPr>
    </w:pPr>
    <w:r w:rsidRPr="00F95E1B">
      <w:rPr>
        <w:i/>
        <w:spacing w:val="4"/>
        <w:sz w:val="18"/>
        <w:szCs w:val="20"/>
      </w:rPr>
      <w:t xml:space="preserve">p.A. Aegerter &amp; Bosshardt AG, </w:t>
    </w:r>
    <w:r w:rsidR="00F95E1B" w:rsidRPr="00F95E1B">
      <w:rPr>
        <w:i/>
        <w:spacing w:val="4"/>
        <w:sz w:val="18"/>
        <w:szCs w:val="20"/>
      </w:rPr>
      <w:t>Lautengartenstrasse 6</w:t>
    </w:r>
    <w:r w:rsidRPr="00F95E1B">
      <w:rPr>
        <w:i/>
        <w:spacing w:val="4"/>
        <w:sz w:val="18"/>
        <w:szCs w:val="20"/>
      </w:rPr>
      <w:t>, 40</w:t>
    </w:r>
    <w:r w:rsidR="00F95E1B" w:rsidRPr="00F95E1B">
      <w:rPr>
        <w:i/>
        <w:spacing w:val="4"/>
        <w:sz w:val="18"/>
        <w:szCs w:val="20"/>
      </w:rPr>
      <w:t>5</w:t>
    </w:r>
    <w:r w:rsidRPr="00F95E1B">
      <w:rPr>
        <w:i/>
        <w:spacing w:val="4"/>
        <w:sz w:val="18"/>
        <w:szCs w:val="20"/>
      </w:rPr>
      <w:t>2 Basel</w:t>
    </w:r>
  </w:p>
  <w:p w:rsidR="00A90D2D" w:rsidRPr="00F95E1B" w:rsidRDefault="00A90D2D" w:rsidP="007374CA">
    <w:pPr>
      <w:tabs>
        <w:tab w:val="left" w:pos="709"/>
        <w:tab w:val="right" w:pos="9639"/>
      </w:tabs>
      <w:spacing w:after="20" w:line="260" w:lineRule="atLeast"/>
      <w:rPr>
        <w:i/>
        <w:spacing w:val="4"/>
        <w:sz w:val="18"/>
        <w:szCs w:val="20"/>
      </w:rPr>
    </w:pPr>
    <w:r w:rsidRPr="00F95E1B">
      <w:rPr>
        <w:i/>
        <w:spacing w:val="4"/>
        <w:sz w:val="18"/>
        <w:szCs w:val="20"/>
      </w:rPr>
      <w:t xml:space="preserve">Tel. 061 365 22 22   -   Mail </w:t>
    </w:r>
    <w:hyperlink r:id="rId1" w:history="1">
      <w:r w:rsidRPr="00F95E1B">
        <w:rPr>
          <w:rStyle w:val="Hyperlink"/>
          <w:spacing w:val="4"/>
          <w:sz w:val="18"/>
          <w:szCs w:val="20"/>
        </w:rPr>
        <w:t>basel@aebo.ch</w:t>
      </w:r>
    </w:hyperlink>
    <w:r w:rsidRPr="00F95E1B">
      <w:rPr>
        <w:i/>
        <w:spacing w:val="4"/>
        <w:sz w:val="18"/>
        <w:szCs w:val="20"/>
      </w:rPr>
      <w:t xml:space="preserve">   -   Web: </w:t>
    </w:r>
    <w:hyperlink r:id="rId2" w:history="1">
      <w:r w:rsidRPr="00F95E1B">
        <w:rPr>
          <w:rStyle w:val="Hyperlink"/>
          <w:spacing w:val="4"/>
          <w:sz w:val="18"/>
          <w:szCs w:val="20"/>
        </w:rPr>
        <w:t>www.aebo.ch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D2D" w:rsidRDefault="00A90D2D" w:rsidP="00833AD6">
      <w:pPr>
        <w:spacing w:line="240" w:lineRule="auto"/>
      </w:pPr>
      <w:r>
        <w:separator/>
      </w:r>
    </w:p>
  </w:footnote>
  <w:footnote w:type="continuationSeparator" w:id="0">
    <w:p w:rsidR="00A90D2D" w:rsidRDefault="00A90D2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D2D" w:rsidRDefault="00A90D2D" w:rsidP="004F705A">
    <w:pPr>
      <w:pStyle w:val="Kopfzeile"/>
      <w:tabs>
        <w:tab w:val="clear" w:pos="4536"/>
        <w:tab w:val="clear" w:pos="9072"/>
        <w:tab w:val="right" w:pos="9781"/>
      </w:tabs>
      <w:rPr>
        <w:b/>
        <w:bCs/>
        <w:noProof/>
        <w:lang w:val="en-GB" w:eastAsia="de-CH"/>
      </w:rPr>
    </w:pPr>
    <w:r w:rsidRPr="004F705A">
      <w:rPr>
        <w:b/>
        <w:noProof/>
        <w:lang w:eastAsia="de-CH"/>
      </w:rPr>
      <w:t xml:space="preserve">N03, </w:t>
    </w:r>
    <w:r w:rsidRPr="004F705A">
      <w:rPr>
        <w:b/>
        <w:bCs/>
        <w:noProof/>
        <w:lang w:val="en-GB" w:eastAsia="de-CH"/>
      </w:rPr>
      <w:t>090069, EP Rheinfelden-Frick</w:t>
    </w:r>
    <w:r>
      <w:rPr>
        <w:b/>
        <w:bCs/>
        <w:noProof/>
        <w:lang w:val="en-GB" w:eastAsia="de-CH"/>
      </w:rPr>
      <w:tab/>
      <w:t>IG EP RF-BB</w:t>
    </w:r>
  </w:p>
  <w:p w:rsidR="00A90D2D" w:rsidRPr="004F705A" w:rsidRDefault="00A90D2D" w:rsidP="004F705A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781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102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2943"/>
      <w:gridCol w:w="2018"/>
      <w:gridCol w:w="3215"/>
    </w:tblGrid>
    <w:tr w:rsidR="00A90D2D" w:rsidTr="00B57829">
      <w:tc>
        <w:tcPr>
          <w:tcW w:w="2093" w:type="dxa"/>
          <w:vAlign w:val="center"/>
        </w:tcPr>
        <w:p w:rsidR="00A90D2D" w:rsidRPr="004F705A" w:rsidRDefault="00A90D2D" w:rsidP="00DD6BA8">
          <w:pPr>
            <w:pStyle w:val="Kopfzeile"/>
            <w:tabs>
              <w:tab w:val="clear" w:pos="9072"/>
            </w:tabs>
            <w:rPr>
              <w:rFonts w:ascii="Frutiger LT 47 LightCn" w:hAnsi="Frutiger LT 47 LightCn"/>
              <w:b/>
              <w:color w:val="A6A6A6" w:themeColor="background1" w:themeShade="A6"/>
              <w:sz w:val="36"/>
              <w:szCs w:val="36"/>
            </w:rPr>
          </w:pPr>
          <w:r w:rsidRPr="004F705A">
            <w:rPr>
              <w:rFonts w:ascii="Frutiger LT 47 LightCn" w:hAnsi="Frutiger LT 47 LightCn"/>
              <w:b/>
              <w:color w:val="A6A6A6" w:themeColor="background1" w:themeShade="A6"/>
              <w:sz w:val="36"/>
              <w:szCs w:val="36"/>
            </w:rPr>
            <w:t>IG EP RF-BB</w:t>
          </w:r>
        </w:p>
      </w:tc>
      <w:tc>
        <w:tcPr>
          <w:tcW w:w="2943" w:type="dxa"/>
          <w:vAlign w:val="center"/>
        </w:tcPr>
        <w:p w:rsidR="00A90D2D" w:rsidRDefault="00A90D2D" w:rsidP="00DD6BA8">
          <w:pPr>
            <w:pStyle w:val="Kopfzeile"/>
            <w:tabs>
              <w:tab w:val="clear" w:pos="9072"/>
            </w:tabs>
          </w:pPr>
          <w:r>
            <w:rPr>
              <w:noProof/>
              <w:lang w:eastAsia="de-CH"/>
            </w:rPr>
            <w:drawing>
              <wp:inline distT="0" distB="0" distL="0" distR="0" wp14:anchorId="53348703" wp14:editId="212C5742">
                <wp:extent cx="1694182" cy="285750"/>
                <wp:effectExtent l="0" t="0" r="127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tiefe auflösun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621" cy="294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18" w:type="dxa"/>
          <w:vAlign w:val="center"/>
        </w:tcPr>
        <w:p w:rsidR="00A90D2D" w:rsidRDefault="00A90D2D" w:rsidP="00DD6BA8">
          <w:pPr>
            <w:pStyle w:val="Kopfzeile"/>
            <w:tabs>
              <w:tab w:val="clear" w:pos="9072"/>
            </w:tabs>
            <w:jc w:val="center"/>
          </w:pPr>
          <w:r>
            <w:rPr>
              <w:noProof/>
              <w:lang w:eastAsia="de-CH"/>
            </w:rPr>
            <w:drawing>
              <wp:inline distT="0" distB="0" distL="0" distR="0" wp14:anchorId="3D1C384C" wp14:editId="7EA893B9">
                <wp:extent cx="881062" cy="433483"/>
                <wp:effectExtent l="0" t="0" r="0" b="508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AUSLIN STEBLER Claim RGB 96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1810" cy="438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5" w:type="dxa"/>
          <w:vAlign w:val="center"/>
        </w:tcPr>
        <w:p w:rsidR="00A90D2D" w:rsidRDefault="00A90D2D" w:rsidP="00DD6BA8">
          <w:pPr>
            <w:pStyle w:val="Kopfzeile"/>
            <w:tabs>
              <w:tab w:val="clear" w:pos="9072"/>
            </w:tabs>
            <w:jc w:val="center"/>
          </w:pPr>
          <w:r>
            <w:rPr>
              <w:noProof/>
              <w:lang w:eastAsia="de-CH"/>
            </w:rPr>
            <w:drawing>
              <wp:inline distT="0" distB="0" distL="0" distR="0" wp14:anchorId="2438116D" wp14:editId="160147C2">
                <wp:extent cx="1723436" cy="333375"/>
                <wp:effectExtent l="0" t="0" r="0" b="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RKUS_LEIPERT_neu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6261" cy="333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90D2D" w:rsidRPr="00892883" w:rsidRDefault="00A90D2D" w:rsidP="007374C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CEB14F3"/>
    <w:multiLevelType w:val="multilevel"/>
    <w:tmpl w:val="D332CD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E2E74B8"/>
    <w:multiLevelType w:val="hybridMultilevel"/>
    <w:tmpl w:val="DCBE11F6"/>
    <w:lvl w:ilvl="0" w:tplc="707A602C">
      <w:start w:val="1"/>
      <w:numFmt w:val="decimal"/>
      <w:lvlText w:val="[%1]"/>
      <w:lvlJc w:val="left"/>
      <w:pPr>
        <w:ind w:left="1040" w:hanging="360"/>
      </w:pPr>
      <w:rPr>
        <w:rFonts w:hint="default"/>
      </w:rPr>
    </w:lvl>
    <w:lvl w:ilvl="1" w:tplc="8B20D2BA">
      <w:start w:val="1"/>
      <w:numFmt w:val="lowerLetter"/>
      <w:lvlText w:val="%2)"/>
      <w:lvlJc w:val="left"/>
      <w:pPr>
        <w:ind w:left="176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480" w:hanging="180"/>
      </w:pPr>
    </w:lvl>
    <w:lvl w:ilvl="3" w:tplc="0807000F" w:tentative="1">
      <w:start w:val="1"/>
      <w:numFmt w:val="decimal"/>
      <w:lvlText w:val="%4."/>
      <w:lvlJc w:val="left"/>
      <w:pPr>
        <w:ind w:left="3200" w:hanging="360"/>
      </w:pPr>
    </w:lvl>
    <w:lvl w:ilvl="4" w:tplc="08070019" w:tentative="1">
      <w:start w:val="1"/>
      <w:numFmt w:val="lowerLetter"/>
      <w:lvlText w:val="%5."/>
      <w:lvlJc w:val="left"/>
      <w:pPr>
        <w:ind w:left="3920" w:hanging="360"/>
      </w:pPr>
    </w:lvl>
    <w:lvl w:ilvl="5" w:tplc="0807001B" w:tentative="1">
      <w:start w:val="1"/>
      <w:numFmt w:val="lowerRoman"/>
      <w:lvlText w:val="%6."/>
      <w:lvlJc w:val="right"/>
      <w:pPr>
        <w:ind w:left="4640" w:hanging="180"/>
      </w:pPr>
    </w:lvl>
    <w:lvl w:ilvl="6" w:tplc="0807000F" w:tentative="1">
      <w:start w:val="1"/>
      <w:numFmt w:val="decimal"/>
      <w:lvlText w:val="%7."/>
      <w:lvlJc w:val="left"/>
      <w:pPr>
        <w:ind w:left="5360" w:hanging="360"/>
      </w:pPr>
    </w:lvl>
    <w:lvl w:ilvl="7" w:tplc="08070019" w:tentative="1">
      <w:start w:val="1"/>
      <w:numFmt w:val="lowerLetter"/>
      <w:lvlText w:val="%8."/>
      <w:lvlJc w:val="left"/>
      <w:pPr>
        <w:ind w:left="6080" w:hanging="360"/>
      </w:pPr>
    </w:lvl>
    <w:lvl w:ilvl="8" w:tplc="0807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CA"/>
    <w:rsid w:val="000150FE"/>
    <w:rsid w:val="000233D1"/>
    <w:rsid w:val="00031094"/>
    <w:rsid w:val="00051A14"/>
    <w:rsid w:val="00054557"/>
    <w:rsid w:val="00070DE3"/>
    <w:rsid w:val="00071FC4"/>
    <w:rsid w:val="000D4E77"/>
    <w:rsid w:val="000D7219"/>
    <w:rsid w:val="00101672"/>
    <w:rsid w:val="00112C15"/>
    <w:rsid w:val="00155287"/>
    <w:rsid w:val="00157ED0"/>
    <w:rsid w:val="0016640E"/>
    <w:rsid w:val="001A7042"/>
    <w:rsid w:val="001C4EC5"/>
    <w:rsid w:val="001D508A"/>
    <w:rsid w:val="00203766"/>
    <w:rsid w:val="00247267"/>
    <w:rsid w:val="00247E69"/>
    <w:rsid w:val="002B4994"/>
    <w:rsid w:val="002D5365"/>
    <w:rsid w:val="002F4526"/>
    <w:rsid w:val="00314EDD"/>
    <w:rsid w:val="00350072"/>
    <w:rsid w:val="00361645"/>
    <w:rsid w:val="0037506D"/>
    <w:rsid w:val="003C7E5A"/>
    <w:rsid w:val="003D2D0A"/>
    <w:rsid w:val="003E5844"/>
    <w:rsid w:val="004007C5"/>
    <w:rsid w:val="00415FA1"/>
    <w:rsid w:val="00446A6A"/>
    <w:rsid w:val="004703C5"/>
    <w:rsid w:val="004A321C"/>
    <w:rsid w:val="004A5752"/>
    <w:rsid w:val="004C2201"/>
    <w:rsid w:val="004E27FD"/>
    <w:rsid w:val="004F1DC5"/>
    <w:rsid w:val="004F6020"/>
    <w:rsid w:val="004F705A"/>
    <w:rsid w:val="00564542"/>
    <w:rsid w:val="00594989"/>
    <w:rsid w:val="005A3F61"/>
    <w:rsid w:val="005F00E0"/>
    <w:rsid w:val="00630282"/>
    <w:rsid w:val="00673FB3"/>
    <w:rsid w:val="00677F34"/>
    <w:rsid w:val="00694E1A"/>
    <w:rsid w:val="006C22C6"/>
    <w:rsid w:val="006C4049"/>
    <w:rsid w:val="006D658C"/>
    <w:rsid w:val="006F3BFB"/>
    <w:rsid w:val="00705AF9"/>
    <w:rsid w:val="00707507"/>
    <w:rsid w:val="007374CA"/>
    <w:rsid w:val="007517A1"/>
    <w:rsid w:val="007677D1"/>
    <w:rsid w:val="007C5831"/>
    <w:rsid w:val="007C6B94"/>
    <w:rsid w:val="007D5EB3"/>
    <w:rsid w:val="00831E77"/>
    <w:rsid w:val="00833AD6"/>
    <w:rsid w:val="008536D1"/>
    <w:rsid w:val="00891DC4"/>
    <w:rsid w:val="008934FC"/>
    <w:rsid w:val="008951F9"/>
    <w:rsid w:val="00897634"/>
    <w:rsid w:val="008B0BB8"/>
    <w:rsid w:val="00911371"/>
    <w:rsid w:val="00911938"/>
    <w:rsid w:val="00915ED7"/>
    <w:rsid w:val="00925EC8"/>
    <w:rsid w:val="0093042B"/>
    <w:rsid w:val="00966F96"/>
    <w:rsid w:val="00984F2A"/>
    <w:rsid w:val="00986E0A"/>
    <w:rsid w:val="0099601F"/>
    <w:rsid w:val="009C3309"/>
    <w:rsid w:val="009E6701"/>
    <w:rsid w:val="00A2079E"/>
    <w:rsid w:val="00A810F0"/>
    <w:rsid w:val="00A902B7"/>
    <w:rsid w:val="00A90D2D"/>
    <w:rsid w:val="00AB7877"/>
    <w:rsid w:val="00AC59AE"/>
    <w:rsid w:val="00B02E4E"/>
    <w:rsid w:val="00B03F52"/>
    <w:rsid w:val="00B23756"/>
    <w:rsid w:val="00B4060B"/>
    <w:rsid w:val="00B54C9A"/>
    <w:rsid w:val="00B57829"/>
    <w:rsid w:val="00BB5324"/>
    <w:rsid w:val="00BC1E1A"/>
    <w:rsid w:val="00BD05A7"/>
    <w:rsid w:val="00C55781"/>
    <w:rsid w:val="00C931AF"/>
    <w:rsid w:val="00D21F86"/>
    <w:rsid w:val="00D30218"/>
    <w:rsid w:val="00D6621F"/>
    <w:rsid w:val="00DC3C04"/>
    <w:rsid w:val="00DD6BA8"/>
    <w:rsid w:val="00E04C5D"/>
    <w:rsid w:val="00E06D70"/>
    <w:rsid w:val="00E256F7"/>
    <w:rsid w:val="00E44201"/>
    <w:rsid w:val="00E45529"/>
    <w:rsid w:val="00E47899"/>
    <w:rsid w:val="00E67567"/>
    <w:rsid w:val="00E77214"/>
    <w:rsid w:val="00EA2C8C"/>
    <w:rsid w:val="00ED565D"/>
    <w:rsid w:val="00F17160"/>
    <w:rsid w:val="00F26BF4"/>
    <w:rsid w:val="00F31500"/>
    <w:rsid w:val="00F32A71"/>
    <w:rsid w:val="00F47109"/>
    <w:rsid w:val="00F95E1B"/>
    <w:rsid w:val="00FD4E1E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docId w15:val="{D8B78D92-E663-4243-A15E-D2A307D4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link w:val="FliesstextChar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Listenabsatz">
    <w:name w:val="List Paragraph"/>
    <w:basedOn w:val="Standard"/>
    <w:uiPriority w:val="34"/>
    <w:unhideWhenUsed/>
    <w:rsid w:val="007374CA"/>
    <w:pPr>
      <w:ind w:left="720"/>
      <w:contextualSpacing/>
      <w:jc w:val="both"/>
    </w:pPr>
  </w:style>
  <w:style w:type="character" w:customStyle="1" w:styleId="FliesstextChar">
    <w:name w:val="Fliesstext Char"/>
    <w:link w:val="Fliesstext"/>
    <w:rsid w:val="00737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fuchs@aebo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ebo.ch" TargetMode="External"/><Relationship Id="rId1" Type="http://schemas.openxmlformats.org/officeDocument/2006/relationships/hyperlink" Target="mailto:basel@aebo.ch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9000\9890_Shd_EP_Rheinfelden_Frick_Kt_AG\P400_Grundlagen\P410_Vorgaben\INGE-Vorlagen\20181010_090069_EP%20Rh-Fr_Word%20Briefvorlage%20IG_9890_1_Sh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90641A788D487F93621F5B478779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1A0977-DCDB-4B4A-A8E9-3D5CB5877733}"/>
      </w:docPartPr>
      <w:docPartBody>
        <w:p w:rsidR="009E5FD2" w:rsidRDefault="00A328F0" w:rsidP="00A328F0">
          <w:pPr>
            <w:pStyle w:val="7590641A788D487F93621F5B478779F0"/>
          </w:pPr>
          <w:r>
            <w:rPr>
              <w:rStyle w:val="Platzhaltertext"/>
            </w:rPr>
            <w:t>Projektnummer / Kürzel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LT 47 LightCn">
    <w:panose1 w:val="020B0406030504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F0"/>
    <w:rsid w:val="000A6167"/>
    <w:rsid w:val="00204D9E"/>
    <w:rsid w:val="0064694B"/>
    <w:rsid w:val="009E5FD2"/>
    <w:rsid w:val="00A3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328F0"/>
    <w:rPr>
      <w:color w:val="808080"/>
    </w:rPr>
  </w:style>
  <w:style w:type="paragraph" w:customStyle="1" w:styleId="1D02E8A0F2A045DEAE617C6A8AE2A257">
    <w:name w:val="1D02E8A0F2A045DEAE617C6A8AE2A257"/>
  </w:style>
  <w:style w:type="paragraph" w:customStyle="1" w:styleId="7EF2897DF4AB48628A99C5EBD81B079E">
    <w:name w:val="7EF2897DF4AB48628A99C5EBD81B079E"/>
  </w:style>
  <w:style w:type="paragraph" w:customStyle="1" w:styleId="59676CE1F9FD4F01B88D2DDFDC1ADA72">
    <w:name w:val="59676CE1F9FD4F01B88D2DDFDC1ADA72"/>
  </w:style>
  <w:style w:type="paragraph" w:customStyle="1" w:styleId="7590641A788D487F93621F5B478779F0">
    <w:name w:val="7590641A788D487F93621F5B478779F0"/>
    <w:rsid w:val="00A328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B324C-2273-47AE-A444-D08D3D090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20181010_090069_EP Rh-Fr_Word Briefvorlage IG_9890_1_Shd.dotx</Template>
  <TotalTime>0</TotalTime>
  <Pages>3</Pages>
  <Words>482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creator>Noëlle Weider</dc:creator>
  <dc:description>Version 2014-01</dc:description>
  <cp:lastModifiedBy>Fuchs Christian</cp:lastModifiedBy>
  <cp:revision>9</cp:revision>
  <cp:lastPrinted>2023-10-27T15:19:00Z</cp:lastPrinted>
  <dcterms:created xsi:type="dcterms:W3CDTF">2023-10-27T13:55:00Z</dcterms:created>
  <dcterms:modified xsi:type="dcterms:W3CDTF">2023-10-27T16:10:00Z</dcterms:modified>
</cp:coreProperties>
</file>