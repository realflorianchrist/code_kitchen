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13498" w14:textId="77777777" w:rsidR="007374CA" w:rsidRDefault="007374CA"/>
    <w:p w14:paraId="761B959D" w14:textId="77777777" w:rsidR="007374CA" w:rsidRDefault="007374CA"/>
    <w:p w14:paraId="1B47A58B" w14:textId="77777777" w:rsidR="007374CA" w:rsidRDefault="007374CA"/>
    <w:p w14:paraId="26A68291" w14:textId="77777777"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14:paraId="041C3C7C" w14:textId="77777777" w:rsidTr="004F705A">
        <w:trPr>
          <w:trHeight w:hRule="exact" w:val="2552"/>
        </w:trPr>
        <w:tc>
          <w:tcPr>
            <w:tcW w:w="9747" w:type="dxa"/>
            <w:gridSpan w:val="2"/>
          </w:tcPr>
          <w:p w14:paraId="5CEBA993" w14:textId="77777777" w:rsidR="007374CA" w:rsidRPr="00C075F3" w:rsidRDefault="007374CA" w:rsidP="007374CA">
            <w:r w:rsidRPr="00C075F3">
              <w:t>Bundesamt für Strassen ASTRA</w:t>
            </w:r>
          </w:p>
          <w:p w14:paraId="57D54F62" w14:textId="77777777" w:rsidR="007374CA" w:rsidRPr="00C075F3" w:rsidRDefault="007374CA" w:rsidP="007374CA">
            <w:r w:rsidRPr="00C075F3">
              <w:t>Filiale Zofingen</w:t>
            </w:r>
          </w:p>
          <w:p w14:paraId="2D533A6B" w14:textId="77777777" w:rsidR="007374CA" w:rsidRPr="00C075F3" w:rsidRDefault="007374CA" w:rsidP="007374CA">
            <w:r w:rsidRPr="00C075F3">
              <w:t>z.Hd. Frau Nicole Schulz</w:t>
            </w:r>
          </w:p>
          <w:p w14:paraId="6CF4F036" w14:textId="77777777" w:rsidR="007374CA" w:rsidRPr="00C075F3" w:rsidRDefault="007374CA" w:rsidP="007374CA">
            <w:r w:rsidRPr="00C075F3">
              <w:t>Brühlstrasse 3</w:t>
            </w:r>
          </w:p>
          <w:p w14:paraId="0BB0438D" w14:textId="77777777" w:rsidR="005A3F61" w:rsidRDefault="007374CA" w:rsidP="007374CA">
            <w:r w:rsidRPr="00C075F3">
              <w:t>4800 Zofingen</w:t>
            </w:r>
          </w:p>
        </w:tc>
      </w:tr>
      <w:tr w:rsidR="007374CA" w:rsidRPr="00C075F3" w14:paraId="382D1B84" w14:textId="77777777" w:rsidTr="00DD6BA8">
        <w:trPr>
          <w:gridAfter w:val="1"/>
          <w:wAfter w:w="253" w:type="dxa"/>
          <w:trHeight w:val="568"/>
        </w:trPr>
        <w:tc>
          <w:tcPr>
            <w:tcW w:w="9494" w:type="dxa"/>
          </w:tcPr>
          <w:p w14:paraId="4A4926BB" w14:textId="64F74C52" w:rsidR="007374CA" w:rsidRPr="00C075F3" w:rsidRDefault="007374CA" w:rsidP="00DD6BA8">
            <w:r w:rsidRPr="00C075F3">
              <w:t xml:space="preserve">Basel, </w:t>
            </w:r>
            <w:r w:rsidR="00310EFC">
              <w:fldChar w:fldCharType="begin"/>
            </w:r>
            <w:r w:rsidR="00310EFC">
              <w:instrText xml:space="preserve"> CREATEDATE  \@ "d. MMMM yyyy"  \* MERGEFORMAT </w:instrText>
            </w:r>
            <w:r w:rsidR="00310EFC">
              <w:fldChar w:fldCharType="separate"/>
            </w:r>
            <w:r w:rsidR="008506B9">
              <w:rPr>
                <w:noProof/>
              </w:rPr>
              <w:t>14. April 2022</w:t>
            </w:r>
            <w:r w:rsidR="00310EFC">
              <w:fldChar w:fldCharType="end"/>
            </w:r>
            <w:r w:rsidRPr="00C075F3">
              <w:t xml:space="preserve"> / </w:t>
            </w:r>
            <w:sdt>
              <w:sdtPr>
                <w:id w:val="-1687047851"/>
                <w:placeholder>
                  <w:docPart w:val="7590641A788D487F93621F5B478779F0"/>
                </w:placeholder>
                <w:text/>
              </w:sdtPr>
              <w:sdtContent>
                <w:r w:rsidR="00DD6BA8">
                  <w:t xml:space="preserve">7991 / </w:t>
                </w:r>
                <w:r w:rsidR="00310EFC">
                  <w:t>FCh</w:t>
                </w:r>
              </w:sdtContent>
            </w:sdt>
          </w:p>
          <w:p w14:paraId="735FAAEC" w14:textId="059CCA01" w:rsidR="007374CA" w:rsidRPr="00C075F3" w:rsidRDefault="007374CA" w:rsidP="00DD6BA8">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8506B9">
              <w:rPr>
                <w:noProof/>
                <w:sz w:val="12"/>
                <w:szCs w:val="12"/>
              </w:rPr>
              <w:t>7991_NO 0x_EP Rh-Fr ZL_SABA_Mumpf_20220414.docx</w:t>
            </w:r>
            <w:r w:rsidRPr="00C075F3">
              <w:rPr>
                <w:sz w:val="12"/>
                <w:szCs w:val="12"/>
              </w:rPr>
              <w:fldChar w:fldCharType="end"/>
            </w:r>
          </w:p>
        </w:tc>
      </w:tr>
      <w:tr w:rsidR="007374CA" w:rsidRPr="00C075F3" w14:paraId="13F34EDE" w14:textId="77777777" w:rsidTr="00DD6BA8">
        <w:trPr>
          <w:gridAfter w:val="1"/>
          <w:wAfter w:w="253" w:type="dxa"/>
        </w:trPr>
        <w:tc>
          <w:tcPr>
            <w:tcW w:w="9494" w:type="dxa"/>
          </w:tcPr>
          <w:p w14:paraId="3585737E" w14:textId="77777777" w:rsidR="007374CA" w:rsidRPr="00C075F3" w:rsidRDefault="007374CA" w:rsidP="00DD6BA8">
            <w:pPr>
              <w:pStyle w:val="Betreff"/>
            </w:pPr>
            <w:r w:rsidRPr="00C075F3">
              <w:t>N3 EP Rheinfelden - Frick</w:t>
            </w:r>
          </w:p>
          <w:p w14:paraId="5BAC68C3" w14:textId="6492572E" w:rsidR="007374CA" w:rsidRPr="00C075F3" w:rsidRDefault="007374CA" w:rsidP="00DD6BA8">
            <w:pPr>
              <w:pStyle w:val="Betreff"/>
            </w:pPr>
            <w:r w:rsidRPr="00C075F3">
              <w:t>09006</w:t>
            </w:r>
            <w:r>
              <w:t>9</w:t>
            </w:r>
            <w:r w:rsidRPr="00C075F3">
              <w:t xml:space="preserve">, Fachbereiche </w:t>
            </w:r>
            <w:r w:rsidR="008506B9">
              <w:rPr>
                <w:highlight w:val="yellow"/>
              </w:rPr>
              <w:t>T-U, AP SABA</w:t>
            </w:r>
          </w:p>
          <w:p w14:paraId="003BDF54" w14:textId="77777777" w:rsidR="007374CA" w:rsidRPr="00C075F3" w:rsidRDefault="006C4049" w:rsidP="00310EFC">
            <w:pPr>
              <w:pStyle w:val="Betreff"/>
            </w:pPr>
            <w:r>
              <w:t xml:space="preserve">Nachtragsofferte Nr. </w:t>
            </w:r>
            <w:r w:rsidR="00310EFC">
              <w:t>4</w:t>
            </w:r>
            <w:r w:rsidR="007374CA">
              <w:t xml:space="preserve"> </w:t>
            </w:r>
            <w:r w:rsidR="00310EFC">
              <w:t>Zusatzleistungen MK-Bearbeitung</w:t>
            </w:r>
          </w:p>
        </w:tc>
      </w:tr>
    </w:tbl>
    <w:p w14:paraId="62AF8438" w14:textId="56B4F04D" w:rsidR="006C2B28" w:rsidRPr="006C2B28" w:rsidRDefault="007374CA" w:rsidP="006C2B28">
      <w:pPr>
        <w:pStyle w:val="Anrede"/>
      </w:pPr>
      <w:r w:rsidRPr="00C075F3">
        <w:t>Sehr geehrte Frau Schul</w:t>
      </w:r>
      <w:r w:rsidR="006C2B28">
        <w:t>z</w:t>
      </w:r>
      <w:r w:rsidR="006C2B28">
        <w:br/>
        <w:t>geschätz</w:t>
      </w:r>
      <w:r w:rsidR="008506B9">
        <w:t>t</w:t>
      </w:r>
      <w:r w:rsidR="006C2B28">
        <w:t>e Nicole</w:t>
      </w:r>
    </w:p>
    <w:p w14:paraId="2DF39961" w14:textId="77777777" w:rsidR="006C2B28" w:rsidRPr="006C2B28" w:rsidRDefault="006C2B28" w:rsidP="006C2B28"/>
    <w:p w14:paraId="4C15EBF0" w14:textId="77777777" w:rsidR="006C4049" w:rsidRDefault="006C4049" w:rsidP="007374CA">
      <w:pPr>
        <w:jc w:val="both"/>
      </w:pPr>
      <w:r>
        <w:t xml:space="preserve">Gerne unterbreiten wir Ihnen nachstehend unsere Offerte betreffend </w:t>
      </w:r>
      <w:r w:rsidR="00310EFC">
        <w:t>Zusatzleistungen bei der Bearbeitung des Massnahmenkonzepts</w:t>
      </w:r>
      <w:r w:rsidR="00112C15">
        <w:t>.</w:t>
      </w:r>
    </w:p>
    <w:p w14:paraId="000930EE" w14:textId="77777777" w:rsidR="007374CA" w:rsidRPr="00C075F3" w:rsidRDefault="007374CA" w:rsidP="007374CA">
      <w:bookmarkStart w:id="0" w:name="_GoBack"/>
      <w:bookmarkEnd w:id="0"/>
    </w:p>
    <w:p w14:paraId="7BA6CCA9" w14:textId="77777777" w:rsidR="007374CA" w:rsidRPr="00C075F3" w:rsidRDefault="007374CA" w:rsidP="007374CA">
      <w:pPr>
        <w:pStyle w:val="berschrift1"/>
        <w:ind w:left="709" w:hanging="709"/>
      </w:pPr>
      <w:r w:rsidRPr="00C075F3">
        <w:t>Grundlagen</w:t>
      </w:r>
    </w:p>
    <w:p w14:paraId="4906640F" w14:textId="77777777" w:rsidR="004908A2" w:rsidRDefault="004908A2" w:rsidP="004908A2">
      <w:pPr>
        <w:pStyle w:val="Listenabsatz"/>
        <w:numPr>
          <w:ilvl w:val="0"/>
          <w:numId w:val="6"/>
        </w:numPr>
      </w:pPr>
      <w:r w:rsidRPr="004908A2">
        <w:t>Arbeitspapier T/G 06: Risikobeurteilung Querkraftdefizite</w:t>
      </w:r>
      <w:r>
        <w:t>, vom xx.yy.2020</w:t>
      </w:r>
    </w:p>
    <w:p w14:paraId="153973E3" w14:textId="77777777" w:rsidR="00EE4519" w:rsidRDefault="00EE4519" w:rsidP="00EE4519">
      <w:pPr>
        <w:pStyle w:val="Listenabsatz"/>
        <w:numPr>
          <w:ilvl w:val="0"/>
          <w:numId w:val="6"/>
        </w:numPr>
      </w:pPr>
      <w:r>
        <w:t xml:space="preserve">1. Stellungnahme </w:t>
      </w:r>
      <w:r w:rsidRPr="00EE4519">
        <w:t xml:space="preserve">Prof. Dr. Eugen Brühwiler vom </w:t>
      </w:r>
      <w:r w:rsidRPr="00EE4519">
        <w:rPr>
          <w:highlight w:val="yellow"/>
        </w:rPr>
        <w:t>xx.yy.2021</w:t>
      </w:r>
    </w:p>
    <w:p w14:paraId="581F762C" w14:textId="77777777" w:rsidR="00310EFC" w:rsidRDefault="00310EFC" w:rsidP="00310EFC">
      <w:pPr>
        <w:pStyle w:val="Listenabsatz"/>
        <w:numPr>
          <w:ilvl w:val="0"/>
          <w:numId w:val="6"/>
        </w:numPr>
      </w:pPr>
      <w:r w:rsidRPr="00310EFC">
        <w:t>Arbeitspapier T/G 06: Risiko</w:t>
      </w:r>
      <w:r>
        <w:t>beurteilung Querkraftdefizite</w:t>
      </w:r>
      <w:r w:rsidR="004908A2">
        <w:t>, Aktualisierung</w:t>
      </w:r>
      <w:r w:rsidRPr="00310EFC">
        <w:t xml:space="preserve"> vom 19.11.2020</w:t>
      </w:r>
    </w:p>
    <w:p w14:paraId="4A05645A" w14:textId="77777777" w:rsidR="00310EFC" w:rsidRDefault="00EE4519" w:rsidP="00310EFC">
      <w:pPr>
        <w:pStyle w:val="Listenabsatz"/>
        <w:numPr>
          <w:ilvl w:val="0"/>
          <w:numId w:val="6"/>
        </w:numPr>
      </w:pPr>
      <w:r>
        <w:t xml:space="preserve">2. </w:t>
      </w:r>
      <w:r w:rsidR="00310EFC" w:rsidRPr="00310EFC">
        <w:t>Stellungnahme</w:t>
      </w:r>
      <w:r w:rsidR="00310EFC">
        <w:t xml:space="preserve"> Prof. Dr. Eugen Brühwiler vom 21.12.2021</w:t>
      </w:r>
    </w:p>
    <w:p w14:paraId="4BE7BFE3" w14:textId="77777777" w:rsidR="00310EFC" w:rsidRDefault="00363DC3" w:rsidP="00310EFC">
      <w:pPr>
        <w:pStyle w:val="Listenabsatz"/>
        <w:numPr>
          <w:ilvl w:val="0"/>
          <w:numId w:val="6"/>
        </w:numPr>
      </w:pPr>
      <w:r>
        <w:t xml:space="preserve">A.o. </w:t>
      </w:r>
      <w:r w:rsidR="00310EFC">
        <w:t xml:space="preserve">Besprechung </w:t>
      </w:r>
      <w:r>
        <w:t xml:space="preserve">zwischen </w:t>
      </w:r>
      <w:r w:rsidR="00310EFC">
        <w:t xml:space="preserve">GPL ASTRA, BHU mit PV </w:t>
      </w:r>
      <w:r>
        <w:t>Bau-BSA vom 13.01.2021</w:t>
      </w:r>
    </w:p>
    <w:p w14:paraId="14B95696" w14:textId="77777777" w:rsidR="00363DC3" w:rsidRDefault="00363DC3" w:rsidP="00310EFC">
      <w:pPr>
        <w:pStyle w:val="Listenabsatz"/>
        <w:numPr>
          <w:ilvl w:val="0"/>
          <w:numId w:val="6"/>
        </w:numPr>
      </w:pPr>
      <w:r>
        <w:t xml:space="preserve">A.o. Besprechung zwischen Prof. Dr. Brühwiler mit PV Bau-BSA, TPL T/G vom </w:t>
      </w:r>
      <w:r w:rsidRPr="00363DC3">
        <w:rPr>
          <w:highlight w:val="yellow"/>
        </w:rPr>
        <w:t>xx.02.2021</w:t>
      </w:r>
    </w:p>
    <w:p w14:paraId="253B7A48" w14:textId="77777777" w:rsidR="007374CA" w:rsidRPr="00C075F3" w:rsidRDefault="007374CA" w:rsidP="007374CA">
      <w:pPr>
        <w:pStyle w:val="Listenabsatz"/>
        <w:numPr>
          <w:ilvl w:val="0"/>
          <w:numId w:val="6"/>
        </w:numPr>
      </w:pPr>
      <w:r w:rsidRPr="00C075F3">
        <w:t>SIA Ordnung 103</w:t>
      </w:r>
    </w:p>
    <w:p w14:paraId="75CEE210" w14:textId="77777777" w:rsidR="007374CA" w:rsidRPr="00C075F3" w:rsidRDefault="007374CA" w:rsidP="007374CA">
      <w:pPr>
        <w:pStyle w:val="Fliesstext"/>
      </w:pPr>
    </w:p>
    <w:p w14:paraId="1CC36BB6" w14:textId="77777777" w:rsidR="007374CA" w:rsidRPr="00C075F3" w:rsidRDefault="007374CA" w:rsidP="007374CA">
      <w:pPr>
        <w:pStyle w:val="Fliesstext"/>
      </w:pPr>
    </w:p>
    <w:p w14:paraId="1007EE2D" w14:textId="77777777" w:rsidR="007374CA" w:rsidRPr="00C075F3" w:rsidRDefault="007374CA" w:rsidP="007374CA">
      <w:pPr>
        <w:pStyle w:val="berschrift1"/>
        <w:ind w:left="709" w:hanging="709"/>
      </w:pPr>
      <w:r w:rsidRPr="00C075F3">
        <w:t>Ausgangslage</w:t>
      </w:r>
    </w:p>
    <w:p w14:paraId="1B48EBA6" w14:textId="77777777" w:rsidR="00EE4519" w:rsidRDefault="00EE4519" w:rsidP="00563FF0">
      <w:pPr>
        <w:pStyle w:val="berschrift2"/>
      </w:pPr>
      <w:r>
        <w:t>Fachbereich T-U</w:t>
      </w:r>
    </w:p>
    <w:p w14:paraId="5784F4BA" w14:textId="77777777" w:rsidR="00563FF0" w:rsidRPr="00563FF0" w:rsidRDefault="00563FF0" w:rsidP="00563FF0">
      <w:pPr>
        <w:pStyle w:val="Fliesstext"/>
      </w:pPr>
    </w:p>
    <w:p w14:paraId="22AD70F8" w14:textId="77777777" w:rsidR="00EE4519" w:rsidRDefault="00EE4519" w:rsidP="00563FF0">
      <w:pPr>
        <w:pStyle w:val="berschrift2"/>
      </w:pPr>
      <w:r>
        <w:t>Fachbereich T/G</w:t>
      </w:r>
    </w:p>
    <w:p w14:paraId="72D3950F" w14:textId="77777777" w:rsidR="00363DC3" w:rsidRDefault="00363DC3" w:rsidP="007374CA">
      <w:pPr>
        <w:pStyle w:val="Fliesstext"/>
        <w:jc w:val="both"/>
      </w:pPr>
      <w:r>
        <w:t>Bei</w:t>
      </w:r>
      <w:r w:rsidR="00DD6BA8">
        <w:t xml:space="preserve"> </w:t>
      </w:r>
      <w:r w:rsidR="008934FC">
        <w:t xml:space="preserve">der Bearbeitung </w:t>
      </w:r>
      <w:r>
        <w:t>des Massnahmenkonzepts im Teilprojekt Tunnel Geotechnik wurden Defizite für zwei Stützmauern erkannt. Daraufhin wurden bauliche Verstärkungsmassnahmen vorgeschlagen</w:t>
      </w:r>
      <w:r w:rsidR="00EE4519">
        <w:t>, die im</w:t>
      </w:r>
      <w:r>
        <w:t xml:space="preserve"> Arbeitspapier T/G 06 [1]</w:t>
      </w:r>
      <w:r w:rsidR="00EE4519">
        <w:t xml:space="preserve"> der IG zusammengefasst </w:t>
      </w:r>
      <w:r w:rsidR="00563FF0">
        <w:t>waren</w:t>
      </w:r>
      <w:r>
        <w:t>.</w:t>
      </w:r>
    </w:p>
    <w:p w14:paraId="3A0A5EC7" w14:textId="77777777" w:rsidR="00363DC3" w:rsidRDefault="00363DC3" w:rsidP="007374CA">
      <w:pPr>
        <w:pStyle w:val="Fliesstext"/>
        <w:jc w:val="both"/>
      </w:pPr>
      <w:r>
        <w:lastRenderedPageBreak/>
        <w:t>Dieses Arbeitspapier wurde anschlie</w:t>
      </w:r>
      <w:r w:rsidR="004908A2">
        <w:t>ss</w:t>
      </w:r>
      <w:r>
        <w:t xml:space="preserve">end von Seiten GPL ASTRA an den Experten Prof. Dr. Brühwiler zur Stellungnahme weitergeleitet. </w:t>
      </w:r>
      <w:r w:rsidR="004908A2">
        <w:t xml:space="preserve">Eine erste Stellungnahme des Experten </w:t>
      </w:r>
      <w:r w:rsidR="00EE4519">
        <w:t>führte per</w:t>
      </w:r>
      <w:r w:rsidR="004908A2">
        <w:t xml:space="preserve"> </w:t>
      </w:r>
      <w:r w:rsidR="00EE4519">
        <w:t>19</w:t>
      </w:r>
      <w:r w:rsidR="004908A2">
        <w:t>.</w:t>
      </w:r>
      <w:r w:rsidR="00EE4519">
        <w:t>11</w:t>
      </w:r>
      <w:r w:rsidR="004908A2">
        <w:t xml:space="preserve">.2020 </w:t>
      </w:r>
      <w:r w:rsidR="00EE4519">
        <w:t>zur Aktualisierung des ArP 06 [2].</w:t>
      </w:r>
    </w:p>
    <w:p w14:paraId="3AE2DBB9" w14:textId="77777777" w:rsidR="00AB7877" w:rsidRDefault="00563FF0" w:rsidP="007374CA">
      <w:pPr>
        <w:pStyle w:val="Fliesstext"/>
        <w:jc w:val="both"/>
      </w:pPr>
      <w:r>
        <w:t>Die 2. Stellungnahme des Experten löste eine erneute Überarbeitung des Dokuments bzw. den darin abgehandelten Stützmauern aus. Das beabsichtigte Vorgehen wurde am 13. Januar 2021 zwischen GPL ASTRA, der BHU und der IG besprochen und mündete in weiteren Abklärungen durch die IG wie auch in Besprechungen mit den Experten.</w:t>
      </w:r>
    </w:p>
    <w:p w14:paraId="2C142379" w14:textId="56B3210D" w:rsidR="00C54B17" w:rsidRDefault="00563FF0" w:rsidP="00C54B17">
      <w:pPr>
        <w:pStyle w:val="Fliesstext"/>
        <w:jc w:val="both"/>
      </w:pPr>
      <w:r>
        <w:t>Per Mitte März 2021 wurde anlässlich der PF-S T/G Nr. xyz der abschliessende Konsens zwischen den Beteiligten vorgestellt.</w:t>
      </w:r>
      <w:r w:rsidR="00C54B17" w:rsidRPr="00C54B17">
        <w:t xml:space="preserve"> </w:t>
      </w:r>
      <w:r w:rsidR="00C54B17">
        <w:t>Nicht zuletzt konnte, dank der gemeinsamen Betrachtung mit dem Experten, die ursprüngliche Betrachtung der IG, h</w:t>
      </w:r>
      <w:r w:rsidR="00E372CE">
        <w:t>insichtlich einer angemessenen V</w:t>
      </w:r>
      <w:r w:rsidR="00C54B17">
        <w:t>erstärkung des Bauwerks N3 350, bestätigt werden.</w:t>
      </w:r>
    </w:p>
    <w:p w14:paraId="1BA19594" w14:textId="77777777" w:rsidR="00563FF0" w:rsidRDefault="00563FF0" w:rsidP="007374CA">
      <w:pPr>
        <w:pStyle w:val="Fliesstext"/>
        <w:jc w:val="both"/>
      </w:pPr>
    </w:p>
    <w:p w14:paraId="20F40038" w14:textId="77777777" w:rsidR="00563FF0" w:rsidRDefault="00563FF0" w:rsidP="007374CA">
      <w:pPr>
        <w:pStyle w:val="Fliesstext"/>
        <w:jc w:val="both"/>
      </w:pPr>
      <w:r>
        <w:t>Aus dem vorgenannten Ablauf und den daraus entstandenen Fragestellungen ergaben sich für die IG zusätzliche Aufwendungen in der Projektbearbeitung,</w:t>
      </w:r>
      <w:r w:rsidR="00C54B17">
        <w:t xml:space="preserve"> wie auch in der Projektführung, dem </w:t>
      </w:r>
      <w:r>
        <w:t>Sitzungswesen</w:t>
      </w:r>
      <w:r w:rsidR="00C54B17">
        <w:t xml:space="preserve"> und der Koordination</w:t>
      </w:r>
      <w:r>
        <w:t>.</w:t>
      </w:r>
    </w:p>
    <w:p w14:paraId="4BB939B0" w14:textId="77777777" w:rsidR="00865C49" w:rsidRDefault="00865C49" w:rsidP="007374CA">
      <w:pPr>
        <w:pStyle w:val="Fliesstext"/>
        <w:jc w:val="both"/>
      </w:pPr>
    </w:p>
    <w:p w14:paraId="1BE6EA82" w14:textId="77777777" w:rsidR="007374CA" w:rsidRDefault="00865C49" w:rsidP="007374CA">
      <w:pPr>
        <w:pStyle w:val="Fliesstext"/>
        <w:jc w:val="both"/>
      </w:pPr>
      <w:r>
        <w:t>Da die zusätzlichen Aufwendungen vor allem auf externe Einflü</w:t>
      </w:r>
      <w:r w:rsidR="00124EA5">
        <w:t>sse zurückzuführen sind und die geäusserten</w:t>
      </w:r>
      <w:r w:rsidR="002F7C9A">
        <w:t xml:space="preserve"> Vorbehalte </w:t>
      </w:r>
      <w:r w:rsidR="00124EA5">
        <w:t xml:space="preserve">eine nochmalige, fundierte Grundlagenaufarbeitung erforderlich machten, erachten wir den </w:t>
      </w:r>
      <w:r>
        <w:t>Anmeld</w:t>
      </w:r>
      <w:r w:rsidR="00124EA5">
        <w:t xml:space="preserve">ezeitpunkt </w:t>
      </w:r>
      <w:r>
        <w:t>als angemessen.</w:t>
      </w:r>
    </w:p>
    <w:p w14:paraId="04BF4157" w14:textId="77777777" w:rsidR="00865C49" w:rsidRDefault="00865C49" w:rsidP="00865C49">
      <w:pPr>
        <w:pStyle w:val="Fliesstext"/>
        <w:ind w:left="0"/>
        <w:jc w:val="both"/>
      </w:pPr>
    </w:p>
    <w:p w14:paraId="383A5E5A" w14:textId="77777777" w:rsidR="00C54B17" w:rsidRPr="00C075F3" w:rsidRDefault="00C54B17" w:rsidP="007374CA">
      <w:pPr>
        <w:pStyle w:val="Fliesstext"/>
        <w:jc w:val="both"/>
      </w:pPr>
    </w:p>
    <w:p w14:paraId="324281EE" w14:textId="77777777" w:rsidR="007374CA" w:rsidRPr="00C075F3" w:rsidRDefault="007374CA" w:rsidP="007374CA">
      <w:pPr>
        <w:pStyle w:val="berschrift1"/>
        <w:ind w:left="709" w:hanging="709"/>
      </w:pPr>
      <w:r w:rsidRPr="00C075F3">
        <w:t>Leistungen</w:t>
      </w:r>
    </w:p>
    <w:p w14:paraId="3C7F5C21" w14:textId="77777777" w:rsidR="007374CA" w:rsidRDefault="003E5844" w:rsidP="007374CA">
      <w:pPr>
        <w:pStyle w:val="berschrift2"/>
        <w:rPr>
          <w:color w:val="auto"/>
        </w:rPr>
      </w:pPr>
      <w:r>
        <w:rPr>
          <w:color w:val="auto"/>
        </w:rPr>
        <w:t>Honorar</w:t>
      </w:r>
    </w:p>
    <w:p w14:paraId="7CFE4191" w14:textId="71F30E14" w:rsidR="00C54B17" w:rsidRDefault="00C54B17" w:rsidP="003E5844">
      <w:pPr>
        <w:pStyle w:val="Fliesstext"/>
      </w:pPr>
      <w:r>
        <w:t>Die Aufwendungen im Teilprojekt T/G wurde z</w:t>
      </w:r>
      <w:r w:rsidR="00CD6C54">
        <w:t>.</w:t>
      </w:r>
      <w:r>
        <w:t>T</w:t>
      </w:r>
      <w:r w:rsidR="00CD6C54">
        <w:t>.</w:t>
      </w:r>
      <w:r>
        <w:t xml:space="preserve"> separat rapportiert und können den Arbeitsschritten gem</w:t>
      </w:r>
      <w:r w:rsidR="006C2B28">
        <w:t xml:space="preserve">äss </w:t>
      </w:r>
      <w:r w:rsidRPr="006C2B28">
        <w:rPr>
          <w:highlight w:val="yellow"/>
        </w:rPr>
        <w:t>2.2</w:t>
      </w:r>
      <w:r>
        <w:t xml:space="preserve"> zugeordnet werden.</w:t>
      </w:r>
    </w:p>
    <w:p w14:paraId="412640E0" w14:textId="77777777" w:rsidR="00C54B17" w:rsidRDefault="00C54B17" w:rsidP="003E5844">
      <w:pPr>
        <w:pStyle w:val="Fliesstext"/>
      </w:pPr>
    </w:p>
    <w:p w14:paraId="7393AC1C" w14:textId="77777777" w:rsidR="003E5844" w:rsidRDefault="008934FC" w:rsidP="003E5844">
      <w:pPr>
        <w:pStyle w:val="Fliesstext"/>
      </w:pPr>
      <w:r w:rsidRPr="00810723">
        <w:t xml:space="preserve">Insgesamt </w:t>
      </w:r>
      <w:r w:rsidR="00C54B17">
        <w:t>fielen</w:t>
      </w:r>
      <w:r w:rsidRPr="00810723">
        <w:t xml:space="preserve"> über </w:t>
      </w:r>
      <w:r w:rsidR="00C54B17" w:rsidRPr="00C54B17">
        <w:rPr>
          <w:highlight w:val="yellow"/>
        </w:rPr>
        <w:t>150</w:t>
      </w:r>
      <w:r w:rsidRPr="00C54B17">
        <w:rPr>
          <w:highlight w:val="yellow"/>
        </w:rPr>
        <w:t xml:space="preserve"> </w:t>
      </w:r>
      <w:r w:rsidR="00C54B17" w:rsidRPr="00C54B17">
        <w:rPr>
          <w:highlight w:val="yellow"/>
        </w:rPr>
        <w:t>Stunden</w:t>
      </w:r>
      <w:r w:rsidR="00C54B17">
        <w:t xml:space="preserve"> an</w:t>
      </w:r>
      <w:r w:rsidRPr="00810723">
        <w:t xml:space="preserve">, </w:t>
      </w:r>
      <w:r w:rsidR="00C54B17">
        <w:t>die sich mit der Aufarbeitung der Stellungnahmen des Experten und daraus weiter zu verfolgenden Detailüberlegungen befassen</w:t>
      </w:r>
      <w:r w:rsidRPr="00810723">
        <w:t>.</w:t>
      </w:r>
    </w:p>
    <w:p w14:paraId="033EAD1B" w14:textId="77777777" w:rsidR="003E5844" w:rsidRDefault="003E5844" w:rsidP="003E5844">
      <w:pPr>
        <w:pStyle w:val="Fliesstext"/>
      </w:pPr>
    </w:p>
    <w:p w14:paraId="16838CE6" w14:textId="77777777" w:rsidR="003E5844" w:rsidRDefault="00C54B17" w:rsidP="003E5844">
      <w:pPr>
        <w:pStyle w:val="Fliesstext"/>
      </w:pPr>
      <w:r>
        <w:t xml:space="preserve">Für die Projektführung etc. </w:t>
      </w:r>
      <w:r w:rsidR="00865C49">
        <w:t xml:space="preserve">sind </w:t>
      </w:r>
      <w:r>
        <w:t xml:space="preserve">weitere 30 Stunden </w:t>
      </w:r>
      <w:r w:rsidR="00865C49">
        <w:t>erbracht worden</w:t>
      </w:r>
      <w:r w:rsidR="003E5844">
        <w:t>.</w:t>
      </w:r>
    </w:p>
    <w:p w14:paraId="4FC10DDA" w14:textId="77777777" w:rsidR="003E5844" w:rsidRPr="003E5844" w:rsidRDefault="003E5844" w:rsidP="00124EA5">
      <w:pPr>
        <w:pStyle w:val="Fliesstext"/>
      </w:pPr>
    </w:p>
    <w:p w14:paraId="3C3D3AD0" w14:textId="77777777" w:rsidR="007374CA" w:rsidRPr="00A4344D" w:rsidRDefault="007374CA" w:rsidP="007374CA">
      <w:pPr>
        <w:pStyle w:val="AufzhlungFliesst"/>
        <w:numPr>
          <w:ilvl w:val="0"/>
          <w:numId w:val="0"/>
        </w:numPr>
        <w:ind w:left="680"/>
        <w:jc w:val="both"/>
      </w:pPr>
    </w:p>
    <w:p w14:paraId="14061681" w14:textId="77777777" w:rsidR="007374CA" w:rsidRPr="00C075F3" w:rsidRDefault="0099601F" w:rsidP="007374CA">
      <w:pPr>
        <w:pStyle w:val="berschrift2"/>
        <w:ind w:left="576" w:hanging="576"/>
        <w:rPr>
          <w:color w:val="auto"/>
        </w:rPr>
      </w:pPr>
      <w:r>
        <w:rPr>
          <w:color w:val="auto"/>
        </w:rPr>
        <w:t>Nebenkosten</w:t>
      </w:r>
    </w:p>
    <w:p w14:paraId="489A1DA4" w14:textId="77777777" w:rsidR="007374CA" w:rsidRDefault="00124EA5" w:rsidP="0099601F">
      <w:pPr>
        <w:pStyle w:val="Fliesstext"/>
      </w:pPr>
      <w:r>
        <w:t>Gemäss Grundvertrag.</w:t>
      </w:r>
    </w:p>
    <w:p w14:paraId="5B70010E" w14:textId="77777777" w:rsidR="007374CA" w:rsidRDefault="007374CA" w:rsidP="007C6B94">
      <w:pPr>
        <w:spacing w:after="20"/>
        <w:jc w:val="both"/>
      </w:pPr>
    </w:p>
    <w:p w14:paraId="72E5662D" w14:textId="77777777" w:rsidR="007374CA" w:rsidRDefault="007374CA" w:rsidP="007374CA">
      <w:pPr>
        <w:spacing w:after="20"/>
        <w:jc w:val="both"/>
      </w:pPr>
    </w:p>
    <w:p w14:paraId="658DC25C" w14:textId="77777777" w:rsidR="007374CA" w:rsidRPr="00C075F3" w:rsidRDefault="007374CA" w:rsidP="007374CA">
      <w:pPr>
        <w:pStyle w:val="berschrift1"/>
        <w:ind w:left="709" w:hanging="709"/>
      </w:pPr>
      <w:r w:rsidRPr="00C075F3">
        <w:t>Projektorganisation</w:t>
      </w:r>
    </w:p>
    <w:p w14:paraId="0A662090" w14:textId="77777777" w:rsidR="007374CA" w:rsidRPr="00C075F3" w:rsidRDefault="007374CA" w:rsidP="007374CA">
      <w:pPr>
        <w:pStyle w:val="Fliesstext"/>
        <w:tabs>
          <w:tab w:val="left" w:pos="4253"/>
          <w:tab w:val="right" w:pos="9356"/>
        </w:tabs>
      </w:pPr>
      <w:r w:rsidRPr="00C075F3">
        <w:t>Projektleiter</w:t>
      </w:r>
      <w:r w:rsidRPr="00C075F3">
        <w:tab/>
      </w:r>
      <w:r w:rsidR="00124EA5">
        <w:t>Christian Fuchs</w:t>
      </w:r>
      <w:r w:rsidRPr="00C075F3">
        <w:tab/>
        <w:t>Kat. B</w:t>
      </w:r>
    </w:p>
    <w:p w14:paraId="0AFBDF53" w14:textId="77777777" w:rsidR="00124EA5" w:rsidRPr="00BB72B0" w:rsidRDefault="00124EA5" w:rsidP="007374CA">
      <w:pPr>
        <w:pStyle w:val="Fliesstext"/>
        <w:tabs>
          <w:tab w:val="left" w:pos="4253"/>
          <w:tab w:val="right" w:pos="9356"/>
        </w:tabs>
      </w:pPr>
      <w:r>
        <w:t>Projektleiter-Stv.</w:t>
      </w:r>
      <w:r>
        <w:tab/>
        <w:t>Fabio Grieder</w:t>
      </w:r>
      <w:r>
        <w:tab/>
      </w:r>
      <w:r w:rsidRPr="00BB72B0">
        <w:t xml:space="preserve">Kat. </w:t>
      </w:r>
      <w:r w:rsidR="00BB72B0" w:rsidRPr="00BB72B0">
        <w:t>D</w:t>
      </w:r>
    </w:p>
    <w:p w14:paraId="7BB330AA" w14:textId="77777777" w:rsidR="00124EA5" w:rsidRPr="00BB72B0" w:rsidRDefault="00124EA5" w:rsidP="007374CA">
      <w:pPr>
        <w:pStyle w:val="Fliesstext"/>
        <w:tabs>
          <w:tab w:val="left" w:pos="4253"/>
          <w:tab w:val="right" w:pos="9356"/>
        </w:tabs>
      </w:pPr>
      <w:r w:rsidRPr="00BB72B0">
        <w:t>Teilprojektleitung</w:t>
      </w:r>
      <w:r w:rsidR="009D3436">
        <w:t xml:space="preserve"> T/G</w:t>
      </w:r>
      <w:r w:rsidRPr="00BB72B0">
        <w:tab/>
        <w:t>Sandro Forlin</w:t>
      </w:r>
      <w:r w:rsidRPr="00BB72B0">
        <w:tab/>
        <w:t>Kat. B</w:t>
      </w:r>
    </w:p>
    <w:p w14:paraId="245EEED5" w14:textId="77777777" w:rsidR="00124EA5" w:rsidRDefault="009D3436" w:rsidP="007374CA">
      <w:pPr>
        <w:pStyle w:val="Fliesstext"/>
        <w:tabs>
          <w:tab w:val="left" w:pos="4253"/>
          <w:tab w:val="right" w:pos="9356"/>
        </w:tabs>
      </w:pPr>
      <w:r>
        <w:t>Projekt</w:t>
      </w:r>
      <w:r w:rsidR="00124EA5" w:rsidRPr="00BB72B0">
        <w:t>bearbeitung</w:t>
      </w:r>
      <w:r>
        <w:t xml:space="preserve"> T/G</w:t>
      </w:r>
      <w:r w:rsidR="00124EA5" w:rsidRPr="00BB72B0">
        <w:tab/>
        <w:t>Stefan Brauchli</w:t>
      </w:r>
      <w:r w:rsidR="00124EA5" w:rsidRPr="00BB72B0">
        <w:tab/>
        <w:t xml:space="preserve">Kat. C </w:t>
      </w:r>
    </w:p>
    <w:p w14:paraId="68FD2BA1" w14:textId="77777777" w:rsidR="007374CA" w:rsidRDefault="007374CA" w:rsidP="007374CA">
      <w:pPr>
        <w:pStyle w:val="Fliesstext"/>
        <w:tabs>
          <w:tab w:val="left" w:pos="4253"/>
          <w:tab w:val="right" w:pos="9356"/>
        </w:tabs>
      </w:pPr>
    </w:p>
    <w:p w14:paraId="537FBFEA" w14:textId="77777777" w:rsidR="007C6B94" w:rsidRPr="00C075F3" w:rsidRDefault="007C6B94" w:rsidP="007374CA">
      <w:pPr>
        <w:pStyle w:val="Fliesstext"/>
        <w:tabs>
          <w:tab w:val="left" w:pos="4253"/>
          <w:tab w:val="right" w:pos="9356"/>
        </w:tabs>
      </w:pPr>
      <w:r>
        <w:t>Diverse weitere Mitarbeiter/innen, Einstufung gemäss Vertrag</w:t>
      </w:r>
    </w:p>
    <w:p w14:paraId="66F25A95" w14:textId="77777777" w:rsidR="007374CA" w:rsidRPr="00C075F3" w:rsidRDefault="007374CA" w:rsidP="007374CA">
      <w:pPr>
        <w:pStyle w:val="Fliesstext"/>
        <w:tabs>
          <w:tab w:val="left" w:pos="4253"/>
          <w:tab w:val="right" w:pos="9356"/>
        </w:tabs>
      </w:pPr>
    </w:p>
    <w:p w14:paraId="7A89F984" w14:textId="77777777" w:rsidR="007374CA" w:rsidRPr="00C075F3" w:rsidRDefault="007374CA" w:rsidP="007374CA">
      <w:pPr>
        <w:pStyle w:val="Fliesstext"/>
      </w:pPr>
    </w:p>
    <w:p w14:paraId="1A3632AB" w14:textId="77777777" w:rsidR="007374CA" w:rsidRDefault="007374CA" w:rsidP="007374CA">
      <w:pPr>
        <w:pStyle w:val="berschrift1"/>
        <w:ind w:left="709" w:hanging="709"/>
      </w:pPr>
      <w:r>
        <w:lastRenderedPageBreak/>
        <w:t>Honorar und Nebenkosten</w:t>
      </w:r>
    </w:p>
    <w:tbl>
      <w:tblPr>
        <w:tblStyle w:val="Tabellenraster"/>
        <w:tblW w:w="0" w:type="auto"/>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1233"/>
        <w:gridCol w:w="726"/>
        <w:gridCol w:w="1747"/>
      </w:tblGrid>
      <w:tr w:rsidR="007374CA" w:rsidRPr="008B624E" w14:paraId="1E603381" w14:textId="77777777" w:rsidTr="002B4994">
        <w:tc>
          <w:tcPr>
            <w:tcW w:w="5523" w:type="dxa"/>
          </w:tcPr>
          <w:p w14:paraId="2C428B63" w14:textId="77777777" w:rsidR="007374CA" w:rsidRDefault="007374CA" w:rsidP="008B624E">
            <w:pPr>
              <w:pStyle w:val="Fliesstext"/>
              <w:spacing w:line="280" w:lineRule="atLeast"/>
              <w:ind w:left="0"/>
            </w:pPr>
            <w:r>
              <w:t xml:space="preserve">Honorar </w:t>
            </w:r>
            <w:r w:rsidR="008B624E" w:rsidRPr="008B624E">
              <w:t xml:space="preserve">effektiv aufgewendet </w:t>
            </w:r>
            <w:r w:rsidR="00112C15">
              <w:t>(</w:t>
            </w:r>
            <w:r w:rsidR="008B624E">
              <w:t>gem. Beilage</w:t>
            </w:r>
            <w:r w:rsidR="00112C15">
              <w:t>)</w:t>
            </w:r>
          </w:p>
        </w:tc>
        <w:tc>
          <w:tcPr>
            <w:tcW w:w="1233" w:type="dxa"/>
          </w:tcPr>
          <w:p w14:paraId="0FEA1076" w14:textId="77777777" w:rsidR="007374CA" w:rsidRDefault="007374CA" w:rsidP="00DD6BA8">
            <w:pPr>
              <w:pStyle w:val="Fliesstext"/>
              <w:spacing w:line="280" w:lineRule="atLeast"/>
              <w:ind w:left="0"/>
              <w:jc w:val="right"/>
            </w:pPr>
          </w:p>
        </w:tc>
        <w:tc>
          <w:tcPr>
            <w:tcW w:w="726" w:type="dxa"/>
          </w:tcPr>
          <w:p w14:paraId="21863AE3" w14:textId="77777777" w:rsidR="007374CA" w:rsidRDefault="007374CA" w:rsidP="00DD6BA8">
            <w:pPr>
              <w:pStyle w:val="Fliesstext"/>
              <w:spacing w:line="280" w:lineRule="atLeast"/>
              <w:ind w:left="0"/>
            </w:pPr>
            <w:r>
              <w:t>CHF</w:t>
            </w:r>
          </w:p>
        </w:tc>
        <w:tc>
          <w:tcPr>
            <w:tcW w:w="1375" w:type="dxa"/>
          </w:tcPr>
          <w:p w14:paraId="358DDCE6" w14:textId="77777777" w:rsidR="007374CA" w:rsidRPr="008B624E" w:rsidRDefault="00EA2C8C" w:rsidP="00DD6BA8">
            <w:pPr>
              <w:pStyle w:val="Fliesstext"/>
              <w:spacing w:line="280" w:lineRule="atLeast"/>
              <w:ind w:left="0"/>
              <w:jc w:val="right"/>
              <w:rPr>
                <w:highlight w:val="yellow"/>
              </w:rPr>
            </w:pPr>
            <w:commentRangeStart w:id="1"/>
            <w:r w:rsidRPr="008B624E">
              <w:rPr>
                <w:highlight w:val="yellow"/>
              </w:rPr>
              <w:t>314'774.00</w:t>
            </w:r>
            <w:commentRangeEnd w:id="1"/>
            <w:r w:rsidR="009D3436">
              <w:rPr>
                <w:rStyle w:val="Kommentarzeichen"/>
              </w:rPr>
              <w:commentReference w:id="1"/>
            </w:r>
          </w:p>
        </w:tc>
      </w:tr>
      <w:tr w:rsidR="007517A1" w:rsidRPr="008B624E" w14:paraId="22BCE1C0" w14:textId="77777777" w:rsidTr="002B4994">
        <w:tc>
          <w:tcPr>
            <w:tcW w:w="5523" w:type="dxa"/>
          </w:tcPr>
          <w:p w14:paraId="6BA4AE6F" w14:textId="77777777" w:rsidR="007517A1" w:rsidRDefault="007517A1" w:rsidP="00DD6BA8">
            <w:pPr>
              <w:pStyle w:val="Fliesstext"/>
              <w:spacing w:before="120"/>
              <w:ind w:left="0"/>
            </w:pPr>
          </w:p>
        </w:tc>
        <w:tc>
          <w:tcPr>
            <w:tcW w:w="1233" w:type="dxa"/>
          </w:tcPr>
          <w:p w14:paraId="27C4B89C" w14:textId="77777777" w:rsidR="007517A1" w:rsidRDefault="007517A1" w:rsidP="00DD6BA8">
            <w:pPr>
              <w:pStyle w:val="Fliesstext"/>
              <w:spacing w:before="120"/>
              <w:ind w:left="0"/>
              <w:jc w:val="right"/>
            </w:pPr>
          </w:p>
        </w:tc>
        <w:tc>
          <w:tcPr>
            <w:tcW w:w="726" w:type="dxa"/>
          </w:tcPr>
          <w:p w14:paraId="40EAFBE2" w14:textId="77777777" w:rsidR="007517A1" w:rsidRDefault="007517A1" w:rsidP="00DD6BA8">
            <w:pPr>
              <w:pStyle w:val="Fliesstext"/>
              <w:spacing w:before="120"/>
              <w:ind w:left="0"/>
            </w:pPr>
          </w:p>
        </w:tc>
        <w:tc>
          <w:tcPr>
            <w:tcW w:w="1375" w:type="dxa"/>
          </w:tcPr>
          <w:p w14:paraId="11CDE452" w14:textId="77777777" w:rsidR="007517A1" w:rsidRPr="008B624E" w:rsidRDefault="007517A1" w:rsidP="00DD6BA8">
            <w:pPr>
              <w:pStyle w:val="Fliesstext"/>
              <w:spacing w:before="120"/>
              <w:ind w:left="0"/>
              <w:jc w:val="right"/>
              <w:rPr>
                <w:highlight w:val="yellow"/>
              </w:rPr>
            </w:pPr>
          </w:p>
        </w:tc>
      </w:tr>
      <w:tr w:rsidR="007374CA" w:rsidRPr="008B624E" w14:paraId="67F1205F" w14:textId="77777777" w:rsidTr="002B4994">
        <w:tc>
          <w:tcPr>
            <w:tcW w:w="5523" w:type="dxa"/>
          </w:tcPr>
          <w:p w14:paraId="432D52EC" w14:textId="77777777" w:rsidR="007374CA" w:rsidRPr="001A6CB4" w:rsidRDefault="007374CA" w:rsidP="00DD6BA8">
            <w:pPr>
              <w:pStyle w:val="AufzhlungStd"/>
              <w:numPr>
                <w:ilvl w:val="0"/>
                <w:numId w:val="0"/>
              </w:numPr>
              <w:spacing w:before="60" w:after="60" w:line="280" w:lineRule="atLeast"/>
              <w:ind w:left="425" w:hanging="425"/>
              <w:rPr>
                <w:b/>
              </w:rPr>
            </w:pPr>
            <w:r w:rsidRPr="001A6CB4">
              <w:rPr>
                <w:b/>
              </w:rPr>
              <w:t>Total Honorar inkl. NK, exkl. MwSt</w:t>
            </w:r>
          </w:p>
        </w:tc>
        <w:tc>
          <w:tcPr>
            <w:tcW w:w="1233" w:type="dxa"/>
          </w:tcPr>
          <w:p w14:paraId="3CD30F36" w14:textId="77777777" w:rsidR="007374CA" w:rsidRPr="001A6CB4" w:rsidRDefault="007374CA" w:rsidP="00DD6BA8">
            <w:pPr>
              <w:pStyle w:val="Fliesstext"/>
              <w:spacing w:before="60" w:after="60" w:line="280" w:lineRule="atLeast"/>
              <w:ind w:left="0"/>
              <w:jc w:val="right"/>
              <w:rPr>
                <w:b/>
              </w:rPr>
            </w:pPr>
          </w:p>
        </w:tc>
        <w:tc>
          <w:tcPr>
            <w:tcW w:w="726" w:type="dxa"/>
            <w:tcBorders>
              <w:top w:val="single" w:sz="4" w:space="0" w:color="auto"/>
              <w:bottom w:val="single" w:sz="4" w:space="0" w:color="auto"/>
            </w:tcBorders>
          </w:tcPr>
          <w:p w14:paraId="07FB5E8A" w14:textId="77777777" w:rsidR="007374CA" w:rsidRPr="006C22C6" w:rsidRDefault="007374CA" w:rsidP="00DD6BA8">
            <w:pPr>
              <w:pStyle w:val="Fliesstext"/>
              <w:spacing w:before="60" w:after="60" w:line="280" w:lineRule="atLeast"/>
              <w:ind w:left="0"/>
              <w:rPr>
                <w:b/>
              </w:rPr>
            </w:pPr>
            <w:r w:rsidRPr="006C22C6">
              <w:rPr>
                <w:b/>
              </w:rPr>
              <w:t>CHF</w:t>
            </w:r>
          </w:p>
        </w:tc>
        <w:tc>
          <w:tcPr>
            <w:tcW w:w="1375" w:type="dxa"/>
            <w:tcBorders>
              <w:top w:val="single" w:sz="4" w:space="0" w:color="auto"/>
              <w:bottom w:val="single" w:sz="4" w:space="0" w:color="auto"/>
            </w:tcBorders>
          </w:tcPr>
          <w:p w14:paraId="51669864" w14:textId="77777777" w:rsidR="007374CA" w:rsidRPr="008B624E" w:rsidRDefault="009D3436" w:rsidP="009D3436">
            <w:pPr>
              <w:pStyle w:val="Fliesstext"/>
              <w:spacing w:before="60" w:after="60" w:line="280" w:lineRule="atLeast"/>
              <w:ind w:left="0"/>
              <w:jc w:val="right"/>
              <w:rPr>
                <w:b/>
                <w:highlight w:val="yellow"/>
              </w:rPr>
            </w:pPr>
            <w:r>
              <w:rPr>
                <w:b/>
                <w:highlight w:val="yellow"/>
              </w:rPr>
              <w:t>xx</w:t>
            </w:r>
            <w:r w:rsidR="00EA2C8C" w:rsidRPr="008B624E">
              <w:rPr>
                <w:b/>
                <w:highlight w:val="yellow"/>
              </w:rPr>
              <w:t>'</w:t>
            </w:r>
            <w:r>
              <w:rPr>
                <w:b/>
                <w:highlight w:val="yellow"/>
              </w:rPr>
              <w:t>xxx</w:t>
            </w:r>
            <w:r w:rsidR="00D6621F" w:rsidRPr="008B624E">
              <w:rPr>
                <w:b/>
                <w:highlight w:val="yellow"/>
              </w:rPr>
              <w:t>.</w:t>
            </w:r>
            <w:r>
              <w:rPr>
                <w:b/>
                <w:highlight w:val="yellow"/>
              </w:rPr>
              <w:t>xx</w:t>
            </w:r>
          </w:p>
        </w:tc>
      </w:tr>
    </w:tbl>
    <w:p w14:paraId="2873D9DE" w14:textId="77777777" w:rsidR="007374CA" w:rsidRDefault="007374CA" w:rsidP="007374CA">
      <w:pPr>
        <w:pStyle w:val="Fliesstext"/>
      </w:pPr>
    </w:p>
    <w:p w14:paraId="7F79EF10" w14:textId="77777777" w:rsidR="007374CA" w:rsidRDefault="007374CA" w:rsidP="007374CA">
      <w:pPr>
        <w:pStyle w:val="Fliesstext"/>
      </w:pPr>
      <w:r>
        <w:t xml:space="preserve">Die Leistungen werden nach Aufwand gemäss den </w:t>
      </w:r>
      <w:r w:rsidR="009D3436">
        <w:t>Konditionen</w:t>
      </w:r>
      <w:r w:rsidR="008B624E">
        <w:t xml:space="preserve"> des Grundvertrages verrechnet.</w:t>
      </w:r>
    </w:p>
    <w:p w14:paraId="03D53BB7" w14:textId="77777777" w:rsidR="007374CA" w:rsidRDefault="007374CA" w:rsidP="007374CA">
      <w:pPr>
        <w:pStyle w:val="Fliesstext"/>
      </w:pPr>
    </w:p>
    <w:p w14:paraId="26609B8C" w14:textId="77777777" w:rsidR="007374CA" w:rsidRPr="001A6CB4" w:rsidRDefault="007374CA" w:rsidP="007374CA">
      <w:pPr>
        <w:pStyle w:val="Fliesstext"/>
      </w:pPr>
    </w:p>
    <w:p w14:paraId="633C08F2" w14:textId="77777777" w:rsidR="007374CA" w:rsidRPr="00C075F3" w:rsidRDefault="007374CA" w:rsidP="007374CA">
      <w:pPr>
        <w:pStyle w:val="berschrift1"/>
        <w:ind w:left="709" w:hanging="709"/>
      </w:pPr>
      <w:r w:rsidRPr="00C075F3">
        <w:t>Termine</w:t>
      </w:r>
    </w:p>
    <w:p w14:paraId="113029DF" w14:textId="77777777" w:rsidR="007374CA" w:rsidRPr="00C075F3" w:rsidRDefault="00124EA5" w:rsidP="007374CA">
      <w:pPr>
        <w:pStyle w:val="Fliesstext"/>
      </w:pPr>
      <w:r>
        <w:t xml:space="preserve">Die zusätzlichen Leistungen gemäss </w:t>
      </w:r>
      <w:r w:rsidRPr="00124EA5">
        <w:rPr>
          <w:highlight w:val="yellow"/>
        </w:rPr>
        <w:t>2.2</w:t>
      </w:r>
      <w:r>
        <w:t xml:space="preserve"> werden im Zuge des Massnahmenkonzepts erbracht und dokumentiert</w:t>
      </w:r>
      <w:r w:rsidR="007374CA" w:rsidRPr="00C075F3">
        <w:t>.</w:t>
      </w:r>
    </w:p>
    <w:p w14:paraId="7FC31072" w14:textId="77777777" w:rsidR="007374CA" w:rsidRDefault="007374CA" w:rsidP="007374CA">
      <w:pPr>
        <w:pStyle w:val="Fliesstext"/>
      </w:pPr>
    </w:p>
    <w:p w14:paraId="795AEDB5" w14:textId="77777777" w:rsidR="007374CA" w:rsidRPr="00F520BF" w:rsidRDefault="007374CA" w:rsidP="007374CA">
      <w:pPr>
        <w:pStyle w:val="Fliesstext"/>
      </w:pPr>
    </w:p>
    <w:p w14:paraId="305E222E" w14:textId="77777777" w:rsidR="007374CA" w:rsidRDefault="008934FC" w:rsidP="007374CA">
      <w:pPr>
        <w:jc w:val="both"/>
      </w:pPr>
      <w:r>
        <w:t xml:space="preserve">Für </w:t>
      </w:r>
      <w:r w:rsidR="00124EA5">
        <w:t xml:space="preserve">Ihre geschätzte </w:t>
      </w:r>
      <w:r>
        <w:t xml:space="preserve">Prüfung unserer Nachtragsofferte bedanken wir uns </w:t>
      </w:r>
      <w:r w:rsidR="008B624E">
        <w:t>im Voraus</w:t>
      </w:r>
      <w:r>
        <w:t xml:space="preserve"> und </w:t>
      </w:r>
      <w:r w:rsidR="007374CA">
        <w:t>sehen Ihrem Bescheid mit grossem Interesse entgegen. Für weitere Auskünfte steht Ihnen H</w:t>
      </w:r>
      <w:r w:rsidR="007374CA" w:rsidRPr="00E7604D">
        <w:t xml:space="preserve">err </w:t>
      </w:r>
      <w:r w:rsidR="00124EA5">
        <w:t>Christian Fuchs</w:t>
      </w:r>
      <w:r w:rsidR="007374CA">
        <w:t xml:space="preserve"> (Tel. 061 365 24 </w:t>
      </w:r>
      <w:r w:rsidR="00124EA5">
        <w:t>0</w:t>
      </w:r>
      <w:r w:rsidR="007374CA" w:rsidRPr="00E7604D">
        <w:t xml:space="preserve">6 E-Mail </w:t>
      </w:r>
      <w:hyperlink r:id="rId10" w:history="1">
        <w:r w:rsidR="00124EA5" w:rsidRPr="00415F68">
          <w:rPr>
            <w:rStyle w:val="Hyperlink"/>
          </w:rPr>
          <w:t>c.fuchs@aebo.ch</w:t>
        </w:r>
      </w:hyperlink>
      <w:r w:rsidR="007374CA" w:rsidRPr="00E7604D">
        <w:t xml:space="preserve">) </w:t>
      </w:r>
      <w:r w:rsidR="007374CA">
        <w:t>gerne zur Verfügung.</w:t>
      </w:r>
    </w:p>
    <w:p w14:paraId="26520811" w14:textId="77777777" w:rsidR="007374CA" w:rsidRDefault="007374CA" w:rsidP="007374CA"/>
    <w:p w14:paraId="340C4759" w14:textId="77777777" w:rsidR="000233D1" w:rsidRDefault="000233D1" w:rsidP="000233D1">
      <w:r>
        <w:t>Freundliche Grüsse</w:t>
      </w:r>
    </w:p>
    <w:p w14:paraId="5619ECA2" w14:textId="77777777" w:rsidR="000233D1" w:rsidRDefault="000233D1" w:rsidP="000233D1"/>
    <w:p w14:paraId="3B97F1BF" w14:textId="77777777" w:rsidR="004F705A" w:rsidRDefault="004F705A" w:rsidP="000233D1">
      <w:r>
        <w:t>Für die Ingenieurgemeinschaft</w:t>
      </w:r>
    </w:p>
    <w:p w14:paraId="4F21FFA2" w14:textId="77777777" w:rsidR="000233D1" w:rsidRDefault="00FE2F7F" w:rsidP="00314EDD">
      <w:pPr>
        <w:tabs>
          <w:tab w:val="left" w:pos="5670"/>
        </w:tabs>
        <w:spacing w:before="120"/>
      </w:pPr>
      <w:r>
        <w:t>A. Aegerter &amp; Dr. O. Bosshardt AG</w:t>
      </w:r>
      <w:r w:rsidR="00314EDD">
        <w:tab/>
        <w:t>Jauslin Stebler AG</w:t>
      </w:r>
    </w:p>
    <w:p w14:paraId="6658BC1F" w14:textId="77777777" w:rsidR="00031094" w:rsidRDefault="00031094" w:rsidP="000233D1"/>
    <w:p w14:paraId="7535DC08" w14:textId="77777777" w:rsidR="00831E77" w:rsidRDefault="00831E77" w:rsidP="000233D1"/>
    <w:p w14:paraId="2E4718E4" w14:textId="77777777" w:rsidR="003D2D0A" w:rsidRDefault="003D2D0A" w:rsidP="000233D1"/>
    <w:p w14:paraId="7892B193" w14:textId="77777777" w:rsidR="003D2D0A" w:rsidRDefault="003D2D0A" w:rsidP="000233D1"/>
    <w:p w14:paraId="2EB350EF" w14:textId="77777777" w:rsidR="00314EDD" w:rsidRDefault="00314EDD" w:rsidP="000233D1"/>
    <w:p w14:paraId="3034B678" w14:textId="77777777" w:rsidR="00314EDD" w:rsidRDefault="00314EDD" w:rsidP="000233D1"/>
    <w:p w14:paraId="7148E4AB" w14:textId="77777777" w:rsidR="003D2D0A" w:rsidRDefault="003D2D0A" w:rsidP="000233D1"/>
    <w:p w14:paraId="1479747A" w14:textId="77777777" w:rsidR="003D2D0A" w:rsidRDefault="003D2D0A" w:rsidP="000233D1"/>
    <w:p w14:paraId="127625A5" w14:textId="77777777" w:rsidR="00831E77" w:rsidRPr="003D2D0A" w:rsidRDefault="00831E77" w:rsidP="000233D1">
      <w:pPr>
        <w:rPr>
          <w:u w:val="single"/>
        </w:rPr>
      </w:pPr>
      <w:r w:rsidRPr="003D2D0A">
        <w:rPr>
          <w:u w:val="single"/>
        </w:rPr>
        <w:t>Beilagen</w:t>
      </w:r>
    </w:p>
    <w:p w14:paraId="598EDCB1" w14:textId="77777777" w:rsidR="00112C15" w:rsidRPr="006C22C6" w:rsidRDefault="008934FC" w:rsidP="00C763D7">
      <w:pPr>
        <w:pStyle w:val="AufzhlungStd"/>
      </w:pPr>
      <w:r>
        <w:t xml:space="preserve">Beilage 1: </w:t>
      </w:r>
      <w:r w:rsidR="00C763D7">
        <w:t xml:space="preserve">Aufwandrapportierung </w:t>
      </w:r>
      <w:r w:rsidR="00C763D7" w:rsidRPr="009D3436">
        <w:rPr>
          <w:highlight w:val="yellow"/>
        </w:rPr>
        <w:t>Oktober 2020 bis März 2021</w:t>
      </w:r>
    </w:p>
    <w:sectPr w:rsidR="00112C15" w:rsidRPr="006C22C6" w:rsidSect="003D2D0A">
      <w:headerReference w:type="even" r:id="rId11"/>
      <w:headerReference w:type="default" r:id="rId12"/>
      <w:footerReference w:type="even" r:id="rId13"/>
      <w:footerReference w:type="default" r:id="rId14"/>
      <w:headerReference w:type="first" r:id="rId15"/>
      <w:footerReference w:type="first" r:id="rId16"/>
      <w:pgSz w:w="11906" w:h="16838" w:code="9"/>
      <w:pgMar w:top="2268" w:right="709" w:bottom="1276" w:left="1418" w:header="851" w:footer="5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uchs Christian" w:date="2021-04-19T15:11:00Z" w:initials="FC">
    <w:p w14:paraId="23E5B3CA" w14:textId="77777777" w:rsidR="008506B9" w:rsidRDefault="008506B9">
      <w:pPr>
        <w:pStyle w:val="Kommentartext"/>
      </w:pPr>
      <w:r>
        <w:rPr>
          <w:rStyle w:val="Kommentarzeichen"/>
        </w:rPr>
        <w:annotationRef/>
      </w:r>
      <w:r>
        <w:t>Zahlen nicht beachten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E5B3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6FA1D" w14:textId="77777777" w:rsidR="008506B9" w:rsidRDefault="008506B9" w:rsidP="00833AD6">
      <w:pPr>
        <w:spacing w:line="240" w:lineRule="auto"/>
      </w:pPr>
      <w:r>
        <w:separator/>
      </w:r>
    </w:p>
  </w:endnote>
  <w:endnote w:type="continuationSeparator" w:id="0">
    <w:p w14:paraId="46198227" w14:textId="77777777" w:rsidR="008506B9" w:rsidRDefault="008506B9"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C8D5" w14:textId="77777777" w:rsidR="008506B9" w:rsidRDefault="008506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8506B9" w:rsidRPr="00564542" w14:paraId="3DB83068" w14:textId="77777777" w:rsidTr="009C3309">
      <w:tc>
        <w:tcPr>
          <w:tcW w:w="9457" w:type="dxa"/>
        </w:tcPr>
        <w:p w14:paraId="613B5EFE" w14:textId="4CDF2A30" w:rsidR="008506B9" w:rsidRPr="00564542" w:rsidRDefault="008506B9"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Pr>
              <w:noProof/>
              <w:spacing w:val="4"/>
              <w:sz w:val="18"/>
              <w:szCs w:val="18"/>
            </w:rPr>
            <w:t>7991_NO 03_EP Rh-Fr Erweiterung Digit Archiv_Shd-DeF_T-U_K_20200519.docx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EC7F47">
            <w:rPr>
              <w:noProof/>
              <w:spacing w:val="4"/>
              <w:sz w:val="18"/>
              <w:szCs w:val="18"/>
            </w:rPr>
            <w:t>2</w:t>
          </w:r>
          <w:r w:rsidRPr="00564542">
            <w:rPr>
              <w:spacing w:val="4"/>
              <w:sz w:val="18"/>
              <w:szCs w:val="18"/>
            </w:rPr>
            <w:fldChar w:fldCharType="end"/>
          </w:r>
        </w:p>
      </w:tc>
    </w:tr>
  </w:tbl>
  <w:p w14:paraId="5E25E277" w14:textId="77777777" w:rsidR="008506B9" w:rsidRPr="00911938" w:rsidRDefault="008506B9" w:rsidP="009C3309">
    <w:pPr>
      <w:pStyle w:val="Fuzeile"/>
      <w:spacing w:after="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0789" w14:textId="77777777" w:rsidR="008506B9" w:rsidRDefault="008506B9" w:rsidP="004F705A">
    <w:pPr>
      <w:pBdr>
        <w:top w:val="single" w:sz="6" w:space="0" w:color="auto"/>
      </w:pBdr>
      <w:spacing w:line="140" w:lineRule="exact"/>
      <w:rPr>
        <w:sz w:val="14"/>
      </w:rPr>
    </w:pPr>
  </w:p>
  <w:p w14:paraId="7986D348" w14:textId="77777777" w:rsidR="008506B9" w:rsidRPr="004F705A" w:rsidRDefault="008506B9"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14:paraId="44645A0E" w14:textId="77777777" w:rsidR="008506B9" w:rsidRPr="004F705A" w:rsidRDefault="008506B9"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14:paraId="58DFB050" w14:textId="77777777" w:rsidR="008506B9" w:rsidRPr="007374CA" w:rsidRDefault="008506B9"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6C3BA" w14:textId="77777777" w:rsidR="008506B9" w:rsidRDefault="008506B9" w:rsidP="00833AD6">
      <w:pPr>
        <w:spacing w:line="240" w:lineRule="auto"/>
      </w:pPr>
      <w:r>
        <w:separator/>
      </w:r>
    </w:p>
  </w:footnote>
  <w:footnote w:type="continuationSeparator" w:id="0">
    <w:p w14:paraId="09831AFA" w14:textId="77777777" w:rsidR="008506B9" w:rsidRDefault="008506B9"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04955" w14:textId="77777777" w:rsidR="008506B9" w:rsidRDefault="008506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C268" w14:textId="77777777" w:rsidR="008506B9" w:rsidRDefault="008506B9"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14:paraId="197AD70A" w14:textId="77777777" w:rsidR="008506B9" w:rsidRPr="004F705A" w:rsidRDefault="008506B9" w:rsidP="004F705A">
    <w:pPr>
      <w:pStyle w:val="Kopfzeile"/>
      <w:pBdr>
        <w:bottom w:val="single" w:sz="4" w:space="1" w:color="auto"/>
      </w:pBdr>
      <w:tabs>
        <w:tab w:val="clear" w:pos="4536"/>
        <w:tab w:val="clear" w:pos="9072"/>
        <w:tab w:val="right" w:pos="9781"/>
      </w:tabs>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8506B9" w14:paraId="4D32E4D8" w14:textId="77777777" w:rsidTr="00B57829">
      <w:tc>
        <w:tcPr>
          <w:tcW w:w="2093" w:type="dxa"/>
          <w:vAlign w:val="center"/>
        </w:tcPr>
        <w:p w14:paraId="08BE3B90" w14:textId="77777777" w:rsidR="008506B9" w:rsidRPr="004F705A" w:rsidRDefault="008506B9" w:rsidP="00DD6BA8">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14:paraId="04FFB97D" w14:textId="77777777" w:rsidR="008506B9" w:rsidRDefault="008506B9" w:rsidP="00DD6BA8">
          <w:pPr>
            <w:pStyle w:val="Kopfzeile"/>
            <w:tabs>
              <w:tab w:val="clear" w:pos="9072"/>
            </w:tabs>
          </w:pPr>
          <w:r>
            <w:rPr>
              <w:noProof/>
              <w:lang w:eastAsia="de-CH"/>
            </w:rPr>
            <w:drawing>
              <wp:inline distT="0" distB="0" distL="0" distR="0" wp14:anchorId="4C0B3B0D" wp14:editId="65E52F45">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14:paraId="617BB066" w14:textId="77777777" w:rsidR="008506B9" w:rsidRDefault="008506B9" w:rsidP="00DD6BA8">
          <w:pPr>
            <w:pStyle w:val="Kopfzeile"/>
            <w:tabs>
              <w:tab w:val="clear" w:pos="9072"/>
            </w:tabs>
            <w:jc w:val="center"/>
          </w:pPr>
          <w:r>
            <w:rPr>
              <w:noProof/>
              <w:lang w:eastAsia="de-CH"/>
            </w:rPr>
            <w:drawing>
              <wp:inline distT="0" distB="0" distL="0" distR="0" wp14:anchorId="24536A32" wp14:editId="2F1DCADE">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14:paraId="612B178A" w14:textId="77777777" w:rsidR="008506B9" w:rsidRDefault="008506B9" w:rsidP="00DD6BA8">
          <w:pPr>
            <w:pStyle w:val="Kopfzeile"/>
            <w:tabs>
              <w:tab w:val="clear" w:pos="9072"/>
            </w:tabs>
            <w:jc w:val="center"/>
          </w:pPr>
          <w:r>
            <w:rPr>
              <w:noProof/>
              <w:lang w:eastAsia="de-CH"/>
            </w:rPr>
            <w:drawing>
              <wp:inline distT="0" distB="0" distL="0" distR="0" wp14:anchorId="24FC8429" wp14:editId="0666E6C0">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14:paraId="348218E6" w14:textId="77777777" w:rsidR="008506B9" w:rsidRPr="00892883" w:rsidRDefault="008506B9" w:rsidP="00737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 w:numId="8">
    <w:abstractNumId w:val="4"/>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chs Christian">
    <w15:presenceInfo w15:providerId="AD" w15:userId="S-1-5-21-1739272101-378078231-1897138802-1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31094"/>
    <w:rsid w:val="00051A14"/>
    <w:rsid w:val="000D4E77"/>
    <w:rsid w:val="00101672"/>
    <w:rsid w:val="00112C15"/>
    <w:rsid w:val="00124EA5"/>
    <w:rsid w:val="00155287"/>
    <w:rsid w:val="00157ED0"/>
    <w:rsid w:val="0016640E"/>
    <w:rsid w:val="001A7042"/>
    <w:rsid w:val="001C4EC5"/>
    <w:rsid w:val="001D508A"/>
    <w:rsid w:val="00203766"/>
    <w:rsid w:val="00247267"/>
    <w:rsid w:val="00247E69"/>
    <w:rsid w:val="002B4994"/>
    <w:rsid w:val="002D5365"/>
    <w:rsid w:val="002F7C9A"/>
    <w:rsid w:val="00310EFC"/>
    <w:rsid w:val="00314EDD"/>
    <w:rsid w:val="00350072"/>
    <w:rsid w:val="00361645"/>
    <w:rsid w:val="00363DC3"/>
    <w:rsid w:val="0037506D"/>
    <w:rsid w:val="003D2D0A"/>
    <w:rsid w:val="003E5844"/>
    <w:rsid w:val="004007C5"/>
    <w:rsid w:val="00415FA1"/>
    <w:rsid w:val="004703C5"/>
    <w:rsid w:val="004908A2"/>
    <w:rsid w:val="004A321C"/>
    <w:rsid w:val="004A5752"/>
    <w:rsid w:val="004C2201"/>
    <w:rsid w:val="004E27FD"/>
    <w:rsid w:val="004F1DC5"/>
    <w:rsid w:val="004F6020"/>
    <w:rsid w:val="004F705A"/>
    <w:rsid w:val="00563FF0"/>
    <w:rsid w:val="00564542"/>
    <w:rsid w:val="00585539"/>
    <w:rsid w:val="00594989"/>
    <w:rsid w:val="005A3F61"/>
    <w:rsid w:val="005F00E0"/>
    <w:rsid w:val="00630282"/>
    <w:rsid w:val="006426A3"/>
    <w:rsid w:val="00673FB3"/>
    <w:rsid w:val="00677F34"/>
    <w:rsid w:val="00694E1A"/>
    <w:rsid w:val="006C22C6"/>
    <w:rsid w:val="006C2B28"/>
    <w:rsid w:val="006C4049"/>
    <w:rsid w:val="006D658C"/>
    <w:rsid w:val="00705AF9"/>
    <w:rsid w:val="00707507"/>
    <w:rsid w:val="007374CA"/>
    <w:rsid w:val="007517A1"/>
    <w:rsid w:val="007C5831"/>
    <w:rsid w:val="007C6B94"/>
    <w:rsid w:val="007D5EB3"/>
    <w:rsid w:val="00831E77"/>
    <w:rsid w:val="00833AD6"/>
    <w:rsid w:val="008506B9"/>
    <w:rsid w:val="008536D1"/>
    <w:rsid w:val="00865C49"/>
    <w:rsid w:val="00891DC4"/>
    <w:rsid w:val="008934FC"/>
    <w:rsid w:val="008951F9"/>
    <w:rsid w:val="00897634"/>
    <w:rsid w:val="008B0BB8"/>
    <w:rsid w:val="008B624E"/>
    <w:rsid w:val="00911371"/>
    <w:rsid w:val="00911938"/>
    <w:rsid w:val="00914A44"/>
    <w:rsid w:val="00915ED7"/>
    <w:rsid w:val="00925EC8"/>
    <w:rsid w:val="0093042B"/>
    <w:rsid w:val="00966F96"/>
    <w:rsid w:val="00984F2A"/>
    <w:rsid w:val="00986E0A"/>
    <w:rsid w:val="0099601F"/>
    <w:rsid w:val="009C3309"/>
    <w:rsid w:val="009D3436"/>
    <w:rsid w:val="009E6701"/>
    <w:rsid w:val="00A2079E"/>
    <w:rsid w:val="00A902B7"/>
    <w:rsid w:val="00A90D2D"/>
    <w:rsid w:val="00AB7877"/>
    <w:rsid w:val="00AC59AE"/>
    <w:rsid w:val="00B03F52"/>
    <w:rsid w:val="00B23756"/>
    <w:rsid w:val="00B57829"/>
    <w:rsid w:val="00BB5324"/>
    <w:rsid w:val="00BB72B0"/>
    <w:rsid w:val="00BC1E1A"/>
    <w:rsid w:val="00BD05A7"/>
    <w:rsid w:val="00C54B17"/>
    <w:rsid w:val="00C55781"/>
    <w:rsid w:val="00C763D7"/>
    <w:rsid w:val="00CD6C54"/>
    <w:rsid w:val="00D21F86"/>
    <w:rsid w:val="00D6621F"/>
    <w:rsid w:val="00DC3C04"/>
    <w:rsid w:val="00DD6BA8"/>
    <w:rsid w:val="00E04C5D"/>
    <w:rsid w:val="00E06D70"/>
    <w:rsid w:val="00E256F7"/>
    <w:rsid w:val="00E372CE"/>
    <w:rsid w:val="00E44201"/>
    <w:rsid w:val="00E45529"/>
    <w:rsid w:val="00E47899"/>
    <w:rsid w:val="00E67567"/>
    <w:rsid w:val="00E77214"/>
    <w:rsid w:val="00EA2C8C"/>
    <w:rsid w:val="00EC7F47"/>
    <w:rsid w:val="00ED565D"/>
    <w:rsid w:val="00EE4519"/>
    <w:rsid w:val="00F17160"/>
    <w:rsid w:val="00F31500"/>
    <w:rsid w:val="00F32A71"/>
    <w:rsid w:val="00F47109"/>
    <w:rsid w:val="00FD4E1E"/>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81FBFFA"/>
  <w15:docId w15:val="{D8B78D92-E663-4243-A15E-D2A307D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rsid w:val="007374CA"/>
    <w:pPr>
      <w:ind w:left="720"/>
      <w:contextualSpacing/>
      <w:jc w:val="both"/>
    </w:pPr>
  </w:style>
  <w:style w:type="character" w:customStyle="1" w:styleId="FliesstextChar">
    <w:name w:val="Fliesstext Char"/>
    <w:link w:val="Fliesstext"/>
    <w:rsid w:val="007374CA"/>
  </w:style>
  <w:style w:type="character" w:styleId="Kommentarzeichen">
    <w:name w:val="annotation reference"/>
    <w:basedOn w:val="Absatz-Standardschriftart"/>
    <w:uiPriority w:val="99"/>
    <w:semiHidden/>
    <w:unhideWhenUsed/>
    <w:rsid w:val="009D3436"/>
    <w:rPr>
      <w:sz w:val="16"/>
      <w:szCs w:val="16"/>
    </w:rPr>
  </w:style>
  <w:style w:type="paragraph" w:styleId="Kommentartext">
    <w:name w:val="annotation text"/>
    <w:basedOn w:val="Standard"/>
    <w:link w:val="KommentartextZchn"/>
    <w:uiPriority w:val="99"/>
    <w:semiHidden/>
    <w:unhideWhenUsed/>
    <w:rsid w:val="009D34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D3436"/>
    <w:rPr>
      <w:sz w:val="20"/>
      <w:szCs w:val="20"/>
    </w:rPr>
  </w:style>
  <w:style w:type="paragraph" w:styleId="Kommentarthema">
    <w:name w:val="annotation subject"/>
    <w:basedOn w:val="Kommentartext"/>
    <w:next w:val="Kommentartext"/>
    <w:link w:val="KommentarthemaZchn"/>
    <w:uiPriority w:val="99"/>
    <w:semiHidden/>
    <w:unhideWhenUsed/>
    <w:rsid w:val="009D3436"/>
    <w:rPr>
      <w:b/>
      <w:bCs/>
    </w:rPr>
  </w:style>
  <w:style w:type="character" w:customStyle="1" w:styleId="KommentarthemaZchn">
    <w:name w:val="Kommentarthema Zchn"/>
    <w:basedOn w:val="KommentartextZchn"/>
    <w:link w:val="Kommentarthema"/>
    <w:uiPriority w:val="99"/>
    <w:semiHidden/>
    <w:rsid w:val="009D34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fuchs@aebo.ch"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0A6167"/>
    <w:rsid w:val="001D7A1F"/>
    <w:rsid w:val="00204D9E"/>
    <w:rsid w:val="002A018C"/>
    <w:rsid w:val="0064694B"/>
    <w:rsid w:val="007A63CE"/>
    <w:rsid w:val="009E5FD2"/>
    <w:rsid w:val="00A32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B7982-9C52-4004-81C2-6BC573DD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3</Pages>
  <Words>567</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Fuchs Christian</cp:lastModifiedBy>
  <cp:revision>3</cp:revision>
  <cp:lastPrinted>2020-05-25T14:04:00Z</cp:lastPrinted>
  <dcterms:created xsi:type="dcterms:W3CDTF">2022-04-14T09:18:00Z</dcterms:created>
  <dcterms:modified xsi:type="dcterms:W3CDTF">2022-04-14T14:17:00Z</dcterms:modified>
</cp:coreProperties>
</file>