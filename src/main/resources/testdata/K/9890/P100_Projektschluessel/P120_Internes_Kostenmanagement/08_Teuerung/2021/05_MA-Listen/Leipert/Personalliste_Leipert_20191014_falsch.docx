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943F7" w14:textId="77777777" w:rsidR="00EC3FDD" w:rsidRPr="00FF50B3" w:rsidRDefault="00EC3FDD" w:rsidP="0080134E">
      <w:pPr>
        <w:spacing w:after="0"/>
        <w:jc w:val="center"/>
        <w:rPr>
          <w:rFonts w:cs="Arial"/>
          <w:b/>
          <w:sz w:val="20"/>
          <w:szCs w:val="20"/>
        </w:rPr>
      </w:pPr>
      <w:bookmarkStart w:id="0" w:name="_GoBack"/>
      <w:bookmarkEnd w:id="0"/>
    </w:p>
    <w:tbl>
      <w:tblPr>
        <w:tblStyle w:val="Tabellenraster"/>
        <w:tblW w:w="1573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1"/>
        <w:gridCol w:w="24"/>
        <w:gridCol w:w="702"/>
        <w:gridCol w:w="2400"/>
        <w:gridCol w:w="1238"/>
        <w:gridCol w:w="3220"/>
        <w:gridCol w:w="654"/>
        <w:gridCol w:w="2931"/>
        <w:gridCol w:w="564"/>
        <w:gridCol w:w="554"/>
        <w:gridCol w:w="1522"/>
      </w:tblGrid>
      <w:tr w:rsidR="00FF50B3" w:rsidRPr="00FF50B3" w14:paraId="53E6BF65" w14:textId="77777777" w:rsidTr="00B40C41">
        <w:trPr>
          <w:cantSplit/>
          <w:trHeight w:val="331"/>
          <w:tblHeader/>
        </w:trPr>
        <w:tc>
          <w:tcPr>
            <w:tcW w:w="1945" w:type="dxa"/>
            <w:gridSpan w:val="2"/>
            <w:vMerge w:val="restart"/>
            <w:vAlign w:val="center"/>
          </w:tcPr>
          <w:p w14:paraId="6E110E5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Name/Vorname</w:t>
            </w:r>
          </w:p>
        </w:tc>
        <w:tc>
          <w:tcPr>
            <w:tcW w:w="702" w:type="dxa"/>
            <w:vMerge w:val="restart"/>
            <w:vAlign w:val="center"/>
          </w:tcPr>
          <w:p w14:paraId="1F6098A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Jahr-gang</w:t>
            </w:r>
          </w:p>
        </w:tc>
        <w:tc>
          <w:tcPr>
            <w:tcW w:w="2400" w:type="dxa"/>
            <w:vMerge w:val="restart"/>
            <w:vAlign w:val="center"/>
          </w:tcPr>
          <w:p w14:paraId="57CDA944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Berufsausbildung</w:t>
            </w:r>
          </w:p>
        </w:tc>
        <w:tc>
          <w:tcPr>
            <w:tcW w:w="1238" w:type="dxa"/>
            <w:vMerge w:val="restart"/>
            <w:vAlign w:val="center"/>
          </w:tcPr>
          <w:p w14:paraId="07E38B0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Diplom</w:t>
            </w:r>
          </w:p>
        </w:tc>
        <w:tc>
          <w:tcPr>
            <w:tcW w:w="3874" w:type="dxa"/>
            <w:gridSpan w:val="2"/>
            <w:vAlign w:val="center"/>
          </w:tcPr>
          <w:p w14:paraId="3F59E9B5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Bisherige Praxis</w:t>
            </w:r>
          </w:p>
        </w:tc>
        <w:tc>
          <w:tcPr>
            <w:tcW w:w="2931" w:type="dxa"/>
            <w:vMerge w:val="restart"/>
            <w:vAlign w:val="center"/>
          </w:tcPr>
          <w:p w14:paraId="77678DE2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20"/>
                <w:szCs w:val="20"/>
              </w:rPr>
              <w:t>Vorgesehener</w:t>
            </w:r>
            <w:r w:rsidRPr="00FF50B3">
              <w:rPr>
                <w:rFonts w:cs="Arial"/>
                <w:b/>
                <w:sz w:val="20"/>
                <w:szCs w:val="20"/>
              </w:rPr>
              <w:t xml:space="preserve"> Einsatz als</w:t>
            </w:r>
          </w:p>
        </w:tc>
        <w:tc>
          <w:tcPr>
            <w:tcW w:w="564" w:type="dxa"/>
            <w:vMerge w:val="restart"/>
            <w:textDirection w:val="btLr"/>
            <w:vAlign w:val="center"/>
          </w:tcPr>
          <w:p w14:paraId="5ABAFBBB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SIA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50B3">
              <w:rPr>
                <w:rFonts w:cs="Arial"/>
                <w:b/>
                <w:sz w:val="20"/>
                <w:szCs w:val="20"/>
              </w:rPr>
              <w:t>Kat</w:t>
            </w:r>
          </w:p>
        </w:tc>
        <w:tc>
          <w:tcPr>
            <w:tcW w:w="554" w:type="dxa"/>
            <w:vMerge w:val="restart"/>
            <w:textDirection w:val="btLr"/>
          </w:tcPr>
          <w:p w14:paraId="52580CAD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Ansatz</w:t>
            </w:r>
          </w:p>
        </w:tc>
        <w:tc>
          <w:tcPr>
            <w:tcW w:w="1522" w:type="dxa"/>
            <w:vMerge w:val="restart"/>
            <w:vAlign w:val="center"/>
          </w:tcPr>
          <w:p w14:paraId="16EB173A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Bemerkungen</w:t>
            </w:r>
          </w:p>
        </w:tc>
      </w:tr>
      <w:tr w:rsidR="00FF50B3" w:rsidRPr="00FF50B3" w14:paraId="35D8F677" w14:textId="77777777" w:rsidTr="00B40C41">
        <w:trPr>
          <w:cantSplit/>
          <w:trHeight w:val="253"/>
          <w:tblHeader/>
        </w:trPr>
        <w:tc>
          <w:tcPr>
            <w:tcW w:w="1945" w:type="dxa"/>
            <w:gridSpan w:val="2"/>
            <w:vMerge/>
            <w:tcBorders>
              <w:bottom w:val="single" w:sz="4" w:space="0" w:color="auto"/>
            </w:tcBorders>
          </w:tcPr>
          <w:p w14:paraId="56496FCA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2" w:type="dxa"/>
            <w:vMerge/>
            <w:tcBorders>
              <w:bottom w:val="single" w:sz="4" w:space="0" w:color="auto"/>
            </w:tcBorders>
          </w:tcPr>
          <w:p w14:paraId="5A527A03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</w:tcPr>
          <w:p w14:paraId="291FB8EE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4" w:space="0" w:color="auto"/>
            </w:tcBorders>
          </w:tcPr>
          <w:p w14:paraId="41065542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vAlign w:val="center"/>
          </w:tcPr>
          <w:p w14:paraId="2B0193CD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Fachgebiet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768FFC9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Anzahl</w:t>
            </w:r>
          </w:p>
          <w:p w14:paraId="0CDABE0C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16"/>
                <w:szCs w:val="16"/>
              </w:rPr>
              <w:t>Jahre</w:t>
            </w:r>
          </w:p>
        </w:tc>
        <w:tc>
          <w:tcPr>
            <w:tcW w:w="2931" w:type="dxa"/>
            <w:vMerge/>
            <w:tcBorders>
              <w:bottom w:val="single" w:sz="4" w:space="0" w:color="auto"/>
            </w:tcBorders>
          </w:tcPr>
          <w:p w14:paraId="3EB990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</w:tcPr>
          <w:p w14:paraId="6FD722D3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bottom w:val="single" w:sz="4" w:space="0" w:color="auto"/>
            </w:tcBorders>
          </w:tcPr>
          <w:p w14:paraId="2B5FE1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14:paraId="1848A46F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5769E6DF" w14:textId="77777777" w:rsidTr="00B40C41">
        <w:trPr>
          <w:cantSplit/>
          <w:trHeight w:val="100"/>
          <w:tblHeader/>
        </w:trPr>
        <w:tc>
          <w:tcPr>
            <w:tcW w:w="1921" w:type="dxa"/>
            <w:tcBorders>
              <w:left w:val="nil"/>
              <w:bottom w:val="single" w:sz="4" w:space="0" w:color="auto"/>
              <w:right w:val="nil"/>
            </w:tcBorders>
          </w:tcPr>
          <w:p w14:paraId="5F73F94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380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2F5F5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</w:tr>
      <w:tr w:rsidR="00FF50B3" w:rsidRPr="00FF50B3" w14:paraId="3782063B" w14:textId="77777777" w:rsidTr="00B40C41">
        <w:trPr>
          <w:cantSplit/>
        </w:trPr>
        <w:tc>
          <w:tcPr>
            <w:tcW w:w="19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CAD78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Leipert Markus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9FED9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1961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72B143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Elektrozeichner</w:t>
            </w:r>
          </w:p>
          <w:p w14:paraId="0107166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Techn. Kaufmann</w:t>
            </w:r>
          </w:p>
          <w:p w14:paraId="07F4518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Betriebsökonom </w:t>
            </w:r>
            <w:r w:rsidR="00E21DBB">
              <w:rPr>
                <w:rFonts w:cs="Arial"/>
                <w:sz w:val="20"/>
                <w:szCs w:val="20"/>
              </w:rPr>
              <w:t>GSBA</w:t>
            </w:r>
          </w:p>
          <w:p w14:paraId="42E97507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Kontrolleur/Chefmonteur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B549E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1981</w:t>
            </w:r>
          </w:p>
          <w:p w14:paraId="2C29DCB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  <w:p w14:paraId="5D04E524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1988</w:t>
            </w:r>
          </w:p>
          <w:p w14:paraId="1FD78AAB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--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EF8DE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Betriebs- und Sicherheitsausrüstungen (BSA) Gesamtkoordination/Konzepte, Ingenieurausschreibungen, Bauherrenunterstützung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22965A" w14:textId="77777777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001C44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EEDB94" w14:textId="77777777" w:rsidR="00FF50B3" w:rsidRPr="00FF50B3" w:rsidRDefault="00B53FEC" w:rsidP="00B8383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PL </w:t>
            </w:r>
            <w:r w:rsidR="0008258B">
              <w:rPr>
                <w:rFonts w:cs="Arial"/>
                <w:sz w:val="20"/>
                <w:szCs w:val="20"/>
              </w:rPr>
              <w:t>BSA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A914A" w14:textId="77777777" w:rsidR="00FF50B3" w:rsidRPr="00FF50B3" w:rsidRDefault="00B83835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4732A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2DD5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Büroinhaber Leipert AG</w:t>
            </w:r>
          </w:p>
        </w:tc>
      </w:tr>
      <w:tr w:rsidR="00FF50B3" w:rsidRPr="00FF50B3" w14:paraId="5DAD1605" w14:textId="77777777" w:rsidTr="00B40C41">
        <w:trPr>
          <w:cantSplit/>
        </w:trPr>
        <w:tc>
          <w:tcPr>
            <w:tcW w:w="1945" w:type="dxa"/>
            <w:gridSpan w:val="2"/>
            <w:shd w:val="clear" w:color="auto" w:fill="FFFFFF" w:themeFill="background1"/>
            <w:vAlign w:val="center"/>
          </w:tcPr>
          <w:p w14:paraId="1235E5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Herzog Stefan</w:t>
            </w: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38A0A82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1964</w:t>
            </w: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14:paraId="065F626B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144F679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14:paraId="45458842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 Planung/Bauleitung BSA, Baukoordination, Oberbauleitung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1789309C" w14:textId="77777777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001C44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051A81FB" w14:textId="77777777" w:rsidR="00FF50B3" w:rsidRPr="00FF50B3" w:rsidRDefault="00001C44" w:rsidP="00B53FEC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Chefbauleiter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Teilprojektleiter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F50B3" w:rsidRPr="00FF50B3">
              <w:rPr>
                <w:rFonts w:cs="Arial"/>
                <w:sz w:val="20"/>
                <w:szCs w:val="20"/>
              </w:rPr>
              <w:t>örtlicher Bauleiter</w:t>
            </w:r>
            <w:r>
              <w:rPr>
                <w:rFonts w:cs="Arial"/>
                <w:sz w:val="20"/>
                <w:szCs w:val="20"/>
              </w:rPr>
              <w:t xml:space="preserve"> Stv.</w:t>
            </w: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14:paraId="64F91B3A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43965DE1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7A9C6A7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Filialleiter Liestal Leipert AG</w:t>
            </w:r>
          </w:p>
        </w:tc>
      </w:tr>
      <w:tr w:rsidR="00FF50B3" w:rsidRPr="00FF50B3" w14:paraId="3AE36A2F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5432A0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Riderle Timo</w:t>
            </w:r>
          </w:p>
        </w:tc>
        <w:tc>
          <w:tcPr>
            <w:tcW w:w="702" w:type="dxa"/>
            <w:vAlign w:val="center"/>
          </w:tcPr>
          <w:p w14:paraId="3532CB3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1974</w:t>
            </w:r>
          </w:p>
        </w:tc>
        <w:tc>
          <w:tcPr>
            <w:tcW w:w="2400" w:type="dxa"/>
            <w:vAlign w:val="center"/>
          </w:tcPr>
          <w:p w14:paraId="78AAFB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238" w:type="dxa"/>
            <w:vAlign w:val="center"/>
          </w:tcPr>
          <w:p w14:paraId="52808897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1994</w:t>
            </w:r>
          </w:p>
        </w:tc>
        <w:tc>
          <w:tcPr>
            <w:tcW w:w="3220" w:type="dxa"/>
            <w:vAlign w:val="center"/>
          </w:tcPr>
          <w:p w14:paraId="2804F02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</w:t>
            </w:r>
          </w:p>
          <w:p w14:paraId="607F010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BSA</w:t>
            </w:r>
          </w:p>
          <w:p w14:paraId="035868F4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Baukoordination</w:t>
            </w:r>
          </w:p>
        </w:tc>
        <w:tc>
          <w:tcPr>
            <w:tcW w:w="654" w:type="dxa"/>
            <w:vAlign w:val="center"/>
          </w:tcPr>
          <w:p w14:paraId="71BF1D92" w14:textId="77777777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001C4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931" w:type="dxa"/>
            <w:vAlign w:val="center"/>
          </w:tcPr>
          <w:p w14:paraId="4BDE6E70" w14:textId="77777777" w:rsidR="00FF50B3" w:rsidRPr="00FF50B3" w:rsidRDefault="00B8609C" w:rsidP="00B860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Chefbauleiter Stv.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/ örtliche</w:t>
            </w:r>
            <w:r>
              <w:rPr>
                <w:rFonts w:cs="Arial"/>
                <w:sz w:val="20"/>
                <w:szCs w:val="20"/>
              </w:rPr>
              <w:t>r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Bauleit</w:t>
            </w:r>
            <w:r>
              <w:rPr>
                <w:rFonts w:cs="Arial"/>
                <w:sz w:val="20"/>
                <w:szCs w:val="20"/>
              </w:rPr>
              <w:t>er / Sachbearbeiter</w:t>
            </w:r>
          </w:p>
        </w:tc>
        <w:tc>
          <w:tcPr>
            <w:tcW w:w="564" w:type="dxa"/>
            <w:vAlign w:val="center"/>
          </w:tcPr>
          <w:p w14:paraId="2F3F9708" w14:textId="77777777" w:rsidR="00FF50B3" w:rsidRPr="00FF50B3" w:rsidRDefault="002E49D7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591C74D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497B40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4AB30353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416D52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Hofer Michael</w:t>
            </w:r>
          </w:p>
        </w:tc>
        <w:tc>
          <w:tcPr>
            <w:tcW w:w="702" w:type="dxa"/>
            <w:vAlign w:val="center"/>
          </w:tcPr>
          <w:p w14:paraId="1A0413D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1991</w:t>
            </w:r>
          </w:p>
        </w:tc>
        <w:tc>
          <w:tcPr>
            <w:tcW w:w="2400" w:type="dxa"/>
            <w:vAlign w:val="center"/>
          </w:tcPr>
          <w:p w14:paraId="297A9A57" w14:textId="77777777" w:rsid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Automatiker EFZ</w:t>
            </w:r>
          </w:p>
          <w:p w14:paraId="5F7FD704" w14:textId="77777777" w:rsidR="00ED14C9" w:rsidRPr="00FF50B3" w:rsidRDefault="00ED14C9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Berufsmaturität</w:t>
            </w:r>
          </w:p>
          <w:p w14:paraId="4668A55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(Student HF)</w:t>
            </w:r>
          </w:p>
        </w:tc>
        <w:tc>
          <w:tcPr>
            <w:tcW w:w="1238" w:type="dxa"/>
            <w:vAlign w:val="center"/>
          </w:tcPr>
          <w:p w14:paraId="379CFD16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3220" w:type="dxa"/>
            <w:vAlign w:val="center"/>
          </w:tcPr>
          <w:p w14:paraId="1CA60B1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Schaltanlagenbau, mech. Fertigung, Montageleitung </w:t>
            </w:r>
          </w:p>
        </w:tc>
        <w:tc>
          <w:tcPr>
            <w:tcW w:w="654" w:type="dxa"/>
            <w:vAlign w:val="center"/>
          </w:tcPr>
          <w:p w14:paraId="29041985" w14:textId="77777777" w:rsidR="00FF50B3" w:rsidRPr="00FF50B3" w:rsidRDefault="00001C44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931" w:type="dxa"/>
            <w:vAlign w:val="center"/>
          </w:tcPr>
          <w:p w14:paraId="1D53C495" w14:textId="77777777" w:rsidR="00B8609C" w:rsidRPr="00FF50B3" w:rsidRDefault="0045591F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 BSA Stv.</w:t>
            </w:r>
            <w:r w:rsidR="00001C44" w:rsidRPr="00FF50B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564" w:type="dxa"/>
            <w:vAlign w:val="center"/>
          </w:tcPr>
          <w:p w14:paraId="31A943A0" w14:textId="77777777" w:rsidR="00FF50B3" w:rsidRPr="00FF50B3" w:rsidRDefault="00001C44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45940D24" w14:textId="77777777" w:rsidR="00FF50B3" w:rsidRPr="00FF50B3" w:rsidRDefault="00FF50B3" w:rsidP="00B8383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BC90AD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B40C41" w:rsidRPr="00FF50B3" w14:paraId="0D09BF55" w14:textId="77777777" w:rsidTr="00B40C41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</w:tcPr>
          <w:p w14:paraId="4EE88938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bookmarkStart w:id="1" w:name="_Hlk849688"/>
            <w:r>
              <w:rPr>
                <w:rFonts w:cs="Arial"/>
                <w:sz w:val="20"/>
                <w:szCs w:val="20"/>
              </w:rPr>
              <w:t>Weisskopf Silvan</w:t>
            </w:r>
          </w:p>
        </w:tc>
        <w:tc>
          <w:tcPr>
            <w:tcW w:w="702" w:type="dxa"/>
          </w:tcPr>
          <w:p w14:paraId="49E5037B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1979</w:t>
            </w:r>
          </w:p>
        </w:tc>
        <w:tc>
          <w:tcPr>
            <w:tcW w:w="2400" w:type="dxa"/>
          </w:tcPr>
          <w:p w14:paraId="71C3733A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</w:tc>
        <w:tc>
          <w:tcPr>
            <w:tcW w:w="1238" w:type="dxa"/>
          </w:tcPr>
          <w:p w14:paraId="72286756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1999</w:t>
            </w:r>
          </w:p>
        </w:tc>
        <w:tc>
          <w:tcPr>
            <w:tcW w:w="3220" w:type="dxa"/>
          </w:tcPr>
          <w:p w14:paraId="13114468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Unterhalt </w:t>
            </w:r>
            <w:proofErr w:type="spellStart"/>
            <w:r>
              <w:rPr>
                <w:rFonts w:cs="Arial"/>
                <w:sz w:val="20"/>
                <w:szCs w:val="20"/>
              </w:rPr>
              <w:t>el</w:t>
            </w:r>
            <w:proofErr w:type="spellEnd"/>
            <w:r>
              <w:rPr>
                <w:rFonts w:cs="Arial"/>
                <w:sz w:val="20"/>
                <w:szCs w:val="20"/>
              </w:rPr>
              <w:t>. mech. Anlagen, Leitung Inbetriebnahmen Betriebs- und Sicherheitsausrüstungen</w:t>
            </w:r>
          </w:p>
        </w:tc>
        <w:tc>
          <w:tcPr>
            <w:tcW w:w="654" w:type="dxa"/>
          </w:tcPr>
          <w:p w14:paraId="187A0E7E" w14:textId="77777777" w:rsidR="00B40C41" w:rsidRPr="00FF50B3" w:rsidRDefault="00B40C41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2931" w:type="dxa"/>
          </w:tcPr>
          <w:p w14:paraId="1D8AC0E8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</w:tcPr>
          <w:p w14:paraId="6F17428B" w14:textId="77777777" w:rsidR="00B40C41" w:rsidRPr="002227E1" w:rsidRDefault="00B40C41" w:rsidP="009D35D8">
            <w:pPr>
              <w:rPr>
                <w:rFonts w:cs="Arial"/>
                <w:sz w:val="20"/>
                <w:szCs w:val="20"/>
              </w:rPr>
            </w:pPr>
            <w:r w:rsidRPr="002227E1"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</w:tcPr>
          <w:p w14:paraId="6A60CC86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</w:tcPr>
          <w:p w14:paraId="1E931E9A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</w:p>
        </w:tc>
      </w:tr>
      <w:bookmarkEnd w:id="1"/>
      <w:tr w:rsidR="00001C44" w:rsidRPr="00001C44" w14:paraId="17973394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509359B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Marti Urs</w:t>
            </w:r>
          </w:p>
        </w:tc>
        <w:tc>
          <w:tcPr>
            <w:tcW w:w="702" w:type="dxa"/>
            <w:vAlign w:val="center"/>
          </w:tcPr>
          <w:p w14:paraId="3FE5EE7D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1976</w:t>
            </w:r>
          </w:p>
        </w:tc>
        <w:tc>
          <w:tcPr>
            <w:tcW w:w="2400" w:type="dxa"/>
            <w:vAlign w:val="center"/>
          </w:tcPr>
          <w:p w14:paraId="72FB1AE8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Elektromonteur</w:t>
            </w:r>
          </w:p>
        </w:tc>
        <w:tc>
          <w:tcPr>
            <w:tcW w:w="1238" w:type="dxa"/>
            <w:vAlign w:val="center"/>
          </w:tcPr>
          <w:p w14:paraId="26442CE5" w14:textId="77777777" w:rsidR="00001C44" w:rsidRPr="00001C44" w:rsidRDefault="00001C44" w:rsidP="0008258B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1996</w:t>
            </w:r>
          </w:p>
        </w:tc>
        <w:tc>
          <w:tcPr>
            <w:tcW w:w="3220" w:type="dxa"/>
            <w:vAlign w:val="center"/>
          </w:tcPr>
          <w:p w14:paraId="207B155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2CEECE1A" w14:textId="77777777" w:rsidR="00001C44" w:rsidRPr="00001C44" w:rsidRDefault="00001C44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931" w:type="dxa"/>
            <w:vAlign w:val="center"/>
          </w:tcPr>
          <w:p w14:paraId="60657BF5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CAD / Schema</w:t>
            </w:r>
          </w:p>
        </w:tc>
        <w:tc>
          <w:tcPr>
            <w:tcW w:w="564" w:type="dxa"/>
            <w:vAlign w:val="center"/>
          </w:tcPr>
          <w:p w14:paraId="30514EE8" w14:textId="77777777" w:rsidR="00001C44" w:rsidRDefault="00001C44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554" w:type="dxa"/>
            <w:vAlign w:val="center"/>
          </w:tcPr>
          <w:p w14:paraId="3A4CD926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133497E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B22DEA" w:rsidRPr="00001C44" w14:paraId="29CA170D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3FC668D1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Wedlich Johannes</w:t>
            </w:r>
          </w:p>
        </w:tc>
        <w:tc>
          <w:tcPr>
            <w:tcW w:w="702" w:type="dxa"/>
            <w:vAlign w:val="center"/>
          </w:tcPr>
          <w:p w14:paraId="39AFFF3B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400" w:type="dxa"/>
            <w:vAlign w:val="center"/>
          </w:tcPr>
          <w:p w14:paraId="2FDF4417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Elektroplaner EFZ</w:t>
            </w:r>
          </w:p>
        </w:tc>
        <w:tc>
          <w:tcPr>
            <w:tcW w:w="1238" w:type="dxa"/>
            <w:vAlign w:val="center"/>
          </w:tcPr>
          <w:p w14:paraId="2343EF0A" w14:textId="77777777" w:rsidR="00B22DEA" w:rsidRPr="00001C44" w:rsidRDefault="006119DD" w:rsidP="000825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  <w:vAlign w:val="center"/>
          </w:tcPr>
          <w:p w14:paraId="00360D7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34AEE52C" w14:textId="77777777" w:rsidR="00B22DEA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  <w:vAlign w:val="center"/>
          </w:tcPr>
          <w:p w14:paraId="349A8E2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284BFC68" w14:textId="77777777" w:rsidR="00B22DEA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554" w:type="dxa"/>
            <w:vAlign w:val="center"/>
          </w:tcPr>
          <w:p w14:paraId="061EE8E4" w14:textId="77777777" w:rsidR="00B22DEA" w:rsidRPr="00FF50B3" w:rsidRDefault="00B22DEA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AD934C3" w14:textId="77777777" w:rsidR="00B22DEA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1DA416B8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48E30B17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Locher Niclas</w:t>
            </w:r>
          </w:p>
        </w:tc>
        <w:tc>
          <w:tcPr>
            <w:tcW w:w="702" w:type="dxa"/>
          </w:tcPr>
          <w:p w14:paraId="492D4221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400" w:type="dxa"/>
          </w:tcPr>
          <w:p w14:paraId="684EBE7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238" w:type="dxa"/>
          </w:tcPr>
          <w:p w14:paraId="2FEE745D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</w:tcPr>
          <w:p w14:paraId="69F2DB0A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</w:tcPr>
          <w:p w14:paraId="24CA04DF" w14:textId="77777777" w:rsidR="006119DD" w:rsidRPr="00B40C41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</w:tcPr>
          <w:p w14:paraId="7529AA9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5A832D70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554" w:type="dxa"/>
            <w:vAlign w:val="center"/>
          </w:tcPr>
          <w:p w14:paraId="75730ACF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972A155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66382AE7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3B08465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proofErr w:type="spellStart"/>
            <w:r w:rsidRPr="00B40C41">
              <w:rPr>
                <w:rFonts w:cs="Arial"/>
                <w:sz w:val="20"/>
                <w:szCs w:val="20"/>
              </w:rPr>
              <w:t>Tepsic</w:t>
            </w:r>
            <w:proofErr w:type="spellEnd"/>
            <w:r w:rsidRPr="00B40C41">
              <w:rPr>
                <w:rFonts w:cs="Arial"/>
                <w:sz w:val="20"/>
                <w:szCs w:val="20"/>
              </w:rPr>
              <w:t xml:space="preserve"> Nikola</w:t>
            </w:r>
          </w:p>
        </w:tc>
        <w:tc>
          <w:tcPr>
            <w:tcW w:w="702" w:type="dxa"/>
          </w:tcPr>
          <w:p w14:paraId="477F6BF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7E5DE64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Automatiker EFZ</w:t>
            </w:r>
          </w:p>
          <w:p w14:paraId="735916AC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238" w:type="dxa"/>
            <w:vAlign w:val="center"/>
          </w:tcPr>
          <w:p w14:paraId="3BC7CAAE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2015</w:t>
            </w:r>
          </w:p>
          <w:p w14:paraId="7AB75B56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2018</w:t>
            </w:r>
          </w:p>
        </w:tc>
        <w:tc>
          <w:tcPr>
            <w:tcW w:w="3220" w:type="dxa"/>
          </w:tcPr>
          <w:p w14:paraId="6737E22F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65ED0D4C" w14:textId="77777777" w:rsidR="006119DD" w:rsidRPr="00B40C41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3</w:t>
            </w:r>
          </w:p>
          <w:p w14:paraId="52240FD9" w14:textId="77777777" w:rsidR="006119DD" w:rsidRPr="00B40C41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931" w:type="dxa"/>
          </w:tcPr>
          <w:p w14:paraId="4C80DF9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070F2D1B" w14:textId="77777777" w:rsidR="006119DD" w:rsidRPr="00B40C41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E</w:t>
            </w:r>
            <w:r w:rsidRPr="00B40C4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554" w:type="dxa"/>
            <w:vAlign w:val="center"/>
          </w:tcPr>
          <w:p w14:paraId="6C4218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EB5F9AD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FF50B3" w14:paraId="0B28C460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13D2BD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Gassmann Silvia</w:t>
            </w:r>
          </w:p>
        </w:tc>
        <w:tc>
          <w:tcPr>
            <w:tcW w:w="702" w:type="dxa"/>
            <w:vAlign w:val="center"/>
          </w:tcPr>
          <w:p w14:paraId="16BFB28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1958</w:t>
            </w:r>
          </w:p>
        </w:tc>
        <w:tc>
          <w:tcPr>
            <w:tcW w:w="2400" w:type="dxa"/>
            <w:vAlign w:val="center"/>
          </w:tcPr>
          <w:p w14:paraId="5331B89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Grafikerin,</w:t>
            </w:r>
          </w:p>
          <w:p w14:paraId="358466BB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Marketingplanerin</w:t>
            </w:r>
          </w:p>
        </w:tc>
        <w:tc>
          <w:tcPr>
            <w:tcW w:w="1238" w:type="dxa"/>
            <w:vAlign w:val="center"/>
          </w:tcPr>
          <w:p w14:paraId="3365EBE7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1982</w:t>
            </w:r>
          </w:p>
          <w:p w14:paraId="6817B9D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2006</w:t>
            </w:r>
          </w:p>
        </w:tc>
        <w:tc>
          <w:tcPr>
            <w:tcW w:w="3220" w:type="dxa"/>
            <w:vAlign w:val="center"/>
          </w:tcPr>
          <w:p w14:paraId="71411411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Grafikerin, Illustratorin, Sekretariat, Buchhaltung</w:t>
            </w:r>
          </w:p>
        </w:tc>
        <w:tc>
          <w:tcPr>
            <w:tcW w:w="654" w:type="dxa"/>
            <w:vAlign w:val="center"/>
          </w:tcPr>
          <w:p w14:paraId="68ABBB65" w14:textId="77777777" w:rsidR="006119DD" w:rsidRPr="00FF50B3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931" w:type="dxa"/>
            <w:vAlign w:val="center"/>
          </w:tcPr>
          <w:p w14:paraId="1F410F33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Assistenz, Projektcontrolling</w:t>
            </w:r>
          </w:p>
        </w:tc>
        <w:tc>
          <w:tcPr>
            <w:tcW w:w="564" w:type="dxa"/>
            <w:vAlign w:val="center"/>
          </w:tcPr>
          <w:p w14:paraId="1DF0D48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554" w:type="dxa"/>
            <w:vAlign w:val="center"/>
          </w:tcPr>
          <w:p w14:paraId="3B15C69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D7135C6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  <w:tr w:rsidR="006119DD" w:rsidRPr="00FF50B3" w14:paraId="1017FEF6" w14:textId="77777777" w:rsidTr="00B40C41">
        <w:trPr>
          <w:cantSplit/>
        </w:trPr>
        <w:tc>
          <w:tcPr>
            <w:tcW w:w="1921" w:type="dxa"/>
            <w:tcBorders>
              <w:bottom w:val="single" w:sz="4" w:space="0" w:color="auto"/>
            </w:tcBorders>
          </w:tcPr>
          <w:p w14:paraId="36024961" w14:textId="77777777" w:rsidR="006119DD" w:rsidRPr="00FF50B3" w:rsidRDefault="006119DD" w:rsidP="006119D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809" w:type="dxa"/>
            <w:gridSpan w:val="10"/>
            <w:tcBorders>
              <w:bottom w:val="single" w:sz="4" w:space="0" w:color="auto"/>
            </w:tcBorders>
            <w:vAlign w:val="center"/>
          </w:tcPr>
          <w:p w14:paraId="10C5D20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39CECBA" w14:textId="77777777" w:rsidR="004A279A" w:rsidRPr="00FF50B3" w:rsidRDefault="004A279A">
      <w:pPr>
        <w:rPr>
          <w:rFonts w:cs="Arial"/>
          <w:sz w:val="20"/>
          <w:szCs w:val="20"/>
          <w:highlight w:val="yellow"/>
        </w:rPr>
      </w:pPr>
    </w:p>
    <w:sectPr w:rsidR="004A279A" w:rsidRPr="00FF50B3" w:rsidSect="0080134E">
      <w:headerReference w:type="default" r:id="rId7"/>
      <w:footerReference w:type="default" r:id="rId8"/>
      <w:pgSz w:w="16838" w:h="11906" w:orient="landscape"/>
      <w:pgMar w:top="1021" w:right="567" w:bottom="794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F403B" w14:textId="77777777" w:rsidR="005032EF" w:rsidRDefault="005032EF" w:rsidP="00D25213">
      <w:pPr>
        <w:spacing w:after="0" w:line="240" w:lineRule="auto"/>
      </w:pPr>
      <w:r>
        <w:separator/>
      </w:r>
    </w:p>
  </w:endnote>
  <w:endnote w:type="continuationSeparator" w:id="0">
    <w:p w14:paraId="0891747A" w14:textId="77777777" w:rsidR="005032EF" w:rsidRDefault="005032EF" w:rsidP="00D2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91673"/>
      <w:docPartObj>
        <w:docPartGallery w:val="Page Numbers (Bottom of Page)"/>
        <w:docPartUnique/>
      </w:docPartObj>
    </w:sdtPr>
    <w:sdtEndPr/>
    <w:sdtContent>
      <w:sdt>
        <w:sdtPr>
          <w:id w:val="458918441"/>
          <w:docPartObj>
            <w:docPartGallery w:val="Page Numbers (Top of Page)"/>
            <w:docPartUnique/>
          </w:docPartObj>
        </w:sdtPr>
        <w:sdtEndPr/>
        <w:sdtContent>
          <w:p w14:paraId="3A94294A" w14:textId="1DB08182" w:rsidR="007E77C6" w:rsidRDefault="00DA5776" w:rsidP="00DA5776">
            <w:pPr>
              <w:pStyle w:val="Fuzeile"/>
              <w:tabs>
                <w:tab w:val="clear" w:pos="9072"/>
                <w:tab w:val="right" w:pos="15735"/>
              </w:tabs>
            </w:pPr>
            <w:r w:rsidRPr="00377F4E">
              <w:rPr>
                <w:sz w:val="18"/>
                <w:szCs w:val="18"/>
              </w:rPr>
              <w:fldChar w:fldCharType="begin"/>
            </w:r>
            <w:r w:rsidRPr="00377F4E">
              <w:rPr>
                <w:sz w:val="18"/>
                <w:szCs w:val="18"/>
              </w:rPr>
              <w:instrText xml:space="preserve"> FILENAME   \* MERGEFORMAT </w:instrText>
            </w:r>
            <w:r w:rsidRPr="00377F4E">
              <w:rPr>
                <w:sz w:val="18"/>
                <w:szCs w:val="18"/>
              </w:rPr>
              <w:fldChar w:fldCharType="separate"/>
            </w:r>
            <w:r w:rsidR="00C87FBF">
              <w:rPr>
                <w:noProof/>
                <w:sz w:val="18"/>
                <w:szCs w:val="18"/>
              </w:rPr>
              <w:t>Personalliste_Leipert_20191014.docx</w:t>
            </w:r>
            <w:r w:rsidRPr="00377F4E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7E77C6" w:rsidRPr="00377F4E">
              <w:rPr>
                <w:sz w:val="18"/>
                <w:szCs w:val="18"/>
                <w:lang w:val="de-DE"/>
              </w:rPr>
              <w:t xml:space="preserve">Seite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PAGE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C87FBF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  <w:r w:rsidR="007E77C6" w:rsidRPr="00377F4E">
              <w:rPr>
                <w:sz w:val="18"/>
                <w:szCs w:val="18"/>
                <w:lang w:val="de-DE"/>
              </w:rPr>
              <w:t xml:space="preserve"> von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NUMPAGES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C87FBF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100BEB8" w14:textId="77777777" w:rsidR="00DA5776" w:rsidRDefault="00DA57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9B6D7" w14:textId="77777777" w:rsidR="005032EF" w:rsidRDefault="005032EF" w:rsidP="00D25213">
      <w:pPr>
        <w:spacing w:after="0" w:line="240" w:lineRule="auto"/>
      </w:pPr>
      <w:r>
        <w:separator/>
      </w:r>
    </w:p>
  </w:footnote>
  <w:footnote w:type="continuationSeparator" w:id="0">
    <w:p w14:paraId="6BD2F9EA" w14:textId="77777777" w:rsidR="005032EF" w:rsidRDefault="005032EF" w:rsidP="00D2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0B6F6" w14:textId="493677A9" w:rsidR="00A25A3D" w:rsidRDefault="00B90BC1" w:rsidP="0080134E">
    <w:pPr>
      <w:pStyle w:val="Kopfzeile"/>
      <w:tabs>
        <w:tab w:val="clear" w:pos="9072"/>
        <w:tab w:val="right" w:pos="15704"/>
      </w:tabs>
    </w:pPr>
    <w:r w:rsidRPr="00B90BC1">
      <w:rPr>
        <w:rFonts w:ascii="Arial" w:hAnsi="Arial" w:cs="Arial"/>
        <w:b/>
        <w:sz w:val="40"/>
        <w:szCs w:val="40"/>
      </w:rPr>
      <w:t>Personalliste</w:t>
    </w:r>
    <w:r w:rsidR="00A25A3D">
      <w:rPr>
        <w:rFonts w:ascii="Arial" w:hAnsi="Arial" w:cs="Arial"/>
        <w:b/>
        <w:sz w:val="40"/>
        <w:szCs w:val="40"/>
      </w:rPr>
      <w:t xml:space="preserve"> </w:t>
    </w:r>
    <w:r w:rsidR="00B83835">
      <w:rPr>
        <w:rFonts w:ascii="Arial" w:hAnsi="Arial" w:cs="Arial"/>
        <w:b/>
        <w:sz w:val="40"/>
        <w:szCs w:val="40"/>
      </w:rPr>
      <w:t>Leipert AG</w:t>
    </w:r>
    <w:r w:rsidR="00A25A3D">
      <w:rPr>
        <w:rFonts w:ascii="Arial" w:hAnsi="Arial" w:cs="Arial"/>
        <w:b/>
        <w:sz w:val="40"/>
        <w:szCs w:val="40"/>
      </w:rPr>
      <w:tab/>
    </w:r>
    <w:r w:rsidR="00712279">
      <w:rPr>
        <w:rFonts w:ascii="Arial" w:hAnsi="Arial" w:cs="Arial"/>
        <w:b/>
        <w:sz w:val="20"/>
        <w:szCs w:val="20"/>
      </w:rPr>
      <w:t>14.10.2019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7B2F"/>
    <w:multiLevelType w:val="hybridMultilevel"/>
    <w:tmpl w:val="22E02C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DD"/>
    <w:rsid w:val="00001C44"/>
    <w:rsid w:val="0008258B"/>
    <w:rsid w:val="000B3C39"/>
    <w:rsid w:val="000C7781"/>
    <w:rsid w:val="000E12B3"/>
    <w:rsid w:val="000F06E5"/>
    <w:rsid w:val="000F65B6"/>
    <w:rsid w:val="001334B7"/>
    <w:rsid w:val="0014428D"/>
    <w:rsid w:val="00163F6F"/>
    <w:rsid w:val="00186386"/>
    <w:rsid w:val="00206A6C"/>
    <w:rsid w:val="0025772C"/>
    <w:rsid w:val="00283DA3"/>
    <w:rsid w:val="00294BBD"/>
    <w:rsid w:val="002A0783"/>
    <w:rsid w:val="002E49D7"/>
    <w:rsid w:val="002F3BE4"/>
    <w:rsid w:val="00300A70"/>
    <w:rsid w:val="00307E2E"/>
    <w:rsid w:val="00312753"/>
    <w:rsid w:val="00316232"/>
    <w:rsid w:val="0034466F"/>
    <w:rsid w:val="00344FB0"/>
    <w:rsid w:val="003632B6"/>
    <w:rsid w:val="00372F54"/>
    <w:rsid w:val="003757B6"/>
    <w:rsid w:val="00377F4E"/>
    <w:rsid w:val="003A38AC"/>
    <w:rsid w:val="0045591F"/>
    <w:rsid w:val="00480E7F"/>
    <w:rsid w:val="004865E1"/>
    <w:rsid w:val="0049100A"/>
    <w:rsid w:val="004A1B82"/>
    <w:rsid w:val="004A279A"/>
    <w:rsid w:val="004B3CDC"/>
    <w:rsid w:val="004B4CD1"/>
    <w:rsid w:val="004E0D63"/>
    <w:rsid w:val="004E7B1F"/>
    <w:rsid w:val="005032EF"/>
    <w:rsid w:val="00532DB1"/>
    <w:rsid w:val="00545033"/>
    <w:rsid w:val="0057635E"/>
    <w:rsid w:val="005A1486"/>
    <w:rsid w:val="005A27EB"/>
    <w:rsid w:val="005A4C09"/>
    <w:rsid w:val="005B2026"/>
    <w:rsid w:val="005B37F3"/>
    <w:rsid w:val="005F601D"/>
    <w:rsid w:val="00600245"/>
    <w:rsid w:val="006119DD"/>
    <w:rsid w:val="00616DB1"/>
    <w:rsid w:val="006330A4"/>
    <w:rsid w:val="006372E4"/>
    <w:rsid w:val="006D6D11"/>
    <w:rsid w:val="006E334C"/>
    <w:rsid w:val="0070107E"/>
    <w:rsid w:val="00712279"/>
    <w:rsid w:val="00714EE0"/>
    <w:rsid w:val="0075667F"/>
    <w:rsid w:val="00784E47"/>
    <w:rsid w:val="00785F9E"/>
    <w:rsid w:val="007E77C6"/>
    <w:rsid w:val="0080134E"/>
    <w:rsid w:val="00810FA4"/>
    <w:rsid w:val="00861129"/>
    <w:rsid w:val="00877255"/>
    <w:rsid w:val="008A5AF1"/>
    <w:rsid w:val="008C5C2D"/>
    <w:rsid w:val="008D41F2"/>
    <w:rsid w:val="0090537F"/>
    <w:rsid w:val="009F721E"/>
    <w:rsid w:val="00A0793A"/>
    <w:rsid w:val="00A24F1A"/>
    <w:rsid w:val="00A25A3D"/>
    <w:rsid w:val="00A35B86"/>
    <w:rsid w:val="00A379AE"/>
    <w:rsid w:val="00A37A40"/>
    <w:rsid w:val="00A706D2"/>
    <w:rsid w:val="00A72D6D"/>
    <w:rsid w:val="00AA5BF6"/>
    <w:rsid w:val="00AA5C6C"/>
    <w:rsid w:val="00AB59E8"/>
    <w:rsid w:val="00AE17E6"/>
    <w:rsid w:val="00AF5BF0"/>
    <w:rsid w:val="00B1182E"/>
    <w:rsid w:val="00B22DEA"/>
    <w:rsid w:val="00B40C41"/>
    <w:rsid w:val="00B43718"/>
    <w:rsid w:val="00B53FEC"/>
    <w:rsid w:val="00B83835"/>
    <w:rsid w:val="00B8609C"/>
    <w:rsid w:val="00B90BC1"/>
    <w:rsid w:val="00B92570"/>
    <w:rsid w:val="00BA767B"/>
    <w:rsid w:val="00BE0742"/>
    <w:rsid w:val="00BF28EC"/>
    <w:rsid w:val="00C0735F"/>
    <w:rsid w:val="00C317EE"/>
    <w:rsid w:val="00C47B0E"/>
    <w:rsid w:val="00C87F85"/>
    <w:rsid w:val="00C87FBF"/>
    <w:rsid w:val="00D25213"/>
    <w:rsid w:val="00D349D3"/>
    <w:rsid w:val="00D527A3"/>
    <w:rsid w:val="00D815B0"/>
    <w:rsid w:val="00D840EA"/>
    <w:rsid w:val="00D966A6"/>
    <w:rsid w:val="00DA5776"/>
    <w:rsid w:val="00DB086A"/>
    <w:rsid w:val="00DD6899"/>
    <w:rsid w:val="00E0724B"/>
    <w:rsid w:val="00E21DBB"/>
    <w:rsid w:val="00E25304"/>
    <w:rsid w:val="00E56C33"/>
    <w:rsid w:val="00E64AFE"/>
    <w:rsid w:val="00E66E96"/>
    <w:rsid w:val="00E905D7"/>
    <w:rsid w:val="00EA590E"/>
    <w:rsid w:val="00EC3FDD"/>
    <w:rsid w:val="00ED14C9"/>
    <w:rsid w:val="00F13624"/>
    <w:rsid w:val="00F218B1"/>
    <w:rsid w:val="00F22C18"/>
    <w:rsid w:val="00F62557"/>
    <w:rsid w:val="00F86249"/>
    <w:rsid w:val="00FA0BB0"/>
    <w:rsid w:val="00FC65AD"/>
    <w:rsid w:val="00FC788F"/>
    <w:rsid w:val="00FE46D6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0C3B345"/>
  <w15:docId w15:val="{440EB201-A14F-4F83-8539-F728104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3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213"/>
  </w:style>
  <w:style w:type="paragraph" w:styleId="Fuzeile">
    <w:name w:val="footer"/>
    <w:basedOn w:val="Standard"/>
    <w:link w:val="Fu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2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213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37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DDF72F0D.dotm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Assistentin</dc:creator>
  <cp:lastModifiedBy>Weider Noelle</cp:lastModifiedBy>
  <cp:revision>5</cp:revision>
  <cp:lastPrinted>2019-10-14T11:56:00Z</cp:lastPrinted>
  <dcterms:created xsi:type="dcterms:W3CDTF">2019-10-14T11:43:00Z</dcterms:created>
  <dcterms:modified xsi:type="dcterms:W3CDTF">2019-10-14T11:56:00Z</dcterms:modified>
</cp:coreProperties>
</file>