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29" w:rsidRPr="005F0FE6" w:rsidRDefault="007344BD">
      <w:pPr>
        <w:rPr>
          <w:sz w:val="18"/>
        </w:rPr>
      </w:pPr>
      <w:r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4EE6B" wp14:editId="13DB3CB1">
                <wp:simplePos x="0" y="0"/>
                <wp:positionH relativeFrom="column">
                  <wp:posOffset>152718</wp:posOffset>
                </wp:positionH>
                <wp:positionV relativeFrom="paragraph">
                  <wp:posOffset>8067992</wp:posOffset>
                </wp:positionV>
                <wp:extent cx="4586287" cy="1462087"/>
                <wp:effectExtent l="0" t="0" r="24130" b="2413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287" cy="1462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Default="007344BD">
                            <w:pPr>
                              <w:ind w:left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</w:p>
                          <w:p w:rsidR="007344BD" w:rsidRPr="00D62478" w:rsidRDefault="007344BD">
                            <w:pPr>
                              <w:ind w:left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Prüfung Vorziehen Abgabe Vernehmlassung um 3 Monate:</w:t>
                            </w:r>
                          </w:p>
                          <w:p w:rsidR="007344BD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A, B, C wären Voraussetzung für Vorziehen, aber</w:t>
                            </w:r>
                          </w:p>
                          <w:p w:rsidR="007344BD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A für T-G nicht und für K nur bei Direktvergaben möglich</w:t>
                            </w:r>
                          </w:p>
                          <w:p w:rsidR="007344BD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B: für SABA und kaum möglich</w:t>
                            </w:r>
                          </w:p>
                          <w:p w:rsidR="007344BD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C: infolge u.a. SABA kaum möglich</w:t>
                            </w:r>
                          </w:p>
                          <w:p w:rsidR="007344BD" w:rsidRPr="005F0FE6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7344BD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Vorziehen nicht machbar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4EE6B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12.05pt;margin-top:635.25pt;width:361.1pt;height:1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" fillcolor="white [3201]" strokeweight=".5pt">
                <v:textbox>
                  <w:txbxContent>
                    <w:p w:rsidR="007344BD" w:rsidRDefault="007344BD">
                      <w:pPr>
                        <w:ind w:left="0"/>
                        <w:rPr>
                          <w:b/>
                          <w:sz w:val="24"/>
                          <w:szCs w:val="24"/>
                        </w:rPr>
                      </w:pPr>
                      <w:bookmarkStart w:id="1" w:name="_GoBack"/>
                    </w:p>
                    <w:p w:rsidR="007344BD" w:rsidRPr="00D62478" w:rsidRDefault="007344BD">
                      <w:pPr>
                        <w:ind w:left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Prüfung Vorziehen Abgabe Vernehmlassung um 3 Monate:</w:t>
                      </w:r>
                    </w:p>
                    <w:p w:rsidR="007344BD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A, B, C wären Voraussetzung für Vorziehen, aber</w:t>
                      </w:r>
                    </w:p>
                    <w:p w:rsidR="007344BD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A für T-G nicht und für K nur bei Direktvergaben möglich</w:t>
                      </w:r>
                    </w:p>
                    <w:p w:rsidR="007344BD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B: für SABA und kaum möglich</w:t>
                      </w:r>
                    </w:p>
                    <w:p w:rsidR="007344BD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C: infolge u.a. SABA kaum möglich</w:t>
                      </w:r>
                    </w:p>
                    <w:p w:rsidR="007344BD" w:rsidRPr="005F0FE6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 w:rsidRPr="007344BD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sz w:val="24"/>
                          <w:szCs w:val="24"/>
                        </w:rPr>
                        <w:t xml:space="preserve"> Vorziehen nicht machbar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6247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269F4" wp14:editId="2E775AF5">
                <wp:simplePos x="0" y="0"/>
                <wp:positionH relativeFrom="column">
                  <wp:posOffset>1266825</wp:posOffset>
                </wp:positionH>
                <wp:positionV relativeFrom="paragraph">
                  <wp:posOffset>2986405</wp:posOffset>
                </wp:positionV>
                <wp:extent cx="295275" cy="290195"/>
                <wp:effectExtent l="0" t="0" r="28575" b="1460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rnd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5F0FE6" w:rsidRDefault="007344BD" w:rsidP="00D6247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69F4" id="Textfeld 13" o:spid="_x0000_s1027" type="#_x0000_t202" style="position:absolute;left:0;text-align:left;margin-left:99.75pt;margin-top:235.15pt;width:23.25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" fillcolor="white [3201]" strokeweight=".5pt">
                <v:stroke endcap="round"/>
                <v:textbox>
                  <w:txbxContent>
                    <w:p w:rsidR="007344BD" w:rsidRPr="005F0FE6" w:rsidRDefault="007344BD" w:rsidP="00D62478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6247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70E19" wp14:editId="250482DD">
                <wp:simplePos x="0" y="0"/>
                <wp:positionH relativeFrom="column">
                  <wp:posOffset>1823720</wp:posOffset>
                </wp:positionH>
                <wp:positionV relativeFrom="paragraph">
                  <wp:posOffset>2986405</wp:posOffset>
                </wp:positionV>
                <wp:extent cx="295275" cy="290513"/>
                <wp:effectExtent l="0" t="0" r="28575" b="1460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rnd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5F0FE6" w:rsidRDefault="007344BD" w:rsidP="00D6247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0E19" id="Textfeld 14" o:spid="_x0000_s1028" type="#_x0000_t202" style="position:absolute;left:0;text-align:left;margin-left:143.6pt;margin-top:235.15pt;width:23.2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" fillcolor="white [3201]" strokeweight=".5pt">
                <v:stroke endcap="round"/>
                <v:textbox>
                  <w:txbxContent>
                    <w:p w:rsidR="007344BD" w:rsidRPr="005F0FE6" w:rsidRDefault="007344BD" w:rsidP="00D62478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6247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F3319" wp14:editId="59781B33">
                <wp:simplePos x="0" y="0"/>
                <wp:positionH relativeFrom="column">
                  <wp:posOffset>775970</wp:posOffset>
                </wp:positionH>
                <wp:positionV relativeFrom="paragraph">
                  <wp:posOffset>2957830</wp:posOffset>
                </wp:positionV>
                <wp:extent cx="295275" cy="290513"/>
                <wp:effectExtent l="0" t="0" r="28575" b="1460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rnd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5F0FE6" w:rsidRDefault="007344BD" w:rsidP="00D6247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3319" id="Textfeld 12" o:spid="_x0000_s1029" type="#_x0000_t202" style="position:absolute;left:0;text-align:left;margin-left:61.1pt;margin-top:232.9pt;width:23.25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" fillcolor="white [3201]" strokeweight=".5pt">
                <v:stroke endcap="round"/>
                <v:textbox>
                  <w:txbxContent>
                    <w:p w:rsidR="007344BD" w:rsidRPr="005F0FE6" w:rsidRDefault="007344BD" w:rsidP="00D62478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6247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E8CDF" wp14:editId="580F2EC9">
                <wp:simplePos x="0" y="0"/>
                <wp:positionH relativeFrom="column">
                  <wp:posOffset>219393</wp:posOffset>
                </wp:positionH>
                <wp:positionV relativeFrom="paragraph">
                  <wp:posOffset>2957830</wp:posOffset>
                </wp:positionV>
                <wp:extent cx="295275" cy="290513"/>
                <wp:effectExtent l="0" t="0" r="28575" b="1460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rnd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5F0FE6" w:rsidRDefault="007344BD" w:rsidP="00D6247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8CDF" id="Textfeld 11" o:spid="_x0000_s1030" type="#_x0000_t202" style="position:absolute;left:0;text-align:left;margin-left:17.3pt;margin-top:232.9pt;width:23.2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" fillcolor="white [3201]" strokeweight=".5pt">
                <v:stroke endcap="round"/>
                <v:textbox>
                  <w:txbxContent>
                    <w:p w:rsidR="007344BD" w:rsidRPr="005F0FE6" w:rsidRDefault="007344BD" w:rsidP="00D62478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6247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0DA26A" wp14:editId="6C1CC51A">
                <wp:simplePos x="0" y="0"/>
                <wp:positionH relativeFrom="column">
                  <wp:posOffset>195580</wp:posOffset>
                </wp:positionH>
                <wp:positionV relativeFrom="paragraph">
                  <wp:posOffset>2057717</wp:posOffset>
                </wp:positionV>
                <wp:extent cx="3362325" cy="790575"/>
                <wp:effectExtent l="0" t="0" r="28575" b="285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456FED" w:rsidRDefault="007344BD">
                            <w:pPr>
                              <w:ind w:left="0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456FED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Verm./VI/Geol./Lärm/Umwelt</w:t>
                            </w:r>
                          </w:p>
                          <w:p w:rsidR="007344BD" w:rsidRPr="00456FED" w:rsidRDefault="007344BD">
                            <w:pPr>
                              <w:ind w:left="0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456FED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Leistungen/Abgrenzung zu IG noch zu definieren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A26A" id="Textfeld 6" o:spid="_x0000_s1031" type="#_x0000_t202" style="position:absolute;left:0;text-align:left;margin-left:15.4pt;margin-top:162pt;width:264.7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" fillcolor="white [3201]" strokeweight=".5pt">
                <v:textbox>
                  <w:txbxContent>
                    <w:p w:rsidR="007344BD" w:rsidRPr="00456FED" w:rsidRDefault="007344BD">
                      <w:pPr>
                        <w:ind w:left="0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456FED">
                        <w:rPr>
                          <w:rFonts w:ascii="Arial Narrow" w:hAnsi="Arial Narrow"/>
                          <w:sz w:val="28"/>
                          <w:szCs w:val="28"/>
                        </w:rPr>
                        <w:t>Verm./VI/Geol./Lärm/Umwelt</w:t>
                      </w:r>
                    </w:p>
                    <w:p w:rsidR="007344BD" w:rsidRPr="00456FED" w:rsidRDefault="007344BD">
                      <w:pPr>
                        <w:ind w:left="0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456FED">
                        <w:rPr>
                          <w:rFonts w:ascii="Arial Narrow" w:hAnsi="Arial Narrow"/>
                          <w:sz w:val="28"/>
                          <w:szCs w:val="28"/>
                        </w:rPr>
                        <w:t>Leistungen/Abgrenzung zu IG noch zu definieren</w:t>
                      </w:r>
                    </w:p>
                  </w:txbxContent>
                </v:textbox>
              </v:shape>
            </w:pict>
          </mc:Fallback>
        </mc:AlternateContent>
      </w:r>
      <w:r w:rsidR="00D6247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8CFD26" wp14:editId="38D87133">
                <wp:simplePos x="0" y="0"/>
                <wp:positionH relativeFrom="column">
                  <wp:posOffset>195580</wp:posOffset>
                </wp:positionH>
                <wp:positionV relativeFrom="paragraph">
                  <wp:posOffset>1233805</wp:posOffset>
                </wp:positionV>
                <wp:extent cx="3362325" cy="666750"/>
                <wp:effectExtent l="0" t="0" r="28575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Zeile 9: VI/Geol./Lärm/Umwelt</w:t>
                            </w:r>
                          </w:p>
                          <w:p w:rsidR="007344BD" w:rsidRPr="005F0FE6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Naturgefahren, Setzungsmulde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FD26" id="Textfeld 5" o:spid="_x0000_s1032" type="#_x0000_t202" style="position:absolute;left:0;text-align:left;margin-left:15.4pt;margin-top:97.15pt;width:264.75pt;height:5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" fillcolor="white [3201]" strokeweight=".5pt">
                <v:textbox>
                  <w:txbxContent>
                    <w:p w:rsidR="007344BD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Zeile 9: VI/Geol./Lärm/Umwelt</w:t>
                      </w:r>
                    </w:p>
                    <w:p w:rsidR="007344BD" w:rsidRPr="005F0FE6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Naturgefahren, Setzungsmulde</w:t>
                      </w:r>
                    </w:p>
                  </w:txbxContent>
                </v:textbox>
              </v:shape>
            </w:pict>
          </mc:Fallback>
        </mc:AlternateContent>
      </w:r>
      <w:r w:rsidR="00D6247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7B758F" wp14:editId="3559EC75">
                <wp:simplePos x="0" y="0"/>
                <wp:positionH relativeFrom="column">
                  <wp:posOffset>195580</wp:posOffset>
                </wp:positionH>
                <wp:positionV relativeFrom="paragraph">
                  <wp:posOffset>709930</wp:posOffset>
                </wp:positionV>
                <wp:extent cx="3448050" cy="38100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5F0FE6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Zeile 17: NSNW oder direkt Kanal-TV-Anbieter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758F" id="Textfeld 3" o:spid="_x0000_s1033" type="#_x0000_t202" style="position:absolute;left:0;text-align:left;margin-left:15.4pt;margin-top:55.9pt;width:271.5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" fillcolor="white [3201]" strokeweight=".5pt">
                <v:textbox>
                  <w:txbxContent>
                    <w:p w:rsidR="007344BD" w:rsidRPr="005F0FE6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Zeile 17: NSNW oder direkt Kanal-TV-Anbieter</w:t>
                      </w:r>
                    </w:p>
                  </w:txbxContent>
                </v:textbox>
              </v:shape>
            </w:pict>
          </mc:Fallback>
        </mc:AlternateContent>
      </w:r>
      <w:r w:rsidR="00D6247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47FD04" wp14:editId="12C2296B">
                <wp:simplePos x="0" y="0"/>
                <wp:positionH relativeFrom="column">
                  <wp:posOffset>128905</wp:posOffset>
                </wp:positionH>
                <wp:positionV relativeFrom="paragraph">
                  <wp:posOffset>7263130</wp:posOffset>
                </wp:positionV>
                <wp:extent cx="3295650" cy="371475"/>
                <wp:effectExtent l="0" t="0" r="19050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5F0FE6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Zeile 21: Resultate für Phase 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FD04" id="Textfeld 2" o:spid="_x0000_s1034" type="#_x0000_t202" style="position:absolute;left:0;text-align:left;margin-left:10.15pt;margin-top:571.9pt;width:259.5pt;height:2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" fillcolor="white [3201]" strokeweight=".5pt">
                <v:textbox>
                  <w:txbxContent>
                    <w:p w:rsidR="007344BD" w:rsidRPr="005F0FE6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Zeile 21: Resultate für Phase MK</w:t>
                      </w:r>
                    </w:p>
                  </w:txbxContent>
                </v:textbox>
              </v:shape>
            </w:pict>
          </mc:Fallback>
        </mc:AlternateContent>
      </w:r>
      <w:r w:rsidR="00AF442C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2F1811" wp14:editId="0FBAF542">
                <wp:simplePos x="0" y="0"/>
                <wp:positionH relativeFrom="column">
                  <wp:posOffset>128905</wp:posOffset>
                </wp:positionH>
                <wp:positionV relativeFrom="paragraph">
                  <wp:posOffset>6005830</wp:posOffset>
                </wp:positionV>
                <wp:extent cx="3781425" cy="466725"/>
                <wp:effectExtent l="0" t="0" r="28575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5F0FE6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Zeile 29: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u.A.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abhängig von Resultaten. Belagsprüfungen, Kanal-TV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1811" id="Textfeld 4" o:spid="_x0000_s1035" type="#_x0000_t202" style="position:absolute;left:0;text-align:left;margin-left:10.15pt;margin-top:472.9pt;width:297.75pt;height:36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" fillcolor="white [3201]" strokeweight=".5pt">
                <v:textbox>
                  <w:txbxContent>
                    <w:p w:rsidR="007344BD" w:rsidRPr="005F0FE6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Zeile 29: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u.A.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abhängig von Resultaten. Belagsprüfungen, Kanal-TV</w:t>
                      </w:r>
                    </w:p>
                  </w:txbxContent>
                </v:textbox>
              </v:shape>
            </w:pict>
          </mc:Fallback>
        </mc:AlternateContent>
      </w:r>
      <w:r w:rsidR="00472996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D1017F" wp14:editId="4E33396E">
                <wp:simplePos x="0" y="0"/>
                <wp:positionH relativeFrom="column">
                  <wp:posOffset>195580</wp:posOffset>
                </wp:positionH>
                <wp:positionV relativeFrom="paragraph">
                  <wp:posOffset>109855</wp:posOffset>
                </wp:positionV>
                <wp:extent cx="3295650" cy="50482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5F0FE6" w:rsidRDefault="007344B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Zeile 23: </w:t>
                            </w:r>
                            <w:r w:rsidRPr="005F0FE6">
                              <w:rPr>
                                <w:sz w:val="24"/>
                                <w:szCs w:val="24"/>
                              </w:rPr>
                              <w:t>Durch Geologe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erg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 ZU erforderlich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017F" id="Textfeld 1" o:spid="_x0000_s1036" type="#_x0000_t202" style="position:absolute;left:0;text-align:left;margin-left:15.4pt;margin-top:8.65pt;width:259.5pt;height:3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" fillcolor="white [3201]" strokeweight=".5pt">
                <v:textbox>
                  <w:txbxContent>
                    <w:p w:rsidR="007344BD" w:rsidRPr="005F0FE6" w:rsidRDefault="007344BD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Zeile 23: </w:t>
                      </w:r>
                      <w:r w:rsidRPr="005F0FE6">
                        <w:rPr>
                          <w:sz w:val="24"/>
                          <w:szCs w:val="24"/>
                        </w:rPr>
                        <w:t>Durch Geologe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evt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erg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 ZU erforderlich</w:t>
                      </w:r>
                    </w:p>
                  </w:txbxContent>
                </v:textbox>
              </v:shape>
            </w:pict>
          </mc:Fallback>
        </mc:AlternateContent>
      </w:r>
      <w:r w:rsidR="00A4113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3FEDC" wp14:editId="62750AA6">
                <wp:simplePos x="0" y="0"/>
                <wp:positionH relativeFrom="column">
                  <wp:posOffset>195580</wp:posOffset>
                </wp:positionH>
                <wp:positionV relativeFrom="paragraph">
                  <wp:posOffset>5110480</wp:posOffset>
                </wp:positionV>
                <wp:extent cx="1104900" cy="314325"/>
                <wp:effectExtent l="0" t="0" r="19050" b="2857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A41138" w:rsidRDefault="007344BD" w:rsidP="00A41138">
                            <w:pPr>
                              <w:ind w:left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Dritte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FEDC" id="Textfeld 9" o:spid="_x0000_s1037" type="#_x0000_t202" style="position:absolute;left:0;text-align:left;margin-left:15.4pt;margin-top:402.4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" fillcolor="#0070c0" strokeweight=".5pt">
                <v:textbox>
                  <w:txbxContent>
                    <w:p w:rsidR="007344BD" w:rsidRPr="00A41138" w:rsidRDefault="007344BD" w:rsidP="00A41138">
                      <w:pPr>
                        <w:ind w:left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Dritte</w:t>
                      </w:r>
                    </w:p>
                  </w:txbxContent>
                </v:textbox>
              </v:shape>
            </w:pict>
          </mc:Fallback>
        </mc:AlternateContent>
      </w:r>
      <w:r w:rsidR="00A4113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265C25" wp14:editId="3DA9C91D">
                <wp:simplePos x="0" y="0"/>
                <wp:positionH relativeFrom="column">
                  <wp:posOffset>195580</wp:posOffset>
                </wp:positionH>
                <wp:positionV relativeFrom="paragraph">
                  <wp:posOffset>4710430</wp:posOffset>
                </wp:positionV>
                <wp:extent cx="1104900" cy="314325"/>
                <wp:effectExtent l="0" t="0" r="19050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A41138" w:rsidRDefault="007344BD" w:rsidP="00A41138">
                            <w:pPr>
                              <w:ind w:left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5C25" id="Textfeld 8" o:spid="_x0000_s1038" type="#_x0000_t202" style="position:absolute;left:0;text-align:left;margin-left:15.4pt;margin-top:370.9pt;width:87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" fillcolor="yellow" strokeweight=".5pt">
                <v:textbox>
                  <w:txbxContent>
                    <w:p w:rsidR="007344BD" w:rsidRPr="00A41138" w:rsidRDefault="007344BD" w:rsidP="00A41138">
                      <w:pPr>
                        <w:ind w:left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IG</w:t>
                      </w:r>
                    </w:p>
                  </w:txbxContent>
                </v:textbox>
              </v:shape>
            </w:pict>
          </mc:Fallback>
        </mc:AlternateContent>
      </w:r>
      <w:r w:rsidR="00A41138" w:rsidRPr="005F0FE6">
        <w:rPr>
          <w:noProof/>
          <w:sz w:val="18"/>
          <w:lang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9536ED" wp14:editId="3868F053">
                <wp:simplePos x="0" y="0"/>
                <wp:positionH relativeFrom="column">
                  <wp:posOffset>195580</wp:posOffset>
                </wp:positionH>
                <wp:positionV relativeFrom="paragraph">
                  <wp:posOffset>4272280</wp:posOffset>
                </wp:positionV>
                <wp:extent cx="1104900" cy="314325"/>
                <wp:effectExtent l="0" t="0" r="19050" b="285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BD" w:rsidRPr="00A41138" w:rsidRDefault="007344BD" w:rsidP="00A41138">
                            <w:pPr>
                              <w:ind w:left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41138">
                              <w:rPr>
                                <w:b/>
                                <w:sz w:val="24"/>
                                <w:szCs w:val="24"/>
                              </w:rPr>
                              <w:t>ASTRA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36ED" id="Textfeld 7" o:spid="_x0000_s1039" type="#_x0000_t202" style="position:absolute;left:0;text-align:left;margin-left:15.4pt;margin-top:336.4pt;width:87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" fillcolor="#00b050" strokeweight=".5pt">
                <v:textbox>
                  <w:txbxContent>
                    <w:p w:rsidR="007344BD" w:rsidRPr="00A41138" w:rsidRDefault="007344BD" w:rsidP="00A41138">
                      <w:pPr>
                        <w:ind w:left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41138">
                        <w:rPr>
                          <w:b/>
                          <w:sz w:val="24"/>
                          <w:szCs w:val="24"/>
                        </w:rPr>
                        <w:t>ASTRA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5929" w:rsidRPr="005F0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19B"/>
    <w:multiLevelType w:val="hybridMultilevel"/>
    <w:tmpl w:val="6FE8ABFA"/>
    <w:lvl w:ilvl="0" w:tplc="D096A96E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00A2"/>
    <w:multiLevelType w:val="hybridMultilevel"/>
    <w:tmpl w:val="BA828C60"/>
    <w:lvl w:ilvl="0" w:tplc="A5BEE106">
      <w:start w:val="1"/>
      <w:numFmt w:val="ordinal"/>
      <w:lvlText w:val="%1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60831"/>
    <w:multiLevelType w:val="hybridMultilevel"/>
    <w:tmpl w:val="07EC33E2"/>
    <w:lvl w:ilvl="0" w:tplc="528640E0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256D"/>
    <w:multiLevelType w:val="multilevel"/>
    <w:tmpl w:val="9230DAA4"/>
    <w:lvl w:ilvl="0">
      <w:start w:val="1"/>
      <w:numFmt w:val="ordin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A56EAD"/>
    <w:multiLevelType w:val="hybridMultilevel"/>
    <w:tmpl w:val="681A08AC"/>
    <w:lvl w:ilvl="0" w:tplc="8AF8D60E">
      <w:start w:val="1"/>
      <w:numFmt w:val="ordinal"/>
      <w:pStyle w:val="berschrift3"/>
      <w:lvlText w:val="%11."/>
      <w:lvlJc w:val="left"/>
      <w:pPr>
        <w:ind w:left="107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7" w:hanging="360"/>
      </w:pPr>
    </w:lvl>
    <w:lvl w:ilvl="2" w:tplc="0807001B" w:tentative="1">
      <w:start w:val="1"/>
      <w:numFmt w:val="lowerRoman"/>
      <w:lvlText w:val="%3."/>
      <w:lvlJc w:val="right"/>
      <w:pPr>
        <w:ind w:left="2517" w:hanging="180"/>
      </w:pPr>
    </w:lvl>
    <w:lvl w:ilvl="3" w:tplc="0807000F" w:tentative="1">
      <w:start w:val="1"/>
      <w:numFmt w:val="decimal"/>
      <w:lvlText w:val="%4."/>
      <w:lvlJc w:val="left"/>
      <w:pPr>
        <w:ind w:left="3237" w:hanging="360"/>
      </w:pPr>
    </w:lvl>
    <w:lvl w:ilvl="4" w:tplc="08070019" w:tentative="1">
      <w:start w:val="1"/>
      <w:numFmt w:val="lowerLetter"/>
      <w:lvlText w:val="%5."/>
      <w:lvlJc w:val="left"/>
      <w:pPr>
        <w:ind w:left="3957" w:hanging="360"/>
      </w:pPr>
    </w:lvl>
    <w:lvl w:ilvl="5" w:tplc="0807001B" w:tentative="1">
      <w:start w:val="1"/>
      <w:numFmt w:val="lowerRoman"/>
      <w:lvlText w:val="%6."/>
      <w:lvlJc w:val="right"/>
      <w:pPr>
        <w:ind w:left="4677" w:hanging="180"/>
      </w:pPr>
    </w:lvl>
    <w:lvl w:ilvl="6" w:tplc="0807000F" w:tentative="1">
      <w:start w:val="1"/>
      <w:numFmt w:val="decimal"/>
      <w:lvlText w:val="%7."/>
      <w:lvlJc w:val="left"/>
      <w:pPr>
        <w:ind w:left="5397" w:hanging="360"/>
      </w:pPr>
    </w:lvl>
    <w:lvl w:ilvl="7" w:tplc="08070019" w:tentative="1">
      <w:start w:val="1"/>
      <w:numFmt w:val="lowerLetter"/>
      <w:lvlText w:val="%8."/>
      <w:lvlJc w:val="left"/>
      <w:pPr>
        <w:ind w:left="6117" w:hanging="360"/>
      </w:pPr>
    </w:lvl>
    <w:lvl w:ilvl="8" w:tplc="08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5540CFF"/>
    <w:multiLevelType w:val="hybridMultilevel"/>
    <w:tmpl w:val="8B104778"/>
    <w:lvl w:ilvl="0" w:tplc="3AC2B8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F2838"/>
    <w:multiLevelType w:val="hybridMultilevel"/>
    <w:tmpl w:val="675EFC0C"/>
    <w:lvl w:ilvl="0" w:tplc="C2A84DEA">
      <w:start w:val="1"/>
      <w:numFmt w:val="ordin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338"/>
    <w:multiLevelType w:val="hybridMultilevel"/>
    <w:tmpl w:val="47DE9788"/>
    <w:lvl w:ilvl="0" w:tplc="E34202CE">
      <w:start w:val="1"/>
      <w:numFmt w:val="ordin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201B1"/>
    <w:multiLevelType w:val="hybridMultilevel"/>
    <w:tmpl w:val="03C4F62C"/>
    <w:lvl w:ilvl="0" w:tplc="78E43A16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73FBB"/>
    <w:multiLevelType w:val="hybridMultilevel"/>
    <w:tmpl w:val="8A7E7572"/>
    <w:lvl w:ilvl="0" w:tplc="1FAEBD9C">
      <w:start w:val="1"/>
      <w:numFmt w:val="decimal"/>
      <w:pStyle w:val="berschrift2"/>
      <w:lvlText w:val="%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7" w:hanging="360"/>
      </w:pPr>
    </w:lvl>
    <w:lvl w:ilvl="2" w:tplc="0807001B" w:tentative="1">
      <w:start w:val="1"/>
      <w:numFmt w:val="lowerRoman"/>
      <w:lvlText w:val="%3."/>
      <w:lvlJc w:val="right"/>
      <w:pPr>
        <w:ind w:left="2517" w:hanging="180"/>
      </w:pPr>
    </w:lvl>
    <w:lvl w:ilvl="3" w:tplc="0807000F" w:tentative="1">
      <w:start w:val="1"/>
      <w:numFmt w:val="decimal"/>
      <w:lvlText w:val="%4."/>
      <w:lvlJc w:val="left"/>
      <w:pPr>
        <w:ind w:left="3237" w:hanging="360"/>
      </w:pPr>
    </w:lvl>
    <w:lvl w:ilvl="4" w:tplc="08070019" w:tentative="1">
      <w:start w:val="1"/>
      <w:numFmt w:val="lowerLetter"/>
      <w:lvlText w:val="%5."/>
      <w:lvlJc w:val="left"/>
      <w:pPr>
        <w:ind w:left="3957" w:hanging="360"/>
      </w:pPr>
    </w:lvl>
    <w:lvl w:ilvl="5" w:tplc="0807001B" w:tentative="1">
      <w:start w:val="1"/>
      <w:numFmt w:val="lowerRoman"/>
      <w:lvlText w:val="%6."/>
      <w:lvlJc w:val="right"/>
      <w:pPr>
        <w:ind w:left="4677" w:hanging="180"/>
      </w:pPr>
    </w:lvl>
    <w:lvl w:ilvl="6" w:tplc="0807000F" w:tentative="1">
      <w:start w:val="1"/>
      <w:numFmt w:val="decimal"/>
      <w:lvlText w:val="%7."/>
      <w:lvlJc w:val="left"/>
      <w:pPr>
        <w:ind w:left="5397" w:hanging="360"/>
      </w:pPr>
    </w:lvl>
    <w:lvl w:ilvl="7" w:tplc="08070019" w:tentative="1">
      <w:start w:val="1"/>
      <w:numFmt w:val="lowerLetter"/>
      <w:lvlText w:val="%8."/>
      <w:lvlJc w:val="left"/>
      <w:pPr>
        <w:ind w:left="6117" w:hanging="360"/>
      </w:pPr>
    </w:lvl>
    <w:lvl w:ilvl="8" w:tplc="08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74EB331B"/>
    <w:multiLevelType w:val="hybridMultilevel"/>
    <w:tmpl w:val="9AD2F542"/>
    <w:lvl w:ilvl="0" w:tplc="3F809992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F3101"/>
    <w:multiLevelType w:val="hybridMultilevel"/>
    <w:tmpl w:val="B7747FE0"/>
    <w:lvl w:ilvl="0" w:tplc="22AEC0BE">
      <w:start w:val="1"/>
      <w:numFmt w:val="ordinal"/>
      <w:lvlText w:val="%1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2"/>
  </w:num>
  <w:num w:numId="5">
    <w:abstractNumId w:val="1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7"/>
  </w:num>
  <w:num w:numId="18">
    <w:abstractNumId w:val="3"/>
  </w:num>
  <w:num w:numId="19">
    <w:abstractNumId w:val="7"/>
  </w:num>
  <w:num w:numId="20">
    <w:abstractNumId w:val="11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5"/>
  </w:num>
  <w:num w:numId="28">
    <w:abstractNumId w:val="7"/>
  </w:num>
  <w:num w:numId="29">
    <w:abstractNumId w:val="6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E6"/>
    <w:rsid w:val="000847E9"/>
    <w:rsid w:val="00182C64"/>
    <w:rsid w:val="002434D0"/>
    <w:rsid w:val="00305A74"/>
    <w:rsid w:val="00334C89"/>
    <w:rsid w:val="0041300F"/>
    <w:rsid w:val="004345C6"/>
    <w:rsid w:val="00455087"/>
    <w:rsid w:val="00456FED"/>
    <w:rsid w:val="00472996"/>
    <w:rsid w:val="004837EB"/>
    <w:rsid w:val="004C08CC"/>
    <w:rsid w:val="00583235"/>
    <w:rsid w:val="005C7DCF"/>
    <w:rsid w:val="005D05F2"/>
    <w:rsid w:val="005E5929"/>
    <w:rsid w:val="005F0FE6"/>
    <w:rsid w:val="005F321F"/>
    <w:rsid w:val="006D0802"/>
    <w:rsid w:val="007344BD"/>
    <w:rsid w:val="009631A5"/>
    <w:rsid w:val="00A41138"/>
    <w:rsid w:val="00A91C38"/>
    <w:rsid w:val="00AF442C"/>
    <w:rsid w:val="00B1117F"/>
    <w:rsid w:val="00B96DB2"/>
    <w:rsid w:val="00BB3DD4"/>
    <w:rsid w:val="00CD0921"/>
    <w:rsid w:val="00D62478"/>
    <w:rsid w:val="00D77CB3"/>
    <w:rsid w:val="00F1254D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73D75"/>
  <w15:docId w15:val="{399696B0-340F-426C-AFC0-4ABE868B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7DCF"/>
    <w:pPr>
      <w:spacing w:line="260" w:lineRule="exact"/>
      <w:ind w:left="357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5C7DCF"/>
    <w:pPr>
      <w:keepNext/>
      <w:numPr>
        <w:numId w:val="29"/>
      </w:numPr>
      <w:spacing w:before="60" w:line="480" w:lineRule="exact"/>
      <w:outlineLvl w:val="0"/>
    </w:pPr>
    <w:rPr>
      <w:rFonts w:eastAsiaTheme="majorEastAsia" w:cs="Arial"/>
      <w:b/>
      <w:bCs/>
      <w:kern w:val="28"/>
      <w:sz w:val="22"/>
      <w:szCs w:val="42"/>
    </w:rPr>
  </w:style>
  <w:style w:type="paragraph" w:styleId="berschrift2">
    <w:name w:val="heading 2"/>
    <w:basedOn w:val="Standard"/>
    <w:next w:val="Standard"/>
    <w:link w:val="berschrift2Zchn"/>
    <w:qFormat/>
    <w:rsid w:val="005C7DCF"/>
    <w:pPr>
      <w:keepNext/>
      <w:numPr>
        <w:numId w:val="30"/>
      </w:numPr>
      <w:spacing w:line="340" w:lineRule="exact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C7DCF"/>
    <w:pPr>
      <w:keepNext/>
      <w:numPr>
        <w:numId w:val="31"/>
      </w:numPr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32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32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323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323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323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323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583235"/>
    <w:rPr>
      <w:rFonts w:ascii="Arial" w:hAnsi="Arial" w:cs="Arial"/>
      <w:b/>
      <w:bCs/>
      <w:iCs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583235"/>
    <w:rPr>
      <w:rFonts w:ascii="Arial" w:eastAsiaTheme="majorEastAsia" w:hAnsi="Arial" w:cs="Arial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583235"/>
    <w:rPr>
      <w:rFonts w:ascii="Arial" w:eastAsiaTheme="majorEastAsia" w:hAnsi="Arial" w:cs="Arial"/>
      <w:b/>
      <w:bCs/>
      <w:kern w:val="28"/>
      <w:sz w:val="22"/>
      <w:szCs w:val="4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32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32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32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32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323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32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7DCF"/>
    <w:pPr>
      <w:ind w:left="720"/>
      <w:contextualSpacing/>
    </w:pPr>
  </w:style>
  <w:style w:type="paragraph" w:customStyle="1" w:styleId="Formatvorlage1">
    <w:name w:val="Formatvorlage1"/>
    <w:basedOn w:val="berschrift2"/>
    <w:link w:val="Formatvorlage1Zchn"/>
    <w:rsid w:val="00583235"/>
    <w:pPr>
      <w:numPr>
        <w:numId w:val="0"/>
      </w:numPr>
      <w:ind w:left="360" w:hanging="360"/>
    </w:pPr>
  </w:style>
  <w:style w:type="character" w:customStyle="1" w:styleId="Formatvorlage1Zchn">
    <w:name w:val="Formatvorlage1 Zchn"/>
    <w:basedOn w:val="berschrift2Zchn"/>
    <w:link w:val="Formatvorlage1"/>
    <w:rsid w:val="00583235"/>
    <w:rPr>
      <w:rFonts w:ascii="Arial" w:hAnsi="Arial" w:cs="Arial"/>
      <w:b/>
      <w:bCs/>
      <w:iCs/>
      <w:szCs w:val="26"/>
    </w:rPr>
  </w:style>
  <w:style w:type="paragraph" w:styleId="Titel">
    <w:name w:val="Title"/>
    <w:basedOn w:val="Standard"/>
    <w:next w:val="Standard"/>
    <w:link w:val="TitelZchn"/>
    <w:qFormat/>
    <w:rsid w:val="005C7DCF"/>
    <w:pPr>
      <w:spacing w:line="480" w:lineRule="exact"/>
      <w:outlineLvl w:val="0"/>
    </w:pPr>
    <w:rPr>
      <w:rFonts w:eastAsiaTheme="majorEastAsia" w:cs="Arial"/>
      <w:b/>
      <w:bCs/>
      <w:kern w:val="28"/>
      <w:sz w:val="42"/>
      <w:szCs w:val="32"/>
    </w:rPr>
  </w:style>
  <w:style w:type="character" w:customStyle="1" w:styleId="TitelZchn">
    <w:name w:val="Titel Zchn"/>
    <w:basedOn w:val="Absatz-Standardschriftart"/>
    <w:link w:val="Titel"/>
    <w:rsid w:val="00583235"/>
    <w:rPr>
      <w:rFonts w:ascii="Arial" w:eastAsiaTheme="majorEastAsia" w:hAnsi="Arial" w:cs="Arial"/>
      <w:b/>
      <w:bCs/>
      <w:kern w:val="28"/>
      <w:sz w:val="42"/>
      <w:szCs w:val="32"/>
    </w:rPr>
  </w:style>
  <w:style w:type="paragraph" w:customStyle="1" w:styleId="Projekttitel">
    <w:name w:val="Projekttitel"/>
    <w:basedOn w:val="Standard"/>
    <w:qFormat/>
    <w:rsid w:val="005C7DCF"/>
  </w:style>
  <w:style w:type="paragraph" w:customStyle="1" w:styleId="Protokollnummer">
    <w:name w:val="Protokollnummer"/>
    <w:basedOn w:val="Standard"/>
    <w:qFormat/>
    <w:rsid w:val="005C7DCF"/>
  </w:style>
  <w:style w:type="paragraph" w:customStyle="1" w:styleId="Dokumentart">
    <w:name w:val="Dokumentart"/>
    <w:basedOn w:val="Standard"/>
    <w:qFormat/>
    <w:rsid w:val="005C7DCF"/>
    <w:pPr>
      <w:spacing w:line="480" w:lineRule="exact"/>
    </w:pPr>
    <w:rPr>
      <w:b/>
      <w:sz w:val="42"/>
      <w:szCs w:val="42"/>
    </w:rPr>
  </w:style>
  <w:style w:type="paragraph" w:customStyle="1" w:styleId="Sitzungsart">
    <w:name w:val="Sitzungsart"/>
    <w:basedOn w:val="Standard"/>
    <w:qFormat/>
    <w:rsid w:val="005C7DCF"/>
  </w:style>
  <w:style w:type="character" w:styleId="Fett">
    <w:name w:val="Strong"/>
    <w:basedOn w:val="Absatz-Standardschriftart"/>
    <w:uiPriority w:val="22"/>
    <w:qFormat/>
    <w:rsid w:val="005C7DCF"/>
    <w:rPr>
      <w:b/>
      <w:bCs/>
    </w:rPr>
  </w:style>
  <w:style w:type="paragraph" w:styleId="KeinLeerraum">
    <w:name w:val="No Spacing"/>
    <w:uiPriority w:val="1"/>
    <w:qFormat/>
    <w:rsid w:val="005C7DC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B8353-3964-4CE8-BD91-66C97748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CAE7984B.dotm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Noëlle Weider</dc:creator>
  <cp:lastModifiedBy>Weider Noelle</cp:lastModifiedBy>
  <cp:revision>8</cp:revision>
  <dcterms:created xsi:type="dcterms:W3CDTF">2018-11-30T07:34:00Z</dcterms:created>
  <dcterms:modified xsi:type="dcterms:W3CDTF">2019-11-18T14:50:00Z</dcterms:modified>
</cp:coreProperties>
</file>