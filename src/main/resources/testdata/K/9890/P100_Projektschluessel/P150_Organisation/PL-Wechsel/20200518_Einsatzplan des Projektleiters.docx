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AF" w:rsidRDefault="00816BAF" w:rsidP="004A54EA">
      <w:pPr>
        <w:spacing w:before="480" w:after="0"/>
        <w:rPr>
          <w:b/>
        </w:rPr>
      </w:pPr>
      <w:r>
        <w:rPr>
          <w:b/>
        </w:rPr>
        <w:t>N03 EP Rheinfelden - Frick</w:t>
      </w:r>
    </w:p>
    <w:p w:rsidR="004A54EA" w:rsidRDefault="004A54EA" w:rsidP="004A54EA">
      <w:pPr>
        <w:spacing w:before="480" w:after="0"/>
      </w:pPr>
      <w:r>
        <w:rPr>
          <w:b/>
        </w:rPr>
        <w:t>Einsatzplan des Projektleiters:</w:t>
      </w:r>
      <w:r w:rsidRPr="008E2F0B">
        <w:rPr>
          <w:b/>
        </w:rPr>
        <w:t xml:space="preserve"> </w:t>
      </w:r>
      <w:r>
        <w:rPr>
          <w:b/>
        </w:rPr>
        <w:tab/>
      </w:r>
      <w:r w:rsidR="0027535B">
        <w:rPr>
          <w:b/>
          <w:color w:val="0000FF"/>
        </w:rPr>
        <w:t>Christian</w:t>
      </w:r>
      <w:r w:rsidRPr="00B44914">
        <w:rPr>
          <w:b/>
          <w:color w:val="0000FF"/>
        </w:rPr>
        <w:t xml:space="preserve"> </w:t>
      </w:r>
      <w:r w:rsidR="0027535B">
        <w:rPr>
          <w:b/>
          <w:color w:val="0000FF"/>
        </w:rPr>
        <w:t>Fuchs</w:t>
      </w:r>
    </w:p>
    <w:p w:rsidR="004A54EA" w:rsidRDefault="004A54EA" w:rsidP="004A54EA">
      <w:pPr>
        <w:spacing w:before="0" w:after="120"/>
        <w:rPr>
          <w:b/>
        </w:rPr>
      </w:pPr>
      <w:r>
        <w:t>(</w:t>
      </w:r>
      <w:r w:rsidR="00357532">
        <w:t>ab Juli 2020 bis Auftragsende</w:t>
      </w:r>
      <w:bookmarkStart w:id="0" w:name="_GoBack"/>
      <w:bookmarkEnd w:id="0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2"/>
        <w:gridCol w:w="2934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4A54EA" w:rsidTr="004A54EA">
        <w:trPr>
          <w:trHeight w:val="240"/>
        </w:trPr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jc w:val="center"/>
            </w:pPr>
            <w:r>
              <w:rPr>
                <w:b/>
                <w:sz w:val="16"/>
              </w:rPr>
              <w:t>Nr.</w:t>
            </w:r>
          </w:p>
        </w:tc>
        <w:tc>
          <w:tcPr>
            <w:tcW w:w="2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Beschreibung des Auftrags</w:t>
            </w:r>
          </w:p>
        </w:tc>
        <w:tc>
          <w:tcPr>
            <w:tcW w:w="557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Quartal (Beschäftigung in % angeben)</w:t>
            </w:r>
          </w:p>
        </w:tc>
      </w:tr>
      <w:tr w:rsidR="004A54EA" w:rsidTr="004A54EA">
        <w:trPr>
          <w:trHeight w:val="240"/>
        </w:trPr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</w:pPr>
          </w:p>
        </w:tc>
        <w:tc>
          <w:tcPr>
            <w:tcW w:w="2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4A54EA"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Quartal ab Auftragserteilung </w:t>
            </w:r>
            <w:r>
              <w:rPr>
                <w:sz w:val="16"/>
              </w:rPr>
              <w:br/>
              <w:t>(Wechsel SP)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</w:tr>
      <w:tr w:rsidR="004A54EA" w:rsidTr="004A54EA">
        <w:trPr>
          <w:trHeight w:val="240"/>
        </w:trPr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</w:pPr>
          </w:p>
        </w:tc>
        <w:tc>
          <w:tcPr>
            <w:tcW w:w="2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Default="004A54EA" w:rsidP="00816BAF"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Effektives Quartal/Jahr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Pr="008E2F0B" w:rsidRDefault="004A54EA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3</w:t>
            </w:r>
            <w:r w:rsidRPr="008E2F0B">
              <w:rPr>
                <w:b/>
                <w:color w:val="0000FF"/>
                <w:sz w:val="16"/>
              </w:rPr>
              <w:t>/</w:t>
            </w:r>
            <w:r>
              <w:rPr>
                <w:b/>
                <w:color w:val="0000FF"/>
                <w:sz w:val="16"/>
              </w:rPr>
              <w:t>20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Pr="008E2F0B" w:rsidRDefault="004A54EA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4</w:t>
            </w:r>
            <w:r w:rsidRPr="008E2F0B">
              <w:rPr>
                <w:b/>
                <w:color w:val="0000FF"/>
                <w:sz w:val="16"/>
              </w:rPr>
              <w:t>/</w:t>
            </w:r>
            <w:r>
              <w:rPr>
                <w:b/>
                <w:color w:val="0000FF"/>
                <w:sz w:val="16"/>
              </w:rPr>
              <w:t>20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Pr="008E2F0B" w:rsidRDefault="004A54EA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1</w:t>
            </w:r>
            <w:r w:rsidRPr="008E2F0B">
              <w:rPr>
                <w:b/>
                <w:color w:val="0000FF"/>
                <w:sz w:val="16"/>
              </w:rPr>
              <w:t>/</w:t>
            </w:r>
            <w:r>
              <w:rPr>
                <w:b/>
                <w:color w:val="0000FF"/>
                <w:sz w:val="16"/>
              </w:rPr>
              <w:t>21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Pr="008E2F0B" w:rsidRDefault="004A54EA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2</w:t>
            </w:r>
            <w:r w:rsidRPr="008E2F0B">
              <w:rPr>
                <w:b/>
                <w:color w:val="0000FF"/>
                <w:sz w:val="16"/>
              </w:rPr>
              <w:t>/</w:t>
            </w:r>
            <w:r>
              <w:rPr>
                <w:b/>
                <w:color w:val="0000FF"/>
                <w:sz w:val="16"/>
              </w:rPr>
              <w:t>21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Pr="008E2F0B" w:rsidRDefault="004A54EA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3</w:t>
            </w:r>
            <w:r w:rsidRPr="008E2F0B">
              <w:rPr>
                <w:b/>
                <w:color w:val="0000FF"/>
                <w:sz w:val="16"/>
              </w:rPr>
              <w:t>/</w:t>
            </w:r>
            <w:r>
              <w:rPr>
                <w:b/>
                <w:color w:val="0000FF"/>
                <w:sz w:val="16"/>
              </w:rPr>
              <w:t>21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Pr="008E2F0B" w:rsidRDefault="004A54EA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4</w:t>
            </w:r>
            <w:r w:rsidRPr="008E2F0B">
              <w:rPr>
                <w:b/>
                <w:color w:val="0000FF"/>
                <w:sz w:val="16"/>
              </w:rPr>
              <w:t>/</w:t>
            </w:r>
            <w:r>
              <w:rPr>
                <w:b/>
                <w:color w:val="0000FF"/>
                <w:sz w:val="16"/>
              </w:rPr>
              <w:t>21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Pr="008E2F0B" w:rsidRDefault="004A54EA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1</w:t>
            </w:r>
            <w:r w:rsidRPr="008E2F0B">
              <w:rPr>
                <w:b/>
                <w:color w:val="0000FF"/>
                <w:sz w:val="16"/>
              </w:rPr>
              <w:t>/</w:t>
            </w:r>
            <w:r>
              <w:rPr>
                <w:b/>
                <w:color w:val="0000FF"/>
                <w:sz w:val="16"/>
              </w:rPr>
              <w:t>22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9A9A9"/>
          </w:tcPr>
          <w:p w:rsidR="004A54EA" w:rsidRPr="008E2F0B" w:rsidRDefault="004A54EA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2</w:t>
            </w:r>
            <w:r w:rsidRPr="008E2F0B">
              <w:rPr>
                <w:b/>
                <w:color w:val="0000FF"/>
                <w:sz w:val="16"/>
              </w:rPr>
              <w:t>/</w:t>
            </w:r>
            <w:r>
              <w:rPr>
                <w:b/>
                <w:color w:val="0000FF"/>
                <w:sz w:val="16"/>
              </w:rPr>
              <w:t>22</w:t>
            </w:r>
          </w:p>
        </w:tc>
      </w:tr>
      <w:tr w:rsidR="004A54EA" w:rsidTr="004A54EA">
        <w:trPr>
          <w:trHeight w:val="240"/>
        </w:trPr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4A54EA" w:rsidP="004A54EA">
            <w:pPr>
              <w:spacing w:before="0" w:after="0"/>
              <w:rPr>
                <w:color w:val="44546A" w:themeColor="text2"/>
              </w:rPr>
            </w:pPr>
            <w:r w:rsidRPr="008E2F0B">
              <w:rPr>
                <w:color w:val="44546A" w:themeColor="text2"/>
                <w:sz w:val="16"/>
              </w:rPr>
              <w:t>1</w:t>
            </w:r>
          </w:p>
        </w:tc>
        <w:tc>
          <w:tcPr>
            <w:tcW w:w="2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4A54EA" w:rsidP="004A54EA">
            <w:pPr>
              <w:spacing w:before="0" w:after="0"/>
              <w:jc w:val="left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 xml:space="preserve">N01/40, Einhausung </w:t>
            </w:r>
            <w:proofErr w:type="spellStart"/>
            <w:r>
              <w:rPr>
                <w:color w:val="0000FF"/>
                <w:sz w:val="16"/>
              </w:rPr>
              <w:t>Schwamendingen</w:t>
            </w:r>
            <w:proofErr w:type="spellEnd"/>
            <w:r>
              <w:rPr>
                <w:color w:val="0000FF"/>
                <w:sz w:val="16"/>
              </w:rPr>
              <w:t>, OBL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25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25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25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25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25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25</w:t>
            </w:r>
          </w:p>
        </w:tc>
      </w:tr>
      <w:tr w:rsidR="004A54EA" w:rsidTr="004A54EA">
        <w:trPr>
          <w:trHeight w:val="240"/>
        </w:trPr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</w:pPr>
            <w:r>
              <w:rPr>
                <w:sz w:val="16"/>
              </w:rPr>
              <w:t>2</w:t>
            </w:r>
          </w:p>
        </w:tc>
        <w:tc>
          <w:tcPr>
            <w:tcW w:w="2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4A54EA" w:rsidP="0027535B">
            <w:pPr>
              <w:spacing w:before="0" w:after="0"/>
              <w:jc w:val="left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N02 Tunnel Belchen, Zweite Instandsetzung, BHU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</w:tr>
      <w:tr w:rsidR="00816BAF" w:rsidTr="004A54EA">
        <w:trPr>
          <w:trHeight w:val="240"/>
        </w:trPr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816BAF" w:rsidRDefault="00816BAF" w:rsidP="004A54EA"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816BAF" w:rsidRDefault="00816BAF" w:rsidP="0027535B">
            <w:pPr>
              <w:spacing w:before="0" w:after="0"/>
              <w:jc w:val="left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Diverse Aufträge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816BAF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816BAF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816BAF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816BAF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816BAF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816BAF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816BAF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816BAF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5</w:t>
            </w:r>
          </w:p>
        </w:tc>
      </w:tr>
      <w:tr w:rsidR="004A54EA" w:rsidTr="004A54EA">
        <w:trPr>
          <w:trHeight w:val="240"/>
        </w:trPr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</w:pPr>
          </w:p>
        </w:tc>
        <w:tc>
          <w:tcPr>
            <w:tcW w:w="2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Auftrag der vorliegenden Ausschreibung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4A54EA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4A54EA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20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2</w:t>
            </w:r>
            <w:r w:rsidR="004A54EA">
              <w:rPr>
                <w:color w:val="0000FF"/>
                <w:sz w:val="16"/>
              </w:rPr>
              <w:t>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0</w:t>
            </w:r>
          </w:p>
        </w:tc>
      </w:tr>
      <w:tr w:rsidR="004A54EA" w:rsidTr="004A54EA">
        <w:trPr>
          <w:trHeight w:val="240"/>
        </w:trPr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</w:pPr>
          </w:p>
        </w:tc>
        <w:tc>
          <w:tcPr>
            <w:tcW w:w="2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Reserve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15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15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Pr="008E2F0B" w:rsidRDefault="00816BAF" w:rsidP="004A54EA">
            <w:pPr>
              <w:spacing w:before="0" w:after="0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35</w:t>
            </w:r>
          </w:p>
        </w:tc>
      </w:tr>
      <w:tr w:rsidR="004A54EA" w:rsidTr="004A54EA">
        <w:trPr>
          <w:trHeight w:val="240"/>
        </w:trPr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</w:pPr>
          </w:p>
        </w:tc>
        <w:tc>
          <w:tcPr>
            <w:tcW w:w="2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rPr>
                <w:sz w:val="16"/>
              </w:rPr>
            </w:pPr>
            <w:r>
              <w:rPr>
                <w:b/>
                <w:sz w:val="16"/>
              </w:rPr>
              <w:t>Total in %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FFFFFF"/>
          </w:tcPr>
          <w:p w:rsidR="004A54EA" w:rsidRDefault="004A54EA" w:rsidP="004A54EA"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</w:tr>
    </w:tbl>
    <w:p w:rsidR="00691806" w:rsidRDefault="00691806"/>
    <w:sectPr w:rsidR="006918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BAF" w:rsidRDefault="00816BAF" w:rsidP="005134B1">
      <w:pPr>
        <w:spacing w:before="0" w:after="0" w:line="240" w:lineRule="auto"/>
      </w:pPr>
      <w:r>
        <w:separator/>
      </w:r>
    </w:p>
  </w:endnote>
  <w:endnote w:type="continuationSeparator" w:id="0">
    <w:p w:rsidR="00816BAF" w:rsidRDefault="00816BAF" w:rsidP="005134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AF" w:rsidRDefault="00816BA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AF" w:rsidRPr="005134B1" w:rsidRDefault="00816BAF">
    <w:pPr>
      <w:pStyle w:val="Fuzeile"/>
      <w:rPr>
        <w:sz w:val="16"/>
        <w:szCs w:val="16"/>
      </w:rPr>
    </w:pPr>
    <w:r w:rsidRPr="005134B1">
      <w:rPr>
        <w:sz w:val="16"/>
        <w:szCs w:val="16"/>
      </w:rPr>
      <w:fldChar w:fldCharType="begin"/>
    </w:r>
    <w:r w:rsidRPr="005134B1">
      <w:rPr>
        <w:sz w:val="16"/>
        <w:szCs w:val="16"/>
      </w:rPr>
      <w:instrText xml:space="preserve"> FILENAME   \* MERGEFORMAT </w:instrText>
    </w:r>
    <w:r w:rsidRPr="005134B1">
      <w:rPr>
        <w:sz w:val="16"/>
        <w:szCs w:val="16"/>
      </w:rPr>
      <w:fldChar w:fldCharType="separate"/>
    </w:r>
    <w:r w:rsidR="00357532">
      <w:rPr>
        <w:noProof/>
        <w:sz w:val="16"/>
        <w:szCs w:val="16"/>
      </w:rPr>
      <w:t>20200518_Einsatzplan des Projektleiters.docx</w:t>
    </w:r>
    <w:r w:rsidRPr="005134B1">
      <w:rPr>
        <w:sz w:val="16"/>
        <w:szCs w:val="16"/>
      </w:rPr>
      <w:fldChar w:fldCharType="end"/>
    </w:r>
  </w:p>
  <w:p w:rsidR="00816BAF" w:rsidRDefault="00816BA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AF" w:rsidRDefault="00816BA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BAF" w:rsidRDefault="00816BAF" w:rsidP="005134B1">
      <w:pPr>
        <w:spacing w:before="0" w:after="0" w:line="240" w:lineRule="auto"/>
      </w:pPr>
      <w:r>
        <w:separator/>
      </w:r>
    </w:p>
  </w:footnote>
  <w:footnote w:type="continuationSeparator" w:id="0">
    <w:p w:rsidR="00816BAF" w:rsidRDefault="00816BAF" w:rsidP="005134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AF" w:rsidRDefault="00816BA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AF" w:rsidRDefault="00816BA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AF" w:rsidRDefault="00816BA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EA"/>
    <w:rsid w:val="0027535B"/>
    <w:rsid w:val="00357532"/>
    <w:rsid w:val="004A54EA"/>
    <w:rsid w:val="005134B1"/>
    <w:rsid w:val="00691806"/>
    <w:rsid w:val="0081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CE209"/>
  <w15:chartTrackingRefBased/>
  <w15:docId w15:val="{69681243-34D4-4F10-A884-68DAABCA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KBOB_Standard"/>
    <w:qFormat/>
    <w:rsid w:val="004A54EA"/>
    <w:pPr>
      <w:spacing w:before="60" w:after="60" w:line="280" w:lineRule="exact"/>
      <w:jc w:val="both"/>
    </w:pPr>
    <w:rPr>
      <w:rFonts w:eastAsia="Times New Roman" w:cs="Times New Roman"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4B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4B1"/>
    <w:rPr>
      <w:rFonts w:ascii="Segoe UI" w:eastAsia="Times New Roman" w:hAnsi="Segoe UI" w:cs="Segoe UI"/>
      <w:sz w:val="18"/>
      <w:szCs w:val="1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134B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4B1"/>
    <w:rPr>
      <w:rFonts w:eastAsia="Times New Roman" w:cs="Times New Roman"/>
      <w:sz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134B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34B1"/>
    <w:rPr>
      <w:rFonts w:eastAsia="Times New Roman" w:cs="Times New Roman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364DBC97.dotm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 Christian</dc:creator>
  <cp:keywords/>
  <dc:description/>
  <cp:lastModifiedBy>Schädler Beat</cp:lastModifiedBy>
  <cp:revision>4</cp:revision>
  <cp:lastPrinted>2020-05-18T15:47:00Z</cp:lastPrinted>
  <dcterms:created xsi:type="dcterms:W3CDTF">2020-05-18T14:19:00Z</dcterms:created>
  <dcterms:modified xsi:type="dcterms:W3CDTF">2020-05-18T15:47:00Z</dcterms:modified>
</cp:coreProperties>
</file>