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C9" w:rsidRPr="002465AF" w:rsidRDefault="006B37FD" w:rsidP="00EB18B6">
      <w:pPr>
        <w:spacing w:before="3400"/>
        <w:rPr>
          <w:color w:val="FFFFFF" w:themeColor="background1"/>
        </w:rPr>
      </w:pPr>
      <w:r w:rsidRPr="002465AF">
        <w:rPr>
          <w:noProof/>
          <w:lang w:eastAsia="de-CH"/>
        </w:rPr>
        <w:drawing>
          <wp:anchor distT="0" distB="0" distL="114300" distR="114300" simplePos="0" relativeHeight="251659264" behindDoc="0" locked="0" layoutInCell="1" allowOverlap="1" wp14:anchorId="48AC636D" wp14:editId="186F229E">
            <wp:simplePos x="0" y="0"/>
            <wp:positionH relativeFrom="margin">
              <wp:align>left</wp:align>
            </wp:positionH>
            <wp:positionV relativeFrom="page">
              <wp:posOffset>957580</wp:posOffset>
            </wp:positionV>
            <wp:extent cx="2707005" cy="885190"/>
            <wp:effectExtent l="0" t="0" r="0" b="0"/>
            <wp:wrapSquare wrapText="bothSides"/>
            <wp:docPr id="2" name="Grafik 2" descr="S:\10_Dienstleistung_Weiterbildung\Marketing\02_Drucksachen\Verein\Ordnungen_Reglemente_Vertrag\Bildern\SIA_NEU_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_Dienstleistung_Weiterbildung\Marketing\02_Drucksachen\Verein\Ordnungen_Reglemente_Vertrag\Bildern\SIA_NEU_link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7005" cy="8851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7201"/>
      </w:tblGrid>
      <w:tr w:rsidR="007F22C9" w:rsidRPr="002465AF" w:rsidTr="00AA086B">
        <w:trPr>
          <w:trHeight w:hRule="exact" w:val="1418"/>
        </w:trPr>
        <w:tc>
          <w:tcPr>
            <w:tcW w:w="9072" w:type="dxa"/>
            <w:gridSpan w:val="2"/>
          </w:tcPr>
          <w:p w:rsidR="007F22C9" w:rsidRPr="002465AF" w:rsidRDefault="007F22C9" w:rsidP="004A61B3">
            <w:pPr>
              <w:rPr>
                <w:rFonts w:ascii="HelveticaNeue LT 55 Roman" w:hAnsi="HelveticaNeue LT 55 Roman"/>
                <w:spacing w:val="4"/>
                <w:w w:val="83"/>
                <w:sz w:val="36"/>
                <w:szCs w:val="36"/>
              </w:rPr>
            </w:pPr>
            <w:r w:rsidRPr="002465AF">
              <w:rPr>
                <w:b/>
                <w:spacing w:val="4"/>
                <w:w w:val="83"/>
                <w:sz w:val="36"/>
                <w:szCs w:val="36"/>
              </w:rPr>
              <w:t>SIA 1001/</w:t>
            </w:r>
            <w:r w:rsidR="004A61B3" w:rsidRPr="002465AF">
              <w:rPr>
                <w:b/>
                <w:spacing w:val="4"/>
                <w:w w:val="83"/>
                <w:sz w:val="36"/>
                <w:szCs w:val="36"/>
              </w:rPr>
              <w:t>3</w:t>
            </w:r>
          </w:p>
        </w:tc>
      </w:tr>
      <w:tr w:rsidR="007F22C9" w:rsidRPr="002465AF" w:rsidTr="00AA086B">
        <w:trPr>
          <w:trHeight w:hRule="exact" w:val="1431"/>
        </w:trPr>
        <w:tc>
          <w:tcPr>
            <w:tcW w:w="1871" w:type="dxa"/>
          </w:tcPr>
          <w:p w:rsidR="007F22C9" w:rsidRPr="002465AF" w:rsidRDefault="007F22C9" w:rsidP="007F1A62"/>
        </w:tc>
        <w:tc>
          <w:tcPr>
            <w:tcW w:w="7201" w:type="dxa"/>
          </w:tcPr>
          <w:p w:rsidR="007F22C9" w:rsidRPr="002465AF" w:rsidRDefault="004A61B3" w:rsidP="007F22C9">
            <w:pPr>
              <w:spacing w:line="240" w:lineRule="auto"/>
            </w:pPr>
            <w:r w:rsidRPr="002465AF">
              <w:rPr>
                <w:b/>
                <w:spacing w:val="4"/>
                <w:w w:val="83"/>
                <w:sz w:val="32"/>
                <w:szCs w:val="32"/>
              </w:rPr>
              <w:t>Subvertrag für Planer- und/oder Bauleitungsleistungen</w:t>
            </w:r>
          </w:p>
          <w:p w:rsidR="007F22C9" w:rsidRPr="002465AF" w:rsidRDefault="007F22C9" w:rsidP="007F1A62">
            <w:pPr>
              <w:rPr>
                <w:rFonts w:ascii="HelveticaNeue LT 55 Roman" w:hAnsi="HelveticaNeue LT 55 Roman"/>
                <w:b/>
                <w:bCs/>
                <w:color w:val="231F20"/>
                <w:spacing w:val="14"/>
                <w:w w:val="83"/>
                <w:sz w:val="32"/>
                <w:szCs w:val="32"/>
              </w:rPr>
            </w:pPr>
            <w:r w:rsidRPr="002465AF">
              <w:rPr>
                <w:spacing w:val="14"/>
                <w:w w:val="83"/>
              </w:rPr>
              <w:t>Ausgabe 2014</w:t>
            </w:r>
          </w:p>
        </w:tc>
      </w:tr>
    </w:tbl>
    <w:p w:rsidR="006B37FD" w:rsidRPr="002465AF" w:rsidRDefault="006B37FD" w:rsidP="007F22C9">
      <w:pPr>
        <w:sectPr w:rsidR="006B37FD" w:rsidRPr="002465AF" w:rsidSect="00D40D2B">
          <w:footerReference w:type="default" r:id="rId10"/>
          <w:pgSz w:w="11906" w:h="16838" w:code="9"/>
          <w:pgMar w:top="2552" w:right="1418" w:bottom="1928" w:left="1418" w:header="1418" w:footer="851" w:gutter="0"/>
          <w:cols w:space="708"/>
          <w:titlePg/>
          <w:docGrid w:linePitch="360"/>
        </w:sectPr>
      </w:pPr>
    </w:p>
    <w:p w:rsidR="006B37FD" w:rsidRPr="002465AF" w:rsidRDefault="006B37FD" w:rsidP="007F22C9">
      <w:pPr>
        <w:sectPr w:rsidR="006B37FD" w:rsidRPr="002465AF" w:rsidSect="004F43B0">
          <w:pgSz w:w="11906" w:h="16838" w:code="9"/>
          <w:pgMar w:top="2552" w:right="1418" w:bottom="1928" w:left="1418" w:header="1418" w:footer="851" w:gutter="0"/>
          <w:cols w:space="708"/>
          <w:docGrid w:linePitch="360"/>
        </w:sectPr>
      </w:pPr>
    </w:p>
    <w:p w:rsidR="005D5958" w:rsidRPr="002465AF" w:rsidRDefault="005D5958" w:rsidP="0080184A">
      <w:pPr>
        <w:spacing w:line="240" w:lineRule="auto"/>
      </w:pPr>
      <w:bookmarkStart w:id="0" w:name="_GoBack"/>
      <w:bookmarkEnd w:id="0"/>
      <w:r w:rsidRPr="002465AF">
        <w:rPr>
          <w:b/>
          <w:spacing w:val="4"/>
          <w:w w:val="83"/>
          <w:sz w:val="36"/>
          <w:szCs w:val="36"/>
        </w:rPr>
        <w:lastRenderedPageBreak/>
        <w:t>SIA 1001/</w:t>
      </w:r>
      <w:r w:rsidR="004A61B3" w:rsidRPr="002465AF">
        <w:rPr>
          <w:b/>
          <w:spacing w:val="4"/>
          <w:w w:val="83"/>
          <w:sz w:val="36"/>
          <w:szCs w:val="36"/>
        </w:rPr>
        <w:t>3</w:t>
      </w:r>
      <w:r w:rsidRPr="002465AF">
        <w:rPr>
          <w:b/>
          <w:spacing w:val="4"/>
          <w:w w:val="83"/>
          <w:sz w:val="36"/>
          <w:szCs w:val="36"/>
        </w:rPr>
        <w:t xml:space="preserve"> </w:t>
      </w:r>
      <w:r w:rsidR="004A61B3" w:rsidRPr="002465AF">
        <w:rPr>
          <w:b/>
          <w:spacing w:val="4"/>
          <w:w w:val="83"/>
          <w:sz w:val="32"/>
          <w:szCs w:val="32"/>
        </w:rPr>
        <w:t>Subvertrag für Planer- und/oder Bauleitungsleistungen</w:t>
      </w:r>
    </w:p>
    <w:p w:rsidR="005D5958" w:rsidRPr="002465AF" w:rsidRDefault="00677FE0" w:rsidP="00677FE0">
      <w:pPr>
        <w:pStyle w:val="Hinweistext"/>
        <w:jc w:val="left"/>
      </w:pPr>
      <w:r w:rsidRPr="002465AF">
        <w:t xml:space="preserve">Hinweis für den Ausdruck: Wenn die vorstehenden Seiten nicht ausgedruckt werden sollen, geben Sie im Druckdialog unter </w:t>
      </w:r>
      <w:r w:rsidRPr="002465AF">
        <w:rPr>
          <w:b/>
        </w:rPr>
        <w:t>Seiten</w:t>
      </w:r>
      <w:r w:rsidRPr="002465AF">
        <w:t xml:space="preserve"> bitte einfach </w:t>
      </w:r>
      <w:r w:rsidRPr="002465AF">
        <w:rPr>
          <w:rFonts w:cs="Arial"/>
        </w:rPr>
        <w:t>«</w:t>
      </w:r>
      <w:r w:rsidRPr="002465AF">
        <w:rPr>
          <w:b/>
        </w:rPr>
        <w:t>s3-s</w:t>
      </w:r>
      <w:r w:rsidR="003830ED" w:rsidRPr="002465AF">
        <w:rPr>
          <w:b/>
        </w:rPr>
        <w:t>5</w:t>
      </w:r>
      <w:r w:rsidRPr="002465AF">
        <w:rPr>
          <w:rFonts w:cs="Arial"/>
        </w:rPr>
        <w:t>»</w:t>
      </w:r>
      <w:r w:rsidRPr="002465AF">
        <w:t xml:space="preserve"> ein.</w:t>
      </w:r>
    </w:p>
    <w:p w:rsidR="00677FE0" w:rsidRPr="002465AF" w:rsidRDefault="00677FE0" w:rsidP="00677F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410"/>
        <w:gridCol w:w="4111"/>
        <w:gridCol w:w="425"/>
        <w:gridCol w:w="2114"/>
      </w:tblGrid>
      <w:tr w:rsidR="00693086" w:rsidRPr="002465AF" w:rsidTr="006964C3">
        <w:tc>
          <w:tcPr>
            <w:tcW w:w="2410" w:type="dxa"/>
          </w:tcPr>
          <w:p w:rsidR="00693086" w:rsidRPr="002465AF" w:rsidRDefault="00693086" w:rsidP="00693086">
            <w:pPr>
              <w:rPr>
                <w:rStyle w:val="Fett"/>
              </w:rPr>
            </w:pPr>
            <w:r w:rsidRPr="002465AF">
              <w:rPr>
                <w:rStyle w:val="Fett"/>
              </w:rPr>
              <w:t>Projektbezeichnung:</w:t>
            </w:r>
          </w:p>
        </w:tc>
        <w:tc>
          <w:tcPr>
            <w:tcW w:w="4111" w:type="dxa"/>
            <w:shd w:val="clear" w:color="auto" w:fill="auto"/>
          </w:tcPr>
          <w:p w:rsidR="00693086" w:rsidRPr="002465AF" w:rsidRDefault="00202EB7" w:rsidP="00CD114D">
            <w:r>
              <w:t>EP Rheinfelden-Frick</w:t>
            </w:r>
          </w:p>
        </w:tc>
        <w:tc>
          <w:tcPr>
            <w:tcW w:w="425" w:type="dxa"/>
          </w:tcPr>
          <w:p w:rsidR="00693086" w:rsidRPr="002465AF" w:rsidRDefault="00693086" w:rsidP="00693086">
            <w:pPr>
              <w:jc w:val="right"/>
              <w:rPr>
                <w:sz w:val="15"/>
                <w:szCs w:val="15"/>
              </w:rPr>
            </w:pPr>
            <w:r w:rsidRPr="002465AF">
              <w:rPr>
                <w:sz w:val="15"/>
                <w:szCs w:val="15"/>
              </w:rPr>
              <w:fldChar w:fldCharType="begin">
                <w:ffData>
                  <w:name w:val=""/>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p>
        </w:tc>
        <w:tc>
          <w:tcPr>
            <w:tcW w:w="2114" w:type="dxa"/>
          </w:tcPr>
          <w:p w:rsidR="00693086" w:rsidRPr="002465AF" w:rsidRDefault="00693086" w:rsidP="00693086">
            <w:pPr>
              <w:rPr>
                <w:rStyle w:val="Fett"/>
              </w:rPr>
            </w:pPr>
            <w:r w:rsidRPr="002465AF">
              <w:rPr>
                <w:rStyle w:val="Fett"/>
              </w:rPr>
              <w:t>Exemplar Auftraggeber</w:t>
            </w:r>
          </w:p>
        </w:tc>
      </w:tr>
      <w:tr w:rsidR="00693086" w:rsidRPr="002465AF" w:rsidTr="00974C6B">
        <w:tc>
          <w:tcPr>
            <w:tcW w:w="2410" w:type="dxa"/>
          </w:tcPr>
          <w:p w:rsidR="00693086" w:rsidRPr="002465AF" w:rsidRDefault="00693086" w:rsidP="00693086">
            <w:pPr>
              <w:rPr>
                <w:rStyle w:val="Fett"/>
              </w:rPr>
            </w:pPr>
            <w:r w:rsidRPr="002465AF">
              <w:rPr>
                <w:rStyle w:val="Fett"/>
              </w:rPr>
              <w:t>Projektleiter Auftraggeber:</w:t>
            </w:r>
          </w:p>
        </w:tc>
        <w:tc>
          <w:tcPr>
            <w:tcW w:w="4111" w:type="dxa"/>
          </w:tcPr>
          <w:p w:rsidR="00693086" w:rsidRPr="002465AF" w:rsidRDefault="00202EB7" w:rsidP="00CD114D">
            <w:r>
              <w:t>IG EP RF-BB, B. Schädler</w:t>
            </w:r>
          </w:p>
        </w:tc>
        <w:tc>
          <w:tcPr>
            <w:tcW w:w="425" w:type="dxa"/>
          </w:tcPr>
          <w:p w:rsidR="00693086" w:rsidRPr="002465AF" w:rsidRDefault="00693086" w:rsidP="00693086">
            <w:pPr>
              <w:jc w:val="right"/>
              <w:rPr>
                <w:sz w:val="15"/>
                <w:szCs w:val="15"/>
              </w:rPr>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p>
        </w:tc>
        <w:tc>
          <w:tcPr>
            <w:tcW w:w="2114" w:type="dxa"/>
          </w:tcPr>
          <w:p w:rsidR="00693086" w:rsidRPr="002465AF" w:rsidRDefault="00693086" w:rsidP="00693086">
            <w:pPr>
              <w:rPr>
                <w:rStyle w:val="Fett"/>
              </w:rPr>
            </w:pPr>
            <w:r w:rsidRPr="002465AF">
              <w:rPr>
                <w:rStyle w:val="Fett"/>
              </w:rPr>
              <w:t>Exemplar Beauftragter</w:t>
            </w:r>
          </w:p>
        </w:tc>
      </w:tr>
      <w:tr w:rsidR="00693086" w:rsidRPr="002465AF" w:rsidTr="00974C6B">
        <w:tc>
          <w:tcPr>
            <w:tcW w:w="2410" w:type="dxa"/>
          </w:tcPr>
          <w:p w:rsidR="00693086" w:rsidRPr="002465AF" w:rsidRDefault="00693086" w:rsidP="00693086">
            <w:pPr>
              <w:rPr>
                <w:rStyle w:val="Fett"/>
              </w:rPr>
            </w:pPr>
            <w:r w:rsidRPr="002465AF">
              <w:rPr>
                <w:rStyle w:val="Fett"/>
              </w:rPr>
              <w:t>Projektleiter Beauftragter:</w:t>
            </w:r>
          </w:p>
        </w:tc>
        <w:tc>
          <w:tcPr>
            <w:tcW w:w="4111" w:type="dxa"/>
          </w:tcPr>
          <w:p w:rsidR="00693086" w:rsidRPr="002465AF" w:rsidRDefault="008775F7" w:rsidP="00CD114D">
            <w:proofErr w:type="spellStart"/>
            <w:r>
              <w:t>Holinger</w:t>
            </w:r>
            <w:proofErr w:type="spellEnd"/>
            <w:r>
              <w:t xml:space="preserve"> AG, R. </w:t>
            </w:r>
            <w:proofErr w:type="spellStart"/>
            <w:r>
              <w:t>Brodmann</w:t>
            </w:r>
            <w:proofErr w:type="spellEnd"/>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Kreditnummer:</w:t>
            </w:r>
          </w:p>
        </w:tc>
        <w:tc>
          <w:tcPr>
            <w:tcW w:w="4111" w:type="dxa"/>
          </w:tcPr>
          <w:p w:rsidR="00693086" w:rsidRPr="002465AF" w:rsidRDefault="008775F7" w:rsidP="00CD114D">
            <w:r>
              <w:t>--</w:t>
            </w:r>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Vertragsnummer:</w:t>
            </w:r>
          </w:p>
        </w:tc>
        <w:tc>
          <w:tcPr>
            <w:tcW w:w="4111" w:type="dxa"/>
          </w:tcPr>
          <w:p w:rsidR="00693086" w:rsidRPr="002465AF" w:rsidRDefault="008775F7" w:rsidP="00CD114D">
            <w:r>
              <w:t>offen</w:t>
            </w:r>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Vertragsdatum:</w:t>
            </w:r>
          </w:p>
        </w:tc>
        <w:tc>
          <w:tcPr>
            <w:tcW w:w="4111" w:type="dxa"/>
          </w:tcPr>
          <w:p w:rsidR="00CD4F1D" w:rsidRPr="002465AF" w:rsidRDefault="00CD4F1D" w:rsidP="00656F18">
            <w:r>
              <w:t>offen</w:t>
            </w:r>
          </w:p>
        </w:tc>
        <w:tc>
          <w:tcPr>
            <w:tcW w:w="425" w:type="dxa"/>
          </w:tcPr>
          <w:p w:rsidR="00693086" w:rsidRPr="002465AF" w:rsidRDefault="00693086" w:rsidP="00693086"/>
        </w:tc>
        <w:tc>
          <w:tcPr>
            <w:tcW w:w="2114" w:type="dxa"/>
          </w:tcPr>
          <w:p w:rsidR="00693086" w:rsidRPr="002465AF" w:rsidRDefault="00693086" w:rsidP="00693086"/>
        </w:tc>
      </w:tr>
    </w:tbl>
    <w:p w:rsidR="007F22C9" w:rsidRPr="002465AF" w:rsidRDefault="007F22C9" w:rsidP="005D5958"/>
    <w:p w:rsidR="00693086" w:rsidRPr="002465AF" w:rsidRDefault="00693086" w:rsidP="007D23FD">
      <w:pPr>
        <w:tabs>
          <w:tab w:val="left" w:pos="6946"/>
        </w:tabs>
        <w:ind w:left="6946"/>
      </w:pPr>
      <w:r w:rsidRPr="002465AF">
        <w:t>zwischen</w:t>
      </w:r>
    </w:p>
    <w:p w:rsidR="00693086" w:rsidRPr="002465AF" w:rsidRDefault="00693086" w:rsidP="005D5958">
      <w:r w:rsidRPr="002465AF">
        <w:t>Name / Adresse / UID:</w:t>
      </w:r>
    </w:p>
    <w:p w:rsidR="00693086" w:rsidRPr="002465AF" w:rsidRDefault="008775F7" w:rsidP="005D5958">
      <w:r>
        <w:t>Ingenieurgemeinschaft (IG) EP RF-BB</w:t>
      </w:r>
    </w:p>
    <w:p w:rsidR="00693086" w:rsidRPr="002465AF" w:rsidRDefault="00693086" w:rsidP="007D23FD">
      <w:pPr>
        <w:tabs>
          <w:tab w:val="left" w:pos="6946"/>
        </w:tabs>
        <w:ind w:left="6946"/>
      </w:pPr>
      <w:r w:rsidRPr="002465AF">
        <w:rPr>
          <w:b/>
          <w:bCs/>
        </w:rPr>
        <w:t>Auftraggeber</w:t>
      </w:r>
    </w:p>
    <w:p w:rsidR="00693086" w:rsidRPr="002465AF" w:rsidRDefault="00693086" w:rsidP="007D23FD">
      <w:pPr>
        <w:tabs>
          <w:tab w:val="left" w:pos="6946"/>
        </w:tabs>
        <w:ind w:left="6946"/>
      </w:pPr>
      <w:r w:rsidRPr="002465AF">
        <w:t>und</w:t>
      </w:r>
    </w:p>
    <w:p w:rsidR="00693086"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693086" w:rsidRPr="002465AF">
        <w:tab/>
        <w:t>der (einzelnen) Unternehmung (Name / Adresse / UID):</w:t>
      </w:r>
    </w:p>
    <w:p w:rsidR="00693086" w:rsidRPr="002465AF" w:rsidRDefault="00693086"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693086"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693086" w:rsidRPr="002465AF">
        <w:tab/>
        <w:t xml:space="preserve">der </w:t>
      </w:r>
      <w:proofErr w:type="spellStart"/>
      <w:r w:rsidR="00693086" w:rsidRPr="002465AF">
        <w:t>Planergemeinschaft</w:t>
      </w:r>
      <w:proofErr w:type="spellEnd"/>
      <w:r w:rsidR="00693086" w:rsidRPr="002465AF">
        <w:t xml:space="preserve"> (einfache Gesellschaft) bestehend aus:</w:t>
      </w:r>
    </w:p>
    <w:p w:rsidR="00693086" w:rsidRPr="002465AF" w:rsidRDefault="00683F47" w:rsidP="00FB2197">
      <w:pPr>
        <w:pStyle w:val="SIATextblock"/>
        <w:tabs>
          <w:tab w:val="left" w:pos="567"/>
        </w:tabs>
        <w:ind w:left="284"/>
      </w:pPr>
      <w:r w:rsidRPr="002465AF">
        <w:t>1</w:t>
      </w:r>
      <w:r w:rsidR="00693086" w:rsidRPr="002465AF">
        <w:tab/>
        <w:t>Zur vollumfänglichen Vertretung der Gesellschaft bevollmächtigte (federführende) Unternehmung:</w:t>
      </w:r>
    </w:p>
    <w:p w:rsidR="00683F47" w:rsidRPr="002465AF" w:rsidRDefault="008775F7" w:rsidP="00FB2197">
      <w:pPr>
        <w:pStyle w:val="SIATextblock"/>
        <w:ind w:left="567"/>
      </w:pPr>
      <w:proofErr w:type="spellStart"/>
      <w:r>
        <w:t>Aegerter</w:t>
      </w:r>
      <w:proofErr w:type="spellEnd"/>
      <w:r>
        <w:t xml:space="preserve"> &amp; </w:t>
      </w:r>
      <w:proofErr w:type="spellStart"/>
      <w:r>
        <w:t>Bosshardt</w:t>
      </w:r>
      <w:proofErr w:type="spellEnd"/>
      <w:r>
        <w:t xml:space="preserve"> AG (Federführung)</w:t>
      </w:r>
    </w:p>
    <w:p w:rsidR="00683F47" w:rsidRDefault="008775F7" w:rsidP="00FB2197">
      <w:pPr>
        <w:pStyle w:val="SIATextblock"/>
        <w:numPr>
          <w:ilvl w:val="0"/>
          <w:numId w:val="2"/>
        </w:numPr>
        <w:ind w:left="567" w:hanging="283"/>
      </w:pPr>
      <w:proofErr w:type="spellStart"/>
      <w:r>
        <w:t>Jauslin</w:t>
      </w:r>
      <w:proofErr w:type="spellEnd"/>
      <w:r>
        <w:t xml:space="preserve"> </w:t>
      </w:r>
      <w:proofErr w:type="spellStart"/>
      <w:r>
        <w:t>Stebler</w:t>
      </w:r>
      <w:proofErr w:type="spellEnd"/>
      <w:r>
        <w:t xml:space="preserve"> AG</w:t>
      </w:r>
    </w:p>
    <w:p w:rsidR="008775F7" w:rsidRDefault="008775F7" w:rsidP="008775F7">
      <w:pPr>
        <w:pStyle w:val="SIATextblock"/>
        <w:numPr>
          <w:ilvl w:val="0"/>
          <w:numId w:val="2"/>
        </w:numPr>
        <w:ind w:left="567" w:hanging="283"/>
      </w:pPr>
      <w:proofErr w:type="spellStart"/>
      <w:r>
        <w:t>Leipert</w:t>
      </w:r>
      <w:proofErr w:type="spellEnd"/>
      <w:r>
        <w:t xml:space="preserve"> AG</w:t>
      </w:r>
    </w:p>
    <w:p w:rsidR="008775F7" w:rsidRPr="008775F7" w:rsidRDefault="008775F7" w:rsidP="008775F7"/>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683F47" w:rsidRPr="002465AF">
        <w:tab/>
        <w:t xml:space="preserve">mit </w:t>
      </w:r>
      <w:proofErr w:type="spellStart"/>
      <w:r w:rsidR="00683F47" w:rsidRPr="002465AF">
        <w:t>Generalplanerfunktion</w:t>
      </w:r>
      <w:proofErr w:type="spellEnd"/>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683F47" w:rsidRPr="002465AF">
        <w:tab/>
        <w:t xml:space="preserve">ohne </w:t>
      </w:r>
      <w:proofErr w:type="spellStart"/>
      <w:r w:rsidR="00683F47" w:rsidRPr="002465AF">
        <w:t>Generalplanerfunktion</w:t>
      </w:r>
      <w:proofErr w:type="spellEnd"/>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683F47" w:rsidRPr="002465AF">
        <w:tab/>
        <w:t>mit folgenden Subplanern:</w:t>
      </w:r>
    </w:p>
    <w:p w:rsidR="00683F47" w:rsidRPr="002465AF" w:rsidRDefault="008775F7" w:rsidP="00FB2197">
      <w:pPr>
        <w:pStyle w:val="SIATextblock"/>
        <w:numPr>
          <w:ilvl w:val="0"/>
          <w:numId w:val="9"/>
        </w:numPr>
        <w:ind w:left="567" w:hanging="283"/>
      </w:pPr>
      <w:proofErr w:type="spellStart"/>
      <w:r>
        <w:t>Holinger</w:t>
      </w:r>
      <w:proofErr w:type="spellEnd"/>
      <w:r>
        <w:t xml:space="preserve"> AG, Liestal</w:t>
      </w:r>
    </w:p>
    <w:p w:rsidR="00683F47" w:rsidRPr="002465AF" w:rsidRDefault="004A7812" w:rsidP="007D23FD">
      <w:pPr>
        <w:tabs>
          <w:tab w:val="left" w:pos="6946"/>
        </w:tabs>
        <w:ind w:left="6946"/>
      </w:pPr>
      <w:r w:rsidRPr="002465AF">
        <w:rPr>
          <w:b/>
          <w:bCs/>
        </w:rPr>
        <w:t>Beauftragter</w:t>
      </w:r>
    </w:p>
    <w:p w:rsidR="00683F47" w:rsidRPr="002465AF" w:rsidRDefault="00683F47" w:rsidP="00683F47">
      <w:r w:rsidRPr="002465AF">
        <w:t xml:space="preserve">Der Beauftragte ist / die Mitglieder der </w:t>
      </w:r>
      <w:proofErr w:type="spellStart"/>
      <w:r w:rsidRPr="002465AF">
        <w:t>Planergemeinschaft</w:t>
      </w:r>
      <w:proofErr w:type="spellEnd"/>
      <w:r w:rsidRPr="002465AF">
        <w:t xml:space="preserve"> sind Mitglied</w:t>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683F47" w:rsidRPr="002465AF">
        <w:tab/>
        <w:t>des SIA, Schweizerischer Ingenieur- und Architekten-Verein, Sektion:</w:t>
      </w:r>
    </w:p>
    <w:p w:rsidR="00683F47" w:rsidRPr="002465AF" w:rsidRDefault="00683F47"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683F47" w:rsidRPr="002465AF">
        <w:tab/>
        <w:t>anderer Fachvereinigungen, nämlich:</w:t>
      </w:r>
    </w:p>
    <w:p w:rsidR="00683F47" w:rsidRPr="002465AF" w:rsidRDefault="00683F47"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683F47" w:rsidRPr="002465AF" w:rsidRDefault="00683F47" w:rsidP="00683F47"/>
    <w:p w:rsidR="00683F47" w:rsidRPr="002465AF" w:rsidRDefault="00683F47" w:rsidP="00683F47">
      <w:r w:rsidRPr="002465AF">
        <w:t xml:space="preserve">Der Beauftragte ist / die Mitglieder der </w:t>
      </w:r>
      <w:proofErr w:type="spellStart"/>
      <w:r w:rsidRPr="002465AF">
        <w:t>Planergemeinschaft</w:t>
      </w:r>
      <w:proofErr w:type="spellEnd"/>
      <w:r w:rsidRPr="002465AF">
        <w:t xml:space="preserve"> sind eingetragen im Schweizerischen Register</w:t>
      </w:r>
    </w:p>
    <w:p w:rsidR="00683F47" w:rsidRPr="002465AF" w:rsidRDefault="00897768" w:rsidP="003830ED">
      <w:pPr>
        <w:pStyle w:val="SIAOptionsfeld1"/>
        <w:tabs>
          <w:tab w:val="clear" w:pos="426"/>
          <w:tab w:val="left" w:pos="284"/>
          <w:tab w:val="left" w:pos="482"/>
        </w:tabs>
        <w:ind w:left="482"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A</w:t>
      </w:r>
      <w:r w:rsidR="000E3EF1"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897768" w:rsidRPr="002465AF" w:rsidRDefault="00897768" w:rsidP="003830ED">
      <w:pPr>
        <w:pStyle w:val="SIAOptionsfeld1"/>
        <w:tabs>
          <w:tab w:val="clear" w:pos="426"/>
          <w:tab w:val="left" w:pos="284"/>
          <w:tab w:val="left" w:pos="476"/>
        </w:tabs>
        <w:ind w:left="482"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B</w:t>
      </w:r>
      <w:r w:rsidR="000E3EF1"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897768" w:rsidRPr="002465AF" w:rsidRDefault="00897768" w:rsidP="003830ED">
      <w:pPr>
        <w:pStyle w:val="SIAOptionsfeld1"/>
        <w:tabs>
          <w:tab w:val="clear" w:pos="426"/>
          <w:tab w:val="left" w:pos="284"/>
          <w:tab w:val="left" w:pos="476"/>
        </w:tabs>
        <w:ind w:left="482" w:hanging="482"/>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C</w:t>
      </w:r>
      <w:r w:rsidR="000E3EF1" w:rsidRPr="002465AF">
        <w:tab/>
      </w:r>
      <w:r w:rsidR="00426046">
        <w:t>der Techniker</w:t>
      </w:r>
    </w:p>
    <w:p w:rsidR="006064C4" w:rsidRPr="002465AF" w:rsidRDefault="006064C4" w:rsidP="006064C4">
      <w:pPr>
        <w:pStyle w:val="SIATitel"/>
        <w:pageBreakBefore/>
      </w:pPr>
      <w:r w:rsidRPr="002465AF">
        <w:t>1</w:t>
      </w:r>
      <w:r w:rsidRPr="002465AF">
        <w:tab/>
        <w:t>Vertragsgegenstand</w:t>
      </w:r>
    </w:p>
    <w:p w:rsidR="006064C4" w:rsidRPr="002465AF" w:rsidRDefault="006064C4" w:rsidP="006064C4">
      <w:pPr>
        <w:pStyle w:val="SIATitel"/>
      </w:pPr>
      <w:r w:rsidRPr="002465AF">
        <w:t>1.1</w:t>
      </w:r>
      <w:r w:rsidRPr="002465AF">
        <w:tab/>
        <w:t>Projektdefinition</w:t>
      </w:r>
    </w:p>
    <w:p w:rsidR="006064C4" w:rsidRPr="002465AF" w:rsidRDefault="0016682E" w:rsidP="004A7812">
      <w:pPr>
        <w:pStyle w:val="SIATextblock"/>
      </w:pPr>
      <w:r>
        <w:t>g</w:t>
      </w:r>
      <w:r w:rsidR="002B1EDB">
        <w:t>emäss Hauptvertrag ASTRA – IG EP RF-BB vom…………., Pt 1.1 (Beilage</w:t>
      </w:r>
      <w:r w:rsidR="00426046">
        <w:t xml:space="preserve"> 10</w:t>
      </w:r>
      <w:r w:rsidR="002B1EDB">
        <w:t>)</w:t>
      </w:r>
    </w:p>
    <w:p w:rsidR="006064C4" w:rsidRPr="002465AF" w:rsidRDefault="006064C4" w:rsidP="000B007A">
      <w:pPr>
        <w:pStyle w:val="SIATextblock"/>
      </w:pPr>
    </w:p>
    <w:p w:rsidR="006064C4" w:rsidRPr="002465AF" w:rsidRDefault="006064C4" w:rsidP="006064C4">
      <w:pPr>
        <w:pStyle w:val="SIATitel"/>
      </w:pPr>
      <w:r w:rsidRPr="002465AF">
        <w:t>1.2</w:t>
      </w:r>
      <w:r w:rsidRPr="002465AF">
        <w:tab/>
        <w:t>Leistungsumfang des Beauftragten innerhalb des Projekts</w:t>
      </w:r>
    </w:p>
    <w:p w:rsidR="006064C4" w:rsidRPr="002465AF" w:rsidRDefault="002B1EDB" w:rsidP="004A7812">
      <w:pPr>
        <w:pStyle w:val="SIATextblock"/>
      </w:pPr>
      <w:r>
        <w:t>Verantwortlich für Teilprojekt SABA</w:t>
      </w:r>
    </w:p>
    <w:p w:rsidR="006064C4" w:rsidRPr="002465AF" w:rsidRDefault="006064C4" w:rsidP="000B007A">
      <w:pPr>
        <w:pStyle w:val="SIATextblock"/>
      </w:pPr>
    </w:p>
    <w:p w:rsidR="006064C4" w:rsidRPr="002465AF" w:rsidRDefault="006064C4" w:rsidP="006064C4">
      <w:pPr>
        <w:pStyle w:val="SIATitel"/>
      </w:pPr>
      <w:r w:rsidRPr="002465AF">
        <w:t>2</w:t>
      </w:r>
      <w:r w:rsidRPr="002465AF">
        <w:tab/>
        <w:t>Vertragsbestandteile und deren Rangfolge bei Widersprüchen</w:t>
      </w:r>
    </w:p>
    <w:p w:rsidR="006064C4" w:rsidRPr="002465AF" w:rsidRDefault="006064C4" w:rsidP="006064C4">
      <w:pPr>
        <w:pStyle w:val="SIATitel"/>
      </w:pPr>
      <w:r w:rsidRPr="002465AF">
        <w:t>2.1</w:t>
      </w:r>
      <w:r w:rsidRPr="002465AF">
        <w:tab/>
        <w:t>Liste der Vertragsbestandteile</w:t>
      </w:r>
    </w:p>
    <w:p w:rsidR="006064C4" w:rsidRPr="002465AF" w:rsidRDefault="006064C4" w:rsidP="000A69C1">
      <w:pPr>
        <w:pStyle w:val="SIATextblock"/>
        <w:numPr>
          <w:ilvl w:val="0"/>
          <w:numId w:val="8"/>
        </w:numPr>
        <w:ind w:left="430" w:hanging="215"/>
      </w:pPr>
      <w:r w:rsidRPr="002465AF">
        <w:t>Die vorliegende Vertragsurkunde</w:t>
      </w:r>
    </w:p>
    <w:p w:rsidR="006064C4" w:rsidRPr="002465AF" w:rsidRDefault="006064C4" w:rsidP="000A69C1">
      <w:pPr>
        <w:pStyle w:val="SIATextblock"/>
        <w:numPr>
          <w:ilvl w:val="0"/>
          <w:numId w:val="8"/>
        </w:numPr>
        <w:ind w:left="430" w:hanging="215"/>
      </w:pPr>
      <w:r w:rsidRPr="002465AF">
        <w:t>Die Beilagen gemäss Ziffer 14</w:t>
      </w:r>
    </w:p>
    <w:p w:rsidR="006064C4" w:rsidRPr="002465AF" w:rsidRDefault="006064C4" w:rsidP="004A781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 xml:space="preserve">Das am </w:t>
      </w:r>
      <w:r w:rsidR="002B1EDB">
        <w:t>26.04.2018</w:t>
      </w:r>
      <w:r w:rsidRPr="002465AF">
        <w:t xml:space="preserve"> bereinigte Angebot des Beauftragten</w:t>
      </w:r>
      <w:r w:rsidR="006964C3" w:rsidRPr="002465AF">
        <w:t>, Bestandteil des Hauptvertrages ASTRA</w:t>
      </w:r>
      <w:r w:rsidR="00426046">
        <w:t xml:space="preserve"> - </w:t>
      </w:r>
      <w:r w:rsidR="006964C3" w:rsidRPr="002465AF">
        <w:t>IG EP RF-BB</w:t>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Die Allgemeinen Vertragsbedingungen des SIA, Ausgabe 2014 (Art. 1 der SIA-Ordnungen für Leistungen und Honorare)</w:t>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Der Aufgabenbeschrieb des Auftraggebers mit den projektgebundenen Bestimmungen</w:t>
      </w:r>
      <w:r w:rsidRPr="002465AF">
        <w:br/>
        <w:t xml:space="preserve">vom </w:t>
      </w:r>
      <w:r w:rsidR="00426046">
        <w:t>15.03.2018</w:t>
      </w:r>
      <w:r w:rsidRPr="002465AF">
        <w:t xml:space="preserve">, bereinigt am </w:t>
      </w:r>
      <w:r w:rsidR="00426046">
        <w:t xml:space="preserve">--- (Dokument Leistungsbeschrieb/Pflichtenheft gemäss Hauptvertrag ASTRA – IG EP RF-BB vom </w:t>
      </w:r>
      <w:proofErr w:type="gramStart"/>
      <w:r w:rsidR="00426046">
        <w:t>……….</w:t>
      </w:r>
      <w:proofErr w:type="gramEnd"/>
      <w:r w:rsidR="00426046">
        <w:t xml:space="preserve"> (Beilage 11)</w:t>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Die nachgenannten fachbezogenen, jeweils bei Vertragsschluss aktuellsten SIA</w:t>
      </w:r>
      <w:r w:rsidR="00DE51ED" w:rsidRPr="002465AF">
        <w:t>-</w:t>
      </w:r>
      <w:r w:rsidRPr="002465AF">
        <w:t>Ordnungen soweit sie den Leistungsumfang des Beauftragten betreffen</w:t>
      </w:r>
    </w:p>
    <w:p w:rsidR="006064C4"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6064C4" w:rsidRPr="002465AF">
        <w:tab/>
        <w:t>SIA 102</w:t>
      </w:r>
      <w:r w:rsidR="006064C4" w:rsidRPr="002465AF">
        <w:tab/>
      </w:r>
      <w:r w:rsidR="006064C4" w:rsidRPr="002465AF">
        <w:rPr>
          <w:rStyle w:val="kursiv"/>
        </w:rPr>
        <w:t>Ordnung für Leistungen und Honorare der Architektinnen und Architekten</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DE51ED" w:rsidRPr="002465AF">
        <w:tab/>
        <w:t>SIA 103</w:t>
      </w:r>
      <w:r w:rsidR="00DE51ED" w:rsidRPr="002465AF">
        <w:tab/>
      </w:r>
      <w:r w:rsidR="00DE51ED" w:rsidRPr="002465AF">
        <w:rPr>
          <w:rStyle w:val="kursiv"/>
        </w:rPr>
        <w:t>Ordnung für Leistungen und Honorare der Bauingenieurinnen und Bauingenieure</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DE51ED" w:rsidRPr="002465AF">
        <w:tab/>
        <w:t>SIA 104</w:t>
      </w:r>
      <w:r w:rsidR="00DE51ED" w:rsidRPr="002465AF">
        <w:tab/>
      </w:r>
      <w:r w:rsidR="00DE51ED" w:rsidRPr="002465AF">
        <w:rPr>
          <w:rStyle w:val="kursiv"/>
        </w:rPr>
        <w:t>Ordnung für Leistungen und Honorare der Forstingenieurinnen und Forstingenieure</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DE51ED" w:rsidRPr="002465AF">
        <w:tab/>
        <w:t>SIA 105</w:t>
      </w:r>
      <w:r w:rsidR="00DE51ED" w:rsidRPr="002465AF">
        <w:tab/>
      </w:r>
      <w:r w:rsidR="00DE51ED" w:rsidRPr="002465AF">
        <w:rPr>
          <w:rStyle w:val="kursiv"/>
        </w:rPr>
        <w:t>Ordnung für Leistungen und Honorare der Landschaftsarchitektinnen und</w:t>
      </w:r>
      <w:r w:rsidR="00DE51ED" w:rsidRPr="002465AF">
        <w:rPr>
          <w:rStyle w:val="kursiv"/>
        </w:rPr>
        <w:br/>
      </w:r>
      <w:r w:rsidR="00DE51ED" w:rsidRPr="002465AF">
        <w:rPr>
          <w:rStyle w:val="kursiv"/>
        </w:rPr>
        <w:tab/>
        <w:t>Landschaftsarchitekten</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DE51ED" w:rsidRPr="002465AF">
        <w:tab/>
        <w:t>SIA 108</w:t>
      </w:r>
      <w:r w:rsidR="00DE51ED" w:rsidRPr="002465AF">
        <w:tab/>
      </w:r>
      <w:r w:rsidR="00DE51ED" w:rsidRPr="002465AF">
        <w:rPr>
          <w:rStyle w:val="kursiv"/>
        </w:rPr>
        <w:t>Ordnung für Leistungen und Honorare der Ingenieurinnen und Ingenieure der Bereiche</w:t>
      </w:r>
      <w:r w:rsidR="00DE51ED" w:rsidRPr="002465AF">
        <w:rPr>
          <w:rStyle w:val="kursiv"/>
        </w:rPr>
        <w:br/>
      </w:r>
      <w:r w:rsidR="00DE51ED" w:rsidRPr="002465AF">
        <w:rPr>
          <w:rStyle w:val="kursiv"/>
        </w:rPr>
        <w:tab/>
        <w:t>Gebäudetechnik, Maschinenbau und Elektrotechnik</w:t>
      </w:r>
    </w:p>
    <w:p w:rsidR="00E92BA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DE51ED" w:rsidRPr="002465AF">
        <w:tab/>
        <w:t>weitere, nämlich:</w:t>
      </w:r>
    </w:p>
    <w:p w:rsidR="00DE51ED" w:rsidRPr="002465AF" w:rsidRDefault="00DE51ED" w:rsidP="00FB2197">
      <w:pPr>
        <w:pStyle w:val="SIAOptionsfeld2"/>
        <w:numPr>
          <w:ilvl w:val="0"/>
          <w:numId w:val="7"/>
        </w:numPr>
        <w:tabs>
          <w:tab w:val="clear" w:pos="851"/>
          <w:tab w:val="clear" w:pos="1560"/>
        </w:tabs>
        <w:ind w:left="709" w:hanging="177"/>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DE51ED" w:rsidRPr="002465AF" w:rsidRDefault="00FB2197"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DE51ED" w:rsidRPr="002465AF">
        <w:tab/>
        <w:t xml:space="preserve">Die zur Zeit des Vertragsschlusses aktuellste Norm SIA 126 </w:t>
      </w:r>
      <w:r w:rsidR="00DE51ED" w:rsidRPr="002465AF">
        <w:rPr>
          <w:rStyle w:val="kursiv"/>
        </w:rPr>
        <w:t xml:space="preserve">Preisänderungen infolge Teuerung bei </w:t>
      </w:r>
      <w:proofErr w:type="spellStart"/>
      <w:r w:rsidR="00DE51ED" w:rsidRPr="002465AF">
        <w:rPr>
          <w:rStyle w:val="kursiv"/>
        </w:rPr>
        <w:t>Planerleistungen</w:t>
      </w:r>
      <w:proofErr w:type="spellEnd"/>
    </w:p>
    <w:p w:rsidR="00DE51ED" w:rsidRPr="002465AF" w:rsidRDefault="00FB2197"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009A5AE1" w:rsidRPr="002465AF">
        <w:tab/>
        <w:t>weitere, nämlich:</w:t>
      </w:r>
    </w:p>
    <w:p w:rsidR="009A5AE1" w:rsidRPr="002465AF" w:rsidRDefault="009A5AE1" w:rsidP="000A69C1">
      <w:pPr>
        <w:pStyle w:val="SIATextblock"/>
        <w:numPr>
          <w:ilvl w:val="0"/>
          <w:numId w:val="8"/>
        </w:numPr>
        <w:ind w:left="430" w:hanging="215"/>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9A5AE1" w:rsidRPr="002465AF" w:rsidRDefault="009A5AE1" w:rsidP="000B007A">
      <w:pPr>
        <w:pStyle w:val="SIATextblock"/>
      </w:pPr>
    </w:p>
    <w:p w:rsidR="00AD7F9C" w:rsidRPr="002465AF" w:rsidRDefault="00AD7F9C" w:rsidP="00AD7F9C">
      <w:pPr>
        <w:pStyle w:val="SIATitel"/>
      </w:pPr>
      <w:r w:rsidRPr="002465AF">
        <w:t>2.2</w:t>
      </w:r>
      <w:r w:rsidRPr="002465AF">
        <w:tab/>
        <w:t>Rangfolge bei Widersprüchen</w:t>
      </w:r>
    </w:p>
    <w:p w:rsidR="00AD7F9C" w:rsidRPr="002465AF" w:rsidRDefault="00AD7F9C" w:rsidP="00AD7F9C">
      <w:pPr>
        <w:pStyle w:val="SIATitel"/>
      </w:pPr>
      <w:r w:rsidRPr="002465AF">
        <w:t>2.2.1</w:t>
      </w:r>
      <w:r w:rsidRPr="002465AF">
        <w:tab/>
        <w:t>Grundsatz</w:t>
      </w:r>
    </w:p>
    <w:p w:rsidR="00AD7F9C" w:rsidRPr="002465AF" w:rsidRDefault="00AD7F9C" w:rsidP="00AD7F9C">
      <w:pPr>
        <w:pStyle w:val="SIATextblock"/>
      </w:pPr>
      <w:r w:rsidRPr="002465AF">
        <w:t>Soweit zwischen den hiervor aufgeführten Vertragsbestandteilen ein Widerspruch besteht, ist die Rangfolge gemäss Ziffer 2.1 massgebend. Besteht ein Vertragsbestandteil aus mehreren Dokumenten, geht bei Widersprüchen das zeitlich jüngere Dokument dem älteren vor.</w:t>
      </w:r>
    </w:p>
    <w:p w:rsidR="00AD7F9C" w:rsidRPr="002465AF" w:rsidRDefault="00AD7F9C" w:rsidP="000B007A">
      <w:pPr>
        <w:pStyle w:val="SIATextblock"/>
      </w:pPr>
    </w:p>
    <w:p w:rsidR="00AD7F9C" w:rsidRPr="002465AF" w:rsidRDefault="00AD7F9C" w:rsidP="00AD7F9C">
      <w:pPr>
        <w:pStyle w:val="SIATitel"/>
      </w:pPr>
      <w:r w:rsidRPr="002465AF">
        <w:t>2.2.</w:t>
      </w:r>
      <w:r w:rsidR="0048316B" w:rsidRPr="002465AF">
        <w:t>2</w:t>
      </w:r>
      <w:r w:rsidRPr="002465AF">
        <w:tab/>
      </w:r>
      <w:r w:rsidR="0048316B" w:rsidRPr="002465AF">
        <w:t>Keine Rangfolge der SIA-Ordnungen unter sich</w:t>
      </w:r>
    </w:p>
    <w:p w:rsidR="00AD7F9C" w:rsidRPr="002465AF" w:rsidRDefault="00AD7F9C" w:rsidP="00AD7F9C">
      <w:pPr>
        <w:pStyle w:val="SIATextblock"/>
      </w:pPr>
      <w:r w:rsidRPr="002465AF">
        <w:t>Die als Vertragsbestandteil bezeichneten SIA-Ordnungen stehen unter sich in keiner Rangfolge.</w:t>
      </w:r>
    </w:p>
    <w:p w:rsidR="00AD7F9C" w:rsidRPr="002465AF" w:rsidRDefault="00AD7F9C" w:rsidP="000B007A">
      <w:pPr>
        <w:pStyle w:val="SIATextblock"/>
      </w:pPr>
    </w:p>
    <w:p w:rsidR="00AD7F9C" w:rsidRPr="002465AF" w:rsidRDefault="00AD7F9C" w:rsidP="00AD7F9C">
      <w:pPr>
        <w:pStyle w:val="SIATitel"/>
      </w:pPr>
      <w:r w:rsidRPr="002465AF">
        <w:t>3</w:t>
      </w:r>
      <w:r w:rsidRPr="002465AF">
        <w:tab/>
        <w:t>Leistungen des Beauftragten</w:t>
      </w:r>
    </w:p>
    <w:p w:rsidR="00AD7F9C" w:rsidRPr="002465AF" w:rsidRDefault="00AD7F9C" w:rsidP="00AD7F9C">
      <w:pPr>
        <w:pStyle w:val="SIATextblock"/>
      </w:pPr>
      <w:r w:rsidRPr="002465AF">
        <w:t>Die Leistungen des Beauftragten</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 xml:space="preserve">sind im Angebot des Beauftragten vom </w:t>
      </w:r>
      <w:r w:rsidR="002B1EDB">
        <w:t>26.04.2018</w:t>
      </w:r>
      <w:r w:rsidRPr="002465AF">
        <w:t xml:space="preserve"> (</w:t>
      </w:r>
      <w:r w:rsidR="0048316B" w:rsidRPr="002465AF">
        <w:t>bereinigt</w:t>
      </w:r>
      <w:r w:rsidRPr="002465AF">
        <w:t xml:space="preserve"> am</w:t>
      </w:r>
      <w:r w:rsidR="00CD4F1D">
        <w:t xml:space="preserve"> ---</w:t>
      </w:r>
      <w:r w:rsidRPr="002465AF">
        <w:t>) umschrieben</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sind in Beilage 1 umschrieben (nur Grundleistungen in den Teilphasen 31-53)</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umfassen folgende, gemäss Art. 4 der vorgenannten SIA-Ordnungen besonders zu vereinbarende Leistungen</w:t>
      </w:r>
    </w:p>
    <w:p w:rsidR="00AD7F9C" w:rsidRPr="002465AF" w:rsidRDefault="00AD7F9C" w:rsidP="000B007A">
      <w:pPr>
        <w:pStyle w:val="SIATextblock"/>
      </w:pPr>
    </w:p>
    <w:p w:rsidR="00DB7C23" w:rsidRPr="002465AF" w:rsidRDefault="00DB7C23" w:rsidP="00442A61">
      <w:pPr>
        <w:pStyle w:val="SIATitel"/>
        <w:keepLines/>
      </w:pPr>
      <w:r w:rsidRPr="002465AF">
        <w:t>4</w:t>
      </w:r>
      <w:r w:rsidRPr="002465AF">
        <w:tab/>
        <w:t>Vergütung</w:t>
      </w:r>
    </w:p>
    <w:p w:rsidR="00DB7C23" w:rsidRPr="002465AF" w:rsidRDefault="00DB7C23" w:rsidP="00442A61">
      <w:pPr>
        <w:pStyle w:val="SIATitel"/>
        <w:keepLines/>
      </w:pPr>
      <w:r w:rsidRPr="002465AF">
        <w:t>4.1</w:t>
      </w:r>
      <w:r w:rsidRPr="002465AF">
        <w:tab/>
        <w:t>Art und Höhe der Vergütungen</w:t>
      </w:r>
    </w:p>
    <w:p w:rsidR="00DB7C23" w:rsidRPr="002465AF" w:rsidRDefault="00DB7C23" w:rsidP="00442A61">
      <w:pPr>
        <w:pStyle w:val="SIATextblock"/>
        <w:keepNext/>
        <w:keepLines/>
      </w:pPr>
      <w:r w:rsidRPr="002465AF">
        <w:t>Der Auftraggeber vergütet die mit diesem Vertrag vereinbarten Leistungen und deren Ergebnisse wie folgt: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48316B" w:rsidRPr="002465AF" w:rsidTr="008E75A0">
        <w:trPr>
          <w:cantSplit/>
        </w:trPr>
        <w:tc>
          <w:tcPr>
            <w:tcW w:w="3969" w:type="dxa"/>
            <w:tcBorders>
              <w:right w:val="single" w:sz="4" w:space="0" w:color="auto"/>
            </w:tcBorders>
          </w:tcPr>
          <w:p w:rsidR="0048316B" w:rsidRPr="002465AF" w:rsidRDefault="0048316B" w:rsidP="008E75A0">
            <w:pPr>
              <w:keepNext/>
              <w:keepLines/>
              <w:spacing w:line="288" w:lineRule="auto"/>
              <w:rPr>
                <w:rStyle w:val="Fett"/>
              </w:rPr>
            </w:pPr>
          </w:p>
        </w:tc>
        <w:tc>
          <w:tcPr>
            <w:tcW w:w="3116" w:type="dxa"/>
            <w:gridSpan w:val="2"/>
            <w:tcBorders>
              <w:left w:val="single" w:sz="4" w:space="0" w:color="auto"/>
              <w:right w:val="single" w:sz="4" w:space="0" w:color="auto"/>
            </w:tcBorders>
          </w:tcPr>
          <w:p w:rsidR="0048316B" w:rsidRPr="002465AF" w:rsidRDefault="0048316B" w:rsidP="008E75A0">
            <w:pPr>
              <w:keepNext/>
              <w:keepLines/>
              <w:spacing w:line="288" w:lineRule="auto"/>
              <w:jc w:val="center"/>
            </w:pPr>
            <w:r w:rsidRPr="002465AF">
              <w:t>Honorarschätzung in CHF</w:t>
            </w:r>
          </w:p>
        </w:tc>
        <w:tc>
          <w:tcPr>
            <w:tcW w:w="1559" w:type="dxa"/>
            <w:vMerge w:val="restart"/>
            <w:tcBorders>
              <w:left w:val="single" w:sz="4" w:space="0" w:color="auto"/>
            </w:tcBorders>
          </w:tcPr>
          <w:p w:rsidR="0048316B" w:rsidRPr="002465AF" w:rsidRDefault="0048316B" w:rsidP="008E75A0">
            <w:pPr>
              <w:keepNext/>
              <w:keepLines/>
              <w:spacing w:line="288" w:lineRule="auto"/>
              <w:jc w:val="center"/>
              <w:rPr>
                <w:rStyle w:val="Fett"/>
              </w:rPr>
            </w:pPr>
            <w:r w:rsidRPr="002465AF">
              <w:rPr>
                <w:rStyle w:val="Fett"/>
              </w:rPr>
              <w:t>Festhonorar in CHF</w:t>
            </w: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r>
      <w:tr w:rsidR="0048316B" w:rsidRPr="002465AF" w:rsidTr="008E75A0">
        <w:trPr>
          <w:cantSplit/>
        </w:trPr>
        <w:tc>
          <w:tcPr>
            <w:tcW w:w="3969" w:type="dxa"/>
            <w:tcBorders>
              <w:bottom w:val="single" w:sz="4" w:space="0" w:color="auto"/>
              <w:right w:val="single" w:sz="4" w:space="0" w:color="auto"/>
            </w:tcBorders>
          </w:tcPr>
          <w:p w:rsidR="0048316B" w:rsidRPr="002465AF" w:rsidRDefault="0048316B" w:rsidP="008E75A0">
            <w:pPr>
              <w:keepNext/>
              <w:keepLines/>
              <w:spacing w:line="288" w:lineRule="auto"/>
              <w:rPr>
                <w:rStyle w:val="Fett"/>
              </w:rPr>
            </w:pPr>
            <w:r w:rsidRPr="002465AF">
              <w:t>Generelle Umschreibung der Leistungen</w:t>
            </w:r>
          </w:p>
        </w:tc>
        <w:tc>
          <w:tcPr>
            <w:tcW w:w="1558" w:type="dxa"/>
            <w:tcBorders>
              <w:left w:val="single" w:sz="4" w:space="0" w:color="auto"/>
              <w:bottom w:val="single" w:sz="4" w:space="0" w:color="auto"/>
              <w:right w:val="single" w:sz="4" w:space="0" w:color="auto"/>
            </w:tcBorders>
          </w:tcPr>
          <w:p w:rsidR="0048316B" w:rsidRPr="002465AF" w:rsidRDefault="0048316B" w:rsidP="008E75A0">
            <w:pPr>
              <w:keepNext/>
              <w:keepLines/>
              <w:spacing w:line="288" w:lineRule="auto"/>
              <w:jc w:val="center"/>
            </w:pPr>
            <w:r w:rsidRPr="002465AF">
              <w:t>nach Baukosten (Berechnung nach Ziff. 4.3.1)</w:t>
            </w:r>
          </w:p>
          <w:p w:rsidR="0048316B" w:rsidRPr="002465AF" w:rsidRDefault="0048316B" w:rsidP="008E75A0">
            <w:pPr>
              <w:pStyle w:val="Hinweistext"/>
              <w:spacing w:line="288" w:lineRule="auto"/>
            </w:pPr>
          </w:p>
          <w:p w:rsidR="0048316B" w:rsidRPr="002465AF" w:rsidRDefault="0048316B" w:rsidP="008E75A0">
            <w:pPr>
              <w:pStyle w:val="Hinweistext"/>
              <w:spacing w:line="288" w:lineRule="auto"/>
            </w:pPr>
            <w:r w:rsidRPr="002465AF">
              <w:rPr>
                <w:rFonts w:cs="Arial"/>
              </w:rPr>
              <w:t>↓</w:t>
            </w:r>
            <w:r w:rsidRPr="002465AF">
              <w:t xml:space="preserve"> nur Ziffern </w:t>
            </w:r>
            <w:r w:rsidRPr="002465AF">
              <w:rPr>
                <w:rFonts w:cs="Arial"/>
              </w:rPr>
              <w:t>↓</w:t>
            </w:r>
          </w:p>
        </w:tc>
        <w:tc>
          <w:tcPr>
            <w:tcW w:w="1558" w:type="dxa"/>
            <w:tcBorders>
              <w:left w:val="single" w:sz="4" w:space="0" w:color="auto"/>
              <w:bottom w:val="single" w:sz="4" w:space="0" w:color="auto"/>
              <w:right w:val="single" w:sz="4" w:space="0" w:color="auto"/>
            </w:tcBorders>
          </w:tcPr>
          <w:p w:rsidR="0048316B" w:rsidRPr="002465AF" w:rsidRDefault="0048316B" w:rsidP="008E75A0">
            <w:pPr>
              <w:pStyle w:val="Hinweistext"/>
              <w:spacing w:line="288" w:lineRule="auto"/>
              <w:rPr>
                <w:vanish w:val="0"/>
              </w:rPr>
            </w:pPr>
            <w:r w:rsidRPr="002465AF">
              <w:rPr>
                <w:vanish w:val="0"/>
                <w:color w:val="auto"/>
              </w:rPr>
              <w:t>nach dem Zeitaufwand (Berechnung nach Ziff. 4.3.2)</w:t>
            </w:r>
          </w:p>
          <w:p w:rsidR="0048316B" w:rsidRPr="002465AF" w:rsidRDefault="0048316B" w:rsidP="008E75A0">
            <w:pPr>
              <w:pStyle w:val="Hinweistext"/>
              <w:spacing w:line="288" w:lineRule="auto"/>
            </w:pPr>
            <w:r w:rsidRPr="002465AF">
              <w:rPr>
                <w:rFonts w:cs="Arial"/>
              </w:rPr>
              <w:t>↓</w:t>
            </w:r>
            <w:r w:rsidRPr="002465AF">
              <w:t xml:space="preserve"> nur Ziffern </w:t>
            </w:r>
            <w:r w:rsidRPr="002465AF">
              <w:rPr>
                <w:rFonts w:cs="Arial"/>
              </w:rPr>
              <w:t>↓</w:t>
            </w:r>
          </w:p>
        </w:tc>
        <w:tc>
          <w:tcPr>
            <w:tcW w:w="1559" w:type="dxa"/>
            <w:vMerge/>
            <w:tcBorders>
              <w:left w:val="single" w:sz="4" w:space="0" w:color="auto"/>
              <w:bottom w:val="single" w:sz="4" w:space="0" w:color="auto"/>
            </w:tcBorders>
          </w:tcPr>
          <w:p w:rsidR="0048316B" w:rsidRPr="002465AF" w:rsidRDefault="0048316B" w:rsidP="008E75A0">
            <w:pPr>
              <w:pStyle w:val="Hinweistext"/>
              <w:keepNext/>
              <w:keepLines/>
              <w:spacing w:line="288" w:lineRule="auto"/>
            </w:pP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Grundleistungen:</w:t>
            </w:r>
          </w:p>
          <w:p w:rsidR="00DD30F2" w:rsidRPr="002465AF" w:rsidRDefault="002B1EDB" w:rsidP="00630646">
            <w:pPr>
              <w:keepNext/>
              <w:keepLines/>
              <w:rPr>
                <w:rStyle w:val="Fett"/>
              </w:rPr>
            </w:pPr>
            <w:r>
              <w:t>gemäss Hauptvertrag und Präzisierung gem. Pt 3</w:t>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2B1EDB" w:rsidP="002B1EDB">
            <w:pPr>
              <w:keepNext/>
              <w:keepLines/>
              <w:jc w:val="right"/>
            </w:pPr>
            <w:r>
              <w:t>ist noch festzulegen</w:t>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Besonders zu vereinbarende Leistungen:</w:t>
            </w:r>
          </w:p>
          <w:p w:rsidR="00DD30F2" w:rsidRPr="002465AF" w:rsidRDefault="002B1EDB" w:rsidP="00833991">
            <w:pPr>
              <w:keepNext/>
              <w:keepLines/>
              <w:rPr>
                <w:rStyle w:val="Fett"/>
              </w:rPr>
            </w:pPr>
            <w:r>
              <w:t>keine</w:t>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Reisezeit:</w:t>
            </w:r>
          </w:p>
          <w:p w:rsidR="00DD30F2" w:rsidRPr="002465AF" w:rsidRDefault="002B1EDB" w:rsidP="00833991">
            <w:pPr>
              <w:keepNext/>
              <w:keepLines/>
              <w:rPr>
                <w:rStyle w:val="Fett"/>
              </w:rPr>
            </w:pPr>
            <w:r>
              <w:t xml:space="preserve">nicht </w:t>
            </w:r>
            <w:proofErr w:type="spellStart"/>
            <w:r>
              <w:t>verrechenbar</w:t>
            </w:r>
            <w:proofErr w:type="spellEnd"/>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2B1EDB" w:rsidP="002B1EDB">
            <w:pPr>
              <w:keepNext/>
              <w:keepLines/>
              <w:jc w:val="right"/>
            </w:pPr>
            <w:r>
              <w:t>00.00</w:t>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b w:val="0"/>
              </w:rPr>
            </w:pPr>
            <w:r w:rsidRPr="002465AF">
              <w:rPr>
                <w:rStyle w:val="Fett"/>
                <w:b w:val="0"/>
              </w:rPr>
              <w:t>Total (exkl. MWST.), CHF:</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26046">
            <w:pPr>
              <w:keepNext/>
              <w:keepLines/>
              <w:rPr>
                <w:rStyle w:val="Fett"/>
              </w:rPr>
            </w:pPr>
            <w:r w:rsidRPr="002465AF">
              <w:t xml:space="preserve">Zuzüglich MWST. zum Satz von zur Zeit </w:t>
            </w:r>
            <w:r w:rsidR="00426046">
              <w:rPr>
                <w:bCs/>
              </w:rPr>
              <w:t>7.7</w:t>
            </w:r>
            <w:r w:rsidRPr="002465AF">
              <w:rPr>
                <w:rStyle w:val="Fett"/>
              </w:rPr>
              <w:t>%</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DD30F2" w:rsidRPr="002465AF" w:rsidTr="008E75A0">
        <w:trPr>
          <w:cantSplit/>
          <w:trHeight w:val="340"/>
        </w:trPr>
        <w:tc>
          <w:tcPr>
            <w:tcW w:w="3969" w:type="dxa"/>
            <w:tcBorders>
              <w:top w:val="single" w:sz="4" w:space="0" w:color="auto"/>
              <w:right w:val="single" w:sz="4" w:space="0" w:color="auto"/>
            </w:tcBorders>
          </w:tcPr>
          <w:p w:rsidR="00DD30F2" w:rsidRPr="002465AF" w:rsidRDefault="00DD30F2" w:rsidP="00442A61">
            <w:pPr>
              <w:keepNext/>
              <w:keepLines/>
              <w:rPr>
                <w:rStyle w:val="Fett"/>
              </w:rPr>
            </w:pPr>
            <w:r w:rsidRPr="002465AF">
              <w:rPr>
                <w:rStyle w:val="Fett"/>
              </w:rPr>
              <w:t>Totalvergütung inkl. MWST., CHF:</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D40D2B">
              <w:rPr>
                <w:rStyle w:val="Fett"/>
                <w:noProof/>
              </w:rPr>
              <w:t> </w:t>
            </w:r>
            <w:r w:rsidR="00D40D2B">
              <w:rPr>
                <w:rStyle w:val="Fett"/>
                <w:noProof/>
              </w:rPr>
              <w:t> </w:t>
            </w:r>
            <w:r w:rsidR="00D40D2B">
              <w:rPr>
                <w:rStyle w:val="Fett"/>
                <w:noProof/>
              </w:rPr>
              <w:t> </w:t>
            </w:r>
            <w:r w:rsidR="00D40D2B">
              <w:rPr>
                <w:rStyle w:val="Fett"/>
                <w:noProof/>
              </w:rPr>
              <w:t> </w:t>
            </w:r>
            <w:r w:rsidR="00D40D2B">
              <w:rPr>
                <w:rStyle w:val="Fett"/>
                <w:noProof/>
              </w:rPr>
              <w:t> </w:t>
            </w:r>
            <w:r w:rsidRPr="002465AF">
              <w:rPr>
                <w:rStyle w:val="Fett"/>
              </w:rPr>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D40D2B">
              <w:rPr>
                <w:rStyle w:val="Fett"/>
                <w:noProof/>
              </w:rPr>
              <w:t> </w:t>
            </w:r>
            <w:r w:rsidR="00D40D2B">
              <w:rPr>
                <w:rStyle w:val="Fett"/>
                <w:noProof/>
              </w:rPr>
              <w:t> </w:t>
            </w:r>
            <w:r w:rsidR="00D40D2B">
              <w:rPr>
                <w:rStyle w:val="Fett"/>
                <w:noProof/>
              </w:rPr>
              <w:t> </w:t>
            </w:r>
            <w:r w:rsidR="00D40D2B">
              <w:rPr>
                <w:rStyle w:val="Fett"/>
                <w:noProof/>
              </w:rPr>
              <w:t> </w:t>
            </w:r>
            <w:r w:rsidR="00D40D2B">
              <w:rPr>
                <w:rStyle w:val="Fett"/>
                <w:noProof/>
              </w:rPr>
              <w:t> </w:t>
            </w:r>
            <w:r w:rsidRPr="002465AF">
              <w:rPr>
                <w:rStyle w:val="Fett"/>
              </w:rPr>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D40D2B">
              <w:rPr>
                <w:rStyle w:val="Fett"/>
                <w:noProof/>
              </w:rPr>
              <w:t> </w:t>
            </w:r>
            <w:r w:rsidR="00D40D2B">
              <w:rPr>
                <w:rStyle w:val="Fett"/>
                <w:noProof/>
              </w:rPr>
              <w:t> </w:t>
            </w:r>
            <w:r w:rsidR="00D40D2B">
              <w:rPr>
                <w:rStyle w:val="Fett"/>
                <w:noProof/>
              </w:rPr>
              <w:t> </w:t>
            </w:r>
            <w:r w:rsidR="00D40D2B">
              <w:rPr>
                <w:rStyle w:val="Fett"/>
                <w:noProof/>
              </w:rPr>
              <w:t> </w:t>
            </w:r>
            <w:r w:rsidR="00D40D2B">
              <w:rPr>
                <w:rStyle w:val="Fett"/>
                <w:noProof/>
              </w:rPr>
              <w:t> </w:t>
            </w:r>
            <w:r w:rsidRPr="002465AF">
              <w:rPr>
                <w:rStyle w:val="Fett"/>
              </w:rPr>
              <w:fldChar w:fldCharType="end"/>
            </w:r>
          </w:p>
        </w:tc>
      </w:tr>
    </w:tbl>
    <w:p w:rsidR="00DB7C23" w:rsidRPr="002465AF" w:rsidRDefault="00DB7C23" w:rsidP="000B007A">
      <w:pPr>
        <w:pStyle w:val="SIATextblock"/>
      </w:pPr>
    </w:p>
    <w:p w:rsidR="00DD30F2" w:rsidRPr="002465AF" w:rsidRDefault="00DD30F2" w:rsidP="00442A61">
      <w:pPr>
        <w:pStyle w:val="SIATitel"/>
        <w:keepLines/>
      </w:pPr>
      <w:r w:rsidRPr="002465AF">
        <w:t>4.2</w:t>
      </w:r>
      <w:r w:rsidRPr="002465AF">
        <w:tab/>
        <w:t>Vergütung von Nebenkosten und Kosten von Drittleistungen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34729F" w:rsidRPr="002465AF" w:rsidTr="008E75A0">
        <w:trPr>
          <w:cantSplit/>
        </w:trPr>
        <w:tc>
          <w:tcPr>
            <w:tcW w:w="3969" w:type="dxa"/>
            <w:tcBorders>
              <w:bottom w:val="single" w:sz="4" w:space="0" w:color="auto"/>
              <w:right w:val="single" w:sz="4" w:space="0" w:color="auto"/>
            </w:tcBorders>
          </w:tcPr>
          <w:p w:rsidR="0034729F" w:rsidRPr="002465AF" w:rsidRDefault="0034729F" w:rsidP="008E75A0">
            <w:pPr>
              <w:keepNext/>
              <w:keepLines/>
              <w:spacing w:line="288" w:lineRule="auto"/>
              <w:rPr>
                <w:rStyle w:val="Fett"/>
              </w:rPr>
            </w:pPr>
            <w:r w:rsidRPr="002465AF">
              <w:t>Die Vergütung erfolgt:</w:t>
            </w:r>
          </w:p>
        </w:tc>
        <w:tc>
          <w:tcPr>
            <w:tcW w:w="1558" w:type="dxa"/>
            <w:tcBorders>
              <w:left w:val="single" w:sz="4" w:space="0" w:color="auto"/>
              <w:bottom w:val="single" w:sz="4" w:space="0" w:color="auto"/>
              <w:right w:val="single" w:sz="4" w:space="0" w:color="auto"/>
            </w:tcBorders>
          </w:tcPr>
          <w:p w:rsidR="0034729F" w:rsidRPr="002465AF" w:rsidRDefault="0034729F" w:rsidP="008E75A0">
            <w:pPr>
              <w:pStyle w:val="Hinweistext"/>
              <w:keepNext/>
              <w:keepLines/>
              <w:spacing w:line="288" w:lineRule="auto"/>
            </w:pPr>
            <w:r w:rsidRPr="002465AF">
              <w:rPr>
                <w:vanish w:val="0"/>
                <w:color w:val="auto"/>
              </w:rPr>
              <w:t>nach Aufwand Schätzung in CHF</w:t>
            </w: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c>
          <w:tcPr>
            <w:tcW w:w="1558" w:type="dxa"/>
            <w:tcBorders>
              <w:left w:val="single" w:sz="4" w:space="0" w:color="auto"/>
              <w:bottom w:val="single" w:sz="4" w:space="0" w:color="auto"/>
              <w:right w:val="single" w:sz="4" w:space="0" w:color="auto"/>
            </w:tcBorders>
          </w:tcPr>
          <w:p w:rsidR="0034729F" w:rsidRPr="002465AF" w:rsidRDefault="00FD7ADB" w:rsidP="008E75A0">
            <w:pPr>
              <w:pStyle w:val="Hinweistext"/>
              <w:keepNext/>
              <w:keepLines/>
              <w:spacing w:line="288" w:lineRule="auto"/>
            </w:pPr>
            <w:r w:rsidRPr="002465AF">
              <w:rPr>
                <w:vanish w:val="0"/>
                <w:color w:val="auto"/>
              </w:rPr>
              <w:t>als Festpreis</w:t>
            </w:r>
            <w:r w:rsidRPr="002465AF">
              <w:rPr>
                <w:vanish w:val="0"/>
                <w:color w:val="auto"/>
              </w:rPr>
              <w:br/>
            </w:r>
            <w:r w:rsidR="0034729F" w:rsidRPr="002465AF">
              <w:rPr>
                <w:vanish w:val="0"/>
                <w:color w:val="auto"/>
              </w:rPr>
              <w:t>in CHF</w:t>
            </w: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c>
          <w:tcPr>
            <w:tcW w:w="1559" w:type="dxa"/>
            <w:tcBorders>
              <w:left w:val="single" w:sz="4" w:space="0" w:color="auto"/>
              <w:bottom w:val="single" w:sz="4" w:space="0" w:color="auto"/>
            </w:tcBorders>
          </w:tcPr>
          <w:p w:rsidR="0034729F" w:rsidRPr="002465AF" w:rsidRDefault="0034729F" w:rsidP="008E75A0">
            <w:pPr>
              <w:pStyle w:val="Hinweistext"/>
              <w:spacing w:line="288" w:lineRule="auto"/>
            </w:pPr>
            <w:r w:rsidRPr="002465AF">
              <w:rPr>
                <w:vanish w:val="0"/>
                <w:color w:val="auto"/>
              </w:rPr>
              <w:t>in Prozenten der Total-Vergütung der Leistungen gemäss oben</w:t>
            </w:r>
            <w:r w:rsidRPr="002465AF">
              <w:rPr>
                <w:vanish w:val="0"/>
                <w:color w:val="auto"/>
              </w:rPr>
              <w:softHyphen/>
              <w:t>stehender Ziff. 4.1</w:t>
            </w:r>
          </w:p>
          <w:p w:rsidR="000E3EF1" w:rsidRPr="002465AF" w:rsidRDefault="000E3EF1" w:rsidP="008E75A0">
            <w:pPr>
              <w:pStyle w:val="Hinweistext"/>
              <w:spacing w:line="288" w:lineRule="auto"/>
            </w:pPr>
            <w:r w:rsidRPr="002465AF">
              <w:rPr>
                <w:rFonts w:cs="Arial"/>
              </w:rPr>
              <w:t>↓</w:t>
            </w:r>
            <w:r w:rsidRPr="002465AF">
              <w:t xml:space="preserve"> nur Ziffern </w:t>
            </w:r>
            <w:r w:rsidRPr="002465AF">
              <w:rPr>
                <w:rFonts w:cs="Arial"/>
              </w:rPr>
              <w:t>↓</w:t>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rPr>
            </w:pPr>
            <w:r w:rsidRPr="002465AF">
              <w:t>Art der Nebenkosten und Drittleistungen:</w:t>
            </w:r>
          </w:p>
          <w:p w:rsidR="0034729F" w:rsidRPr="002465AF" w:rsidRDefault="002B1EDB" w:rsidP="00833991">
            <w:pPr>
              <w:keepNext/>
              <w:keepLines/>
              <w:rPr>
                <w:rStyle w:val="Fett"/>
              </w:rPr>
            </w:pPr>
            <w:r>
              <w:t>gemäss Hauptvertrag</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2B1EDB" w:rsidP="00833991">
            <w:pPr>
              <w:keepNext/>
              <w:keepLines/>
              <w:jc w:val="right"/>
            </w:pPr>
            <w:r>
              <w:t>ist noch festzulegen</w:t>
            </w:r>
          </w:p>
        </w:tc>
        <w:tc>
          <w:tcPr>
            <w:tcW w:w="1558" w:type="dxa"/>
            <w:tcBorders>
              <w:top w:val="single" w:sz="4" w:space="0" w:color="auto"/>
              <w:left w:val="single" w:sz="4" w:space="0" w:color="auto"/>
              <w:right w:val="single" w:sz="4" w:space="0" w:color="auto"/>
            </w:tcBorders>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rPr>
            </w:pPr>
            <w:r w:rsidRPr="002465AF">
              <w:t>Reisespesen:</w:t>
            </w:r>
          </w:p>
          <w:p w:rsidR="0034729F" w:rsidRPr="002465AF" w:rsidRDefault="002B1EDB" w:rsidP="001B056E">
            <w:pPr>
              <w:keepNext/>
              <w:keepLines/>
              <w:rPr>
                <w:rStyle w:val="Fett"/>
              </w:rPr>
            </w:pPr>
            <w:r>
              <w:t>keine</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454747" w:rsidP="001B056E">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1558" w:type="dxa"/>
            <w:tcBorders>
              <w:top w:val="single" w:sz="4" w:space="0" w:color="auto"/>
              <w:left w:val="single" w:sz="4" w:space="0" w:color="auto"/>
              <w:right w:val="single" w:sz="4" w:space="0" w:color="auto"/>
            </w:tcBorders>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b w:val="0"/>
              </w:rPr>
            </w:pPr>
            <w:r w:rsidRPr="002465AF">
              <w:rPr>
                <w:rStyle w:val="Fett"/>
                <w:b w:val="0"/>
              </w:rPr>
              <w:t>Total (exkl. MWST.), CHF:</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p>
        </w:tc>
        <w:tc>
          <w:tcPr>
            <w:tcW w:w="1559" w:type="dxa"/>
            <w:tcBorders>
              <w:top w:val="single" w:sz="4" w:space="0" w:color="auto"/>
              <w:left w:val="single" w:sz="4" w:space="0" w:color="auto"/>
            </w:tcBorders>
            <w:tcMar>
              <w:right w:w="0" w:type="dxa"/>
            </w:tcMar>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26046">
            <w:pPr>
              <w:keepNext/>
              <w:keepLines/>
              <w:rPr>
                <w:rStyle w:val="Fett"/>
              </w:rPr>
            </w:pPr>
            <w:r w:rsidRPr="002465AF">
              <w:t xml:space="preserve">Zuzüglich MWST. zum Satz von zur Zeit </w:t>
            </w:r>
            <w:r w:rsidR="00426046">
              <w:t>7.7</w:t>
            </w:r>
            <w:r w:rsidRPr="002465AF">
              <w:rPr>
                <w:rStyle w:val="Fett"/>
              </w:rPr>
              <w:t>%</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34729F" w:rsidRPr="002465AF" w:rsidTr="008E75A0">
        <w:trPr>
          <w:cantSplit/>
          <w:trHeight w:val="340"/>
        </w:trPr>
        <w:tc>
          <w:tcPr>
            <w:tcW w:w="3969" w:type="dxa"/>
            <w:tcBorders>
              <w:top w:val="single" w:sz="4" w:space="0" w:color="auto"/>
              <w:right w:val="single" w:sz="4" w:space="0" w:color="auto"/>
            </w:tcBorders>
          </w:tcPr>
          <w:p w:rsidR="0034729F" w:rsidRPr="002465AF" w:rsidRDefault="0048316B" w:rsidP="00442A61">
            <w:pPr>
              <w:keepNext/>
              <w:keepLines/>
              <w:rPr>
                <w:rStyle w:val="Fett"/>
              </w:rPr>
            </w:pPr>
            <w:r w:rsidRPr="002465AF">
              <w:rPr>
                <w:rStyle w:val="Fett"/>
              </w:rPr>
              <w:t>Total</w:t>
            </w:r>
            <w:r w:rsidR="0034729F" w:rsidRPr="002465AF">
              <w:rPr>
                <w:rStyle w:val="Fett"/>
              </w:rPr>
              <w:t xml:space="preserve"> inkl. MWST., CHF:</w:t>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D40D2B">
              <w:rPr>
                <w:rStyle w:val="Fett"/>
                <w:noProof/>
              </w:rPr>
              <w:t> </w:t>
            </w:r>
            <w:r w:rsidR="00D40D2B">
              <w:rPr>
                <w:rStyle w:val="Fett"/>
                <w:noProof/>
              </w:rPr>
              <w:t> </w:t>
            </w:r>
            <w:r w:rsidR="00D40D2B">
              <w:rPr>
                <w:rStyle w:val="Fett"/>
                <w:noProof/>
              </w:rPr>
              <w:t> </w:t>
            </w:r>
            <w:r w:rsidR="00D40D2B">
              <w:rPr>
                <w:rStyle w:val="Fett"/>
                <w:noProof/>
              </w:rPr>
              <w:t> </w:t>
            </w:r>
            <w:r w:rsidR="00D40D2B">
              <w:rPr>
                <w:rStyle w:val="Fett"/>
                <w:noProof/>
              </w:rPr>
              <w:t> </w:t>
            </w:r>
            <w:r w:rsidRPr="002465AF">
              <w:rPr>
                <w:rStyle w:val="Fett"/>
              </w:rPr>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D40D2B">
              <w:rPr>
                <w:rStyle w:val="Fett"/>
                <w:noProof/>
              </w:rPr>
              <w:t> </w:t>
            </w:r>
            <w:r w:rsidR="00D40D2B">
              <w:rPr>
                <w:rStyle w:val="Fett"/>
                <w:noProof/>
              </w:rPr>
              <w:t> </w:t>
            </w:r>
            <w:r w:rsidR="00D40D2B">
              <w:rPr>
                <w:rStyle w:val="Fett"/>
                <w:noProof/>
              </w:rPr>
              <w:t> </w:t>
            </w:r>
            <w:r w:rsidR="00D40D2B">
              <w:rPr>
                <w:rStyle w:val="Fett"/>
                <w:noProof/>
              </w:rPr>
              <w:t> </w:t>
            </w:r>
            <w:r w:rsidR="00D40D2B">
              <w:rPr>
                <w:rStyle w:val="Fett"/>
                <w:noProof/>
              </w:rPr>
              <w:t> </w:t>
            </w:r>
            <w:r w:rsidRPr="002465AF">
              <w:rPr>
                <w:rStyle w:val="Fett"/>
              </w:rPr>
              <w:fldChar w:fldCharType="end"/>
            </w:r>
          </w:p>
        </w:tc>
        <w:tc>
          <w:tcPr>
            <w:tcW w:w="1559" w:type="dxa"/>
            <w:tcBorders>
              <w:top w:val="single" w:sz="4" w:space="0" w:color="auto"/>
              <w:left w:val="single" w:sz="4" w:space="0" w:color="auto"/>
            </w:tcBorders>
            <w:tcMar>
              <w:right w:w="0" w:type="dxa"/>
            </w:tcMar>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D40D2B">
              <w:rPr>
                <w:rStyle w:val="Fett"/>
                <w:noProof/>
              </w:rPr>
              <w:t> </w:t>
            </w:r>
            <w:r w:rsidR="00D40D2B">
              <w:rPr>
                <w:rStyle w:val="Fett"/>
                <w:noProof/>
              </w:rPr>
              <w:t> </w:t>
            </w:r>
            <w:r w:rsidR="00D40D2B">
              <w:rPr>
                <w:rStyle w:val="Fett"/>
                <w:noProof/>
              </w:rPr>
              <w:t> </w:t>
            </w:r>
            <w:r w:rsidR="00D40D2B">
              <w:rPr>
                <w:rStyle w:val="Fett"/>
                <w:noProof/>
              </w:rPr>
              <w:t> </w:t>
            </w:r>
            <w:r w:rsidR="00D40D2B">
              <w:rPr>
                <w:rStyle w:val="Fett"/>
                <w:noProof/>
              </w:rPr>
              <w:t> </w:t>
            </w:r>
            <w:r w:rsidRPr="002465AF">
              <w:rPr>
                <w:rStyle w:val="Fett"/>
              </w:rPr>
              <w:fldChar w:fldCharType="end"/>
            </w:r>
          </w:p>
        </w:tc>
      </w:tr>
    </w:tbl>
    <w:p w:rsidR="0034729F" w:rsidRPr="002465AF" w:rsidRDefault="0034729F" w:rsidP="000B007A">
      <w:pPr>
        <w:pStyle w:val="SIATextblock"/>
      </w:pPr>
    </w:p>
    <w:p w:rsidR="0034729F" w:rsidRPr="002465AF" w:rsidRDefault="0034729F" w:rsidP="0034729F">
      <w:pPr>
        <w:pStyle w:val="SIATitel"/>
      </w:pPr>
      <w:r w:rsidRPr="002465AF">
        <w:t>4.3</w:t>
      </w:r>
      <w:r w:rsidRPr="002465AF">
        <w:tab/>
        <w:t>Grundlagen der Vergütung gemäss 4.1</w:t>
      </w:r>
    </w:p>
    <w:p w:rsidR="0034729F" w:rsidRPr="002465AF" w:rsidRDefault="0034729F" w:rsidP="0034729F">
      <w:pPr>
        <w:pStyle w:val="SIATextblock"/>
      </w:pPr>
      <w:r w:rsidRPr="002465AF">
        <w:t>Die Berechnung der Vergütung gemäss Ziffer 4.1 basiert auf folgenden Grundlagen:</w:t>
      </w:r>
    </w:p>
    <w:p w:rsidR="00BB0529" w:rsidRPr="002465AF" w:rsidRDefault="00BB0529" w:rsidP="000B007A">
      <w:pPr>
        <w:pStyle w:val="SIATextblock"/>
      </w:pPr>
    </w:p>
    <w:p w:rsidR="00BB0529" w:rsidRPr="002465AF" w:rsidRDefault="00BB0529" w:rsidP="00BB0529">
      <w:pPr>
        <w:pStyle w:val="SIATitel"/>
        <w:tabs>
          <w:tab w:val="left" w:pos="0"/>
        </w:tabs>
        <w:ind w:hanging="709"/>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rPr>
          <w:sz w:val="15"/>
          <w:szCs w:val="15"/>
        </w:rPr>
        <w:tab/>
      </w:r>
      <w:r w:rsidRPr="002465AF">
        <w:t>4.3.1</w:t>
      </w:r>
      <w:r w:rsidRPr="002465AF">
        <w:tab/>
        <w:t>Honorierung nach den Baukosten gemäss Beilage 2</w:t>
      </w:r>
    </w:p>
    <w:p w:rsidR="006067B2" w:rsidRPr="002465AF" w:rsidRDefault="006067B2" w:rsidP="006067B2">
      <w:pPr>
        <w:pStyle w:val="SIATextblock"/>
      </w:pPr>
      <w:r w:rsidRPr="002465AF">
        <w:t>Die Berechnung des Honorars nach den Baukosten erfolgt gemäss Art. 7 der SIA-Ordnungen aufgrund</w:t>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der Schlussabrechnung</w:t>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 xml:space="preserve">des genehmigten Kostenvoranschlages vom </w:t>
      </w:r>
      <w:r w:rsidRPr="002465AF">
        <w:fldChar w:fldCharType="begin">
          <w:ffData>
            <w:name w:val=""/>
            <w:enabled/>
            <w:calcOnExit w:val="0"/>
            <w:textInput>
              <w:type w:val="date"/>
              <w:format w:val="dd.MM.yyyy"/>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folgender Ermittlung der Baukosten:</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BB0529" w:rsidRPr="002465AF" w:rsidRDefault="006067B2" w:rsidP="006067B2">
      <w:pPr>
        <w:pStyle w:val="SIATextblock"/>
      </w:pPr>
      <w:r w:rsidRPr="002465AF">
        <w:t xml:space="preserve">Der Berechnung der Honorierung nach den Baukosten liegen die vom SIA herausgegebenen statistischen Werte Z1 und Z2 zugrunde, Stand: </w:t>
      </w: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6067B2" w:rsidRPr="002465AF" w:rsidRDefault="006067B2" w:rsidP="000B007A">
      <w:pPr>
        <w:pStyle w:val="SIATextblock"/>
      </w:pPr>
    </w:p>
    <w:p w:rsidR="006067B2" w:rsidRPr="002465AF" w:rsidRDefault="006067B2" w:rsidP="006067B2">
      <w:pPr>
        <w:pStyle w:val="SIATextblock"/>
      </w:pPr>
      <w:r w:rsidRPr="002465AF">
        <w:t xml:space="preserve">Auch bei der Ermittlung des definitiven Honorars gemäss Schlussabrechnung oder gemäss genehmigtem Kostenvoranschlag wird mit den Faktoren </w:t>
      </w:r>
      <w:r w:rsidRPr="002465AF">
        <w:rPr>
          <w:rFonts w:cs="Arial"/>
        </w:rPr>
        <w:t>«</w:t>
      </w:r>
      <w:r w:rsidRPr="002465AF">
        <w:t>durchschnittlicher Zeitaufwand in Stunden</w:t>
      </w:r>
      <w:r w:rsidRPr="002465AF">
        <w:rPr>
          <w:rFonts w:cs="Arial"/>
        </w:rPr>
        <w:t>»</w:t>
      </w:r>
      <w:r w:rsidRPr="002465AF">
        <w:t xml:space="preserve"> (T</w:t>
      </w:r>
      <w:r w:rsidRPr="002465AF">
        <w:rPr>
          <w:vertAlign w:val="subscript"/>
        </w:rPr>
        <w:t>m</w:t>
      </w:r>
      <w:r w:rsidRPr="002465AF">
        <w:t xml:space="preserve">) und auftragsspezifischer </w:t>
      </w:r>
      <w:r w:rsidRPr="002465AF">
        <w:rPr>
          <w:rFonts w:cs="Arial"/>
        </w:rPr>
        <w:t>«</w:t>
      </w:r>
      <w:r w:rsidRPr="002465AF">
        <w:t>prognostizierter Zeitaufwand</w:t>
      </w:r>
      <w:r w:rsidRPr="002465AF">
        <w:rPr>
          <w:rFonts w:cs="Arial"/>
        </w:rPr>
        <w:t>»</w:t>
      </w:r>
      <w:r w:rsidRPr="002465AF">
        <w:t xml:space="preserve"> (</w:t>
      </w:r>
      <w:proofErr w:type="spellStart"/>
      <w:r w:rsidRPr="002465AF">
        <w:t>T</w:t>
      </w:r>
      <w:r w:rsidRPr="002465AF">
        <w:rPr>
          <w:vertAlign w:val="subscript"/>
        </w:rPr>
        <w:t>p</w:t>
      </w:r>
      <w:proofErr w:type="spellEnd"/>
      <w:r w:rsidRPr="002465AF">
        <w:t>) und nicht mit dem effektiven Stundenaufwand für das Projekt gerechnet.</w:t>
      </w:r>
    </w:p>
    <w:p w:rsidR="006067B2" w:rsidRPr="002465AF" w:rsidRDefault="006067B2" w:rsidP="006067B2">
      <w:pPr>
        <w:pStyle w:val="SIATextblock"/>
      </w:pPr>
      <w:r w:rsidRPr="002465AF">
        <w:t xml:space="preserve">Die voraussichtlichen aufwandbestimmenden Baukosten betragen: </w:t>
      </w:r>
      <w:proofErr w:type="gramStart"/>
      <w:r w:rsidRPr="002465AF">
        <w:t xml:space="preserve">CHF </w:t>
      </w:r>
      <w:proofErr w:type="gramEnd"/>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r w:rsidRPr="002465AF">
        <w:t>.</w:t>
      </w:r>
    </w:p>
    <w:p w:rsidR="008E75A0" w:rsidRPr="002465AF" w:rsidRDefault="008E75A0" w:rsidP="008E75A0">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6067B2">
            <w:pPr>
              <w:rPr>
                <w:rStyle w:val="Fett"/>
              </w:rPr>
            </w:pPr>
            <w:r w:rsidRPr="002465AF">
              <w:t>Schwierigkeitsgrad n:</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6067B2" w:rsidRPr="002465AF" w:rsidTr="00974C6B">
        <w:tc>
          <w:tcPr>
            <w:tcW w:w="2835" w:type="dxa"/>
          </w:tcPr>
          <w:p w:rsidR="006067B2" w:rsidRPr="002465AF" w:rsidRDefault="006067B2" w:rsidP="006067B2">
            <w:pPr>
              <w:rPr>
                <w:rStyle w:val="Fett"/>
              </w:rPr>
            </w:pPr>
            <w:r w:rsidRPr="002465AF">
              <w:t>Leistungsanteil q in %:</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6067B2" w:rsidRPr="002465AF" w:rsidTr="00974C6B">
        <w:tc>
          <w:tcPr>
            <w:tcW w:w="2835" w:type="dxa"/>
          </w:tcPr>
          <w:p w:rsidR="006067B2" w:rsidRPr="002465AF" w:rsidRDefault="006067B2" w:rsidP="006067B2">
            <w:pPr>
              <w:rPr>
                <w:rStyle w:val="Fett"/>
              </w:rPr>
            </w:pPr>
            <w:r w:rsidRPr="002465AF">
              <w:t>Anpassungsfaktor r:</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bl>
    <w:p w:rsidR="006067B2" w:rsidRPr="002465AF" w:rsidRDefault="006067B2" w:rsidP="006067B2">
      <w:pPr>
        <w:pStyle w:val="SIATextblock"/>
      </w:pPr>
      <w:r w:rsidRPr="002465AF">
        <w:t xml:space="preserve">Mit dem von 1.0 abweichenden Wert des </w:t>
      </w:r>
      <w:proofErr w:type="gramStart"/>
      <w:r w:rsidRPr="002465AF">
        <w:t>Faktor</w:t>
      </w:r>
      <w:proofErr w:type="gramEnd"/>
      <w:r w:rsidRPr="002465AF">
        <w:t xml:space="preserve"> (r) werden folgende Einflüsse berücksichtigt</w:t>
      </w:r>
      <w:r w:rsidR="000B007A" w:rsidRPr="002465AF">
        <w: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6067B2" w:rsidRPr="002465AF"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7F1A62">
            <w:pPr>
              <w:rPr>
                <w:rStyle w:val="Fett"/>
              </w:rPr>
            </w:pPr>
            <w:r w:rsidRPr="002465AF">
              <w:t>Teamfaktor (i):</w:t>
            </w:r>
          </w:p>
        </w:tc>
        <w:tc>
          <w:tcPr>
            <w:tcW w:w="5809" w:type="dxa"/>
          </w:tcPr>
          <w:p w:rsidR="006067B2" w:rsidRPr="002465AF" w:rsidRDefault="006067B2" w:rsidP="007F1A6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bl>
    <w:p w:rsidR="006067B2" w:rsidRPr="002465AF" w:rsidRDefault="006067B2" w:rsidP="006067B2">
      <w:pPr>
        <w:pStyle w:val="SIATextblock"/>
      </w:pPr>
      <w:r w:rsidRPr="002465AF">
        <w:t>Begründung für die Abweichung vom Wert (i) =1.0</w:t>
      </w:r>
      <w:r w:rsidR="000B007A" w:rsidRPr="002465AF">
        <w: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6067B2" w:rsidRPr="002465AF"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7F1A62">
            <w:pPr>
              <w:rPr>
                <w:rStyle w:val="Fett"/>
              </w:rPr>
            </w:pPr>
            <w:r w:rsidRPr="002465AF">
              <w:rPr>
                <w:sz w:val="16"/>
              </w:rPr>
              <w:t>Faktor für Sonderleistungen (s):</w:t>
            </w:r>
          </w:p>
        </w:tc>
        <w:tc>
          <w:tcPr>
            <w:tcW w:w="5809" w:type="dxa"/>
          </w:tcPr>
          <w:p w:rsidR="006067B2" w:rsidRPr="002465AF" w:rsidRDefault="006067B2" w:rsidP="007F1A6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bl>
    <w:p w:rsidR="006067B2" w:rsidRPr="002465AF" w:rsidRDefault="006067B2" w:rsidP="006067B2">
      <w:pPr>
        <w:pStyle w:val="SIATextblock"/>
      </w:pPr>
      <w:r w:rsidRPr="002465AF">
        <w:t>Mit den von 1.0 abweichenden Werten des Faktors (s) werden folgende Sonderleistungen berücksichtigt: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6067B2" w:rsidRPr="002465AF" w:rsidRDefault="006067B2" w:rsidP="000B007A">
      <w:pPr>
        <w:pStyle w:val="SIATextblock"/>
      </w:pPr>
    </w:p>
    <w:p w:rsidR="000B007A" w:rsidRPr="002465AF" w:rsidRDefault="000B007A" w:rsidP="000B007A">
      <w:pPr>
        <w:pStyle w:val="SIATextblock"/>
      </w:pPr>
      <w:r w:rsidRPr="002465AF">
        <w:t>Faktor (U) (nur für Architekten- und/oder für Gebäudetechnik-, Maschinenbau- und Elektrotechnikleistungen):</w:t>
      </w:r>
    </w:p>
    <w:p w:rsidR="000B007A" w:rsidRPr="002465AF" w:rsidRDefault="000B007A" w:rsidP="000B007A">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0B007A" w:rsidRPr="002465AF" w:rsidRDefault="000B007A" w:rsidP="000B007A">
      <w:pPr>
        <w:pStyle w:val="SIATextblock"/>
      </w:pPr>
    </w:p>
    <w:p w:rsidR="000B007A" w:rsidRPr="002465AF" w:rsidRDefault="000B007A" w:rsidP="000B007A">
      <w:pPr>
        <w:pStyle w:val="SIATitel"/>
        <w:tabs>
          <w:tab w:val="left" w:pos="0"/>
        </w:tabs>
        <w:ind w:hanging="709"/>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rPr>
          <w:sz w:val="15"/>
          <w:szCs w:val="15"/>
        </w:rPr>
        <w:tab/>
      </w:r>
      <w:r w:rsidRPr="002465AF">
        <w:t>4.3.2</w:t>
      </w:r>
      <w:r w:rsidRPr="002465AF">
        <w:tab/>
        <w:t>Honorierung nach dem effektiven Zeitaufwand (Art. 6 der S</w:t>
      </w:r>
      <w:r w:rsidR="00F96767" w:rsidRPr="002465AF">
        <w:t>IA Ordnungen für Leistungen und</w:t>
      </w:r>
      <w:r w:rsidRPr="002465AF">
        <w:t xml:space="preserve"> Honorare)</w:t>
      </w:r>
    </w:p>
    <w:p w:rsidR="000B007A" w:rsidRPr="002465AF" w:rsidRDefault="000B007A" w:rsidP="000B007A">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 xml:space="preserve">nach Qualifikationskategorien (massgebliche Honoraransätze gemäss </w:t>
      </w:r>
      <w:r w:rsidRPr="0016682E">
        <w:rPr>
          <w:u w:val="single"/>
        </w:rPr>
        <w:t>Beilage 3</w:t>
      </w:r>
      <w:r w:rsidRPr="002465AF">
        <w:t>)</w:t>
      </w:r>
    </w:p>
    <w:p w:rsidR="000B007A" w:rsidRPr="002465AF" w:rsidRDefault="000B007A"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 xml:space="preserve">nach Gehältern, mit folgendem Zuschlagsfaktor: </w:t>
      </w: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8E75A0" w:rsidRPr="002465AF" w:rsidRDefault="000B007A" w:rsidP="00F96767">
      <w:pPr>
        <w:pStyle w:val="SIAOptionsfeld1"/>
        <w:tabs>
          <w:tab w:val="left" w:pos="6521"/>
          <w:tab w:val="left" w:pos="7088"/>
        </w:tabs>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nach mittleren Stundenansätzen</w:t>
      </w:r>
      <w:r w:rsidR="007F1A62" w:rsidRPr="002465AF">
        <w: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567"/>
        <w:gridCol w:w="1982"/>
      </w:tblGrid>
      <w:tr w:rsidR="00F96767" w:rsidRPr="002465AF" w:rsidTr="00B16835">
        <w:tc>
          <w:tcPr>
            <w:tcW w:w="6095" w:type="dxa"/>
          </w:tcPr>
          <w:p w:rsidR="00F96767" w:rsidRPr="002465AF" w:rsidRDefault="00F96767" w:rsidP="00B16835">
            <w:pPr>
              <w:rPr>
                <w:rStyle w:val="Fett"/>
                <w:b w:val="0"/>
              </w:rPr>
            </w:pPr>
            <w:r w:rsidRPr="002465AF">
              <w:t>mit dem Anforderungsfaktor (a) für die Phasen</w:t>
            </w:r>
          </w:p>
        </w:tc>
        <w:tc>
          <w:tcPr>
            <w:tcW w:w="567" w:type="dxa"/>
          </w:tcPr>
          <w:p w:rsidR="00F96767" w:rsidRPr="002465AF" w:rsidRDefault="00F96767" w:rsidP="00F96767">
            <w:pPr>
              <w:rPr>
                <w:rStyle w:val="Fett"/>
                <w:b w:val="0"/>
              </w:rPr>
            </w:pPr>
            <w:r w:rsidRPr="002465AF">
              <w:rPr>
                <w:rStyle w:val="Fett"/>
                <w:b w:val="0"/>
              </w:rPr>
              <w:t>31 =</w:t>
            </w:r>
          </w:p>
        </w:tc>
        <w:tc>
          <w:tcPr>
            <w:tcW w:w="1982" w:type="dxa"/>
          </w:tcPr>
          <w:p w:rsidR="00F96767" w:rsidRPr="002465AF" w:rsidRDefault="00F96767" w:rsidP="00B16835">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7F1A62" w:rsidRPr="002465AF" w:rsidTr="00974C6B">
        <w:tc>
          <w:tcPr>
            <w:tcW w:w="6095" w:type="dxa"/>
          </w:tcPr>
          <w:p w:rsidR="007F1A62" w:rsidRPr="002465AF" w:rsidRDefault="007F1A62" w:rsidP="007F1A62">
            <w:pPr>
              <w:rPr>
                <w:rStyle w:val="Fett"/>
                <w:b w:val="0"/>
              </w:rPr>
            </w:pPr>
          </w:p>
        </w:tc>
        <w:tc>
          <w:tcPr>
            <w:tcW w:w="567" w:type="dxa"/>
          </w:tcPr>
          <w:p w:rsidR="007F1A62" w:rsidRPr="002465AF" w:rsidRDefault="007F1A62" w:rsidP="007F1A62">
            <w:pPr>
              <w:rPr>
                <w:rStyle w:val="Fett"/>
                <w:b w:val="0"/>
              </w:rPr>
            </w:pPr>
            <w:r w:rsidRPr="002465AF">
              <w:rPr>
                <w:rStyle w:val="Fett"/>
                <w:b w:val="0"/>
              </w:rPr>
              <w:t>32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33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41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51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52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53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r w:rsidR="007F1A62" w:rsidRPr="002465AF" w:rsidTr="00974C6B">
        <w:tc>
          <w:tcPr>
            <w:tcW w:w="6662" w:type="dxa"/>
            <w:gridSpan w:val="2"/>
          </w:tcPr>
          <w:p w:rsidR="007F1A62" w:rsidRPr="002465AF" w:rsidRDefault="007F1A62" w:rsidP="00974C6B">
            <w:pPr>
              <w:jc w:val="right"/>
            </w:pPr>
            <w:r w:rsidRPr="002465AF">
              <w:t>und dem mittleren Stundensatz h = CHF</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bl>
    <w:p w:rsidR="000B007A" w:rsidRPr="002465AF" w:rsidRDefault="000B007A" w:rsidP="007F1A62">
      <w:pPr>
        <w:pStyle w:val="SIATextblock"/>
      </w:pPr>
    </w:p>
    <w:p w:rsidR="007F1A62" w:rsidRPr="002465AF" w:rsidRDefault="007F1A62" w:rsidP="007F1A62">
      <w:pPr>
        <w:pStyle w:val="SIATitel"/>
      </w:pPr>
      <w:r w:rsidRPr="002465AF">
        <w:t>4.4</w:t>
      </w:r>
      <w:r w:rsidRPr="002465AF">
        <w:tab/>
        <w:t>Preisänderung infolge Teuerung</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 xml:space="preserve">Preisanpassungen infolge Teuerung werden gemäss der zur Zeit des Vertragsschlusses aktuellen Fassung der Norm SIA 126 </w:t>
      </w:r>
      <w:r w:rsidRPr="002465AF">
        <w:rPr>
          <w:rStyle w:val="kursiv"/>
        </w:rPr>
        <w:t xml:space="preserve">Preisänderungen infolge Teuerung bei </w:t>
      </w:r>
      <w:proofErr w:type="spellStart"/>
      <w:r w:rsidRPr="002465AF">
        <w:rPr>
          <w:rStyle w:val="kursiv"/>
        </w:rPr>
        <w:t>Planerleistungen</w:t>
      </w:r>
      <w:proofErr w:type="spellEnd"/>
      <w:r w:rsidRPr="002465AF">
        <w:t xml:space="preserve"> berechnet</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Es erfolgt keine Preisanpassung infolge Teuerung</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Die Preisanpassung infolge Teuerung wird wie folgt vorgenommen:</w:t>
      </w:r>
    </w:p>
    <w:p w:rsidR="007F1A62" w:rsidRPr="002465AF" w:rsidRDefault="00601CFB" w:rsidP="007F1A62">
      <w:pPr>
        <w:pStyle w:val="SIATextblock"/>
      </w:pPr>
      <w:r>
        <w:t>Gemäss SIA Norm 126, vorausgesetzt, dass gemäss Hauptvertrag zulässig</w:t>
      </w:r>
    </w:p>
    <w:p w:rsidR="007F1A62" w:rsidRPr="002465AF" w:rsidRDefault="007F1A62" w:rsidP="00446688">
      <w:pPr>
        <w:pStyle w:val="SIATextblock"/>
      </w:pPr>
    </w:p>
    <w:p w:rsidR="007F1A62" w:rsidRPr="002465AF" w:rsidRDefault="007F1A62" w:rsidP="007F1A62">
      <w:pPr>
        <w:pStyle w:val="SIATitel"/>
      </w:pPr>
      <w:r w:rsidRPr="002465AF">
        <w:t>4.5</w:t>
      </w:r>
      <w:r w:rsidRPr="002465AF">
        <w:tab/>
        <w:t>Vergütung nicht abschliessend definierter Leistungen</w:t>
      </w:r>
    </w:p>
    <w:p w:rsidR="007F1A62" w:rsidRPr="002465AF" w:rsidRDefault="007F1A62" w:rsidP="007F1A62">
      <w:pPr>
        <w:pStyle w:val="SIATitel"/>
      </w:pPr>
      <w:r w:rsidRPr="002465AF">
        <w:t>4.5.1</w:t>
      </w:r>
      <w:r w:rsidRPr="002465AF">
        <w:tab/>
        <w:t>Beschrieb der nicht abschliessend definierten Leistungen</w:t>
      </w:r>
    </w:p>
    <w:p w:rsidR="007F1A62" w:rsidRPr="002465AF" w:rsidRDefault="00601CFB" w:rsidP="007F1A62">
      <w:pPr>
        <w:pStyle w:val="SIATextblock"/>
      </w:pPr>
      <w:r>
        <w:t xml:space="preserve">sind </w:t>
      </w:r>
      <w:r w:rsidR="00426046">
        <w:t>anzumelden und</w:t>
      </w:r>
      <w:r>
        <w:t xml:space="preserve"> festzulegen vor Leistungserbringung</w:t>
      </w:r>
    </w:p>
    <w:p w:rsidR="007F1A62" w:rsidRPr="002465AF" w:rsidRDefault="007F1A62" w:rsidP="00446688">
      <w:pPr>
        <w:pStyle w:val="SIATextblock"/>
      </w:pPr>
    </w:p>
    <w:p w:rsidR="00446688" w:rsidRPr="002465AF" w:rsidRDefault="00446688" w:rsidP="00446688">
      <w:pPr>
        <w:pStyle w:val="SIATitel"/>
      </w:pPr>
      <w:r w:rsidRPr="002465AF">
        <w:t>4.5.2</w:t>
      </w:r>
      <w:r w:rsidRPr="002465AF">
        <w:tab/>
        <w:t>Vergütungsregelung</w:t>
      </w:r>
    </w:p>
    <w:p w:rsidR="00446688" w:rsidRPr="002465AF" w:rsidRDefault="00446688" w:rsidP="00446688">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nach dem effektiven Zeitaufwand gemäss den Ansätzen in Beilage 3</w:t>
      </w:r>
    </w:p>
    <w:p w:rsidR="00446688" w:rsidRPr="002465AF" w:rsidRDefault="00446688"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 xml:space="preserve">wie folgt: </w:t>
      </w: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446688" w:rsidRPr="002465AF" w:rsidRDefault="00446688" w:rsidP="00446688">
      <w:pPr>
        <w:pStyle w:val="SIATextblock"/>
      </w:pPr>
    </w:p>
    <w:p w:rsidR="009C15EB" w:rsidRPr="002465AF" w:rsidRDefault="009C15EB" w:rsidP="009C15EB">
      <w:pPr>
        <w:pStyle w:val="SIATitel"/>
        <w:keepLines/>
      </w:pPr>
      <w:r w:rsidRPr="002465AF">
        <w:t>5</w:t>
      </w:r>
      <w:r w:rsidRPr="002465AF">
        <w:tab/>
        <w:t>Finanzielle Modalitäten</w:t>
      </w:r>
    </w:p>
    <w:p w:rsidR="009C15EB" w:rsidRPr="002465AF" w:rsidRDefault="009C15EB" w:rsidP="009C15EB">
      <w:pPr>
        <w:pStyle w:val="SIATitel"/>
        <w:keepLines/>
      </w:pPr>
      <w:r w:rsidRPr="002465AF">
        <w:t>5.1</w:t>
      </w:r>
      <w:r w:rsidRPr="002465AF">
        <w:tab/>
        <w:t>Genauigkeit der Kosteninformationen</w:t>
      </w:r>
    </w:p>
    <w:p w:rsidR="009C15EB" w:rsidRPr="002465AF" w:rsidRDefault="009C15EB" w:rsidP="009C15EB">
      <w:pPr>
        <w:pStyle w:val="SIATitel"/>
        <w:keepLines/>
      </w:pPr>
      <w:r w:rsidRPr="002465AF">
        <w:t>5.1.1</w:t>
      </w:r>
      <w:r w:rsidRPr="002465AF">
        <w:tab/>
        <w:t>Genauigkeit der Kosteninformationen des Beauftragten</w:t>
      </w:r>
    </w:p>
    <w:p w:rsidR="009C15EB" w:rsidRPr="002465AF" w:rsidRDefault="009C15EB" w:rsidP="009C15EB">
      <w:pPr>
        <w:pStyle w:val="SIATextblock"/>
      </w:pPr>
      <w:r w:rsidRPr="002465AF">
        <w:t>Der Beauftragte hält bei seinen Kosteninformationen folgende Genauigkeitsgrade ein:</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gemäss Art. 4 der SIA-Ordnungen für Leistungen und Honorare</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gemäss folgenden Vereinbarungen: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992"/>
        <w:gridCol w:w="1557"/>
      </w:tblGrid>
      <w:tr w:rsidR="009C15EB" w:rsidRPr="002465AF" w:rsidTr="00974C6B">
        <w:tc>
          <w:tcPr>
            <w:tcW w:w="6095" w:type="dxa"/>
          </w:tcPr>
          <w:p w:rsidR="009C15EB" w:rsidRPr="002465AF" w:rsidRDefault="009C15EB" w:rsidP="009C15EB">
            <w:r w:rsidRPr="002465AF">
              <w:t>Grobschätzung der Baukosten für erarbeitete Lösungsmöglichkeiten</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r w:rsidRPr="002465AF">
              <w:rPr>
                <w:rStyle w:val="Fett"/>
                <w:b w:val="0"/>
              </w:rPr>
              <w:t>%</w:t>
            </w:r>
          </w:p>
        </w:tc>
      </w:tr>
      <w:tr w:rsidR="009C15EB" w:rsidRPr="002465AF" w:rsidTr="00974C6B">
        <w:tc>
          <w:tcPr>
            <w:tcW w:w="6095" w:type="dxa"/>
          </w:tcPr>
          <w:p w:rsidR="009C15EB" w:rsidRPr="002465AF" w:rsidRDefault="009C15EB" w:rsidP="009C15EB">
            <w:r w:rsidRPr="002465AF">
              <w:t>Kostenschätzung zum Vorprojekt</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r w:rsidRPr="002465AF">
              <w:rPr>
                <w:rStyle w:val="Fett"/>
                <w:b w:val="0"/>
              </w:rPr>
              <w:t>%</w:t>
            </w:r>
          </w:p>
        </w:tc>
      </w:tr>
      <w:tr w:rsidR="009C15EB" w:rsidRPr="002465AF" w:rsidTr="00974C6B">
        <w:tc>
          <w:tcPr>
            <w:tcW w:w="6095" w:type="dxa"/>
          </w:tcPr>
          <w:p w:rsidR="009C15EB" w:rsidRPr="002465AF" w:rsidRDefault="009C15EB" w:rsidP="009C15EB">
            <w:r w:rsidRPr="002465AF">
              <w:t>Kostenvoranschlag zum Bauprojekt</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00D40D2B">
              <w:rPr>
                <w:rStyle w:val="Fett"/>
                <w:b w:val="0"/>
                <w:noProof/>
              </w:rPr>
              <w:t> </w:t>
            </w:r>
            <w:r w:rsidRPr="002465AF">
              <w:rPr>
                <w:rStyle w:val="Fett"/>
                <w:b w:val="0"/>
              </w:rPr>
              <w:fldChar w:fldCharType="end"/>
            </w:r>
            <w:r w:rsidRPr="002465AF">
              <w:rPr>
                <w:rStyle w:val="Fett"/>
                <w:b w:val="0"/>
              </w:rPr>
              <w:t>%</w:t>
            </w:r>
          </w:p>
        </w:tc>
      </w:tr>
    </w:tbl>
    <w:p w:rsidR="009C15EB" w:rsidRPr="002465AF" w:rsidRDefault="009C15EB" w:rsidP="009C15EB">
      <w:pPr>
        <w:pStyle w:val="SIATextblock"/>
      </w:pPr>
    </w:p>
    <w:p w:rsidR="009C15EB" w:rsidRPr="002465AF" w:rsidRDefault="00123E24" w:rsidP="009C15EB">
      <w:pPr>
        <w:pStyle w:val="SIATitel"/>
      </w:pPr>
      <w:r w:rsidRPr="002465AF">
        <w:t>5.2</w:t>
      </w:r>
      <w:r w:rsidR="009C15EB" w:rsidRPr="002465AF">
        <w:tab/>
      </w:r>
      <w:r w:rsidRPr="002465AF">
        <w:t>Zahlungsmodalitäten</w:t>
      </w:r>
    </w:p>
    <w:p w:rsidR="009C15EB" w:rsidRPr="002465AF" w:rsidRDefault="00123E24" w:rsidP="009C15EB">
      <w:pPr>
        <w:pStyle w:val="SIATextblock"/>
      </w:pPr>
      <w:r w:rsidRPr="002465AF">
        <w:t>Die Vergütung wird gemäss folgenden Modalitäten ausbezahlt:</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r>
      <w:r w:rsidR="00123E24" w:rsidRPr="002465AF">
        <w:t>nach erbrachter Leistung</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r>
      <w:r w:rsidR="00123E24" w:rsidRPr="002465AF">
        <w:t xml:space="preserve">gemäss Zahlungsplan vom </w:t>
      </w:r>
      <w:r w:rsidR="00123E24" w:rsidRPr="002465AF">
        <w:fldChar w:fldCharType="begin">
          <w:ffData>
            <w:name w:val=""/>
            <w:enabled/>
            <w:calcOnExit w:val="0"/>
            <w:textInput>
              <w:type w:val="date"/>
              <w:format w:val="dd.MM.yyyy"/>
            </w:textInput>
          </w:ffData>
        </w:fldChar>
      </w:r>
      <w:r w:rsidR="00123E24" w:rsidRPr="002465AF">
        <w:instrText xml:space="preserve"> FORMTEXT </w:instrText>
      </w:r>
      <w:r w:rsidR="00123E24"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00123E24" w:rsidRPr="002465AF">
        <w:fldChar w:fldCharType="end"/>
      </w:r>
      <w:r w:rsidR="00123E24" w:rsidRPr="002465AF">
        <w:t xml:space="preserve"> (Beilage 4)</w:t>
      </w:r>
    </w:p>
    <w:p w:rsidR="009C15EB" w:rsidRPr="002465AF" w:rsidRDefault="009C15EB" w:rsidP="00123E24">
      <w:pPr>
        <w:pStyle w:val="SIATextblock"/>
      </w:pPr>
    </w:p>
    <w:p w:rsidR="00123E24" w:rsidRPr="002465AF" w:rsidRDefault="00123E24" w:rsidP="00123E24">
      <w:pPr>
        <w:pStyle w:val="SIATitel"/>
      </w:pPr>
      <w:r w:rsidRPr="002465AF">
        <w:t>5.3</w:t>
      </w:r>
      <w:r w:rsidRPr="002465AF">
        <w:tab/>
        <w:t>Zahlungsfristen</w:t>
      </w:r>
    </w:p>
    <w:p w:rsidR="00123E24" w:rsidRPr="002465AF" w:rsidRDefault="00123E24" w:rsidP="00123E24">
      <w:pPr>
        <w:pStyle w:val="SIATextblock"/>
      </w:pPr>
      <w:r w:rsidRPr="002465AF">
        <w:t xml:space="preserve">Der Auftraggeber leistet fällige Zahlungen, sofern nicht ein Zahlungsplan gemäss Ziffer 5.2 hiervor vereinbart wurde, innerhalb von </w:t>
      </w:r>
      <w:r w:rsidR="00601CFB">
        <w:t>5</w:t>
      </w:r>
      <w:r w:rsidRPr="002465AF">
        <w:t xml:space="preserve"> Tagen</w:t>
      </w:r>
      <w:r w:rsidR="00CD4F1D">
        <w:t xml:space="preserve"> nach Erhalt der entsprechenden Leistungen durch ASTRA an IG</w:t>
      </w:r>
      <w:r w:rsidRPr="002465AF">
        <w:t>.</w:t>
      </w:r>
    </w:p>
    <w:p w:rsidR="00123E24" w:rsidRPr="002465AF" w:rsidRDefault="00123E24" w:rsidP="00123E24">
      <w:pPr>
        <w:pStyle w:val="SIATextblock"/>
      </w:pPr>
    </w:p>
    <w:p w:rsidR="00123E24" w:rsidRPr="002465AF" w:rsidRDefault="00123E24" w:rsidP="00123E24">
      <w:pPr>
        <w:pStyle w:val="SIATitel"/>
      </w:pPr>
      <w:r w:rsidRPr="002465AF">
        <w:t>5.4</w:t>
      </w:r>
      <w:r w:rsidRPr="002465AF">
        <w:tab/>
        <w:t>Zahlungsort</w:t>
      </w:r>
    </w:p>
    <w:p w:rsidR="00123E24" w:rsidRPr="002465AF" w:rsidRDefault="00123E24" w:rsidP="00123E24">
      <w:pPr>
        <w:pStyle w:val="SIATextblock"/>
      </w:pPr>
      <w:r w:rsidRPr="002465AF">
        <w:t xml:space="preserve">Der Auftraggeber überweist fällige Zahlungen an die Bank: </w:t>
      </w: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r w:rsidRPr="002465AF">
        <w:t xml:space="preserve"> </w:t>
      </w:r>
      <w:proofErr w:type="gramStart"/>
      <w:r w:rsidRPr="002465AF">
        <w:t xml:space="preserve">in </w:t>
      </w:r>
      <w:proofErr w:type="gramEnd"/>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r w:rsidRPr="002465AF">
        <w:t>.</w:t>
      </w:r>
    </w:p>
    <w:p w:rsidR="00123E24" w:rsidRPr="002465AF" w:rsidRDefault="00123E24" w:rsidP="00123E24">
      <w:pPr>
        <w:pStyle w:val="SIATextblock"/>
      </w:pPr>
      <w:r w:rsidRPr="002465AF">
        <w:t>IBAN:</w:t>
      </w:r>
      <w:r w:rsidR="00426046" w:rsidRPr="00426046">
        <w:t xml:space="preserve"> </w:t>
      </w:r>
      <w:r w:rsidR="00426046" w:rsidRPr="002465AF">
        <w:fldChar w:fldCharType="begin">
          <w:ffData>
            <w:name w:val=""/>
            <w:enabled/>
            <w:calcOnExit w:val="0"/>
            <w:textInput/>
          </w:ffData>
        </w:fldChar>
      </w:r>
      <w:r w:rsidR="00426046" w:rsidRPr="002465AF">
        <w:instrText xml:space="preserve"> FORMTEXT </w:instrText>
      </w:r>
      <w:r w:rsidR="00426046"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00426046" w:rsidRPr="002465AF">
        <w:fldChar w:fldCharType="end"/>
      </w:r>
      <w:r w:rsidRPr="002465AF">
        <w:t xml:space="preserve">, Konto Nr.: </w:t>
      </w: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4C3BFF" w:rsidRPr="002465AF" w:rsidRDefault="004C3BFF" w:rsidP="004C3BFF">
      <w:pPr>
        <w:pStyle w:val="SIATextblock"/>
      </w:pPr>
    </w:p>
    <w:p w:rsidR="004C3BFF" w:rsidRPr="002465AF" w:rsidRDefault="00EB4A66" w:rsidP="004C3BFF">
      <w:pPr>
        <w:pStyle w:val="SIATitel"/>
      </w:pPr>
      <w:r w:rsidRPr="002465AF">
        <w:t>6</w:t>
      </w:r>
      <w:r w:rsidR="004C3BFF" w:rsidRPr="002465AF">
        <w:tab/>
      </w:r>
      <w:r w:rsidRPr="002465AF">
        <w:t>Fristen und Termine</w:t>
      </w:r>
    </w:p>
    <w:p w:rsidR="004C3BFF" w:rsidRPr="002465AF" w:rsidRDefault="004C3BFF" w:rsidP="004C3BFF">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r>
      <w:r w:rsidR="00EB4A66" w:rsidRPr="002465AF">
        <w:t>Es gelten die Termine und Fristen gemäss Beilage 5.</w:t>
      </w:r>
    </w:p>
    <w:p w:rsidR="004C3BFF" w:rsidRPr="002465AF" w:rsidRDefault="004C3BFF" w:rsidP="004C3BFF">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r>
      <w:r w:rsidR="00EB4A66" w:rsidRPr="002465AF">
        <w:t>Es gelten folgende Termine und Fristen</w:t>
      </w:r>
    </w:p>
    <w:p w:rsidR="00EB4A66" w:rsidRPr="002465AF" w:rsidRDefault="00EB4A66" w:rsidP="00EB4A66">
      <w:pPr>
        <w:pStyle w:val="SIATextblock"/>
      </w:pPr>
      <w:r w:rsidRPr="002465AF">
        <w:t>Für die Planungs- / Projektierungsphase:</w:t>
      </w:r>
    </w:p>
    <w:p w:rsidR="00EB4A66" w:rsidRPr="002465AF" w:rsidRDefault="00EB4A66" w:rsidP="00EB4A66">
      <w:pPr>
        <w:pStyle w:val="SIATextblock"/>
        <w:ind w:left="1560" w:hanging="1134"/>
      </w:pPr>
      <w:r w:rsidRPr="002465AF">
        <w:t>Frist / Termin:</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EB4A66" w:rsidRPr="002465AF" w:rsidRDefault="00EB4A66" w:rsidP="00EB4A66">
      <w:pPr>
        <w:pStyle w:val="SIATextblock"/>
        <w:ind w:left="1560" w:hanging="1134"/>
      </w:pPr>
      <w:r w:rsidRPr="002465AF">
        <w:t>Tätigkeit:</w:t>
      </w:r>
      <w:r w:rsidRPr="002465AF">
        <w:tab/>
      </w:r>
      <w:r w:rsidR="00601CFB">
        <w:t>gemäss Hauptvertrag vom 26.04.2018</w:t>
      </w:r>
    </w:p>
    <w:p w:rsidR="00EB4A66" w:rsidRPr="002465AF" w:rsidRDefault="00EB4A66" w:rsidP="00EB4A66">
      <w:pPr>
        <w:pStyle w:val="SIATextblock"/>
      </w:pPr>
      <w:r w:rsidRPr="002465AF">
        <w:t>Für die Realisierungsphase:</w:t>
      </w:r>
    </w:p>
    <w:p w:rsidR="004C3BFF" w:rsidRPr="002465AF" w:rsidRDefault="004C3BFF" w:rsidP="00EB4A66">
      <w:pPr>
        <w:pStyle w:val="SIAOptionsfeld2"/>
        <w:tabs>
          <w:tab w:val="clear" w:pos="851"/>
          <w:tab w:val="clear" w:pos="1560"/>
          <w:tab w:val="left" w:pos="709"/>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r>
      <w:r w:rsidR="00EB4A66" w:rsidRPr="002465AF">
        <w:t>Es gilt ausschliesslich das zwischen den Parteien vor Beginn der Realisierungsphase zu vereinbarende Planlieferungsprogramm.</w:t>
      </w:r>
    </w:p>
    <w:p w:rsidR="004C3BFF" w:rsidRPr="002465AF" w:rsidRDefault="004C3BFF" w:rsidP="00EB4A66">
      <w:pPr>
        <w:pStyle w:val="SIAOptionsfeld2"/>
        <w:tabs>
          <w:tab w:val="clear" w:pos="851"/>
          <w:tab w:val="clear" w:pos="1560"/>
          <w:tab w:val="left" w:pos="709"/>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r>
      <w:r w:rsidR="00EB4A66" w:rsidRPr="002465AF">
        <w:t>Es gelten folgende Termine und Fristen:</w:t>
      </w:r>
    </w:p>
    <w:p w:rsidR="004C3BFF" w:rsidRPr="002465AF" w:rsidRDefault="00EB4A66" w:rsidP="00EB4A66">
      <w:pPr>
        <w:pStyle w:val="SIAOptionsfeld2"/>
        <w:tabs>
          <w:tab w:val="clear" w:pos="851"/>
          <w:tab w:val="clear" w:pos="1560"/>
        </w:tabs>
        <w:ind w:left="709" w:firstLine="0"/>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7D23FD" w:rsidRPr="002465AF" w:rsidRDefault="007D23FD" w:rsidP="007D23FD">
      <w:pPr>
        <w:pStyle w:val="SIATextblock"/>
      </w:pPr>
    </w:p>
    <w:p w:rsidR="00305A83" w:rsidRPr="002465AF" w:rsidRDefault="00305A83" w:rsidP="00305A83">
      <w:pPr>
        <w:pStyle w:val="SIATitel"/>
      </w:pPr>
      <w:r w:rsidRPr="002465AF">
        <w:t>7</w:t>
      </w:r>
      <w:r w:rsidRPr="002465AF">
        <w:tab/>
        <w:t>Ansprechpersonen</w:t>
      </w:r>
    </w:p>
    <w:p w:rsidR="00305A83" w:rsidRPr="002465AF" w:rsidRDefault="00305A83" w:rsidP="00305A83">
      <w:pPr>
        <w:pStyle w:val="SIATextblock"/>
      </w:pPr>
      <w:r w:rsidRPr="002465AF">
        <w:t>Für sämtliche Zwecke des vorliegenden Vertrages, einschliesslich Vertragsänderungen, der Übermittlung und Zustellung von Mitteilungen, Anfragen und dergleichen lauten die Ansprechpersonen:</w:t>
      </w:r>
    </w:p>
    <w:p w:rsidR="00305A83" w:rsidRPr="002465AF" w:rsidRDefault="00305A83" w:rsidP="008E75A0">
      <w:pPr>
        <w:pStyle w:val="SIATextblock"/>
      </w:pPr>
      <w:r w:rsidRPr="002465AF">
        <w:t>Auf Seite des Auftraggebers</w:t>
      </w:r>
    </w:p>
    <w:p w:rsidR="00305A83" w:rsidRPr="002465AF" w:rsidRDefault="00305A83" w:rsidP="00305A83">
      <w:pPr>
        <w:pStyle w:val="SIATextblock"/>
      </w:pPr>
      <w:r w:rsidRPr="002465AF">
        <w:t>Name und Adresse:</w:t>
      </w:r>
    </w:p>
    <w:p w:rsidR="00305A83" w:rsidRPr="002465AF" w:rsidRDefault="00601CFB" w:rsidP="00305A83">
      <w:pPr>
        <w:pStyle w:val="SIATextblock"/>
      </w:pPr>
      <w:r>
        <w:t xml:space="preserve">Beat Schädler, c/o </w:t>
      </w:r>
      <w:proofErr w:type="spellStart"/>
      <w:r>
        <w:t>Aegerter</w:t>
      </w:r>
      <w:proofErr w:type="spellEnd"/>
      <w:r>
        <w:t xml:space="preserve"> &amp; </w:t>
      </w:r>
      <w:proofErr w:type="spellStart"/>
      <w:r>
        <w:t>Bosshardt</w:t>
      </w:r>
      <w:proofErr w:type="spellEnd"/>
      <w:r>
        <w:t xml:space="preserve"> AG</w:t>
      </w:r>
      <w:r w:rsidR="0016682E">
        <w:t>, Basel</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2465AF" w:rsidTr="00974C6B">
        <w:tc>
          <w:tcPr>
            <w:tcW w:w="680" w:type="dxa"/>
          </w:tcPr>
          <w:p w:rsidR="00305A83" w:rsidRPr="002465AF" w:rsidRDefault="00305A83" w:rsidP="00305A83">
            <w:r w:rsidRPr="002465AF">
              <w:t>E-Mail:</w:t>
            </w:r>
          </w:p>
        </w:tc>
        <w:tc>
          <w:tcPr>
            <w:tcW w:w="3178" w:type="dxa"/>
          </w:tcPr>
          <w:p w:rsidR="00305A83" w:rsidRPr="002465AF" w:rsidRDefault="00826B61" w:rsidP="00815277">
            <w:hyperlink r:id="rId11" w:history="1">
              <w:r w:rsidR="00B343D0" w:rsidRPr="004E36E0">
                <w:rPr>
                  <w:rStyle w:val="Hyperlink"/>
                </w:rPr>
                <w:t>b.schaedler@aebo.ch</w:t>
              </w:r>
            </w:hyperlink>
          </w:p>
        </w:tc>
        <w:tc>
          <w:tcPr>
            <w:tcW w:w="700" w:type="dxa"/>
          </w:tcPr>
          <w:p w:rsidR="00305A83" w:rsidRPr="002465AF" w:rsidRDefault="00305A83" w:rsidP="00305A83">
            <w:r w:rsidRPr="002465AF">
              <w:t>Fax:</w:t>
            </w:r>
          </w:p>
        </w:tc>
        <w:tc>
          <w:tcPr>
            <w:tcW w:w="1707" w:type="dxa"/>
          </w:tcPr>
          <w:p w:rsidR="00305A83" w:rsidRPr="002465AF" w:rsidRDefault="00B343D0" w:rsidP="00815277">
            <w:r>
              <w:t>061 361 07 94</w:t>
            </w:r>
          </w:p>
        </w:tc>
        <w:tc>
          <w:tcPr>
            <w:tcW w:w="680" w:type="dxa"/>
          </w:tcPr>
          <w:p w:rsidR="00305A83" w:rsidRPr="002465AF" w:rsidRDefault="00305A83" w:rsidP="00305A83">
            <w:pPr>
              <w:rPr>
                <w:rStyle w:val="Fett"/>
                <w:b w:val="0"/>
              </w:rPr>
            </w:pPr>
            <w:r w:rsidRPr="002465AF">
              <w:rPr>
                <w:rStyle w:val="Fett"/>
                <w:b w:val="0"/>
              </w:rPr>
              <w:t>Tel:</w:t>
            </w:r>
          </w:p>
        </w:tc>
        <w:tc>
          <w:tcPr>
            <w:tcW w:w="1699" w:type="dxa"/>
          </w:tcPr>
          <w:p w:rsidR="00305A83" w:rsidRPr="002465AF" w:rsidRDefault="00B343D0" w:rsidP="00815277">
            <w:r>
              <w:t>061 365 24 26</w:t>
            </w:r>
          </w:p>
        </w:tc>
      </w:tr>
    </w:tbl>
    <w:p w:rsidR="00305A83" w:rsidRPr="002465AF" w:rsidRDefault="00305A83" w:rsidP="008443C8">
      <w:pPr>
        <w:pStyle w:val="SIATextblock"/>
      </w:pPr>
    </w:p>
    <w:p w:rsidR="00305A83" w:rsidRPr="002465AF" w:rsidRDefault="00305A83" w:rsidP="00305A83">
      <w:pPr>
        <w:pStyle w:val="SIATextblock"/>
      </w:pPr>
      <w:r w:rsidRPr="002465AF">
        <w:t>Auf Seite des Beauftragten</w:t>
      </w:r>
    </w:p>
    <w:p w:rsidR="00305A83" w:rsidRPr="002465AF" w:rsidRDefault="00305A83" w:rsidP="00305A83">
      <w:pPr>
        <w:pStyle w:val="SIATextblock"/>
      </w:pPr>
      <w:r w:rsidRPr="002465AF">
        <w:t>Name und Adresse:</w:t>
      </w:r>
    </w:p>
    <w:p w:rsidR="00305A83" w:rsidRPr="002465AF" w:rsidRDefault="00B343D0" w:rsidP="00305A83">
      <w:pPr>
        <w:pStyle w:val="SIATextblock"/>
      </w:pPr>
      <w:r>
        <w:t xml:space="preserve">René </w:t>
      </w:r>
      <w:proofErr w:type="spellStart"/>
      <w:r>
        <w:t>Brodmann</w:t>
      </w:r>
      <w:proofErr w:type="spellEnd"/>
      <w:r>
        <w:t xml:space="preserve">, c/o </w:t>
      </w:r>
      <w:proofErr w:type="spellStart"/>
      <w:r>
        <w:t>Holinger</w:t>
      </w:r>
      <w:proofErr w:type="spellEnd"/>
      <w:r>
        <w:t xml:space="preserve"> AG, Liestal</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2465AF" w:rsidTr="00974C6B">
        <w:tc>
          <w:tcPr>
            <w:tcW w:w="680" w:type="dxa"/>
          </w:tcPr>
          <w:p w:rsidR="00305A83" w:rsidRPr="002465AF" w:rsidRDefault="00305A83" w:rsidP="00305A83">
            <w:r w:rsidRPr="002465AF">
              <w:t>E-Mail:</w:t>
            </w:r>
          </w:p>
        </w:tc>
        <w:tc>
          <w:tcPr>
            <w:tcW w:w="3178" w:type="dxa"/>
          </w:tcPr>
          <w:p w:rsidR="00B343D0" w:rsidRPr="002465AF" w:rsidRDefault="00826B61" w:rsidP="00B343D0">
            <w:hyperlink r:id="rId12" w:history="1">
              <w:r w:rsidR="00B343D0" w:rsidRPr="004E36E0">
                <w:rPr>
                  <w:rStyle w:val="Hyperlink"/>
                </w:rPr>
                <w:t>rene.brodmann@holinger.com</w:t>
              </w:r>
            </w:hyperlink>
          </w:p>
        </w:tc>
        <w:tc>
          <w:tcPr>
            <w:tcW w:w="700" w:type="dxa"/>
          </w:tcPr>
          <w:p w:rsidR="00305A83" w:rsidRPr="002465AF" w:rsidRDefault="00305A83" w:rsidP="00305A83">
            <w:r w:rsidRPr="002465AF">
              <w:t>Fax:</w:t>
            </w:r>
          </w:p>
        </w:tc>
        <w:tc>
          <w:tcPr>
            <w:tcW w:w="1707" w:type="dxa"/>
          </w:tcPr>
          <w:p w:rsidR="00305A83" w:rsidRPr="002465AF" w:rsidRDefault="00305A83" w:rsidP="00305A83">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680" w:type="dxa"/>
          </w:tcPr>
          <w:p w:rsidR="00305A83" w:rsidRPr="002465AF" w:rsidRDefault="00305A83" w:rsidP="00305A83">
            <w:pPr>
              <w:rPr>
                <w:rStyle w:val="Fett"/>
                <w:b w:val="0"/>
              </w:rPr>
            </w:pPr>
            <w:r w:rsidRPr="002465AF">
              <w:rPr>
                <w:rStyle w:val="Fett"/>
                <w:b w:val="0"/>
              </w:rPr>
              <w:t>Tel:</w:t>
            </w:r>
          </w:p>
        </w:tc>
        <w:tc>
          <w:tcPr>
            <w:tcW w:w="1699" w:type="dxa"/>
          </w:tcPr>
          <w:p w:rsidR="00305A83" w:rsidRPr="002465AF" w:rsidRDefault="00B343D0" w:rsidP="00815277">
            <w:r>
              <w:t>061 926 23 50</w:t>
            </w:r>
          </w:p>
        </w:tc>
      </w:tr>
    </w:tbl>
    <w:p w:rsidR="00305A83" w:rsidRPr="002465AF" w:rsidRDefault="00305A83" w:rsidP="008443C8">
      <w:pPr>
        <w:pStyle w:val="SIATextblock"/>
      </w:pPr>
    </w:p>
    <w:p w:rsidR="00305A83" w:rsidRPr="002465AF" w:rsidRDefault="00305A83" w:rsidP="00305A83">
      <w:pPr>
        <w:pStyle w:val="SIATitel"/>
        <w:keepLines/>
      </w:pPr>
      <w:r w:rsidRPr="002465AF">
        <w:t>8</w:t>
      </w:r>
      <w:r w:rsidRPr="002465AF">
        <w:tab/>
        <w:t>Versicherung und Haftung</w:t>
      </w:r>
    </w:p>
    <w:p w:rsidR="00305A83" w:rsidRPr="002465AF" w:rsidRDefault="00305A83" w:rsidP="00305A83">
      <w:pPr>
        <w:pStyle w:val="SIATitel"/>
        <w:keepLines/>
      </w:pPr>
      <w:r w:rsidRPr="002465AF">
        <w:t>8.1</w:t>
      </w:r>
      <w:r w:rsidRPr="002465AF">
        <w:tab/>
        <w:t>Versicherung</w:t>
      </w:r>
    </w:p>
    <w:p w:rsidR="00305A83" w:rsidRPr="002465AF" w:rsidRDefault="00305A83" w:rsidP="00305A83">
      <w:pPr>
        <w:pStyle w:val="SIATextblock"/>
        <w:ind w:left="425"/>
      </w:pPr>
      <w:r w:rsidRPr="002465AF">
        <w:t xml:space="preserve">Der Beauftragte bzw. die Mitglieder der </w:t>
      </w:r>
      <w:proofErr w:type="spellStart"/>
      <w:r w:rsidRPr="002465AF">
        <w:t>Planergemeinschaft</w:t>
      </w:r>
      <w:proofErr w:type="spellEnd"/>
      <w:r w:rsidRPr="002465AF">
        <w:t xml:space="preserve"> (einfache Gesellschaft im Sinne von Art. 530 ff OR) erklärt / erklären, für die Dauer des Auftrages folgende Berufshaftpflichtversicherung, im Falle einer einfachen Gesellschaft separat für diese, abgeschlossen zu haben, die Versicherung während der Dauer des Vertrages aufrecht zu erhalten und die entsprechenden gültigen Versicherungsnachweise dem Auftraggeber auf Verlangen zu übergeben:</w:t>
      </w:r>
    </w:p>
    <w:p w:rsidR="00305A83" w:rsidRPr="002465AF" w:rsidRDefault="00426046" w:rsidP="00694E92">
      <w:pPr>
        <w:pStyle w:val="SIAOptionsfeld1"/>
        <w:tabs>
          <w:tab w:val="left" w:pos="2694"/>
          <w:tab w:val="right" w:pos="4395"/>
          <w:tab w:val="left" w:pos="4536"/>
        </w:tabs>
        <w:ind w:hanging="284"/>
      </w:pPr>
      <w:r>
        <w:rPr>
          <w:sz w:val="15"/>
          <w:szCs w:val="15"/>
        </w:rPr>
        <w:fldChar w:fldCharType="begin">
          <w:ffData>
            <w:name w:val="Kontrollkästchen1"/>
            <w:enabled/>
            <w:calcOnExit w:val="0"/>
            <w:checkBox>
              <w:sizeAuto/>
              <w:default w:val="1"/>
            </w:checkBox>
          </w:ffData>
        </w:fldChar>
      </w:r>
      <w:bookmarkStart w:id="1" w:name="Kontrollkästchen1"/>
      <w:r>
        <w:rPr>
          <w:sz w:val="15"/>
          <w:szCs w:val="15"/>
        </w:rPr>
        <w:instrText xml:space="preserve"> FORMCHECKBOX </w:instrText>
      </w:r>
      <w:r w:rsidR="00826B61">
        <w:rPr>
          <w:sz w:val="15"/>
          <w:szCs w:val="15"/>
        </w:rPr>
      </w:r>
      <w:r w:rsidR="00826B61">
        <w:rPr>
          <w:sz w:val="15"/>
          <w:szCs w:val="15"/>
        </w:rPr>
        <w:fldChar w:fldCharType="separate"/>
      </w:r>
      <w:r>
        <w:rPr>
          <w:sz w:val="15"/>
          <w:szCs w:val="15"/>
        </w:rPr>
        <w:fldChar w:fldCharType="end"/>
      </w:r>
      <w:bookmarkEnd w:id="1"/>
      <w:r w:rsidR="00305A83" w:rsidRPr="002465AF">
        <w:tab/>
      </w:r>
      <w:r w:rsidR="008443C8" w:rsidRPr="002465AF">
        <w:t>Personenschäden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8443C8" w:rsidRPr="00CD4F1D">
        <w:rPr>
          <w:highlight w:val="yellow"/>
        </w:rPr>
        <w:fldChar w:fldCharType="end"/>
      </w:r>
      <w:r w:rsidR="008443C8" w:rsidRPr="00CD4F1D">
        <w:rPr>
          <w:highlight w:val="yellow"/>
        </w:rPr>
        <w:t xml:space="preserve"> </w:t>
      </w:r>
      <w:proofErr w:type="spellStart"/>
      <w:r w:rsidR="008443C8" w:rsidRPr="00CD4F1D">
        <w:rPr>
          <w:highlight w:val="yellow"/>
        </w:rPr>
        <w:t>Mio</w:t>
      </w:r>
      <w:proofErr w:type="spellEnd"/>
      <w:r w:rsidR="008443C8" w:rsidRPr="00CD4F1D">
        <w:rPr>
          <w:highlight w:val="yellow"/>
        </w:rPr>
        <w:t>)</w:t>
      </w:r>
    </w:p>
    <w:p w:rsidR="008443C8" w:rsidRPr="002465AF" w:rsidRDefault="00426046" w:rsidP="00694E92">
      <w:pPr>
        <w:pStyle w:val="SIAOptionsfeld1"/>
        <w:tabs>
          <w:tab w:val="left" w:pos="2694"/>
          <w:tab w:val="right" w:pos="4395"/>
          <w:tab w:val="left" w:pos="4536"/>
        </w:tabs>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sidR="00826B61">
        <w:rPr>
          <w:sz w:val="15"/>
          <w:szCs w:val="15"/>
        </w:rPr>
      </w:r>
      <w:r w:rsidR="00826B61">
        <w:rPr>
          <w:sz w:val="15"/>
          <w:szCs w:val="15"/>
        </w:rPr>
        <w:fldChar w:fldCharType="separate"/>
      </w:r>
      <w:r>
        <w:rPr>
          <w:sz w:val="15"/>
          <w:szCs w:val="15"/>
        </w:rPr>
        <w:fldChar w:fldCharType="end"/>
      </w:r>
      <w:r w:rsidR="008443C8" w:rsidRPr="002465AF">
        <w:tab/>
        <w:t>Sachschäden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8443C8" w:rsidRPr="00CD4F1D">
        <w:rPr>
          <w:highlight w:val="yellow"/>
        </w:rPr>
        <w:fldChar w:fldCharType="end"/>
      </w:r>
      <w:r w:rsidR="008443C8" w:rsidRPr="00CD4F1D">
        <w:rPr>
          <w:highlight w:val="yellow"/>
        </w:rPr>
        <w:t xml:space="preserve"> </w:t>
      </w:r>
      <w:proofErr w:type="spellStart"/>
      <w:r w:rsidR="008443C8" w:rsidRPr="00CD4F1D">
        <w:rPr>
          <w:highlight w:val="yellow"/>
        </w:rPr>
        <w:t>Mio</w:t>
      </w:r>
      <w:proofErr w:type="spellEnd"/>
      <w:r w:rsidR="008443C8" w:rsidRPr="00CD4F1D">
        <w:rPr>
          <w:highlight w:val="yellow"/>
        </w:rPr>
        <w:t>)</w:t>
      </w:r>
    </w:p>
    <w:p w:rsidR="008443C8" w:rsidRPr="002465AF" w:rsidRDefault="00426046" w:rsidP="00694E92">
      <w:pPr>
        <w:pStyle w:val="SIAOptionsfeld1"/>
        <w:tabs>
          <w:tab w:val="left" w:pos="2694"/>
          <w:tab w:val="right" w:pos="4395"/>
          <w:tab w:val="left" w:pos="4536"/>
        </w:tabs>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sidR="00826B61">
        <w:rPr>
          <w:sz w:val="15"/>
          <w:szCs w:val="15"/>
        </w:rPr>
      </w:r>
      <w:r w:rsidR="00826B61">
        <w:rPr>
          <w:sz w:val="15"/>
          <w:szCs w:val="15"/>
        </w:rPr>
        <w:fldChar w:fldCharType="separate"/>
      </w:r>
      <w:r>
        <w:rPr>
          <w:sz w:val="15"/>
          <w:szCs w:val="15"/>
        </w:rPr>
        <w:fldChar w:fldCharType="end"/>
      </w:r>
      <w:r w:rsidR="008443C8" w:rsidRPr="002465AF">
        <w:tab/>
      </w:r>
      <w:proofErr w:type="spellStart"/>
      <w:r w:rsidR="008443C8" w:rsidRPr="002465AF">
        <w:t>Bautenschäden</w:t>
      </w:r>
      <w:proofErr w:type="spellEnd"/>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8443C8" w:rsidRPr="00CD4F1D">
        <w:rPr>
          <w:highlight w:val="yellow"/>
        </w:rPr>
        <w:fldChar w:fldCharType="end"/>
      </w:r>
      <w:r w:rsidR="008443C8" w:rsidRPr="00CD4F1D">
        <w:rPr>
          <w:highlight w:val="yellow"/>
        </w:rPr>
        <w:t xml:space="preserve"> </w:t>
      </w:r>
      <w:proofErr w:type="spellStart"/>
      <w:r w:rsidR="008443C8" w:rsidRPr="00CD4F1D">
        <w:rPr>
          <w:highlight w:val="yellow"/>
        </w:rPr>
        <w:t>Mio</w:t>
      </w:r>
      <w:proofErr w:type="spellEnd"/>
      <w:r w:rsidR="008443C8" w:rsidRPr="00CD4F1D">
        <w:rPr>
          <w:highlight w:val="yellow"/>
        </w:rPr>
        <w:t>)</w:t>
      </w:r>
    </w:p>
    <w:p w:rsidR="008443C8" w:rsidRPr="002465AF" w:rsidRDefault="00426046" w:rsidP="00694E92">
      <w:pPr>
        <w:pStyle w:val="SIAOptionsfeld1"/>
        <w:tabs>
          <w:tab w:val="left" w:pos="2694"/>
          <w:tab w:val="right" w:pos="4395"/>
          <w:tab w:val="left" w:pos="4536"/>
        </w:tabs>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sidR="00826B61">
        <w:rPr>
          <w:sz w:val="15"/>
          <w:szCs w:val="15"/>
        </w:rPr>
      </w:r>
      <w:r w:rsidR="00826B61">
        <w:rPr>
          <w:sz w:val="15"/>
          <w:szCs w:val="15"/>
        </w:rPr>
        <w:fldChar w:fldCharType="separate"/>
      </w:r>
      <w:r>
        <w:rPr>
          <w:sz w:val="15"/>
          <w:szCs w:val="15"/>
        </w:rPr>
        <w:fldChar w:fldCharType="end"/>
      </w:r>
      <w:r w:rsidR="008443C8" w:rsidRPr="002465AF">
        <w:tab/>
        <w:t>Reine Vermögensschäden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8443C8" w:rsidRPr="00CD4F1D">
        <w:rPr>
          <w:highlight w:val="yellow"/>
        </w:rPr>
        <w:fldChar w:fldCharType="end"/>
      </w:r>
      <w:r w:rsidR="008443C8" w:rsidRPr="00CD4F1D">
        <w:rPr>
          <w:highlight w:val="yellow"/>
        </w:rPr>
        <w:t xml:space="preserve"> </w:t>
      </w:r>
      <w:proofErr w:type="spellStart"/>
      <w:r w:rsidR="008443C8" w:rsidRPr="00CD4F1D">
        <w:rPr>
          <w:highlight w:val="yellow"/>
        </w:rPr>
        <w:t>Mio</w:t>
      </w:r>
      <w:proofErr w:type="spellEnd"/>
      <w:r w:rsidR="008443C8" w:rsidRPr="00CD4F1D">
        <w:rPr>
          <w:highlight w:val="yellow"/>
        </w:rPr>
        <w:t>)</w:t>
      </w:r>
    </w:p>
    <w:p w:rsidR="00305A83" w:rsidRDefault="00CD4F1D" w:rsidP="00866EF4">
      <w:pPr>
        <w:pStyle w:val="SIATextblock"/>
        <w:tabs>
          <w:tab w:val="left" w:pos="3969"/>
        </w:tabs>
        <w:ind w:left="142"/>
      </w:pPr>
      <w:r>
        <w:tab/>
        <w:t>mit</w:t>
      </w:r>
      <w:r w:rsidR="00866EF4">
        <w:t xml:space="preserve"> Vorgabe: </w:t>
      </w:r>
      <w:r w:rsidR="00866EF4">
        <w:rPr>
          <w:sz w:val="16"/>
        </w:rPr>
        <w:t>&gt;</w:t>
      </w:r>
      <w:r w:rsidR="00866EF4">
        <w:t xml:space="preserve"> </w:t>
      </w:r>
      <w:r>
        <w:t xml:space="preserve">10 </w:t>
      </w:r>
      <w:proofErr w:type="spellStart"/>
      <w:r>
        <w:t>Mio</w:t>
      </w:r>
      <w:proofErr w:type="spellEnd"/>
      <w:r>
        <w:t xml:space="preserve"> für Personen- / Sachschäden</w:t>
      </w:r>
    </w:p>
    <w:p w:rsidR="00CD4F1D" w:rsidRPr="00CD4F1D" w:rsidRDefault="00CD4F1D" w:rsidP="00866EF4">
      <w:pPr>
        <w:tabs>
          <w:tab w:val="left" w:pos="4962"/>
        </w:tabs>
      </w:pPr>
      <w:r>
        <w:tab/>
      </w:r>
      <w:r w:rsidR="00866EF4">
        <w:t xml:space="preserve">&gt;   5 </w:t>
      </w:r>
      <w:proofErr w:type="spellStart"/>
      <w:r w:rsidR="00866EF4">
        <w:t>Mio</w:t>
      </w:r>
      <w:proofErr w:type="spellEnd"/>
      <w:r w:rsidR="00866EF4">
        <w:t xml:space="preserve"> für Bauten- / Vermögensschäden</w:t>
      </w:r>
    </w:p>
    <w:p w:rsidR="008443C8" w:rsidRPr="002465AF" w:rsidRDefault="008443C8" w:rsidP="008443C8">
      <w:pPr>
        <w:pStyle w:val="SIATextblock"/>
      </w:pPr>
      <w:r w:rsidRPr="002465AF">
        <w:t>Versicherungsgesellschaft:</w:t>
      </w:r>
    </w:p>
    <w:p w:rsidR="008443C8" w:rsidRPr="002465AF" w:rsidRDefault="008443C8" w:rsidP="008443C8">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Pr="00CD4F1D">
        <w:rPr>
          <w:highlight w:val="yellow"/>
        </w:rPr>
        <w:fldChar w:fldCharType="end"/>
      </w:r>
    </w:p>
    <w:p w:rsidR="008443C8" w:rsidRPr="002465AF" w:rsidRDefault="008443C8" w:rsidP="008443C8">
      <w:pPr>
        <w:pStyle w:val="SIATextblock"/>
      </w:pPr>
      <w:r w:rsidRPr="002465AF">
        <w:t>Policen-Nr.:</w:t>
      </w:r>
    </w:p>
    <w:p w:rsidR="008443C8" w:rsidRPr="002465AF" w:rsidRDefault="008443C8" w:rsidP="008443C8">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Pr="00CD4F1D">
        <w:rPr>
          <w:highlight w:val="yellow"/>
        </w:rPr>
        <w:fldChar w:fldCharType="end"/>
      </w:r>
    </w:p>
    <w:p w:rsidR="008443C8" w:rsidRPr="002465AF" w:rsidRDefault="008443C8" w:rsidP="008443C8">
      <w:pPr>
        <w:pStyle w:val="SIATextblock"/>
      </w:pPr>
      <w:r w:rsidRPr="002465AF">
        <w:t>Selbstbehalt pro Schadenereignis (d</w:t>
      </w:r>
      <w:r w:rsidR="0048316B" w:rsidRPr="002465AF">
        <w:t>urch den Beauftragten anzugeben</w:t>
      </w:r>
      <w:r w:rsidRPr="002465AF">
        <w:t xml:space="preserve">):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8443C8" w:rsidRPr="002465AF" w:rsidRDefault="008443C8" w:rsidP="008443C8">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r>
      <w:r w:rsidR="00DF23C1" w:rsidRPr="002465AF">
        <w:t>Der Beauftragte erklärt, folgende projektspezifische Risiken zusätzlich versichert zu haben:</w:t>
      </w:r>
    </w:p>
    <w:p w:rsidR="00DF23C1" w:rsidRPr="002465AF" w:rsidRDefault="00DF23C1" w:rsidP="00DF23C1">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00D40D2B">
        <w:rPr>
          <w:noProof/>
          <w:highlight w:val="yellow"/>
        </w:rPr>
        <w:t> </w:t>
      </w:r>
      <w:r w:rsidRPr="00CD4F1D">
        <w:rPr>
          <w:highlight w:val="yellow"/>
        </w:rPr>
        <w:fldChar w:fldCharType="end"/>
      </w:r>
    </w:p>
    <w:p w:rsidR="008443C8" w:rsidRPr="002465AF" w:rsidRDefault="008443C8" w:rsidP="00DF23C1">
      <w:pPr>
        <w:pStyle w:val="SIATextblock"/>
      </w:pPr>
    </w:p>
    <w:p w:rsidR="00DF23C1" w:rsidRPr="002465AF" w:rsidRDefault="00DF23C1" w:rsidP="00DF23C1">
      <w:pPr>
        <w:pStyle w:val="SIATitel"/>
      </w:pPr>
      <w:r w:rsidRPr="002465AF">
        <w:t>8.2</w:t>
      </w:r>
      <w:r w:rsidRPr="002465AF">
        <w:tab/>
        <w:t>Haftung des Beauftragten</w:t>
      </w:r>
    </w:p>
    <w:p w:rsidR="00DF23C1" w:rsidRPr="002465AF" w:rsidRDefault="00DF23C1" w:rsidP="00DF23C1">
      <w:pPr>
        <w:pStyle w:val="SIATextblock"/>
      </w:pPr>
      <w:r w:rsidRPr="002465AF">
        <w:t>Der Beauftragte haftet für mit leichter Fahrlässigkeit begangene Vertragsverletzungen bei gegebenen übrigen Voraussetzungen: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höchstens im Umfang der Versicherungsdeckung</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 xml:space="preserve">höchstens im Umfang des Betrages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in der Höhe unbeschränkt</w:t>
      </w:r>
    </w:p>
    <w:p w:rsidR="00DF23C1" w:rsidRPr="002465AF" w:rsidRDefault="00DF23C1" w:rsidP="00DF23C1">
      <w:pPr>
        <w:pStyle w:val="SIATextblock"/>
      </w:pPr>
    </w:p>
    <w:p w:rsidR="00DF23C1" w:rsidRPr="002465AF" w:rsidRDefault="00DF23C1" w:rsidP="00DF23C1">
      <w:pPr>
        <w:pStyle w:val="SIATextblock"/>
      </w:pPr>
      <w:r w:rsidRPr="002465AF">
        <w:t>Wird keine der vorstehenden Möglichkeiten angekreuzt, haftet der Beauftragte höchstens im Umfang der Versicherungsdeckung.</w:t>
      </w:r>
    </w:p>
    <w:p w:rsidR="00DF23C1" w:rsidRPr="002465AF" w:rsidRDefault="00DF23C1" w:rsidP="00DF23C1">
      <w:pPr>
        <w:pStyle w:val="SIATextblock"/>
      </w:pPr>
    </w:p>
    <w:p w:rsidR="00DF23C1" w:rsidRPr="002465AF" w:rsidRDefault="00DF23C1" w:rsidP="00DF23C1">
      <w:pPr>
        <w:pStyle w:val="SIATitel"/>
        <w:keepLines/>
      </w:pPr>
      <w:r w:rsidRPr="002465AF">
        <w:t>9</w:t>
      </w:r>
      <w:r w:rsidRPr="002465AF">
        <w:tab/>
        <w:t>Organisatorisches</w:t>
      </w:r>
    </w:p>
    <w:p w:rsidR="00DF23C1" w:rsidRPr="002465AF" w:rsidRDefault="00DF23C1" w:rsidP="00DF23C1">
      <w:pPr>
        <w:pStyle w:val="SIATitel"/>
        <w:keepLines/>
      </w:pPr>
      <w:r w:rsidRPr="002465AF">
        <w:t>9.1</w:t>
      </w:r>
      <w:r w:rsidRPr="002465AF">
        <w:tab/>
        <w:t>Projektorganisation</w:t>
      </w:r>
    </w:p>
    <w:p w:rsidR="00DF23C1" w:rsidRPr="002465AF" w:rsidRDefault="00426046" w:rsidP="00DF23C1">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sidR="00826B61">
        <w:rPr>
          <w:sz w:val="15"/>
          <w:szCs w:val="15"/>
        </w:rPr>
      </w:r>
      <w:r w:rsidR="00826B61">
        <w:rPr>
          <w:sz w:val="15"/>
          <w:szCs w:val="15"/>
        </w:rPr>
        <w:fldChar w:fldCharType="separate"/>
      </w:r>
      <w:r>
        <w:rPr>
          <w:sz w:val="15"/>
          <w:szCs w:val="15"/>
        </w:rPr>
        <w:fldChar w:fldCharType="end"/>
      </w:r>
      <w:r w:rsidR="00DF23C1" w:rsidRPr="002465AF">
        <w:tab/>
        <w:t>Projektorganisation (am Projekt Beteiligte und ihre vertraglichen Beziehungen):</w:t>
      </w:r>
      <w:r>
        <w:t xml:space="preserve"> gemäss Angebot vom 26.04.2018 /</w:t>
      </w:r>
    </w:p>
    <w:p w:rsidR="00DF23C1" w:rsidRPr="002465AF" w:rsidRDefault="00426046" w:rsidP="00DF23C1">
      <w:pPr>
        <w:pStyle w:val="SIATextblock"/>
      </w:pPr>
      <w:r>
        <w:t>Bestandteil des Hauptvertrages ASTRA – IG EP RF-BB</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Die Projektorganisation (am Projekt Beteiligte und ihre vertraglichen Beziehungen) ist in Beilage 6 beschrieben.</w:t>
      </w:r>
    </w:p>
    <w:p w:rsidR="00DF23C1" w:rsidRPr="002465AF" w:rsidRDefault="00DF23C1" w:rsidP="00DF23C1">
      <w:pPr>
        <w:pStyle w:val="SIATextblock"/>
      </w:pPr>
    </w:p>
    <w:p w:rsidR="00DF23C1" w:rsidRPr="002465AF" w:rsidRDefault="00DF23C1" w:rsidP="00DF23C1">
      <w:pPr>
        <w:pStyle w:val="SIATitel"/>
      </w:pPr>
      <w:r w:rsidRPr="002465AF">
        <w:t>9.2</w:t>
      </w:r>
      <w:r w:rsidRPr="002465AF">
        <w:tab/>
        <w:t>Stellvertretung und Vollmacht</w:t>
      </w:r>
    </w:p>
    <w:p w:rsidR="00DF23C1" w:rsidRPr="002465AF" w:rsidRDefault="00DF23C1" w:rsidP="00DF23C1">
      <w:pPr>
        <w:pStyle w:val="SIATextblock"/>
      </w:pPr>
      <w:r w:rsidRPr="002465AF">
        <w:t>Der Beauftragte wird – sofern dem Auftraggeber dadurch keine erheblichen terminlichen oder finanziellen Nachteile erwachsen und der Interessenwert</w:t>
      </w:r>
    </w:p>
    <w:p w:rsidR="00DF23C1" w:rsidRPr="002465AF" w:rsidRDefault="00DF23C1" w:rsidP="00DF23C1">
      <w:pPr>
        <w:pStyle w:val="SIATextblock"/>
      </w:pPr>
      <w:r w:rsidRPr="002465AF">
        <w:t xml:space="preserve">im Einzelfall den Betrag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r w:rsidRPr="002465AF">
        <w:t xml:space="preserve"> (exkl. MWST)</w:t>
      </w:r>
    </w:p>
    <w:p w:rsidR="00DF23C1" w:rsidRPr="002465AF" w:rsidRDefault="00DF23C1" w:rsidP="00DF23C1">
      <w:pPr>
        <w:pStyle w:val="SIATextblock"/>
      </w:pPr>
      <w:r w:rsidRPr="002465AF">
        <w:t xml:space="preserve">und insgesamt den Betrag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r w:rsidRPr="002465AF">
        <w:t xml:space="preserve"> (exkl. MWST)</w:t>
      </w:r>
    </w:p>
    <w:p w:rsidR="00DF23C1" w:rsidRPr="002465AF" w:rsidRDefault="00DF23C1" w:rsidP="00DF23C1">
      <w:pPr>
        <w:pStyle w:val="SIATextblock"/>
      </w:pPr>
      <w:r w:rsidRPr="002465AF">
        <w:t>nicht überschreitet – im Rahmen des Vertrages zu folgenden Rechtshandlungen im Namen des Auftraggebers bevollmächtigt:</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Abschlüsse und Änderungen von Verträgen mit Dritten vorzunehmen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Leistungen Dritter anzuerkennen und abzunehmen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Weisungen an Dritte zu erteilen</w:t>
      </w:r>
    </w:p>
    <w:p w:rsidR="00C40F68" w:rsidRPr="002465AF" w:rsidRDefault="00C40F68" w:rsidP="00C40F68">
      <w:pPr>
        <w:pStyle w:val="SIATextblock"/>
      </w:pPr>
    </w:p>
    <w:p w:rsidR="00DF23C1" w:rsidRPr="002465AF" w:rsidRDefault="00DF23C1" w:rsidP="00DF23C1">
      <w:pPr>
        <w:pStyle w:val="SIATextblock"/>
      </w:pPr>
      <w:r w:rsidRPr="002465AF">
        <w:t>Generell wird der Beauftragte bevollmächtigt:</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mit Behörden zu verhandeln und Anträge an diese zu richten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folgende Handlungen im Namen und auf Rechnung des Auftraggebers vorzunehmen:</w:t>
      </w:r>
    </w:p>
    <w:p w:rsidR="00DF23C1" w:rsidRPr="002465AF" w:rsidRDefault="00DF23C1" w:rsidP="00DF23C1">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DF23C1" w:rsidRPr="002465AF" w:rsidRDefault="00DF23C1" w:rsidP="00DF23C1">
      <w:pPr>
        <w:pStyle w:val="SIATextblock"/>
      </w:pPr>
    </w:p>
    <w:p w:rsidR="00DF23C1" w:rsidRPr="002465AF" w:rsidRDefault="00C40F68" w:rsidP="00DF23C1">
      <w:pPr>
        <w:pStyle w:val="SIATextblock"/>
      </w:pPr>
      <w:r w:rsidRPr="002465AF">
        <w:t>Diese Vollmacht(en) wird / werden durch folgende Personen ausgeübt: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81"/>
        <w:gridCol w:w="2881"/>
        <w:gridCol w:w="2882"/>
      </w:tblGrid>
      <w:tr w:rsidR="00DE33D6" w:rsidRPr="002465AF" w:rsidTr="00974C6B">
        <w:tc>
          <w:tcPr>
            <w:tcW w:w="2881" w:type="dxa"/>
          </w:tcPr>
          <w:p w:rsidR="00DE33D6" w:rsidRPr="002465AF" w:rsidRDefault="00DE33D6" w:rsidP="00694E92">
            <w:r w:rsidRPr="002465AF">
              <w:t>Name:</w:t>
            </w:r>
          </w:p>
        </w:tc>
        <w:tc>
          <w:tcPr>
            <w:tcW w:w="2881" w:type="dxa"/>
          </w:tcPr>
          <w:p w:rsidR="00DE33D6" w:rsidRPr="002465AF" w:rsidRDefault="00DE33D6" w:rsidP="00694E92">
            <w:r w:rsidRPr="002465AF">
              <w:t>Adresse / Firma:</w:t>
            </w:r>
          </w:p>
        </w:tc>
        <w:tc>
          <w:tcPr>
            <w:tcW w:w="2882" w:type="dxa"/>
          </w:tcPr>
          <w:p w:rsidR="00DE33D6" w:rsidRPr="002465AF" w:rsidRDefault="00DE33D6" w:rsidP="00694E92">
            <w:r w:rsidRPr="002465AF">
              <w:t>Zeichnungsberechtigung:</w:t>
            </w:r>
          </w:p>
        </w:tc>
      </w:tr>
      <w:tr w:rsidR="00DE33D6" w:rsidRPr="002465AF" w:rsidTr="00974C6B">
        <w:tc>
          <w:tcPr>
            <w:tcW w:w="2881" w:type="dxa"/>
          </w:tcPr>
          <w:p w:rsidR="00DE33D6" w:rsidRPr="002465AF" w:rsidRDefault="00DE33D6" w:rsidP="00694E9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2881" w:type="dxa"/>
          </w:tcPr>
          <w:p w:rsidR="00DE33D6" w:rsidRPr="002465AF" w:rsidRDefault="00DE33D6" w:rsidP="00694E92">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2882" w:type="dxa"/>
          </w:tcPr>
          <w:p w:rsidR="00DE33D6" w:rsidRPr="002465AF" w:rsidRDefault="00DE33D6" w:rsidP="00694E92">
            <w:r w:rsidRPr="002465AF">
              <w:fldChar w:fldCharType="begin">
                <w:ffData>
                  <w:name w:val=""/>
                  <w:enabled/>
                  <w:calcOnExit w:val="0"/>
                  <w:ddList>
                    <w:listEntry w:val="einzeln"/>
                    <w:listEntry w:val="kollektiv"/>
                  </w:ddList>
                </w:ffData>
              </w:fldChar>
            </w:r>
            <w:r w:rsidRPr="002465AF">
              <w:instrText xml:space="preserve"> FORMDROPDOWN </w:instrText>
            </w:r>
            <w:r w:rsidR="00826B61">
              <w:fldChar w:fldCharType="separate"/>
            </w:r>
            <w:r w:rsidRPr="002465AF">
              <w:fldChar w:fldCharType="end"/>
            </w:r>
          </w:p>
        </w:tc>
      </w:tr>
    </w:tbl>
    <w:p w:rsidR="00DE33D6" w:rsidRPr="002465AF" w:rsidRDefault="00DE33D6" w:rsidP="00217D67">
      <w:pPr>
        <w:pStyle w:val="SIATextblock"/>
      </w:pPr>
    </w:p>
    <w:p w:rsidR="00DE33D6" w:rsidRPr="002465AF" w:rsidRDefault="00DE33D6" w:rsidP="00DE33D6">
      <w:pPr>
        <w:pStyle w:val="SIATitel"/>
      </w:pPr>
      <w:r w:rsidRPr="002465AF">
        <w:t>9.3</w:t>
      </w:r>
      <w:r w:rsidRPr="002465AF">
        <w:tab/>
        <w:t>Datenaustausch und -sicherung</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Datenaustausch und -sicherung:</w:t>
      </w:r>
    </w:p>
    <w:p w:rsidR="00DE33D6" w:rsidRPr="002465AF" w:rsidRDefault="00DE33D6" w:rsidP="00DE33D6">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Die Bestimmungen zum Datenaustausch und zur Datensicherung sind in Beilage 7 festgehalten</w:t>
      </w:r>
    </w:p>
    <w:p w:rsidR="00DE33D6" w:rsidRPr="002465AF" w:rsidRDefault="00DE33D6" w:rsidP="00217D67">
      <w:pPr>
        <w:pStyle w:val="SIATextblock"/>
      </w:pPr>
    </w:p>
    <w:p w:rsidR="00DE33D6" w:rsidRPr="002465AF" w:rsidRDefault="00DE33D6" w:rsidP="00DE33D6">
      <w:pPr>
        <w:pStyle w:val="SIATitel"/>
      </w:pPr>
      <w:r w:rsidRPr="002465AF">
        <w:t>10</w:t>
      </w:r>
      <w:r w:rsidRPr="002465AF">
        <w:tab/>
        <w:t>Besondere Vereinbarungen, die allen andern Vertragsbestandteilen vorgehen</w:t>
      </w:r>
    </w:p>
    <w:p w:rsidR="00DE33D6" w:rsidRPr="002465AF" w:rsidRDefault="00DE33D6" w:rsidP="00DE33D6">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DE33D6" w:rsidRPr="002465AF" w:rsidRDefault="00DE33D6" w:rsidP="00217D67">
      <w:pPr>
        <w:pStyle w:val="SIATextblock"/>
      </w:pPr>
    </w:p>
    <w:p w:rsidR="00DE33D6" w:rsidRPr="002465AF" w:rsidRDefault="00DE33D6" w:rsidP="00DE33D6">
      <w:pPr>
        <w:pStyle w:val="SIATitel"/>
      </w:pPr>
      <w:r w:rsidRPr="002465AF">
        <w:t>11</w:t>
      </w:r>
      <w:r w:rsidRPr="002465AF">
        <w:tab/>
        <w:t>Salvatorische Klausel</w:t>
      </w:r>
    </w:p>
    <w:p w:rsidR="00DE33D6" w:rsidRPr="002465AF" w:rsidRDefault="00DE33D6" w:rsidP="00DE33D6">
      <w:pPr>
        <w:pStyle w:val="SIATextblock"/>
      </w:pPr>
      <w:r w:rsidRPr="002465AF">
        <w:t>Sollten einzelne Bestimmungen des Vertrages lückenhaft, rechtlich unwirksam oder aus andern Rechtsgründen undurchführbar sein, so wird die Gültigkeit des Vertrages im Übrigen davon nicht berührt. Die Parteien werden in einem solchen Falle eine Vereinbarung treffen, welche die betreffende Bestimmung durch eine wirksame, wirtschaftlich möglichst gleichwertige Bestimmung ersetzt. Kommt keine Einigung zustande, so entscheidet hie</w:t>
      </w:r>
      <w:r w:rsidR="0048316B" w:rsidRPr="002465AF">
        <w:t xml:space="preserve">rüber das </w:t>
      </w:r>
      <w:r w:rsidR="00866EF4">
        <w:t>zuständige Schiedsgericht.</w:t>
      </w:r>
    </w:p>
    <w:p w:rsidR="00DE33D6" w:rsidRPr="002465AF" w:rsidRDefault="00DE33D6" w:rsidP="00DE33D6">
      <w:pPr>
        <w:pStyle w:val="SIATitel"/>
      </w:pPr>
      <w:r w:rsidRPr="002465AF">
        <w:t>12</w:t>
      </w:r>
      <w:r w:rsidRPr="002465AF">
        <w:tab/>
        <w:t>Anwendbares Recht, Streiterledigung und Gerichtsstand</w:t>
      </w:r>
    </w:p>
    <w:p w:rsidR="00DE33D6" w:rsidRPr="002465AF" w:rsidRDefault="00DE33D6" w:rsidP="00DE33D6">
      <w:pPr>
        <w:pStyle w:val="SIATextblock"/>
      </w:pPr>
      <w:r w:rsidRPr="002465AF">
        <w:t>Auf den vorliegenden Vertrag ist ausschliesslich Schweizerisches Recht anwendbar. Die Bestimmungen des Wiener Kaufrechts (Übereinkommen der Vereinten Nationen über Verträge über den internationalen Warenkauf, abgeschlossen in Wien am 11.04.1980) werden wegbedungen.</w:t>
      </w:r>
    </w:p>
    <w:p w:rsidR="00DE33D6" w:rsidRPr="002465AF" w:rsidRDefault="00DE33D6" w:rsidP="00DE33D6">
      <w:pPr>
        <w:pStyle w:val="SIATextblock"/>
      </w:pPr>
    </w:p>
    <w:p w:rsidR="00DE33D6" w:rsidRPr="002465AF" w:rsidRDefault="00DE33D6" w:rsidP="00DE33D6">
      <w:pPr>
        <w:pStyle w:val="SIATextblock"/>
      </w:pPr>
      <w:r w:rsidRPr="002465AF">
        <w:t>Für den Fall, dass zwischen den Parteien Streit entsteht, verpflichten sie sich, in direkten Gesprächen eine gütliche Einigung zu suchen. Allenfalls ziehen sie eine unabhängige und kompetente Person bei, deren Aufgabe es ist, zwischen den Parteien zu vermitteln und den Streit zu schlichten. Jede Partei kann der andern Partei die Bereitschaft für ein Streiterledigungsverfahren (z.B. direktes Gespräch, Mediation oder Schlichtung durch eine fachkundige Drittperson, die einen eigenen Lösungsvorschlag erarbeitet) schriftlich anzeigen. Mit Hilfe des Mediators oder des Schlichters legen die Parteien das geeignete Verfahren und die einzuhaltenden Regeln schriftlich fest.</w:t>
      </w:r>
    </w:p>
    <w:p w:rsidR="00DE33D6" w:rsidRPr="002465AF" w:rsidRDefault="00DE33D6" w:rsidP="00DE33D6">
      <w:pPr>
        <w:pStyle w:val="SIATextblock"/>
      </w:pPr>
    </w:p>
    <w:p w:rsidR="00DE33D6" w:rsidRPr="002465AF" w:rsidRDefault="00DE33D6" w:rsidP="00DE33D6">
      <w:pPr>
        <w:pStyle w:val="SIATextblock"/>
      </w:pPr>
      <w:r w:rsidRPr="002465AF">
        <w:t>Wird kein Streiterledigungsverfahren vereinbart oder können sich die Parteien innert 60 Tagen nach Erhalt der Anzeige weder in der Sache noch über die Wahl des Mediators oder des Schlichters einigen oder scheitert die Mediation oder die Schlichtung innert 90 Tagen nach Erhalt der Anzeige, steht jeder Partei der Rechtsweg</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an ein ordentliches Gericht</w:t>
      </w:r>
    </w:p>
    <w:p w:rsidR="00DE33D6" w:rsidRPr="002465AF" w:rsidRDefault="0076617D" w:rsidP="00DE33D6">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sidR="00826B61">
        <w:rPr>
          <w:sz w:val="15"/>
          <w:szCs w:val="15"/>
        </w:rPr>
      </w:r>
      <w:r w:rsidR="00826B61">
        <w:rPr>
          <w:sz w:val="15"/>
          <w:szCs w:val="15"/>
        </w:rPr>
        <w:fldChar w:fldCharType="separate"/>
      </w:r>
      <w:r>
        <w:rPr>
          <w:sz w:val="15"/>
          <w:szCs w:val="15"/>
        </w:rPr>
        <w:fldChar w:fldCharType="end"/>
      </w:r>
      <w:r w:rsidR="00DE33D6" w:rsidRPr="002465AF">
        <w:tab/>
        <w:t>an ein Schiedsgericht gemäss der SIA-Richtlinie 150 (jeweils aktuellste Ausgabe)</w:t>
      </w:r>
    </w:p>
    <w:p w:rsidR="00DE33D6" w:rsidRPr="002465AF" w:rsidRDefault="00DE33D6" w:rsidP="00DE33D6">
      <w:pPr>
        <w:pStyle w:val="SIATextblock"/>
      </w:pPr>
      <w:r w:rsidRPr="002465AF">
        <w:t>offen.</w:t>
      </w:r>
    </w:p>
    <w:p w:rsidR="00DE33D6" w:rsidRPr="002465AF" w:rsidRDefault="00DE33D6" w:rsidP="00DE33D6">
      <w:pPr>
        <w:pStyle w:val="SIATextblock"/>
      </w:pPr>
    </w:p>
    <w:p w:rsidR="00DE33D6" w:rsidRPr="002465AF" w:rsidRDefault="00DE33D6" w:rsidP="00DE33D6">
      <w:pPr>
        <w:pStyle w:val="SIATextblock"/>
      </w:pPr>
      <w:r w:rsidRPr="002465AF">
        <w:t>Die Parteien vereinbaren als Gerichtsstand / Sitz des Schiedsgerichts:</w:t>
      </w:r>
    </w:p>
    <w:p w:rsidR="00DE33D6" w:rsidRPr="002465AF" w:rsidRDefault="0076617D" w:rsidP="00DE33D6">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sidR="00826B61">
        <w:rPr>
          <w:sz w:val="15"/>
          <w:szCs w:val="15"/>
        </w:rPr>
      </w:r>
      <w:r w:rsidR="00826B61">
        <w:rPr>
          <w:sz w:val="15"/>
          <w:szCs w:val="15"/>
        </w:rPr>
        <w:fldChar w:fldCharType="separate"/>
      </w:r>
      <w:r>
        <w:rPr>
          <w:sz w:val="15"/>
          <w:szCs w:val="15"/>
        </w:rPr>
        <w:fldChar w:fldCharType="end"/>
      </w:r>
      <w:r w:rsidR="00DE33D6" w:rsidRPr="002465AF">
        <w:tab/>
        <w:t>den (Wohn-)Sitz des Auftraggebers</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den (Wohn-)Sitz des Beauftragten</w:t>
      </w:r>
    </w:p>
    <w:p w:rsidR="00DE33D6" w:rsidRPr="002465AF" w:rsidRDefault="00DE33D6"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 xml:space="preserve">den Lageort des Bauprojektes, nämlich </w:t>
      </w: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DE33D6" w:rsidRPr="002465AF" w:rsidRDefault="00DE33D6" w:rsidP="00DE33D6">
      <w:pPr>
        <w:pStyle w:val="SIATextblock"/>
      </w:pPr>
    </w:p>
    <w:p w:rsidR="00217D67" w:rsidRPr="002465AF" w:rsidRDefault="00217D67" w:rsidP="00217D67">
      <w:pPr>
        <w:pStyle w:val="SIATitel"/>
      </w:pPr>
      <w:r w:rsidRPr="002465AF">
        <w:t>13</w:t>
      </w:r>
      <w:r w:rsidRPr="002465AF">
        <w:tab/>
        <w:t>Ausfertigung</w:t>
      </w:r>
    </w:p>
    <w:p w:rsidR="00217D67" w:rsidRPr="002465AF" w:rsidRDefault="00217D67" w:rsidP="00217D67">
      <w:pPr>
        <w:pStyle w:val="SIATextblock"/>
      </w:pPr>
      <w:r w:rsidRPr="002465AF">
        <w:t xml:space="preserve">Die vorliegende Vertragsurkunde wird </w:t>
      </w:r>
      <w:r w:rsidR="00713273" w:rsidRPr="002465AF">
        <w:fldChar w:fldCharType="begin">
          <w:ffData>
            <w:name w:val=""/>
            <w:enabled/>
            <w:calcOnExit w:val="0"/>
            <w:textInput/>
          </w:ffData>
        </w:fldChar>
      </w:r>
      <w:r w:rsidR="00713273" w:rsidRPr="002465AF">
        <w:instrText xml:space="preserve"> FORMTEXT </w:instrText>
      </w:r>
      <w:r w:rsidR="00713273"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00713273" w:rsidRPr="002465AF">
        <w:fldChar w:fldCharType="end"/>
      </w:r>
      <w:r w:rsidRPr="002465AF">
        <w:t>fach ausgefertigt. Jede Partei erhält ein unterzeichnetes Exemplar.</w:t>
      </w:r>
    </w:p>
    <w:p w:rsidR="00217D67" w:rsidRPr="002465AF" w:rsidRDefault="00217D67" w:rsidP="00217D67">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2"/>
        <w:gridCol w:w="4322"/>
      </w:tblGrid>
      <w:tr w:rsidR="00217D67" w:rsidRPr="002465AF" w:rsidTr="00974C6B">
        <w:tc>
          <w:tcPr>
            <w:tcW w:w="4322" w:type="dxa"/>
          </w:tcPr>
          <w:p w:rsidR="00217D67" w:rsidRPr="002465AF" w:rsidRDefault="00217D67" w:rsidP="00217D67">
            <w:r w:rsidRPr="002465AF">
              <w:fldChar w:fldCharType="begin">
                <w:ffData>
                  <w:name w:val=""/>
                  <w:enabled/>
                  <w:calcOnExit w:val="0"/>
                  <w:textInput>
                    <w:default w:val="Ort und Datum"/>
                  </w:textInput>
                </w:ffData>
              </w:fldChar>
            </w:r>
            <w:r w:rsidRPr="002465AF">
              <w:instrText xml:space="preserve"> FORMTEXT </w:instrText>
            </w:r>
            <w:r w:rsidRPr="002465AF">
              <w:fldChar w:fldCharType="separate"/>
            </w:r>
            <w:r w:rsidR="00D40D2B">
              <w:rPr>
                <w:noProof/>
              </w:rPr>
              <w:t>Ort und Datum</w:t>
            </w:r>
            <w:r w:rsidRPr="002465AF">
              <w:fldChar w:fldCharType="end"/>
            </w:r>
            <w:r w:rsidR="0076617D">
              <w:t>: Basel,</w:t>
            </w:r>
          </w:p>
          <w:p w:rsidR="00217D67" w:rsidRPr="002465AF" w:rsidRDefault="00217D67" w:rsidP="00217D67"/>
        </w:tc>
        <w:tc>
          <w:tcPr>
            <w:tcW w:w="4322" w:type="dxa"/>
          </w:tcPr>
          <w:p w:rsidR="00217D67" w:rsidRPr="002465AF" w:rsidRDefault="00217D67" w:rsidP="00694E92">
            <w:r w:rsidRPr="002465AF">
              <w:fldChar w:fldCharType="begin">
                <w:ffData>
                  <w:name w:val=""/>
                  <w:enabled/>
                  <w:calcOnExit w:val="0"/>
                  <w:textInput>
                    <w:default w:val="Ort und Datum"/>
                  </w:textInput>
                </w:ffData>
              </w:fldChar>
            </w:r>
            <w:r w:rsidRPr="002465AF">
              <w:instrText xml:space="preserve"> FORMTEXT </w:instrText>
            </w:r>
            <w:r w:rsidRPr="002465AF">
              <w:fldChar w:fldCharType="separate"/>
            </w:r>
            <w:r w:rsidR="00D40D2B">
              <w:rPr>
                <w:noProof/>
              </w:rPr>
              <w:t>Ort und Datum</w:t>
            </w:r>
            <w:r w:rsidRPr="002465AF">
              <w:fldChar w:fldCharType="end"/>
            </w:r>
            <w:r w:rsidR="0076617D">
              <w:t>: Liestal,</w:t>
            </w:r>
          </w:p>
          <w:p w:rsidR="00217D67" w:rsidRPr="002465AF" w:rsidRDefault="00217D67" w:rsidP="00694E92"/>
        </w:tc>
      </w:tr>
      <w:tr w:rsidR="00217D67" w:rsidRPr="002465AF" w:rsidTr="00974C6B">
        <w:tc>
          <w:tcPr>
            <w:tcW w:w="4322" w:type="dxa"/>
          </w:tcPr>
          <w:p w:rsidR="00217D67" w:rsidRPr="002465AF" w:rsidRDefault="00217D67" w:rsidP="00217D67">
            <w:pPr>
              <w:pStyle w:val="LauftextSIA"/>
            </w:pPr>
            <w:r w:rsidRPr="002465AF">
              <w:t>Für den Auftraggeber:</w:t>
            </w:r>
          </w:p>
        </w:tc>
        <w:tc>
          <w:tcPr>
            <w:tcW w:w="4322" w:type="dxa"/>
          </w:tcPr>
          <w:p w:rsidR="00217D67" w:rsidRPr="002465AF" w:rsidRDefault="00217D67" w:rsidP="00217D67">
            <w:pPr>
              <w:pStyle w:val="LauftextSIA"/>
            </w:pPr>
            <w:r w:rsidRPr="002465AF">
              <w:t>Für den Beauftragten:</w:t>
            </w:r>
          </w:p>
        </w:tc>
      </w:tr>
      <w:tr w:rsidR="00217D67" w:rsidRPr="002465AF" w:rsidTr="00974C6B">
        <w:trPr>
          <w:trHeight w:val="1417"/>
        </w:trPr>
        <w:tc>
          <w:tcPr>
            <w:tcW w:w="4322" w:type="dxa"/>
            <w:tcBorders>
              <w:bottom w:val="dotted" w:sz="4" w:space="0" w:color="auto"/>
            </w:tcBorders>
          </w:tcPr>
          <w:p w:rsidR="00217D67" w:rsidRPr="002465AF" w:rsidRDefault="00217D67" w:rsidP="00217D67">
            <w:pPr>
              <w:pStyle w:val="LauftextSIA"/>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c>
          <w:tcPr>
            <w:tcW w:w="4322" w:type="dxa"/>
            <w:tcBorders>
              <w:bottom w:val="dotted" w:sz="4" w:space="0" w:color="auto"/>
            </w:tcBorders>
          </w:tcPr>
          <w:p w:rsidR="00217D67" w:rsidRPr="002465AF" w:rsidRDefault="00217D67" w:rsidP="00217D67">
            <w:pPr>
              <w:pStyle w:val="LauftextSIA"/>
            </w:pP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tc>
      </w:tr>
    </w:tbl>
    <w:p w:rsidR="00217D67" w:rsidRPr="002465AF" w:rsidRDefault="00217D67" w:rsidP="00217D67">
      <w:pPr>
        <w:pStyle w:val="SIATextblock"/>
      </w:pPr>
    </w:p>
    <w:p w:rsidR="00217D67" w:rsidRPr="002465AF" w:rsidRDefault="00217D67" w:rsidP="00217D67">
      <w:pPr>
        <w:pStyle w:val="SIATitel"/>
      </w:pPr>
      <w:r w:rsidRPr="002465AF">
        <w:t>14</w:t>
      </w:r>
      <w:r w:rsidRPr="002465AF">
        <w:tab/>
        <w:t>Beilagenverzeichnis</w:t>
      </w:r>
    </w:p>
    <w:p w:rsidR="00217D67" w:rsidRPr="002465AF" w:rsidRDefault="00217D67"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1</w:t>
      </w:r>
      <w:r w:rsidRPr="002465AF">
        <w:tab/>
      </w:r>
      <w:r w:rsidR="0054513A" w:rsidRPr="002465AF">
        <w:t>An den Beauftragten übertragene Leistungen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2</w:t>
      </w:r>
      <w:r w:rsidRPr="002465AF">
        <w:tab/>
        <w:t>Honorarberechnung nach den Baukosten</w:t>
      </w:r>
    </w:p>
    <w:p w:rsidR="0054513A" w:rsidRPr="002465AF" w:rsidRDefault="0076617D" w:rsidP="0054513A">
      <w:pPr>
        <w:pStyle w:val="SIAOptionsfeld1"/>
        <w:ind w:left="624" w:hanging="482"/>
      </w:pPr>
      <w:r>
        <w:rPr>
          <w:sz w:val="15"/>
          <w:szCs w:val="15"/>
        </w:rPr>
        <w:fldChar w:fldCharType="begin">
          <w:ffData>
            <w:name w:val=""/>
            <w:enabled/>
            <w:calcOnExit w:val="0"/>
            <w:checkBox>
              <w:sizeAuto/>
              <w:default w:val="1"/>
            </w:checkBox>
          </w:ffData>
        </w:fldChar>
      </w:r>
      <w:r>
        <w:rPr>
          <w:sz w:val="15"/>
          <w:szCs w:val="15"/>
        </w:rPr>
        <w:instrText xml:space="preserve"> FORMCHECKBOX </w:instrText>
      </w:r>
      <w:r w:rsidR="00826B61">
        <w:rPr>
          <w:sz w:val="15"/>
          <w:szCs w:val="15"/>
        </w:rPr>
      </w:r>
      <w:r w:rsidR="00826B61">
        <w:rPr>
          <w:sz w:val="15"/>
          <w:szCs w:val="15"/>
        </w:rPr>
        <w:fldChar w:fldCharType="separate"/>
      </w:r>
      <w:r>
        <w:rPr>
          <w:sz w:val="15"/>
          <w:szCs w:val="15"/>
        </w:rPr>
        <w:fldChar w:fldCharType="end"/>
      </w:r>
      <w:r w:rsidR="0054513A" w:rsidRPr="002465AF">
        <w:tab/>
        <w:t>3</w:t>
      </w:r>
      <w:r w:rsidR="0054513A" w:rsidRPr="002465AF">
        <w:tab/>
        <w:t>Personaltabelle mit Honorarkategorien und Honoraransätzen zur Zeit des Vertragsabschlusses</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4</w:t>
      </w:r>
      <w:r w:rsidRPr="002465AF">
        <w:tab/>
        <w:t>Zahlungsplan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5</w:t>
      </w:r>
      <w:r w:rsidRPr="002465AF">
        <w:tab/>
        <w:t>Termine und Fristen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6</w:t>
      </w:r>
      <w:r w:rsidRPr="002465AF">
        <w:tab/>
        <w:t>Projektorganisation (am Projekt beteiligte Partner und ihre vertraglichen Beziehungen)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7</w:t>
      </w:r>
      <w:r w:rsidRPr="002465AF">
        <w:tab/>
        <w:t>Bestimmungen zum Datenaustausch und zur Datensicherung</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8</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26B61">
        <w:rPr>
          <w:sz w:val="15"/>
          <w:szCs w:val="15"/>
        </w:rPr>
      </w:r>
      <w:r w:rsidR="00826B61">
        <w:rPr>
          <w:sz w:val="15"/>
          <w:szCs w:val="15"/>
        </w:rPr>
        <w:fldChar w:fldCharType="separate"/>
      </w:r>
      <w:r w:rsidRPr="002465AF">
        <w:rPr>
          <w:sz w:val="15"/>
          <w:szCs w:val="15"/>
        </w:rPr>
        <w:fldChar w:fldCharType="end"/>
      </w:r>
      <w:r w:rsidRPr="002465AF">
        <w:tab/>
        <w:t>9</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D40D2B">
        <w:rPr>
          <w:noProof/>
        </w:rPr>
        <w:t> </w:t>
      </w:r>
      <w:r w:rsidR="00D40D2B">
        <w:rPr>
          <w:noProof/>
        </w:rPr>
        <w:t> </w:t>
      </w:r>
      <w:r w:rsidR="00D40D2B">
        <w:rPr>
          <w:noProof/>
        </w:rPr>
        <w:t> </w:t>
      </w:r>
      <w:r w:rsidR="00D40D2B">
        <w:rPr>
          <w:noProof/>
        </w:rPr>
        <w:t> </w:t>
      </w:r>
      <w:r w:rsidR="00D40D2B">
        <w:rPr>
          <w:noProof/>
        </w:rPr>
        <w:t> </w:t>
      </w:r>
      <w:r w:rsidRPr="002465AF">
        <w:fldChar w:fldCharType="end"/>
      </w:r>
    </w:p>
    <w:p w:rsidR="0054513A" w:rsidRPr="002465AF" w:rsidRDefault="0076617D" w:rsidP="0054513A">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sidR="00826B61">
        <w:rPr>
          <w:sz w:val="15"/>
          <w:szCs w:val="15"/>
        </w:rPr>
      </w:r>
      <w:r w:rsidR="00826B61">
        <w:rPr>
          <w:sz w:val="15"/>
          <w:szCs w:val="15"/>
        </w:rPr>
        <w:fldChar w:fldCharType="separate"/>
      </w:r>
      <w:r>
        <w:rPr>
          <w:sz w:val="15"/>
          <w:szCs w:val="15"/>
        </w:rPr>
        <w:fldChar w:fldCharType="end"/>
      </w:r>
      <w:r w:rsidR="0054513A" w:rsidRPr="002465AF">
        <w:tab/>
        <w:t>weitere, nämlich:</w:t>
      </w:r>
    </w:p>
    <w:p w:rsidR="0054513A" w:rsidRDefault="0076617D" w:rsidP="0054513A">
      <w:pPr>
        <w:pStyle w:val="SIATextblock"/>
        <w:numPr>
          <w:ilvl w:val="0"/>
          <w:numId w:val="8"/>
        </w:numPr>
        <w:ind w:left="430" w:hanging="215"/>
      </w:pPr>
      <w:r>
        <w:t>- 10: Projektdefinition</w:t>
      </w:r>
    </w:p>
    <w:p w:rsidR="0076617D" w:rsidRDefault="0076617D" w:rsidP="0076617D">
      <w:pPr>
        <w:pStyle w:val="SIATextblock"/>
        <w:numPr>
          <w:ilvl w:val="0"/>
          <w:numId w:val="8"/>
        </w:numPr>
        <w:ind w:left="430" w:hanging="215"/>
      </w:pPr>
      <w:r>
        <w:t>- 11: Leistungsbeschrieb, Pflichtenheft gemäss Hauptvertrag</w:t>
      </w:r>
    </w:p>
    <w:p w:rsidR="00636750" w:rsidRDefault="00636750" w:rsidP="0076617D"/>
    <w:sectPr w:rsidR="00636750" w:rsidSect="00D40D2B">
      <w:headerReference w:type="default" r:id="rId13"/>
      <w:pgSz w:w="11906" w:h="16838" w:code="9"/>
      <w:pgMar w:top="1418" w:right="1418" w:bottom="1928" w:left="1418" w:header="709" w:footer="709"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B61" w:rsidRDefault="00826B61" w:rsidP="0080184A">
      <w:pPr>
        <w:spacing w:line="240" w:lineRule="auto"/>
      </w:pPr>
      <w:r>
        <w:separator/>
      </w:r>
    </w:p>
  </w:endnote>
  <w:endnote w:type="continuationSeparator" w:id="0">
    <w:p w:rsidR="00826B61" w:rsidRDefault="00826B61" w:rsidP="0080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Neue LT 55 Roman">
    <w:altName w:val="Arial"/>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851"/>
    </w:tblGrid>
    <w:tr w:rsidR="00826B61" w:rsidRPr="004F43B0" w:rsidTr="00826B61">
      <w:tc>
        <w:tcPr>
          <w:tcW w:w="7938" w:type="dxa"/>
          <w:vAlign w:val="bottom"/>
        </w:tcPr>
        <w:p w:rsidR="00826B61" w:rsidRPr="004F43B0" w:rsidRDefault="00826B61" w:rsidP="00826B61">
          <w:pPr>
            <w:pStyle w:val="Fuzeile"/>
            <w:jc w:val="right"/>
          </w:pPr>
          <w:r w:rsidRPr="004F43B0">
            <w:rPr>
              <w:rStyle w:val="Fett"/>
            </w:rPr>
            <w:t>SIA 1001/</w:t>
          </w:r>
          <w:r>
            <w:rPr>
              <w:rStyle w:val="Fett"/>
            </w:rPr>
            <w:t>3</w:t>
          </w:r>
          <w:r w:rsidRPr="004F43B0">
            <w:t xml:space="preserve"> </w:t>
          </w:r>
          <w:r w:rsidRPr="004A61B3">
            <w:t>Subvertrag für Planer- und/oder Bauleitungsleistungen</w:t>
          </w:r>
          <w:r w:rsidRPr="004F43B0">
            <w:t xml:space="preserve"> (Copyright © 2014 by SIA)</w:t>
          </w:r>
        </w:p>
      </w:tc>
      <w:tc>
        <w:tcPr>
          <w:tcW w:w="851" w:type="dxa"/>
        </w:tcPr>
        <w:p w:rsidR="00826B61" w:rsidRPr="00BF29DE" w:rsidRDefault="00826B61" w:rsidP="00826B61">
          <w:pPr>
            <w:pStyle w:val="Fuzeile"/>
            <w:jc w:val="right"/>
            <w:rPr>
              <w:rStyle w:val="Fett"/>
              <w:sz w:val="17"/>
              <w:szCs w:val="17"/>
            </w:rPr>
          </w:pPr>
          <w:r w:rsidRPr="00BF29DE">
            <w:rPr>
              <w:rStyle w:val="Seitenzahl"/>
              <w:sz w:val="17"/>
              <w:szCs w:val="17"/>
            </w:rPr>
            <w:fldChar w:fldCharType="begin"/>
          </w:r>
          <w:r w:rsidRPr="00BF29DE">
            <w:rPr>
              <w:rStyle w:val="Seitenzahl"/>
              <w:sz w:val="17"/>
              <w:szCs w:val="17"/>
            </w:rPr>
            <w:instrText xml:space="preserve"> PAGE   \* MERGEFORMAT </w:instrText>
          </w:r>
          <w:r w:rsidRPr="00BF29DE">
            <w:rPr>
              <w:rStyle w:val="Seitenzahl"/>
              <w:sz w:val="17"/>
              <w:szCs w:val="17"/>
            </w:rPr>
            <w:fldChar w:fldCharType="separate"/>
          </w:r>
          <w:r w:rsidR="00446325">
            <w:rPr>
              <w:rStyle w:val="Seitenzahl"/>
              <w:sz w:val="17"/>
              <w:szCs w:val="17"/>
            </w:rPr>
            <w:t>10</w:t>
          </w:r>
          <w:r w:rsidRPr="00BF29DE">
            <w:rPr>
              <w:rStyle w:val="Seitenzahl"/>
              <w:sz w:val="17"/>
              <w:szCs w:val="17"/>
            </w:rPr>
            <w:fldChar w:fldCharType="end"/>
          </w:r>
          <w:r w:rsidRPr="00BF29DE">
            <w:rPr>
              <w:rStyle w:val="Fett"/>
              <w:sz w:val="17"/>
              <w:szCs w:val="17"/>
            </w:rPr>
            <w:t>/</w:t>
          </w:r>
          <w:r w:rsidRPr="00BF29DE">
            <w:rPr>
              <w:sz w:val="17"/>
              <w:szCs w:val="17"/>
            </w:rPr>
            <w:fldChar w:fldCharType="begin"/>
          </w:r>
          <w:r w:rsidRPr="00BF29DE">
            <w:rPr>
              <w:sz w:val="17"/>
              <w:szCs w:val="17"/>
            </w:rPr>
            <w:instrText xml:space="preserve"> =</w:instrText>
          </w:r>
          <w:r w:rsidRPr="00BF29DE">
            <w:rPr>
              <w:sz w:val="17"/>
              <w:szCs w:val="17"/>
            </w:rPr>
            <w:fldChar w:fldCharType="begin"/>
          </w:r>
          <w:r w:rsidRPr="00BF29DE">
            <w:rPr>
              <w:sz w:val="17"/>
              <w:szCs w:val="17"/>
            </w:rPr>
            <w:instrText xml:space="preserve"> numpages </w:instrText>
          </w:r>
          <w:r w:rsidRPr="00BF29DE">
            <w:rPr>
              <w:sz w:val="17"/>
              <w:szCs w:val="17"/>
            </w:rPr>
            <w:fldChar w:fldCharType="separate"/>
          </w:r>
          <w:r w:rsidR="00446325">
            <w:rPr>
              <w:sz w:val="17"/>
              <w:szCs w:val="17"/>
            </w:rPr>
            <w:instrText>10</w:instrText>
          </w:r>
          <w:r w:rsidRPr="00BF29DE">
            <w:rPr>
              <w:sz w:val="17"/>
              <w:szCs w:val="17"/>
            </w:rPr>
            <w:fldChar w:fldCharType="end"/>
          </w:r>
          <w:r w:rsidRPr="00BF29DE">
            <w:rPr>
              <w:sz w:val="17"/>
              <w:szCs w:val="17"/>
            </w:rPr>
            <w:instrText xml:space="preserve">-2 </w:instrText>
          </w:r>
          <w:r w:rsidRPr="00BF29DE">
            <w:rPr>
              <w:sz w:val="17"/>
              <w:szCs w:val="17"/>
            </w:rPr>
            <w:fldChar w:fldCharType="separate"/>
          </w:r>
          <w:r w:rsidR="00446325">
            <w:rPr>
              <w:sz w:val="17"/>
              <w:szCs w:val="17"/>
            </w:rPr>
            <w:t>8</w:t>
          </w:r>
          <w:r w:rsidRPr="00BF29DE">
            <w:rPr>
              <w:sz w:val="17"/>
              <w:szCs w:val="17"/>
            </w:rPr>
            <w:fldChar w:fldCharType="end"/>
          </w:r>
        </w:p>
      </w:tc>
    </w:tr>
  </w:tbl>
  <w:p w:rsidR="00826B61" w:rsidRDefault="00826B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B61" w:rsidRDefault="00826B61" w:rsidP="0080184A">
      <w:pPr>
        <w:spacing w:line="240" w:lineRule="auto"/>
      </w:pPr>
      <w:r>
        <w:separator/>
      </w:r>
    </w:p>
  </w:footnote>
  <w:footnote w:type="continuationSeparator" w:id="0">
    <w:p w:rsidR="00826B61" w:rsidRDefault="00826B61" w:rsidP="008018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B61" w:rsidRPr="007F1A62" w:rsidRDefault="00826B61" w:rsidP="004F43B0">
    <w:pPr>
      <w:pStyle w:val="Kopfzeile"/>
      <w:rPr>
        <w:color w:val="FFFFFF" w:themeColor="background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792C"/>
    <w:multiLevelType w:val="hybridMultilevel"/>
    <w:tmpl w:val="FC365706"/>
    <w:lvl w:ilvl="0" w:tplc="C1961F7A">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
    <w:nsid w:val="0DAE7209"/>
    <w:multiLevelType w:val="hybridMultilevel"/>
    <w:tmpl w:val="13342AC6"/>
    <w:lvl w:ilvl="0" w:tplc="176E4F12">
      <w:start w:val="1"/>
      <w:numFmt w:val="bullet"/>
      <w:lvlText w:val="–"/>
      <w:lvlJc w:val="left"/>
      <w:pPr>
        <w:ind w:left="1146" w:hanging="360"/>
      </w:pPr>
      <w:rPr>
        <w:rFonts w:ascii="Arial" w:hAnsi="Aria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2">
    <w:nsid w:val="0EB5576D"/>
    <w:multiLevelType w:val="hybridMultilevel"/>
    <w:tmpl w:val="822A0028"/>
    <w:lvl w:ilvl="0" w:tplc="47FCDBC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0856B49"/>
    <w:multiLevelType w:val="hybridMultilevel"/>
    <w:tmpl w:val="C6309282"/>
    <w:lvl w:ilvl="0" w:tplc="059EE88C">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4">
    <w:nsid w:val="164170C6"/>
    <w:multiLevelType w:val="hybridMultilevel"/>
    <w:tmpl w:val="BE50B0D6"/>
    <w:lvl w:ilvl="0" w:tplc="C8DC4B9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5630D55"/>
    <w:multiLevelType w:val="hybridMultilevel"/>
    <w:tmpl w:val="4022DAC2"/>
    <w:lvl w:ilvl="0" w:tplc="E472A88A">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D462167"/>
    <w:multiLevelType w:val="hybridMultilevel"/>
    <w:tmpl w:val="B3C2CD9A"/>
    <w:lvl w:ilvl="0" w:tplc="8F80C57C">
      <w:start w:val="1"/>
      <w:numFmt w:val="decimal"/>
      <w:lvlText w:val="%1."/>
      <w:lvlJc w:val="left"/>
      <w:pPr>
        <w:ind w:left="786" w:hanging="360"/>
      </w:pPr>
      <w:rPr>
        <w:rFonts w:hint="default"/>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7">
    <w:nsid w:val="2D9C7E98"/>
    <w:multiLevelType w:val="hybridMultilevel"/>
    <w:tmpl w:val="9D52F77E"/>
    <w:lvl w:ilvl="0" w:tplc="24D8E4E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41C1A3B"/>
    <w:multiLevelType w:val="hybridMultilevel"/>
    <w:tmpl w:val="DD1CFEE0"/>
    <w:lvl w:ilvl="0" w:tplc="CD5CE912">
      <w:start w:val="2"/>
      <w:numFmt w:val="bullet"/>
      <w:lvlText w:val="̶"/>
      <w:lvlJc w:val="left"/>
      <w:pPr>
        <w:ind w:left="786" w:hanging="360"/>
      </w:pPr>
      <w:rPr>
        <w:rFonts w:ascii="Arial" w:eastAsiaTheme="minorHAnsi" w:hAnsi="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9">
    <w:nsid w:val="76A6225B"/>
    <w:multiLevelType w:val="multilevel"/>
    <w:tmpl w:val="0964B670"/>
    <w:lvl w:ilvl="0">
      <w:start w:val="1"/>
      <w:numFmt w:val="decimal"/>
      <w:lvlText w:val="%1"/>
      <w:lvlJc w:val="left"/>
      <w:pPr>
        <w:ind w:left="1282" w:hanging="357"/>
        <w:jc w:val="left"/>
      </w:pPr>
      <w:rPr>
        <w:rFonts w:hint="default"/>
      </w:rPr>
    </w:lvl>
    <w:lvl w:ilvl="1">
      <w:start w:val="1"/>
      <w:numFmt w:val="decimal"/>
      <w:lvlText w:val="%1.%2"/>
      <w:lvlJc w:val="left"/>
      <w:pPr>
        <w:ind w:left="1282" w:hanging="357"/>
        <w:jc w:val="left"/>
      </w:pPr>
      <w:rPr>
        <w:rFonts w:ascii="Arial" w:eastAsia="Arial" w:hAnsi="Arial" w:cs="Arial" w:hint="default"/>
        <w:b/>
        <w:bCs/>
        <w:color w:val="2F2F2F"/>
        <w:w w:val="100"/>
        <w:sz w:val="14"/>
        <w:szCs w:val="14"/>
      </w:rPr>
    </w:lvl>
    <w:lvl w:ilvl="2">
      <w:numFmt w:val="bullet"/>
      <w:lvlText w:val="•"/>
      <w:lvlJc w:val="left"/>
      <w:pPr>
        <w:ind w:left="2732" w:hanging="357"/>
      </w:pPr>
      <w:rPr>
        <w:rFonts w:hint="default"/>
      </w:rPr>
    </w:lvl>
    <w:lvl w:ilvl="3">
      <w:numFmt w:val="bullet"/>
      <w:lvlText w:val="•"/>
      <w:lvlJc w:val="left"/>
      <w:pPr>
        <w:ind w:left="3459" w:hanging="357"/>
      </w:pPr>
      <w:rPr>
        <w:rFonts w:hint="default"/>
      </w:rPr>
    </w:lvl>
    <w:lvl w:ilvl="4">
      <w:numFmt w:val="bullet"/>
      <w:lvlText w:val="•"/>
      <w:lvlJc w:val="left"/>
      <w:pPr>
        <w:ind w:left="4185" w:hanging="357"/>
      </w:pPr>
      <w:rPr>
        <w:rFonts w:hint="default"/>
      </w:rPr>
    </w:lvl>
    <w:lvl w:ilvl="5">
      <w:numFmt w:val="bullet"/>
      <w:lvlText w:val="•"/>
      <w:lvlJc w:val="left"/>
      <w:pPr>
        <w:ind w:left="4912" w:hanging="357"/>
      </w:pPr>
      <w:rPr>
        <w:rFonts w:hint="default"/>
      </w:rPr>
    </w:lvl>
    <w:lvl w:ilvl="6">
      <w:numFmt w:val="bullet"/>
      <w:lvlText w:val="•"/>
      <w:lvlJc w:val="left"/>
      <w:pPr>
        <w:ind w:left="5638" w:hanging="357"/>
      </w:pPr>
      <w:rPr>
        <w:rFonts w:hint="default"/>
      </w:rPr>
    </w:lvl>
    <w:lvl w:ilvl="7">
      <w:numFmt w:val="bullet"/>
      <w:lvlText w:val="•"/>
      <w:lvlJc w:val="left"/>
      <w:pPr>
        <w:ind w:left="6364" w:hanging="357"/>
      </w:pPr>
      <w:rPr>
        <w:rFonts w:hint="default"/>
      </w:rPr>
    </w:lvl>
    <w:lvl w:ilvl="8">
      <w:numFmt w:val="bullet"/>
      <w:lvlText w:val="•"/>
      <w:lvlJc w:val="left"/>
      <w:pPr>
        <w:ind w:left="7091" w:hanging="357"/>
      </w:pPr>
      <w:rPr>
        <w:rFonts w:hint="default"/>
      </w:rPr>
    </w:lvl>
  </w:abstractNum>
  <w:abstractNum w:abstractNumId="10">
    <w:nsid w:val="7C867B63"/>
    <w:multiLevelType w:val="hybridMultilevel"/>
    <w:tmpl w:val="6C429324"/>
    <w:lvl w:ilvl="0" w:tplc="E0F01712">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8"/>
  </w:num>
  <w:num w:numId="8">
    <w:abstractNumId w:val="1"/>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defaultTabStop w:val="709"/>
  <w:hyphenationZone w:val="425"/>
  <w:doNotShadeFormData/>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9"/>
    <w:rsid w:val="00002D0B"/>
    <w:rsid w:val="000A69C1"/>
    <w:rsid w:val="000B007A"/>
    <w:rsid w:val="000E3EF1"/>
    <w:rsid w:val="000F7B6F"/>
    <w:rsid w:val="001002A0"/>
    <w:rsid w:val="001007E4"/>
    <w:rsid w:val="00123E24"/>
    <w:rsid w:val="00163A95"/>
    <w:rsid w:val="0016682E"/>
    <w:rsid w:val="001B056E"/>
    <w:rsid w:val="001B4B5F"/>
    <w:rsid w:val="001C4016"/>
    <w:rsid w:val="001D1CAA"/>
    <w:rsid w:val="00202EB7"/>
    <w:rsid w:val="00217D67"/>
    <w:rsid w:val="00221F4A"/>
    <w:rsid w:val="00244F15"/>
    <w:rsid w:val="002465AF"/>
    <w:rsid w:val="00280059"/>
    <w:rsid w:val="00296FCD"/>
    <w:rsid w:val="002A5309"/>
    <w:rsid w:val="002A7201"/>
    <w:rsid w:val="002A774A"/>
    <w:rsid w:val="002B1EDB"/>
    <w:rsid w:val="002F71CD"/>
    <w:rsid w:val="00305096"/>
    <w:rsid w:val="00305A83"/>
    <w:rsid w:val="0034729F"/>
    <w:rsid w:val="003830ED"/>
    <w:rsid w:val="0038473E"/>
    <w:rsid w:val="00390106"/>
    <w:rsid w:val="003A4794"/>
    <w:rsid w:val="003B63D7"/>
    <w:rsid w:val="003C377F"/>
    <w:rsid w:val="00426046"/>
    <w:rsid w:val="004276F9"/>
    <w:rsid w:val="00431338"/>
    <w:rsid w:val="00442A61"/>
    <w:rsid w:val="00446325"/>
    <w:rsid w:val="00446688"/>
    <w:rsid w:val="00454747"/>
    <w:rsid w:val="00473BFE"/>
    <w:rsid w:val="0048316B"/>
    <w:rsid w:val="00494CA2"/>
    <w:rsid w:val="0049520B"/>
    <w:rsid w:val="004A61B3"/>
    <w:rsid w:val="004A7812"/>
    <w:rsid w:val="004C2D74"/>
    <w:rsid w:val="004C3BFF"/>
    <w:rsid w:val="004C7BC3"/>
    <w:rsid w:val="004F43B0"/>
    <w:rsid w:val="00500B83"/>
    <w:rsid w:val="00501BEE"/>
    <w:rsid w:val="005255FB"/>
    <w:rsid w:val="0054513A"/>
    <w:rsid w:val="00585D79"/>
    <w:rsid w:val="005D5958"/>
    <w:rsid w:val="00601CFB"/>
    <w:rsid w:val="006064C4"/>
    <w:rsid w:val="006067B2"/>
    <w:rsid w:val="00626F6F"/>
    <w:rsid w:val="00630646"/>
    <w:rsid w:val="00636750"/>
    <w:rsid w:val="00656F18"/>
    <w:rsid w:val="00677FE0"/>
    <w:rsid w:val="00683F47"/>
    <w:rsid w:val="00693086"/>
    <w:rsid w:val="00694E92"/>
    <w:rsid w:val="006964C3"/>
    <w:rsid w:val="006B2DF7"/>
    <w:rsid w:val="006B37FD"/>
    <w:rsid w:val="006D3115"/>
    <w:rsid w:val="006D462F"/>
    <w:rsid w:val="006E564E"/>
    <w:rsid w:val="006F0BE8"/>
    <w:rsid w:val="00713273"/>
    <w:rsid w:val="00714D8E"/>
    <w:rsid w:val="00726E1D"/>
    <w:rsid w:val="00731186"/>
    <w:rsid w:val="0076617D"/>
    <w:rsid w:val="00771FA2"/>
    <w:rsid w:val="0079328D"/>
    <w:rsid w:val="007B54CF"/>
    <w:rsid w:val="007D23FD"/>
    <w:rsid w:val="007E376A"/>
    <w:rsid w:val="007F1A62"/>
    <w:rsid w:val="007F22C9"/>
    <w:rsid w:val="0080184A"/>
    <w:rsid w:val="00815277"/>
    <w:rsid w:val="00820956"/>
    <w:rsid w:val="00822576"/>
    <w:rsid w:val="00826B61"/>
    <w:rsid w:val="00833991"/>
    <w:rsid w:val="008443C8"/>
    <w:rsid w:val="00866EF4"/>
    <w:rsid w:val="008775F7"/>
    <w:rsid w:val="00897768"/>
    <w:rsid w:val="0089793B"/>
    <w:rsid w:val="008D576C"/>
    <w:rsid w:val="008E75A0"/>
    <w:rsid w:val="0097353F"/>
    <w:rsid w:val="00974C6B"/>
    <w:rsid w:val="009A5AE1"/>
    <w:rsid w:val="009B2C93"/>
    <w:rsid w:val="009C15EB"/>
    <w:rsid w:val="00A33EE0"/>
    <w:rsid w:val="00A65D04"/>
    <w:rsid w:val="00A741A5"/>
    <w:rsid w:val="00AA086B"/>
    <w:rsid w:val="00AD7F9C"/>
    <w:rsid w:val="00AE0EBC"/>
    <w:rsid w:val="00B16835"/>
    <w:rsid w:val="00B343D0"/>
    <w:rsid w:val="00B46C59"/>
    <w:rsid w:val="00B7712A"/>
    <w:rsid w:val="00BA6AC2"/>
    <w:rsid w:val="00BB0529"/>
    <w:rsid w:val="00BB3E2A"/>
    <w:rsid w:val="00BD0D2A"/>
    <w:rsid w:val="00BD1DBF"/>
    <w:rsid w:val="00BD2FF2"/>
    <w:rsid w:val="00BF29DE"/>
    <w:rsid w:val="00C40F68"/>
    <w:rsid w:val="00C56320"/>
    <w:rsid w:val="00CC2037"/>
    <w:rsid w:val="00CD114D"/>
    <w:rsid w:val="00CD3DC1"/>
    <w:rsid w:val="00CD4F1D"/>
    <w:rsid w:val="00D21BC4"/>
    <w:rsid w:val="00D40D2B"/>
    <w:rsid w:val="00D67E96"/>
    <w:rsid w:val="00DB7C23"/>
    <w:rsid w:val="00DD30F2"/>
    <w:rsid w:val="00DE2D1D"/>
    <w:rsid w:val="00DE33D6"/>
    <w:rsid w:val="00DE51ED"/>
    <w:rsid w:val="00DF23C1"/>
    <w:rsid w:val="00E117CC"/>
    <w:rsid w:val="00E178EE"/>
    <w:rsid w:val="00E20412"/>
    <w:rsid w:val="00E6501E"/>
    <w:rsid w:val="00E92BAD"/>
    <w:rsid w:val="00EA086D"/>
    <w:rsid w:val="00EB18B6"/>
    <w:rsid w:val="00EB2C91"/>
    <w:rsid w:val="00EB4A66"/>
    <w:rsid w:val="00EE4761"/>
    <w:rsid w:val="00EF4B48"/>
    <w:rsid w:val="00F61660"/>
    <w:rsid w:val="00F8140D"/>
    <w:rsid w:val="00F836C2"/>
    <w:rsid w:val="00F96767"/>
    <w:rsid w:val="00FB2197"/>
    <w:rsid w:val="00FD5AD9"/>
    <w:rsid w:val="00FD7ADB"/>
    <w:rsid w:val="00FE5CB3"/>
    <w:rsid w:val="00FE63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 w:type="character" w:styleId="Hyperlink">
    <w:name w:val="Hyperlink"/>
    <w:basedOn w:val="Absatz-Standardschriftart"/>
    <w:uiPriority w:val="99"/>
    <w:unhideWhenUsed/>
    <w:rsid w:val="00B343D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 w:type="character" w:styleId="Hyperlink">
    <w:name w:val="Hyperlink"/>
    <w:basedOn w:val="Absatz-Standardschriftart"/>
    <w:uiPriority w:val="99"/>
    <w:unhideWhenUsed/>
    <w:rsid w:val="00B34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rene.brodmann@holing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schaedler@aebo.c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99714-20CF-45F5-8C8A-3EA9C48A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91D8A01A.dotm</Template>
  <TotalTime>0</TotalTime>
  <Pages>10</Pages>
  <Words>2521</Words>
  <Characters>15887</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SIA 1001/3 Subvertrag für Planer- und/oder Bauleitungsleistungen</vt:lpstr>
    </vt:vector>
  </TitlesOfParts>
  <Company>SIA</Company>
  <LinksUpToDate>false</LinksUpToDate>
  <CharactersWithSpaces>18372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 1001/3 Subvertrag für Planer- und/oder Bauleitungsleistungen</dc:title>
  <dc:creator>Marcel Komar</dc:creator>
  <cp:lastModifiedBy>Canetti Rosemarie</cp:lastModifiedBy>
  <cp:revision>4</cp:revision>
  <cp:lastPrinted>2018-10-23T09:49:00Z</cp:lastPrinted>
  <dcterms:created xsi:type="dcterms:W3CDTF">2018-10-23T08:21:00Z</dcterms:created>
  <dcterms:modified xsi:type="dcterms:W3CDTF">2018-10-23T09:54:00Z</dcterms:modified>
</cp:coreProperties>
</file>