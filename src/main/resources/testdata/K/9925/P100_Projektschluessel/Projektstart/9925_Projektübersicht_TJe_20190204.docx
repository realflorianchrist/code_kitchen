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A7" w:rsidRPr="00B72AE9" w:rsidRDefault="00A06B24" w:rsidP="00EE6C6D">
      <w:pPr>
        <w:pStyle w:val="Titel"/>
        <w:tabs>
          <w:tab w:val="left" w:pos="851"/>
        </w:tabs>
      </w:pPr>
      <w:r>
        <w:t>Projektübersicht</w:t>
      </w:r>
    </w:p>
    <w:tbl>
      <w:tblPr>
        <w:tblStyle w:val="Tabellenraster"/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89"/>
        <w:gridCol w:w="338"/>
        <w:gridCol w:w="1842"/>
        <w:gridCol w:w="993"/>
        <w:gridCol w:w="425"/>
        <w:gridCol w:w="3402"/>
        <w:gridCol w:w="709"/>
      </w:tblGrid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23410C">
            <w:r w:rsidRPr="00861E5D">
              <w:t>Projektname</w:t>
            </w:r>
          </w:p>
        </w:tc>
        <w:sdt>
          <w:sdtPr>
            <w:id w:val="-100043187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1" w:type="dxa"/>
                <w:gridSpan w:val="5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CCCCCC"/>
                <w:vAlign w:val="center"/>
              </w:tcPr>
              <w:p w:rsidR="00A06B24" w:rsidRPr="00A06B24" w:rsidRDefault="002737D4" w:rsidP="002737D4">
                <w:r>
                  <w:t>Kanalisation Zürcherstrasse</w:t>
                </w:r>
              </w:p>
            </w:tc>
          </w:sdtContent>
        </w:sdt>
      </w:tr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23410C">
            <w:r w:rsidRPr="00861E5D">
              <w:t>Auftragsnummer</w:t>
            </w:r>
          </w:p>
        </w:tc>
        <w:sdt>
          <w:sdtPr>
            <w:id w:val="-154952044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1" w:type="dxa"/>
                <w:gridSpan w:val="5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CCCCCC"/>
                <w:vAlign w:val="center"/>
              </w:tcPr>
              <w:p w:rsidR="00A06B24" w:rsidRPr="00861E5D" w:rsidRDefault="002737D4" w:rsidP="002737D4">
                <w:r>
                  <w:t>9925</w:t>
                </w:r>
              </w:p>
            </w:tc>
          </w:sdtContent>
        </w:sdt>
      </w:tr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23410C">
            <w:r w:rsidRPr="00861E5D">
              <w:t>Datum</w:t>
            </w:r>
          </w:p>
        </w:tc>
        <w:sdt>
          <w:sdtPr>
            <w:id w:val="47518316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1" w:type="dxa"/>
                <w:gridSpan w:val="5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CCCCCC"/>
                <w:vAlign w:val="center"/>
              </w:tcPr>
              <w:p w:rsidR="00A06B24" w:rsidRPr="00A06B24" w:rsidRDefault="002737D4" w:rsidP="002A373B">
                <w:r>
                  <w:t>04.02.2019</w:t>
                </w:r>
              </w:p>
            </w:tc>
          </w:sdtContent>
        </w:sdt>
      </w:tr>
      <w:tr w:rsidR="00A06B24" w:rsidTr="009345E6"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24" w:rsidRPr="006878FA" w:rsidRDefault="00A06B24" w:rsidP="00A06B24">
            <w:pPr>
              <w:tabs>
                <w:tab w:val="right" w:pos="3578"/>
              </w:tabs>
              <w:spacing w:line="240" w:lineRule="auto"/>
              <w:rPr>
                <w:sz w:val="16"/>
                <w:szCs w:val="16"/>
              </w:rPr>
            </w:pPr>
          </w:p>
        </w:tc>
      </w:tr>
      <w:tr w:rsidR="001A199F" w:rsidTr="009345E6"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1A199F" w:rsidRPr="00B734A6" w:rsidRDefault="001A199F" w:rsidP="002A373B">
            <w:pPr>
              <w:tabs>
                <w:tab w:val="left" w:pos="426"/>
              </w:tabs>
              <w:ind w:left="-57"/>
              <w:rPr>
                <w:b/>
              </w:rPr>
            </w:pPr>
            <w:r w:rsidRPr="00B734A6">
              <w:rPr>
                <w:b/>
              </w:rPr>
              <w:t>1.</w:t>
            </w:r>
            <w:r w:rsidRPr="00B734A6">
              <w:rPr>
                <w:b/>
              </w:rPr>
              <w:tab/>
              <w:t>Projektorganisation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1A199F" w:rsidRPr="00F36E08" w:rsidRDefault="001A199F" w:rsidP="0023410C">
            <w:pPr>
              <w:tabs>
                <w:tab w:val="left" w:pos="426"/>
              </w:tabs>
              <w:ind w:left="113" w:right="113"/>
              <w:jc w:val="center"/>
              <w:rPr>
                <w:b/>
                <w:color w:val="FF0000"/>
              </w:rPr>
            </w:pPr>
            <w:r w:rsidRPr="00F36E08">
              <w:rPr>
                <w:b/>
                <w:color w:val="FF0000"/>
              </w:rPr>
              <w:t>Reduzierter Teil für Projektkategorie B</w:t>
            </w:r>
          </w:p>
        </w:tc>
      </w:tr>
      <w:tr w:rsidR="001A199F" w:rsidTr="009345E6">
        <w:trPr>
          <w:trHeight w:val="680"/>
        </w:trPr>
        <w:tc>
          <w:tcPr>
            <w:tcW w:w="8789" w:type="dxa"/>
            <w:gridSpan w:val="6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:rsidR="001A199F" w:rsidRDefault="001A199F" w:rsidP="002A373B">
            <w:pPr>
              <w:tabs>
                <w:tab w:val="left" w:pos="420"/>
                <w:tab w:val="left" w:pos="4253"/>
              </w:tabs>
              <w:ind w:left="-57"/>
            </w:pPr>
            <w:bookmarkStart w:id="0" w:name="_Hlk188088324"/>
            <w:r>
              <w:rPr>
                <w:b/>
              </w:rPr>
              <w:t>1.1</w:t>
            </w:r>
            <w:r>
              <w:rPr>
                <w:b/>
              </w:rPr>
              <w:tab/>
            </w:r>
            <w:r w:rsidRPr="001C2F92">
              <w:rPr>
                <w:b/>
              </w:rPr>
              <w:t>Aufbauorganisation</w:t>
            </w:r>
            <w:r w:rsidRPr="00B248CA">
              <w:rPr>
                <w:sz w:val="20"/>
              </w:rPr>
              <w:t xml:space="preserve"> wie folgt oder separates Organigramm </w:t>
            </w:r>
            <w:sdt>
              <w:sdtPr>
                <w:rPr>
                  <w:sz w:val="20"/>
                </w:rPr>
                <w:id w:val="-16204493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eiryo" w:eastAsia="Meiryo" w:hAnsi="Meiryo" w:cs="Meiryo" w:hint="eastAsia"/>
                    <w:sz w:val="20"/>
                  </w:rPr>
                  <w:t>☐</w:t>
                </w:r>
              </w:sdtContent>
            </w:sdt>
            <w:r w:rsidRPr="00B248CA">
              <w:rPr>
                <w:sz w:val="20"/>
              </w:rPr>
              <w:t xml:space="preserve"> (Beilage Nr.</w:t>
            </w: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971163412"/>
                <w:placeholder>
                  <w:docPart w:val="0B56FCBCE6E6443192C07CD2EB6680BE"/>
                </w:placeholder>
                <w:text/>
              </w:sdtPr>
              <w:sdtEndPr/>
              <w:sdtContent>
                <w:r>
                  <w:rPr>
                    <w:sz w:val="20"/>
                  </w:rPr>
                  <w:t>…</w:t>
                </w:r>
              </w:sdtContent>
            </w:sdt>
            <w:r>
              <w:rPr>
                <w:sz w:val="20"/>
              </w:rPr>
              <w:t>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199F" w:rsidRDefault="001A199F" w:rsidP="0023410C">
            <w:pPr>
              <w:tabs>
                <w:tab w:val="left" w:pos="420"/>
                <w:tab w:val="left" w:pos="4253"/>
              </w:tabs>
            </w:pPr>
          </w:p>
        </w:tc>
      </w:tr>
      <w:bookmarkEnd w:id="0"/>
      <w:tr w:rsidR="00074AFA" w:rsidRPr="002A373B" w:rsidTr="00B545DC">
        <w:trPr>
          <w:trHeight w:val="685"/>
        </w:trPr>
        <w:tc>
          <w:tcPr>
            <w:tcW w:w="3969" w:type="dxa"/>
            <w:gridSpan w:val="3"/>
            <w:tcBorders>
              <w:top w:val="dotted" w:sz="2" w:space="0" w:color="auto"/>
              <w:right w:val="nil"/>
            </w:tcBorders>
            <w:vAlign w:val="center"/>
          </w:tcPr>
          <w:p w:rsidR="00074AFA" w:rsidRPr="002A373B" w:rsidRDefault="00074AFA" w:rsidP="0023410C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A373B">
              <w:rPr>
                <w:b/>
              </w:rPr>
              <w:t>Auftraggeber</w:t>
            </w:r>
            <w:r w:rsidRPr="002A373B">
              <w:tab/>
            </w:r>
            <w:r w:rsidRPr="002A373B">
              <w:rPr>
                <w:sz w:val="20"/>
              </w:rPr>
              <w:t>Name, Kontaktperson</w:t>
            </w:r>
          </w:p>
          <w:p w:rsidR="00074AFA" w:rsidRPr="002A373B" w:rsidRDefault="00074AFA" w:rsidP="0023410C">
            <w:pPr>
              <w:tabs>
                <w:tab w:val="right" w:pos="3856"/>
              </w:tabs>
              <w:ind w:left="425"/>
              <w:rPr>
                <w:sz w:val="20"/>
              </w:rPr>
            </w:pPr>
            <w:r w:rsidRPr="002A373B">
              <w:tab/>
            </w:r>
            <w:r w:rsidRPr="002A373B">
              <w:rPr>
                <w:sz w:val="20"/>
              </w:rPr>
              <w:t>Kontaktdaten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right w:val="single" w:sz="4" w:space="0" w:color="auto"/>
            </w:tcBorders>
            <w:vAlign w:val="center"/>
          </w:tcPr>
          <w:p w:rsidR="002737D4" w:rsidRDefault="002737D4" w:rsidP="002737D4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944738185"/>
                <w:placeholder>
                  <w:docPart w:val="F764594D84054AFE8851FB2ED4913599"/>
                </w:placeholder>
                <w:text/>
              </w:sdtPr>
              <w:sdtContent>
                <w:r>
                  <w:rPr>
                    <w:sz w:val="20"/>
                  </w:rPr>
                  <w:t>TBA BS, Joseph Good</w:t>
                </w:r>
              </w:sdtContent>
            </w:sdt>
          </w:p>
          <w:p w:rsidR="00074AFA" w:rsidRPr="00264B3C" w:rsidRDefault="002737D4" w:rsidP="002737D4">
            <w:pPr>
              <w:ind w:left="-57"/>
              <w:rPr>
                <w:sz w:val="20"/>
              </w:rPr>
            </w:pPr>
            <w:sdt>
              <w:sdtPr>
                <w:rPr>
                  <w:rFonts w:eastAsia="Times New Roman" w:cs="Arial"/>
                  <w:sz w:val="20"/>
                  <w:szCs w:val="20"/>
                </w:rPr>
                <w:id w:val="-955095304"/>
                <w:placeholder>
                  <w:docPart w:val="5E7AB76BD6D3457BA1FC7BF9D9006B90"/>
                </w:placeholder>
                <w:text/>
              </w:sdtPr>
              <w:sdtContent>
                <w:r w:rsidRPr="00835BA5">
                  <w:rPr>
                    <w:rFonts w:eastAsia="Times New Roman" w:cs="Arial"/>
                    <w:sz w:val="20"/>
                    <w:szCs w:val="20"/>
                  </w:rPr>
                  <w:t>+41 61 267 60 24</w:t>
                </w:r>
                <w:r>
                  <w:rPr>
                    <w:rFonts w:eastAsia="Times New Roman" w:cs="Arial"/>
                    <w:sz w:val="20"/>
                    <w:szCs w:val="20"/>
                  </w:rPr>
                  <w:t xml:space="preserve"> </w:t>
                </w:r>
                <w:r w:rsidRPr="00FF3314">
                  <w:rPr>
                    <w:rFonts w:eastAsia="Times New Roman" w:cs="Arial"/>
                    <w:sz w:val="20"/>
                    <w:szCs w:val="20"/>
                  </w:rPr>
                  <w:t xml:space="preserve"> joseph.good@bs.ch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A373B" w:rsidRDefault="00074AFA" w:rsidP="0023410C">
            <w:pPr>
              <w:spacing w:before="40"/>
              <w:ind w:left="-57"/>
            </w:pPr>
          </w:p>
        </w:tc>
      </w:tr>
      <w:tr w:rsidR="002737D4" w:rsidTr="006D49A2">
        <w:trPr>
          <w:cantSplit/>
          <w:trHeight w:val="284"/>
        </w:trPr>
        <w:tc>
          <w:tcPr>
            <w:tcW w:w="1789" w:type="dxa"/>
            <w:vMerge w:val="restart"/>
            <w:tcBorders>
              <w:top w:val="dotted" w:sz="2" w:space="0" w:color="auto"/>
              <w:right w:val="nil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tabs>
                <w:tab w:val="right" w:pos="3578"/>
              </w:tabs>
              <w:ind w:left="425"/>
              <w:rPr>
                <w:b/>
              </w:rPr>
            </w:pPr>
            <w:r>
              <w:rPr>
                <w:b/>
              </w:rPr>
              <w:t>Intern</w:t>
            </w:r>
          </w:p>
        </w:tc>
        <w:tc>
          <w:tcPr>
            <w:tcW w:w="2180" w:type="dxa"/>
            <w:gridSpan w:val="2"/>
            <w:tcBorders>
              <w:top w:val="dotted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37D4" w:rsidRPr="00311531" w:rsidRDefault="002737D4" w:rsidP="0023410C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GL</w:t>
            </w:r>
          </w:p>
        </w:tc>
        <w:sdt>
          <w:sdtPr>
            <w:rPr>
              <w:sz w:val="20"/>
            </w:rPr>
            <w:id w:val="-1575896409"/>
            <w:placeholder>
              <w:docPart w:val="41458808C6AD44BA85EE0C82A27E7D87"/>
            </w:placeholder>
            <w:text/>
          </w:sdtPr>
          <w:sdtContent>
            <w:tc>
              <w:tcPr>
                <w:tcW w:w="993" w:type="dxa"/>
                <w:tcBorders>
                  <w:top w:val="dotted" w:sz="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2737D4" w:rsidRPr="002A373B" w:rsidRDefault="002737D4" w:rsidP="00DD7A4C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SB</w:t>
                </w:r>
              </w:p>
            </w:tc>
          </w:sdtContent>
        </w:sdt>
        <w:tc>
          <w:tcPr>
            <w:tcW w:w="425" w:type="dxa"/>
            <w:vMerge w:val="restart"/>
            <w:tcBorders>
              <w:top w:val="dotted" w:sz="2" w:space="0" w:color="auto"/>
              <w:left w:val="nil"/>
              <w:right w:val="nil"/>
            </w:tcBorders>
            <w:textDirection w:val="btLr"/>
            <w:vAlign w:val="center"/>
          </w:tcPr>
          <w:p w:rsidR="002737D4" w:rsidRPr="002A373B" w:rsidRDefault="002737D4" w:rsidP="0023410C">
            <w:pPr>
              <w:ind w:left="-57" w:right="-57"/>
              <w:jc w:val="center"/>
              <w:rPr>
                <w:sz w:val="20"/>
              </w:rPr>
            </w:pPr>
            <w:r w:rsidRPr="002A373B">
              <w:rPr>
                <w:sz w:val="20"/>
              </w:rPr>
              <w:t>Spezielle Aufgaben</w:t>
            </w:r>
          </w:p>
        </w:tc>
        <w:sdt>
          <w:sdtPr>
            <w:rPr>
              <w:sz w:val="20"/>
            </w:rPr>
            <w:id w:val="-230391059"/>
            <w:placeholder>
              <w:docPart w:val="D39432B2BC644E46955DB4F7FE84DFDF"/>
            </w:placeholder>
            <w:text/>
          </w:sdtPr>
          <w:sdtContent>
            <w:tc>
              <w:tcPr>
                <w:tcW w:w="3402" w:type="dxa"/>
                <w:tcBorders>
                  <w:top w:val="dotted" w:sz="2" w:space="0" w:color="auto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2737D4" w:rsidRPr="002A373B" w:rsidRDefault="002737D4" w:rsidP="0023410C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7D4" w:rsidRPr="00264B3C" w:rsidRDefault="002737D4" w:rsidP="0023410C">
            <w:pPr>
              <w:ind w:left="-57"/>
              <w:rPr>
                <w:sz w:val="20"/>
              </w:rPr>
            </w:pPr>
          </w:p>
        </w:tc>
      </w:tr>
      <w:tr w:rsidR="002737D4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37D4" w:rsidRPr="00311531" w:rsidRDefault="002737D4" w:rsidP="0023410C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>
              <w:rPr>
                <w:sz w:val="20"/>
              </w:rPr>
              <w:t>PL</w:t>
            </w:r>
          </w:p>
        </w:tc>
        <w:sdt>
          <w:sdtPr>
            <w:rPr>
              <w:sz w:val="20"/>
            </w:rPr>
            <w:id w:val="567921972"/>
            <w:placeholder>
              <w:docPart w:val="E84FB32EC24340D18949B7D4CBB180CF"/>
            </w:placeholder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737D4" w:rsidRPr="002A373B" w:rsidRDefault="002737D4" w:rsidP="00DD7A4C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TJe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2737D4" w:rsidRPr="002A373B" w:rsidRDefault="002737D4" w:rsidP="0023410C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999266041"/>
            <w:placeholder>
              <w:docPart w:val="2C9DE957078E447CBBD2943C93811887"/>
            </w:placeholder>
            <w:text/>
          </w:sdtPr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737D4" w:rsidRPr="002A373B" w:rsidRDefault="002737D4" w:rsidP="0023410C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ind w:left="-57"/>
              <w:rPr>
                <w:sz w:val="20"/>
              </w:rPr>
            </w:pPr>
          </w:p>
        </w:tc>
      </w:tr>
      <w:tr w:rsidR="002737D4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37D4" w:rsidRPr="00311531" w:rsidRDefault="002737D4" w:rsidP="0023410C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Sachbearbeitung</w:t>
            </w:r>
          </w:p>
        </w:tc>
        <w:sdt>
          <w:sdtPr>
            <w:rPr>
              <w:sz w:val="20"/>
            </w:rPr>
            <w:id w:val="-1275393837"/>
            <w:placeholder>
              <w:docPart w:val="DE02C9F86A8D494AB793840906502981"/>
            </w:placeholder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737D4" w:rsidRPr="002A373B" w:rsidRDefault="002737D4" w:rsidP="00DD7A4C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TJe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2737D4" w:rsidRPr="002A373B" w:rsidRDefault="002737D4" w:rsidP="0023410C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460548431"/>
            <w:placeholder>
              <w:docPart w:val="FAEA1032A91F48EB9905BDB078511DA9"/>
            </w:placeholder>
            <w:text/>
          </w:sdtPr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737D4" w:rsidRPr="002A373B" w:rsidRDefault="002737D4" w:rsidP="0023410C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ind w:left="-57"/>
              <w:rPr>
                <w:sz w:val="20"/>
              </w:rPr>
            </w:pPr>
          </w:p>
        </w:tc>
      </w:tr>
      <w:tr w:rsidR="002737D4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37D4" w:rsidRPr="00311531" w:rsidRDefault="002737D4" w:rsidP="0023410C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Statik</w:t>
            </w:r>
          </w:p>
        </w:tc>
        <w:sdt>
          <w:sdtPr>
            <w:rPr>
              <w:sz w:val="20"/>
            </w:rPr>
            <w:id w:val="-1216656744"/>
            <w:placeholder>
              <w:docPart w:val="F8A00241B8784926913D03264DB0DEAC"/>
            </w:placeholder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737D4" w:rsidRPr="002A373B" w:rsidRDefault="002737D4" w:rsidP="00DD7A4C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2737D4" w:rsidRPr="002A373B" w:rsidRDefault="002737D4" w:rsidP="0023410C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223915888"/>
            <w:placeholder>
              <w:docPart w:val="2E1D3CA60CE04882B93CDE1871A3E427"/>
            </w:placeholder>
            <w:text/>
          </w:sdtPr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2737D4" w:rsidRPr="002A373B" w:rsidRDefault="002737D4" w:rsidP="0023410C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7D4" w:rsidRPr="00264B3C" w:rsidRDefault="002737D4" w:rsidP="0023410C">
            <w:pPr>
              <w:ind w:left="-57"/>
              <w:rPr>
                <w:sz w:val="20"/>
              </w:rPr>
            </w:pPr>
          </w:p>
        </w:tc>
      </w:tr>
      <w:tr w:rsidR="002737D4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37D4" w:rsidRPr="00311531" w:rsidRDefault="002737D4" w:rsidP="0023410C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Vermessung</w:t>
            </w:r>
          </w:p>
        </w:tc>
        <w:sdt>
          <w:sdtPr>
            <w:rPr>
              <w:sz w:val="20"/>
            </w:rPr>
            <w:id w:val="-1759906204"/>
            <w:placeholder>
              <w:docPart w:val="E8CC6AA637494C5A8A620D0E87182201"/>
            </w:placeholder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737D4" w:rsidRPr="002A373B" w:rsidRDefault="002737D4" w:rsidP="00DD7A4C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2737D4" w:rsidRPr="002A373B" w:rsidRDefault="002737D4" w:rsidP="0023410C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543491208"/>
            <w:placeholder>
              <w:docPart w:val="77BDF92B77E64BCF94538DBB02C00B3E"/>
            </w:placeholder>
            <w:text/>
          </w:sdtPr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2737D4" w:rsidRPr="002A373B" w:rsidRDefault="002737D4" w:rsidP="0023410C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7D4" w:rsidRPr="00264B3C" w:rsidRDefault="002737D4" w:rsidP="0023410C">
            <w:pPr>
              <w:ind w:left="-57"/>
              <w:rPr>
                <w:sz w:val="20"/>
              </w:rPr>
            </w:pPr>
          </w:p>
        </w:tc>
      </w:tr>
      <w:tr w:rsidR="002737D4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37D4" w:rsidRPr="00311531" w:rsidRDefault="002737D4" w:rsidP="0023410C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Bauleitung</w:t>
            </w:r>
          </w:p>
        </w:tc>
        <w:sdt>
          <w:sdtPr>
            <w:rPr>
              <w:sz w:val="20"/>
            </w:rPr>
            <w:id w:val="18281703"/>
            <w:placeholder>
              <w:docPart w:val="14EA7D107AD04A38BE4D1EBA38719F47"/>
            </w:placeholder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737D4" w:rsidRPr="002A373B" w:rsidRDefault="002737D4" w:rsidP="00DD7A4C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OH, TJe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2737D4" w:rsidRPr="002A373B" w:rsidRDefault="002737D4" w:rsidP="0023410C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876733378"/>
            <w:placeholder>
              <w:docPart w:val="6C733BD9B41C431EA185B1FB3F99CD2C"/>
            </w:placeholder>
            <w:text/>
          </w:sdtPr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2737D4" w:rsidRPr="002A373B" w:rsidRDefault="002737D4" w:rsidP="0023410C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7D4" w:rsidRPr="00264B3C" w:rsidRDefault="002737D4" w:rsidP="0023410C">
            <w:pPr>
              <w:ind w:left="-57"/>
              <w:rPr>
                <w:sz w:val="20"/>
              </w:rPr>
            </w:pPr>
          </w:p>
        </w:tc>
      </w:tr>
      <w:tr w:rsidR="002737D4" w:rsidTr="006D49A2">
        <w:trPr>
          <w:cantSplit/>
          <w:trHeight w:val="284"/>
        </w:trPr>
        <w:tc>
          <w:tcPr>
            <w:tcW w:w="1789" w:type="dxa"/>
            <w:vMerge/>
            <w:tcBorders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737D4" w:rsidRPr="00264B3C" w:rsidRDefault="002737D4" w:rsidP="0023410C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2737D4" w:rsidRPr="00311531" w:rsidRDefault="002737D4" w:rsidP="0023410C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Zeichner</w:t>
            </w:r>
          </w:p>
        </w:tc>
        <w:sdt>
          <w:sdtPr>
            <w:rPr>
              <w:sz w:val="20"/>
            </w:rPr>
            <w:id w:val="1254634409"/>
            <w:placeholder>
              <w:docPart w:val="8F31F32EF57C4F19A2F42AC762133381"/>
            </w:placeholder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dotted" w:sz="2" w:space="0" w:color="auto"/>
                  <w:right w:val="nil"/>
                </w:tcBorders>
                <w:vAlign w:val="center"/>
              </w:tcPr>
              <w:p w:rsidR="002737D4" w:rsidRPr="002A373B" w:rsidRDefault="002737D4" w:rsidP="00DD7A4C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ChF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bottom w:val="dotted" w:sz="2" w:space="0" w:color="auto"/>
              <w:right w:val="nil"/>
            </w:tcBorders>
            <w:textDirection w:val="btLr"/>
            <w:vAlign w:val="center"/>
          </w:tcPr>
          <w:p w:rsidR="002737D4" w:rsidRPr="002A373B" w:rsidRDefault="002737D4" w:rsidP="0023410C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664627794"/>
            <w:placeholder>
              <w:docPart w:val="4704A0BAC8184FC3A6F6DAD79FFEF3E8"/>
            </w:placeholder>
            <w:text/>
          </w:sdtPr>
          <w:sdtContent>
            <w:tc>
              <w:tcPr>
                <w:tcW w:w="3402" w:type="dxa"/>
                <w:tcBorders>
                  <w:top w:val="nil"/>
                  <w:left w:val="nil"/>
                  <w:bottom w:val="dotted" w:sz="2" w:space="0" w:color="auto"/>
                  <w:right w:val="single" w:sz="4" w:space="0" w:color="auto"/>
                </w:tcBorders>
                <w:vAlign w:val="center"/>
              </w:tcPr>
              <w:p w:rsidR="002737D4" w:rsidRPr="002A373B" w:rsidRDefault="002737D4" w:rsidP="0023410C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7D4" w:rsidRPr="00264B3C" w:rsidRDefault="002737D4" w:rsidP="0023410C">
            <w:pPr>
              <w:ind w:left="-57"/>
              <w:rPr>
                <w:sz w:val="20"/>
              </w:rPr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23410C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Architekt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23410C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DB20A8" w:rsidP="0023410C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1805112333"/>
                <w:placeholder>
                  <w:docPart w:val="54CD62DC088B4728AD6FA864FBCF0529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  <w:p w:rsidR="00074AFA" w:rsidRPr="00264B3C" w:rsidRDefault="00DB20A8" w:rsidP="002A373B">
            <w:pPr>
              <w:ind w:left="-57"/>
              <w:jc w:val="left"/>
              <w:rPr>
                <w:sz w:val="20"/>
              </w:rPr>
            </w:pPr>
            <w:sdt>
              <w:sdtPr>
                <w:rPr>
                  <w:sz w:val="20"/>
                </w:rPr>
                <w:id w:val="-866824449"/>
                <w:placeholder>
                  <w:docPart w:val="17D20360F5A2457583424820203067EE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23410C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23410C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Partner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</w:t>
            </w:r>
            <w:r>
              <w:rPr>
                <w:sz w:val="20"/>
              </w:rPr>
              <w:t>taktdaten</w:t>
            </w:r>
          </w:p>
          <w:p w:rsidR="00074AFA" w:rsidRDefault="00074AFA" w:rsidP="0023410C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DB20A8" w:rsidP="0023410C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590386497"/>
                <w:placeholder>
                  <w:docPart w:val="56B70584FB02469AA2F15226AB2407B6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  <w:p w:rsidR="00074AFA" w:rsidRPr="00264B3C" w:rsidRDefault="00DB20A8" w:rsidP="0023410C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06653229"/>
                <w:placeholder>
                  <w:docPart w:val="C7E29794A5A8449D82982DEA9D2446D1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23410C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23410C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Subplaner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23410C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DB20A8" w:rsidP="0023410C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1761210397"/>
                <w:placeholder>
                  <w:docPart w:val="2307FCAF2F914FFC9F52F697D26225D2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  <w:p w:rsidR="00074AFA" w:rsidRPr="00264B3C" w:rsidRDefault="00DB20A8" w:rsidP="0023410C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57615364"/>
                <w:placeholder>
                  <w:docPart w:val="1A217671ACEB4D62BCD421BD2015D30D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23410C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single" w:sz="4" w:space="0" w:color="auto"/>
              <w:right w:val="nil"/>
            </w:tcBorders>
            <w:vAlign w:val="center"/>
          </w:tcPr>
          <w:p w:rsidR="00074AFA" w:rsidRPr="00264B3C" w:rsidRDefault="00074AFA" w:rsidP="0023410C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Unternehmer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23410C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Aufgabe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AFA" w:rsidRDefault="00DB20A8" w:rsidP="0023410C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1010726646"/>
                <w:placeholder>
                  <w:docPart w:val="162EE323F58143EA9BAFCA892263DB5A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  <w:p w:rsidR="00074AFA" w:rsidRPr="00264B3C" w:rsidRDefault="00DB20A8" w:rsidP="0023410C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99404139"/>
                <w:placeholder>
                  <w:docPart w:val="6712056C05134CA5B90E9101476E4478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23410C">
            <w:pPr>
              <w:spacing w:before="40"/>
              <w:ind w:left="-57"/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dotted" w:sz="2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074AFA" w:rsidRPr="001C2F92" w:rsidRDefault="00074AFA" w:rsidP="002A373B">
            <w:pPr>
              <w:tabs>
                <w:tab w:val="left" w:pos="420"/>
                <w:tab w:val="left" w:pos="4253"/>
              </w:tabs>
              <w:ind w:left="-57"/>
            </w:pPr>
            <w:r>
              <w:rPr>
                <w:b/>
              </w:rPr>
              <w:t>1.2</w:t>
            </w:r>
            <w:r>
              <w:rPr>
                <w:b/>
              </w:rPr>
              <w:tab/>
              <w:t>Ablauforganisation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1C2F92" w:rsidRDefault="00074AFA" w:rsidP="0023410C">
            <w:pPr>
              <w:tabs>
                <w:tab w:val="left" w:pos="420"/>
                <w:tab w:val="left" w:pos="4253"/>
              </w:tabs>
            </w:pPr>
          </w:p>
        </w:tc>
      </w:tr>
      <w:tr w:rsidR="00074AFA" w:rsidTr="009345E6">
        <w:trPr>
          <w:trHeight w:val="680"/>
        </w:trPr>
        <w:tc>
          <w:tcPr>
            <w:tcW w:w="8789" w:type="dxa"/>
            <w:gridSpan w:val="6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Pr="00F36E08" w:rsidRDefault="00DB20A8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9330797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737D4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</w:t>
            </w:r>
            <w:r w:rsidR="00074AFA" w:rsidRPr="00F36E08">
              <w:rPr>
                <w:sz w:val="20"/>
              </w:rPr>
              <w:t xml:space="preserve">Standardabläufe oder </w:t>
            </w:r>
          </w:p>
          <w:p w:rsidR="00074AFA" w:rsidRPr="00F36E08" w:rsidRDefault="00DB20A8" w:rsidP="009345E6">
            <w:pPr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76245536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74AFA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074AFA" w:rsidRPr="00F36E08">
              <w:rPr>
                <w:sz w:val="20"/>
              </w:rPr>
              <w:t xml:space="preserve"> Spezielle Regelungen (z.B. Berichtswesen), Beilage Nr. </w:t>
            </w:r>
            <w:sdt>
              <w:sdtPr>
                <w:rPr>
                  <w:sz w:val="20"/>
                </w:rPr>
                <w:id w:val="1531915777"/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95EB8" w:rsidRDefault="00074AFA" w:rsidP="0023410C">
            <w:pPr>
              <w:ind w:left="-57"/>
              <w:rPr>
                <w:sz w:val="14"/>
                <w:szCs w:val="14"/>
              </w:rPr>
            </w:pPr>
          </w:p>
        </w:tc>
      </w:tr>
      <w:tr w:rsidR="00074AFA" w:rsidTr="009345E6"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:rsidR="00074AFA" w:rsidRPr="004B3DFD" w:rsidRDefault="00074AFA" w:rsidP="009345E6">
            <w:pPr>
              <w:tabs>
                <w:tab w:val="left" w:pos="426"/>
                <w:tab w:val="left" w:pos="2869"/>
                <w:tab w:val="left" w:pos="3717"/>
                <w:tab w:val="left" w:pos="4570"/>
              </w:tabs>
              <w:spacing w:line="240" w:lineRule="auto"/>
              <w:ind w:left="-57"/>
              <w:rPr>
                <w:sz w:val="20"/>
              </w:rPr>
            </w:pPr>
            <w:r>
              <w:rPr>
                <w:b/>
              </w:rPr>
              <w:t>1.3</w:t>
            </w:r>
            <w:r>
              <w:rPr>
                <w:b/>
              </w:rPr>
              <w:tab/>
              <w:t>Projektkategorie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Risikoloses Projekt</w:t>
            </w:r>
            <w:r w:rsidRPr="009345E6">
              <w:rPr>
                <w:sz w:val="20"/>
              </w:rPr>
              <w:tab/>
              <w:t>Honorar &lt; 20’000</w:t>
            </w:r>
            <w:r w:rsidRPr="009345E6">
              <w:rPr>
                <w:sz w:val="20"/>
              </w:rPr>
              <w:tab/>
              <w:t>B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-129205798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737D4">
                  <w:rPr>
                    <w:rFonts w:ascii="Meiryo" w:eastAsia="Meiryo" w:hAnsi="Meiryo" w:cs="Meiryo" w:hint="eastAsia"/>
                    <w:sz w:val="20"/>
                  </w:rPr>
                  <w:t>☐</w:t>
                </w:r>
              </w:sdtContent>
            </w:sdt>
          </w:p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Normalprojekt</w:t>
            </w:r>
            <w:r w:rsidRPr="009345E6">
              <w:rPr>
                <w:sz w:val="20"/>
              </w:rPr>
              <w:tab/>
              <w:t>Honorar &gt; 20’000</w:t>
            </w:r>
            <w:r w:rsidRPr="009345E6">
              <w:rPr>
                <w:sz w:val="20"/>
              </w:rPr>
              <w:tab/>
              <w:t>C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43239884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737D4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</w:p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Grossprojekt</w:t>
            </w:r>
            <w:r w:rsidRPr="009345E6">
              <w:rPr>
                <w:sz w:val="20"/>
              </w:rPr>
              <w:tab/>
            </w:r>
            <w:r w:rsidRPr="009345E6">
              <w:rPr>
                <w:sz w:val="20"/>
              </w:rPr>
              <w:tab/>
              <w:t>D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-23586147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95EB8" w:rsidRDefault="00074AFA" w:rsidP="0023410C">
            <w:pPr>
              <w:ind w:left="-57"/>
              <w:rPr>
                <w:sz w:val="14"/>
                <w:szCs w:val="14"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074AFA" w:rsidRPr="00B734A6" w:rsidRDefault="00074AFA" w:rsidP="002A373B">
            <w:pPr>
              <w:tabs>
                <w:tab w:val="left" w:pos="420"/>
              </w:tabs>
              <w:ind w:left="-57"/>
              <w:rPr>
                <w:b/>
              </w:rPr>
            </w:pPr>
            <w:r w:rsidRPr="00B734A6">
              <w:rPr>
                <w:b/>
              </w:rPr>
              <w:t>2.</w:t>
            </w:r>
            <w:r w:rsidRPr="00B734A6">
              <w:rPr>
                <w:b/>
              </w:rPr>
              <w:tab/>
              <w:t>Projektablage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74AFA" w:rsidRPr="00B734A6" w:rsidRDefault="00074AFA" w:rsidP="0023410C">
            <w:pPr>
              <w:tabs>
                <w:tab w:val="left" w:pos="420"/>
              </w:tabs>
              <w:rPr>
                <w:b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Default="00DB20A8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095400795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737D4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alle Dokumente zentral (keine Übersicht Hauptablage)</w:t>
            </w:r>
          </w:p>
          <w:p w:rsidR="00074AFA" w:rsidRDefault="00DB20A8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112998417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74AFA" w:rsidRPr="009345E6">
                  <w:rPr>
                    <w:rFonts w:hint="eastAsia"/>
                    <w:sz w:val="20"/>
                  </w:rPr>
                  <w:t>☐</w:t>
                </w:r>
              </w:sdtContent>
            </w:sdt>
            <w:r w:rsidR="00074AFA">
              <w:rPr>
                <w:sz w:val="20"/>
              </w:rPr>
              <w:t xml:space="preserve"> Dokumente bei mehr als 1 Person (siehe Übersicht Hauptablage)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4B3DFD" w:rsidRDefault="00074AFA" w:rsidP="009345E6">
            <w:pPr>
              <w:tabs>
                <w:tab w:val="left" w:pos="2869"/>
              </w:tabs>
              <w:spacing w:line="240" w:lineRule="auto"/>
              <w:ind w:left="-57"/>
              <w:rPr>
                <w:sz w:val="20"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074AFA" w:rsidRPr="00B734A6" w:rsidRDefault="00074AFA" w:rsidP="002A373B">
            <w:pPr>
              <w:tabs>
                <w:tab w:val="left" w:pos="426"/>
                <w:tab w:val="left" w:pos="2869"/>
              </w:tabs>
              <w:ind w:left="-57"/>
            </w:pPr>
            <w:r w:rsidRPr="00B734A6">
              <w:rPr>
                <w:b/>
              </w:rPr>
              <w:t>3.</w:t>
            </w:r>
            <w:r w:rsidRPr="00B734A6">
              <w:rPr>
                <w:b/>
              </w:rPr>
              <w:tab/>
            </w:r>
            <w:r>
              <w:rPr>
                <w:b/>
              </w:rPr>
              <w:t>Offerte/</w:t>
            </w:r>
            <w:r w:rsidRPr="00B734A6">
              <w:rPr>
                <w:b/>
              </w:rPr>
              <w:t>Vertrag</w:t>
            </w:r>
            <w:r w:rsidRPr="00B734A6">
              <w:t xml:space="preserve"> 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74AFA" w:rsidRPr="00B734A6" w:rsidRDefault="00074AFA" w:rsidP="0023410C">
            <w:pPr>
              <w:tabs>
                <w:tab w:val="left" w:pos="426"/>
                <w:tab w:val="left" w:pos="2869"/>
              </w:tabs>
              <w:ind w:left="-57"/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9345E6" w:rsidRDefault="00DB20A8" w:rsidP="00706AD1">
            <w:pPr>
              <w:tabs>
                <w:tab w:val="left" w:pos="450"/>
                <w:tab w:val="left" w:pos="3436"/>
                <w:tab w:val="left" w:pos="4332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54968450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737D4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Prüfung durchgeführt</w:t>
            </w:r>
            <w:r w:rsidR="00074AFA">
              <w:rPr>
                <w:sz w:val="20"/>
              </w:rPr>
              <w:tab/>
              <w:t>Status</w:t>
            </w:r>
            <w:r w:rsidR="00074AFA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69380767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737D4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 siehe </w:t>
            </w:r>
            <w:r w:rsidR="00706AD1">
              <w:rPr>
                <w:sz w:val="20"/>
              </w:rPr>
              <w:t>myParm</w:t>
            </w:r>
            <w:r w:rsidR="00074AFA">
              <w:rPr>
                <w:sz w:val="20"/>
              </w:rPr>
              <w:t xml:space="preserve">  oder  </w:t>
            </w:r>
            <w:sdt>
              <w:sdtPr>
                <w:rPr>
                  <w:sz w:val="20"/>
                </w:rPr>
                <w:id w:val="1431778631"/>
                <w:placeholder>
                  <w:docPart w:val="30DA21BDD0394A5B8B67ABB579A0FBA1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Default="00074AFA" w:rsidP="0023410C">
            <w:pPr>
              <w:tabs>
                <w:tab w:val="left" w:pos="2869"/>
              </w:tabs>
              <w:ind w:left="-57"/>
            </w:pPr>
          </w:p>
        </w:tc>
      </w:tr>
    </w:tbl>
    <w:p w:rsidR="00A06B24" w:rsidRPr="00DF2E09" w:rsidRDefault="00A06B24" w:rsidP="00A06B24">
      <w:pPr>
        <w:rPr>
          <w:vanish/>
          <w:sz w:val="2"/>
          <w:szCs w:val="2"/>
        </w:rPr>
      </w:pPr>
      <w:bookmarkStart w:id="1" w:name="OLE_LINK7"/>
      <w:bookmarkStart w:id="2" w:name="OLE_LINK8"/>
    </w:p>
    <w:tbl>
      <w:tblPr>
        <w:tblStyle w:val="Tabellenraster"/>
        <w:tblW w:w="496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2752"/>
        <w:gridCol w:w="4405"/>
      </w:tblGrid>
      <w:tr w:rsidR="00A06B24" w:rsidTr="0023410C">
        <w:trPr>
          <w:trHeight w:val="567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bookmarkEnd w:id="1"/>
          <w:bookmarkEnd w:id="2"/>
          <w:p w:rsidR="00A06B24" w:rsidRPr="00F557ED" w:rsidRDefault="00A06B24" w:rsidP="00F557ED">
            <w:pPr>
              <w:tabs>
                <w:tab w:val="left" w:pos="450"/>
                <w:tab w:val="left" w:pos="4253"/>
              </w:tabs>
              <w:ind w:left="-57"/>
            </w:pPr>
            <w:r w:rsidRPr="00F557ED">
              <w:rPr>
                <w:b/>
              </w:rPr>
              <w:t>4.</w:t>
            </w:r>
            <w:r w:rsidRPr="00F557ED">
              <w:rPr>
                <w:b/>
              </w:rPr>
              <w:tab/>
              <w:t>Leistungsbeschrieb</w:t>
            </w:r>
            <w:r w:rsidRPr="00F557ED">
              <w:t xml:space="preserve"> wie folgt </w:t>
            </w:r>
            <w:sdt>
              <w:sdtPr>
                <w:id w:val="12898544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557ED" w:rsidRPr="00F557ED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Pr="00F557ED">
              <w:t xml:space="preserve">    oder siehe Offerte/Vertrag </w:t>
            </w:r>
            <w:sdt>
              <w:sdtPr>
                <w:id w:val="71053731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557ED" w:rsidRPr="00F557ED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Pr="00F557ED">
              <w:t xml:space="preserve"> (Beilage Nr.</w:t>
            </w:r>
            <w:r w:rsidR="00F557ED" w:rsidRPr="00F557ED">
              <w:t xml:space="preserve"> </w:t>
            </w:r>
            <w:sdt>
              <w:sdtPr>
                <w:id w:val="-208648740"/>
                <w:placeholder>
                  <w:docPart w:val="DefaultPlaceholder_1082065158"/>
                </w:placeholder>
                <w:text/>
              </w:sdtPr>
              <w:sdtEndPr/>
              <w:sdtContent>
                <w:r w:rsidR="00F557ED" w:rsidRPr="00F557ED">
                  <w:t>…</w:t>
                </w:r>
              </w:sdtContent>
            </w:sdt>
            <w:r w:rsidRPr="00F557ED">
              <w:t>)</w:t>
            </w:r>
          </w:p>
        </w:tc>
      </w:tr>
      <w:tr w:rsidR="00A06B24" w:rsidTr="00F557ED">
        <w:tc>
          <w:tcPr>
            <w:tcW w:w="5000" w:type="pct"/>
            <w:gridSpan w:val="3"/>
            <w:tcBorders>
              <w:top w:val="nil"/>
              <w:bottom w:val="dotted" w:sz="4" w:space="0" w:color="auto"/>
            </w:tcBorders>
          </w:tcPr>
          <w:p w:rsidR="00A06B24" w:rsidRPr="00F557ED" w:rsidRDefault="00A06B24" w:rsidP="0023410C">
            <w:pPr>
              <w:spacing w:before="40"/>
              <w:ind w:left="425"/>
              <w:rPr>
                <w:b/>
              </w:rPr>
            </w:pPr>
            <w:r w:rsidRPr="00F557ED">
              <w:rPr>
                <w:b/>
              </w:rPr>
              <w:t>Gegenstand des Projektes</w:t>
            </w:r>
          </w:p>
          <w:sdt>
            <w:sdtPr>
              <w:rPr>
                <w:sz w:val="20"/>
              </w:rPr>
              <w:id w:val="-1084603961"/>
              <w:placeholder>
                <w:docPart w:val="DefaultPlaceholder_1082065158"/>
              </w:placeholder>
              <w:text/>
            </w:sdtPr>
            <w:sdtContent>
              <w:p w:rsidR="00A06B24" w:rsidRPr="00F557ED" w:rsidRDefault="002737D4" w:rsidP="00F557ED">
                <w:pPr>
                  <w:spacing w:before="40"/>
                  <w:ind w:left="425"/>
                  <w:rPr>
                    <w:sz w:val="20"/>
                  </w:rPr>
                </w:pPr>
                <w:r w:rsidRPr="00C65BD4">
                  <w:rPr>
                    <w:sz w:val="20"/>
                  </w:rPr>
                  <w:t>Sanierung der öffentlichen Kanalisation inkl. Grundstückanschlussleitungen und Erstellung private Kontrollschächte</w:t>
                </w:r>
              </w:p>
            </w:sdtContent>
          </w:sdt>
        </w:tc>
      </w:tr>
      <w:tr w:rsidR="00A06B24" w:rsidRPr="00EB64E4" w:rsidTr="00F557ED">
        <w:tc>
          <w:tcPr>
            <w:tcW w:w="5000" w:type="pct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:rsidR="00A06B24" w:rsidRPr="00F557ED" w:rsidRDefault="00A06B24" w:rsidP="0023410C">
            <w:pPr>
              <w:spacing w:before="40"/>
              <w:ind w:left="425"/>
              <w:rPr>
                <w:b/>
              </w:rPr>
            </w:pPr>
            <w:r w:rsidRPr="00F557ED">
              <w:rPr>
                <w:b/>
              </w:rPr>
              <w:t>Abgrenzung</w:t>
            </w:r>
          </w:p>
          <w:sdt>
            <w:sdtPr>
              <w:id w:val="-263612315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F557ED" w:rsidRDefault="00F557ED" w:rsidP="00F557ED">
                <w:pPr>
                  <w:ind w:left="425"/>
                </w:pPr>
                <w:r>
                  <w:t>…</w:t>
                </w:r>
              </w:p>
            </w:sdtContent>
          </w:sdt>
        </w:tc>
      </w:tr>
      <w:tr w:rsidR="00A06B24" w:rsidTr="0023410C">
        <w:trPr>
          <w:trHeight w:hRule="exact" w:val="680"/>
        </w:trPr>
        <w:tc>
          <w:tcPr>
            <w:tcW w:w="1232" w:type="pct"/>
            <w:tcBorders>
              <w:top w:val="single" w:sz="4" w:space="0" w:color="auto"/>
              <w:bottom w:val="dotted" w:sz="2" w:space="0" w:color="auto"/>
              <w:right w:val="nil"/>
            </w:tcBorders>
            <w:vAlign w:val="center"/>
          </w:tcPr>
          <w:p w:rsidR="00A06B24" w:rsidRDefault="00A06B24" w:rsidP="0023410C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A06B24" w:rsidRPr="00511E4C" w:rsidRDefault="00A06B24" w:rsidP="0023410C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118023574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single" w:sz="4" w:space="0" w:color="auto"/>
                  <w:left w:val="nil"/>
                  <w:bottom w:val="dotted" w:sz="2" w:space="0" w:color="auto"/>
                </w:tcBorders>
                <w:vAlign w:val="center"/>
              </w:tcPr>
              <w:p w:rsidR="00A06B24" w:rsidRPr="00F557ED" w:rsidRDefault="00F557ED" w:rsidP="00F557ED">
                <w:pPr>
                  <w:ind w:left="-57"/>
                  <w:rPr>
                    <w:sz w:val="20"/>
                  </w:rPr>
                </w:pPr>
                <w:r w:rsidRPr="00F557ED">
                  <w:rPr>
                    <w:sz w:val="20"/>
                  </w:rPr>
                  <w:t>…</w:t>
                </w:r>
              </w:p>
            </w:tc>
          </w:sdtContent>
        </w:sdt>
      </w:tr>
      <w:tr w:rsidR="00F557ED" w:rsidTr="0023410C">
        <w:trPr>
          <w:trHeight w:hRule="exact" w:val="680"/>
        </w:trPr>
        <w:tc>
          <w:tcPr>
            <w:tcW w:w="1232" w:type="pct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F557ED" w:rsidRDefault="00F557ED" w:rsidP="0023410C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F557ED" w:rsidRPr="00511E4C" w:rsidRDefault="00F557ED" w:rsidP="0023410C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131533714"/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dotted" w:sz="2" w:space="0" w:color="auto"/>
                  <w:left w:val="nil"/>
                  <w:bottom w:val="dotted" w:sz="2" w:space="0" w:color="auto"/>
                </w:tcBorders>
                <w:vAlign w:val="center"/>
              </w:tcPr>
              <w:p w:rsidR="00F557ED" w:rsidRPr="00F557ED" w:rsidRDefault="00F557ED" w:rsidP="005D265B">
                <w:pPr>
                  <w:ind w:left="-57"/>
                  <w:rPr>
                    <w:sz w:val="20"/>
                  </w:rPr>
                </w:pPr>
                <w:r w:rsidRPr="00F557ED">
                  <w:rPr>
                    <w:sz w:val="20"/>
                  </w:rPr>
                  <w:t>…</w:t>
                </w:r>
              </w:p>
            </w:tc>
          </w:sdtContent>
        </w:sdt>
      </w:tr>
      <w:tr w:rsidR="00F557ED" w:rsidTr="0023410C">
        <w:trPr>
          <w:trHeight w:hRule="exact" w:val="680"/>
        </w:trPr>
        <w:tc>
          <w:tcPr>
            <w:tcW w:w="1232" w:type="pct"/>
            <w:tcBorders>
              <w:top w:val="dotted" w:sz="2" w:space="0" w:color="auto"/>
              <w:right w:val="nil"/>
            </w:tcBorders>
            <w:vAlign w:val="center"/>
          </w:tcPr>
          <w:p w:rsidR="00F557ED" w:rsidRDefault="00F557ED" w:rsidP="0023410C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F557ED" w:rsidRPr="00511E4C" w:rsidRDefault="00F557ED" w:rsidP="0023410C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-487627383"/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dotted" w:sz="2" w:space="0" w:color="auto"/>
                  <w:left w:val="nil"/>
                </w:tcBorders>
                <w:vAlign w:val="center"/>
              </w:tcPr>
              <w:p w:rsidR="00F557ED" w:rsidRPr="00F557ED" w:rsidRDefault="00F557ED" w:rsidP="005D265B">
                <w:pPr>
                  <w:ind w:left="-57"/>
                  <w:rPr>
                    <w:sz w:val="20"/>
                  </w:rPr>
                </w:pPr>
                <w:r w:rsidRPr="00F557ED">
                  <w:rPr>
                    <w:sz w:val="20"/>
                  </w:rPr>
                  <w:t>…</w:t>
                </w:r>
              </w:p>
            </w:tc>
          </w:sdtContent>
        </w:sdt>
      </w:tr>
      <w:tr w:rsidR="00A06B24" w:rsidRPr="002C11B1" w:rsidTr="0023410C">
        <w:trPr>
          <w:trHeight w:val="2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06B24" w:rsidRPr="00CF03F0" w:rsidRDefault="00A06B24" w:rsidP="0023410C">
            <w:pPr>
              <w:ind w:left="425"/>
              <w:rPr>
                <w:b/>
                <w:sz w:val="18"/>
                <w:szCs w:val="18"/>
              </w:rPr>
            </w:pPr>
            <w:r w:rsidRPr="00CF03F0">
              <w:rPr>
                <w:b/>
                <w:sz w:val="18"/>
                <w:szCs w:val="18"/>
              </w:rPr>
              <w:t>Legende</w:t>
            </w:r>
          </w:p>
        </w:tc>
      </w:tr>
      <w:tr w:rsidR="00A06B24" w:rsidRPr="00EB64E4" w:rsidTr="0023410C">
        <w:trPr>
          <w:trHeight w:val="284"/>
        </w:trPr>
        <w:tc>
          <w:tcPr>
            <w:tcW w:w="2681" w:type="pct"/>
            <w:gridSpan w:val="2"/>
            <w:tcBorders>
              <w:top w:val="nil"/>
              <w:left w:val="single" w:sz="4" w:space="0" w:color="auto"/>
              <w:bottom w:val="nil"/>
              <w:right w:val="dotted" w:sz="2" w:space="0" w:color="auto"/>
            </w:tcBorders>
            <w:shd w:val="clear" w:color="auto" w:fill="auto"/>
            <w:vAlign w:val="center"/>
          </w:tcPr>
          <w:p w:rsidR="00A06B24" w:rsidRPr="00CF03F0" w:rsidRDefault="00A06B24" w:rsidP="0023410C">
            <w:pPr>
              <w:ind w:left="425"/>
              <w:rPr>
                <w:b/>
                <w:sz w:val="16"/>
                <w:szCs w:val="16"/>
              </w:rPr>
            </w:pPr>
            <w:r w:rsidRPr="00CF03F0">
              <w:rPr>
                <w:b/>
                <w:sz w:val="16"/>
                <w:szCs w:val="16"/>
              </w:rPr>
              <w:t>SIA-Phasen</w:t>
            </w:r>
          </w:p>
        </w:tc>
        <w:tc>
          <w:tcPr>
            <w:tcW w:w="2319" w:type="pct"/>
            <w:tcBorders>
              <w:top w:val="nil"/>
              <w:left w:val="dotted" w:sz="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06B24" w:rsidRPr="00CF03F0" w:rsidRDefault="00A06B24" w:rsidP="0023410C">
            <w:pPr>
              <w:ind w:left="-57"/>
              <w:rPr>
                <w:b/>
                <w:sz w:val="16"/>
                <w:szCs w:val="16"/>
              </w:rPr>
            </w:pPr>
            <w:r w:rsidRPr="00CF03F0">
              <w:rPr>
                <w:b/>
                <w:sz w:val="16"/>
                <w:szCs w:val="16"/>
              </w:rPr>
              <w:t>ASTRA-Phasen</w:t>
            </w:r>
          </w:p>
        </w:tc>
      </w:tr>
      <w:tr w:rsidR="00A06B24" w:rsidRPr="002C11B1" w:rsidTr="0023410C">
        <w:trPr>
          <w:trHeight w:val="284"/>
        </w:trPr>
        <w:tc>
          <w:tcPr>
            <w:tcW w:w="2681" w:type="pct"/>
            <w:gridSpan w:val="2"/>
            <w:tcBorders>
              <w:top w:val="nil"/>
              <w:left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Bedürfnisformulierung, Lösungsstrategien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Definition des Vorhabens/Projektdefinition, Machbarkeitsstudie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Auswahlverfahren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Vorprojekt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Bauprojekt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Bewilligungsverfahren/Auflageprojekt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Ausschreibung, Offertvergleich, Vergabeantrag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Ausführungsprojekt</w:t>
            </w:r>
          </w:p>
          <w:p w:rsidR="00A06B24" w:rsidRDefault="00A06B24" w:rsidP="0023410C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 / Bauleitung</w:t>
            </w:r>
            <w:bookmarkStart w:id="3" w:name="_GoBack"/>
            <w:bookmarkEnd w:id="3"/>
          </w:p>
          <w:p w:rsidR="00A06B24" w:rsidRPr="00CF03F0" w:rsidRDefault="00A06B24" w:rsidP="0023410C">
            <w:pPr>
              <w:spacing w:after="60"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Inbetriebnahme, Abschluss</w:t>
            </w:r>
          </w:p>
        </w:tc>
        <w:tc>
          <w:tcPr>
            <w:tcW w:w="2319" w:type="pct"/>
            <w:tcBorders>
              <w:top w:val="nil"/>
              <w:left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Projektstudie oder Globales Erhaltungskonzept</w:t>
            </w: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Auswahlverfahren</w:t>
            </w: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Generelles Projekt oder Massnahmenkonzept</w:t>
            </w: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Detailprojekt oder Massnahmenprojekt</w:t>
            </w: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Ausführungsprojekt</w:t>
            </w: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Ausschreibung, Offertvergleich, Vergabeantrag</w:t>
            </w: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Unterlagen für die Ausführung</w:t>
            </w:r>
          </w:p>
          <w:p w:rsidR="00A06B24" w:rsidRDefault="00A06B24" w:rsidP="0023410C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Bau</w:t>
            </w:r>
          </w:p>
          <w:p w:rsidR="00A06B24" w:rsidRPr="00CF03F0" w:rsidRDefault="00A06B24" w:rsidP="0023410C">
            <w:pPr>
              <w:spacing w:after="60"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Inbetriebnahme, Abschluss</w:t>
            </w:r>
          </w:p>
        </w:tc>
      </w:tr>
      <w:tr w:rsidR="00A06B24" w:rsidTr="0023410C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6B24" w:rsidRPr="00F37776" w:rsidRDefault="00A06B24" w:rsidP="002A373B">
            <w:pPr>
              <w:tabs>
                <w:tab w:val="left" w:pos="450"/>
              </w:tabs>
              <w:ind w:left="-57"/>
              <w:rPr>
                <w:b/>
              </w:rPr>
            </w:pPr>
            <w:r>
              <w:rPr>
                <w:b/>
              </w:rPr>
              <w:t>5</w:t>
            </w:r>
            <w:r w:rsidRPr="00F37776">
              <w:rPr>
                <w:b/>
              </w:rPr>
              <w:t>.</w:t>
            </w:r>
            <w:r w:rsidRPr="00F37776">
              <w:rPr>
                <w:b/>
              </w:rPr>
              <w:tab/>
              <w:t>Projektanforderungen</w:t>
            </w:r>
          </w:p>
        </w:tc>
      </w:tr>
      <w:tr w:rsidR="00A06B24" w:rsidTr="0023410C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2" w:space="0" w:color="auto"/>
            </w:tcBorders>
            <w:vAlign w:val="center"/>
          </w:tcPr>
          <w:p w:rsidR="00A06B24" w:rsidRDefault="00A06B24" w:rsidP="00F557ED">
            <w:pPr>
              <w:tabs>
                <w:tab w:val="left" w:pos="426"/>
                <w:tab w:val="left" w:pos="4253"/>
              </w:tabs>
              <w:ind w:left="-57"/>
            </w:pPr>
            <w:r>
              <w:rPr>
                <w:b/>
              </w:rPr>
              <w:t>5.1</w:t>
            </w:r>
            <w:r>
              <w:rPr>
                <w:b/>
              </w:rPr>
              <w:tab/>
              <w:t>Projektziele</w:t>
            </w:r>
            <w:r w:rsidRPr="00BB2F8D">
              <w:rPr>
                <w:sz w:val="20"/>
              </w:rPr>
              <w:t xml:space="preserve"> wie folgt </w:t>
            </w:r>
            <w:sdt>
              <w:sdtPr>
                <w:rPr>
                  <w:sz w:val="20"/>
                </w:rPr>
                <w:id w:val="-21473696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737D4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Pr="00BB2F8D">
              <w:rPr>
                <w:sz w:val="20"/>
              </w:rPr>
              <w:t xml:space="preserve">    oder separates Dokument </w:t>
            </w:r>
            <w:sdt>
              <w:sdtPr>
                <w:rPr>
                  <w:sz w:val="20"/>
                </w:rPr>
                <w:id w:val="-10459825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557ED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F557ED">
              <w:rPr>
                <w:sz w:val="20"/>
              </w:rPr>
              <w:t xml:space="preserve"> </w:t>
            </w:r>
            <w:r w:rsidRPr="00BB2F8D">
              <w:rPr>
                <w:sz w:val="20"/>
              </w:rPr>
              <w:t>(z.B. Nutzungsvereinbarung)</w:t>
            </w:r>
          </w:p>
        </w:tc>
      </w:tr>
      <w:tr w:rsidR="00A06B24" w:rsidTr="0023410C">
        <w:trPr>
          <w:trHeight w:val="680"/>
        </w:trPr>
        <w:tc>
          <w:tcPr>
            <w:tcW w:w="5000" w:type="pct"/>
            <w:gridSpan w:val="3"/>
            <w:tcBorders>
              <w:top w:val="dotted" w:sz="2" w:space="0" w:color="auto"/>
              <w:bottom w:val="nil"/>
            </w:tcBorders>
          </w:tcPr>
          <w:p w:rsidR="00A06B24" w:rsidRPr="00405ADF" w:rsidRDefault="00A06B24" w:rsidP="0023410C">
            <w:pPr>
              <w:spacing w:before="40"/>
              <w:ind w:left="425"/>
              <w:rPr>
                <w:b/>
              </w:rPr>
            </w:pPr>
            <w:r w:rsidRPr="00405ADF">
              <w:rPr>
                <w:b/>
              </w:rPr>
              <w:t>Ergebnisziele (was?)</w:t>
            </w:r>
          </w:p>
          <w:sdt>
            <w:sdtPr>
              <w:id w:val="-940222027"/>
              <w:placeholder>
                <w:docPart w:val="DefaultPlaceholder_1082065158"/>
              </w:placeholder>
              <w:text/>
            </w:sdtPr>
            <w:sdtContent>
              <w:p w:rsidR="00A06B24" w:rsidRPr="00405ADF" w:rsidRDefault="002737D4" w:rsidP="00F557ED">
                <w:pPr>
                  <w:ind w:left="425"/>
                </w:pPr>
                <w:r>
                  <w:t>Sanierung der Kanalisation mittels Inliner -&gt; Anforderungen an Dichtheit erfüllt</w:t>
                </w:r>
              </w:p>
            </w:sdtContent>
          </w:sdt>
        </w:tc>
      </w:tr>
      <w:tr w:rsidR="00A06B24" w:rsidTr="0023410C">
        <w:trPr>
          <w:trHeight w:val="680"/>
        </w:trPr>
        <w:tc>
          <w:tcPr>
            <w:tcW w:w="5000" w:type="pct"/>
            <w:gridSpan w:val="3"/>
            <w:tcBorders>
              <w:top w:val="dotted" w:sz="4" w:space="0" w:color="auto"/>
              <w:bottom w:val="nil"/>
            </w:tcBorders>
          </w:tcPr>
          <w:p w:rsidR="00A06B24" w:rsidRPr="00405ADF" w:rsidRDefault="00A06B24" w:rsidP="0023410C">
            <w:pPr>
              <w:spacing w:before="40"/>
              <w:ind w:left="425"/>
              <w:rPr>
                <w:b/>
              </w:rPr>
            </w:pPr>
            <w:r w:rsidRPr="00405ADF">
              <w:rPr>
                <w:b/>
              </w:rPr>
              <w:t>Vorgehensziele (wie?)</w:t>
            </w:r>
          </w:p>
          <w:sdt>
            <w:sdtPr>
              <w:id w:val="-1603949661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405ADF" w:rsidRDefault="00F557ED" w:rsidP="00F557ED">
                <w:pPr>
                  <w:ind w:left="425"/>
                </w:pPr>
                <w:r>
                  <w:t>...</w:t>
                </w:r>
              </w:p>
            </w:sdtContent>
          </w:sdt>
        </w:tc>
      </w:tr>
      <w:tr w:rsidR="00A06B24" w:rsidTr="0023410C">
        <w:trPr>
          <w:trHeight w:val="567"/>
        </w:trPr>
        <w:tc>
          <w:tcPr>
            <w:tcW w:w="5000" w:type="pct"/>
            <w:gridSpan w:val="3"/>
            <w:tcBorders>
              <w:bottom w:val="dotted" w:sz="2" w:space="0" w:color="auto"/>
            </w:tcBorders>
            <w:vAlign w:val="center"/>
          </w:tcPr>
          <w:p w:rsidR="00A06B24" w:rsidRDefault="00A06B24" w:rsidP="00FA7ECF">
            <w:pPr>
              <w:tabs>
                <w:tab w:val="left" w:pos="420"/>
                <w:tab w:val="left" w:pos="4253"/>
              </w:tabs>
              <w:ind w:left="-57"/>
            </w:pPr>
            <w:bookmarkStart w:id="4" w:name="OLE_LINK6"/>
            <w:bookmarkStart w:id="5" w:name="OLE_LINK5"/>
            <w:r>
              <w:rPr>
                <w:b/>
              </w:rPr>
              <w:t>5.2</w:t>
            </w:r>
            <w:r>
              <w:rPr>
                <w:b/>
              </w:rPr>
              <w:tab/>
            </w:r>
            <w:r w:rsidRPr="0059348D">
              <w:rPr>
                <w:b/>
              </w:rPr>
              <w:t>Wichtige Grundlagen/Vorgaben</w:t>
            </w:r>
            <w:r>
              <w:t xml:space="preserve"> </w:t>
            </w:r>
            <w:r w:rsidRPr="00BB2F8D">
              <w:rPr>
                <w:sz w:val="20"/>
              </w:rPr>
              <w:t xml:space="preserve">wie folgt </w:t>
            </w:r>
            <w:sdt>
              <w:sdtPr>
                <w:rPr>
                  <w:sz w:val="20"/>
                </w:rPr>
                <w:id w:val="-6150515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A7ECF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Pr="00BB2F8D">
              <w:rPr>
                <w:sz w:val="20"/>
              </w:rPr>
              <w:t xml:space="preserve">    oder dokumentiert in </w:t>
            </w:r>
            <w:sdt>
              <w:sdtPr>
                <w:rPr>
                  <w:sz w:val="20"/>
                </w:rPr>
                <w:id w:val="-59094007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A7ECF">
                  <w:rPr>
                    <w:sz w:val="20"/>
                  </w:rPr>
                  <w:t>…</w:t>
                </w:r>
              </w:sdtContent>
            </w:sdt>
            <w:r w:rsidRPr="00BB2F8D">
              <w:rPr>
                <w:sz w:val="20"/>
              </w:rPr>
              <w:t xml:space="preserve"> (Beilage Nr.</w:t>
            </w:r>
            <w:sdt>
              <w:sdtPr>
                <w:rPr>
                  <w:sz w:val="20"/>
                </w:rPr>
                <w:id w:val="1318382050"/>
                <w:placeholder>
                  <w:docPart w:val="DefaultPlaceholder_1082065158"/>
                </w:placeholder>
                <w:text/>
              </w:sdtPr>
              <w:sdtEndPr/>
              <w:sdtContent>
                <w:r w:rsidR="00FA7ECF">
                  <w:rPr>
                    <w:sz w:val="20"/>
                  </w:rPr>
                  <w:t>...</w:t>
                </w:r>
              </w:sdtContent>
            </w:sdt>
            <w:r w:rsidRPr="00BB2F8D">
              <w:rPr>
                <w:sz w:val="20"/>
              </w:rPr>
              <w:t>)</w:t>
            </w:r>
          </w:p>
        </w:tc>
      </w:tr>
      <w:tr w:rsidR="00A06B24" w:rsidTr="0023410C">
        <w:trPr>
          <w:trHeight w:hRule="exact" w:val="1021"/>
        </w:trPr>
        <w:bookmarkEnd w:id="5" w:displacedByCustomXml="next"/>
        <w:bookmarkEnd w:id="4" w:displacedByCustomXml="next"/>
        <w:sdt>
          <w:sdtPr>
            <w:rPr>
              <w:sz w:val="20"/>
            </w:rPr>
            <w:id w:val="990605435"/>
            <w:placeholder>
              <w:docPart w:val="DefaultPlaceholder_1082065158"/>
            </w:placeholder>
            <w:text/>
          </w:sdtPr>
          <w:sdtContent>
            <w:tc>
              <w:tcPr>
                <w:tcW w:w="5000" w:type="pct"/>
                <w:gridSpan w:val="3"/>
                <w:tcBorders>
                  <w:top w:val="dotted" w:sz="2" w:space="0" w:color="auto"/>
                  <w:bottom w:val="single" w:sz="4" w:space="0" w:color="auto"/>
                </w:tcBorders>
              </w:tcPr>
              <w:p w:rsidR="00A06B24" w:rsidRPr="0059348D" w:rsidRDefault="002737D4" w:rsidP="00F557ED">
                <w:pPr>
                  <w:spacing w:before="40"/>
                  <w:ind w:left="425"/>
                  <w:rPr>
                    <w:sz w:val="20"/>
                  </w:rPr>
                </w:pPr>
                <w:r w:rsidRPr="00A220F6">
                  <w:rPr>
                    <w:sz w:val="20"/>
                  </w:rPr>
                  <w:t>Projektpläne, LK Daten, Kanal-TV Aufnahmen</w:t>
                </w:r>
              </w:p>
            </w:tc>
          </w:sdtContent>
        </w:sdt>
      </w:tr>
    </w:tbl>
    <w:p w:rsidR="00A06B24" w:rsidRPr="003B1323" w:rsidRDefault="00A06B24" w:rsidP="00A06B24">
      <w:pPr>
        <w:rPr>
          <w:vanish/>
          <w:sz w:val="2"/>
          <w:szCs w:val="2"/>
        </w:rPr>
      </w:pPr>
      <w:r>
        <w:br w:type="page"/>
      </w:r>
    </w:p>
    <w:tbl>
      <w:tblPr>
        <w:tblStyle w:val="Tabellenraster"/>
        <w:tblW w:w="978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51"/>
        <w:gridCol w:w="5211"/>
        <w:gridCol w:w="1861"/>
        <w:gridCol w:w="1861"/>
      </w:tblGrid>
      <w:tr w:rsidR="00A06B24" w:rsidTr="0023410C">
        <w:trPr>
          <w:trHeight w:val="567"/>
        </w:trPr>
        <w:tc>
          <w:tcPr>
            <w:tcW w:w="9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6B24" w:rsidRPr="003F3753" w:rsidRDefault="00A06B24" w:rsidP="002A373B">
            <w:pPr>
              <w:tabs>
                <w:tab w:val="left" w:pos="435"/>
                <w:tab w:val="right" w:pos="9360"/>
              </w:tabs>
              <w:ind w:left="-57"/>
              <w:rPr>
                <w:b/>
                <w:sz w:val="24"/>
                <w:szCs w:val="24"/>
              </w:rPr>
            </w:pPr>
            <w:r w:rsidRPr="00215B00">
              <w:rPr>
                <w:b/>
              </w:rPr>
              <w:lastRenderedPageBreak/>
              <w:t>6.</w:t>
            </w:r>
            <w:r w:rsidRPr="00215B00">
              <w:rPr>
                <w:b/>
              </w:rPr>
              <w:tab/>
              <w:t>Projektverfolgung</w:t>
            </w:r>
            <w:r>
              <w:rPr>
                <w:b/>
                <w:sz w:val="24"/>
                <w:szCs w:val="24"/>
              </w:rPr>
              <w:tab/>
            </w:r>
            <w:r w:rsidRPr="00F4167A">
              <w:t>siehe auch Auftrag Projektteam</w:t>
            </w:r>
          </w:p>
        </w:tc>
      </w:tr>
      <w:tr w:rsidR="00A06B24" w:rsidTr="0023410C">
        <w:trPr>
          <w:trHeight w:val="567"/>
        </w:trPr>
        <w:tc>
          <w:tcPr>
            <w:tcW w:w="9784" w:type="dxa"/>
            <w:gridSpan w:val="4"/>
            <w:tcBorders>
              <w:top w:val="dotted" w:sz="2" w:space="0" w:color="auto"/>
            </w:tcBorders>
            <w:vAlign w:val="center"/>
          </w:tcPr>
          <w:p w:rsidR="00A06B24" w:rsidRPr="00CF03F0" w:rsidRDefault="00A06B24" w:rsidP="00097E56">
            <w:pPr>
              <w:tabs>
                <w:tab w:val="left" w:pos="4253"/>
              </w:tabs>
              <w:ind w:left="459"/>
              <w:rPr>
                <w:b/>
                <w:sz w:val="20"/>
              </w:rPr>
            </w:pPr>
            <w:r w:rsidRPr="00CF03F0">
              <w:rPr>
                <w:b/>
                <w:sz w:val="20"/>
              </w:rPr>
              <w:t xml:space="preserve">Termin- und Kostenüberwachung siehe Beilage Nr. </w:t>
            </w:r>
            <w:sdt>
              <w:sdtPr>
                <w:rPr>
                  <w:b/>
                  <w:sz w:val="20"/>
                </w:rPr>
                <w:id w:val="-1996090835"/>
                <w:placeholder>
                  <w:docPart w:val="DefaultPlaceholder_1082065158"/>
                </w:placeholder>
                <w:text/>
              </w:sdtPr>
              <w:sdtEndPr/>
              <w:sdtContent>
                <w:r w:rsidR="00097E56">
                  <w:rPr>
                    <w:b/>
                    <w:sz w:val="20"/>
                  </w:rPr>
                  <w:t>…</w:t>
                </w:r>
              </w:sdtContent>
            </w:sdt>
          </w:p>
        </w:tc>
      </w:tr>
      <w:tr w:rsidR="00A06B24" w:rsidTr="0023410C">
        <w:trPr>
          <w:trHeight w:val="567"/>
        </w:trPr>
        <w:tc>
          <w:tcPr>
            <w:tcW w:w="9784" w:type="dxa"/>
            <w:gridSpan w:val="4"/>
            <w:tcBorders>
              <w:bottom w:val="single" w:sz="4" w:space="0" w:color="auto"/>
            </w:tcBorders>
            <w:vAlign w:val="center"/>
          </w:tcPr>
          <w:p w:rsidR="00A06B24" w:rsidRDefault="00A06B24" w:rsidP="00097E56">
            <w:pPr>
              <w:tabs>
                <w:tab w:val="left" w:pos="4253"/>
              </w:tabs>
              <w:ind w:left="459"/>
            </w:pPr>
            <w:r>
              <w:rPr>
                <w:b/>
              </w:rPr>
              <w:t>Projektänderungen/Zusatzleistungen</w:t>
            </w:r>
            <w:r>
              <w:t xml:space="preserve"> </w:t>
            </w:r>
            <w:r w:rsidRPr="00BB2F8D">
              <w:rPr>
                <w:sz w:val="20"/>
              </w:rPr>
              <w:t xml:space="preserve">wie folgt </w:t>
            </w:r>
            <w:sdt>
              <w:sdtPr>
                <w:rPr>
                  <w:sz w:val="20"/>
                </w:rPr>
                <w:id w:val="71285596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97E56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Pr="00BB2F8D">
              <w:rPr>
                <w:sz w:val="20"/>
              </w:rPr>
              <w:t xml:space="preserve">    oder dokumentiert in </w:t>
            </w:r>
            <w:sdt>
              <w:sdtPr>
                <w:rPr>
                  <w:sz w:val="20"/>
                </w:rPr>
                <w:id w:val="-12731627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97E56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Pr="00BB2F8D">
              <w:rPr>
                <w:sz w:val="20"/>
              </w:rPr>
              <w:t xml:space="preserve"> Beilage Nr. </w:t>
            </w:r>
            <w:sdt>
              <w:sdtPr>
                <w:rPr>
                  <w:sz w:val="20"/>
                </w:rPr>
                <w:id w:val="1760869975"/>
                <w:placeholder>
                  <w:docPart w:val="DefaultPlaceholder_1082065158"/>
                </w:placeholder>
                <w:text/>
              </w:sdtPr>
              <w:sdtEndPr/>
              <w:sdtContent>
                <w:r w:rsidR="00097E56">
                  <w:rPr>
                    <w:sz w:val="20"/>
                  </w:rPr>
                  <w:t>…</w:t>
                </w:r>
              </w:sdtContent>
            </w:sdt>
          </w:p>
        </w:tc>
      </w:tr>
      <w:tr w:rsidR="00A06B24" w:rsidRPr="00586712" w:rsidTr="002A373B">
        <w:trPr>
          <w:trHeight w:val="397"/>
        </w:trPr>
        <w:tc>
          <w:tcPr>
            <w:tcW w:w="851" w:type="dxa"/>
            <w:tcBorders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2A373B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Nr.</w:t>
            </w:r>
          </w:p>
        </w:tc>
        <w:tc>
          <w:tcPr>
            <w:tcW w:w="5211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23410C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Bezeichnung</w:t>
            </w:r>
          </w:p>
        </w:tc>
        <w:tc>
          <w:tcPr>
            <w:tcW w:w="1861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23410C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Zusatzhonorar</w:t>
            </w:r>
          </w:p>
        </w:tc>
        <w:tc>
          <w:tcPr>
            <w:tcW w:w="1861" w:type="dxa"/>
            <w:tcBorders>
              <w:left w:val="dotted" w:sz="2" w:space="0" w:color="auto"/>
              <w:bottom w:val="dotted" w:sz="2" w:space="0" w:color="auto"/>
            </w:tcBorders>
            <w:vAlign w:val="center"/>
          </w:tcPr>
          <w:p w:rsidR="00A06B24" w:rsidRPr="00586712" w:rsidRDefault="00A06B24" w:rsidP="0023410C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Termine</w:t>
            </w:r>
          </w:p>
        </w:tc>
      </w:tr>
      <w:tr w:rsidR="00097E56" w:rsidRPr="00A52271" w:rsidTr="00097E56">
        <w:sdt>
          <w:sdtPr>
            <w:rPr>
              <w:sz w:val="20"/>
            </w:rPr>
            <w:id w:val="-988401332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097E56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329796734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097E56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569321635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23329656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1326970376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57380922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71637973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397709345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1824569893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2068097731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589115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202471450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1593979295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961232459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2599205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219985146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1008401291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894420828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834911328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58929050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1819865396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52827422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713818504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342518071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421253774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79526023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2014025649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65560198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547265065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189329584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173762744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59776435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870731827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292170195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97144569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03198662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5D265B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</w:tbl>
    <w:p w:rsidR="00020323" w:rsidRDefault="00020323" w:rsidP="00A06B24"/>
    <w:sectPr w:rsidR="00020323" w:rsidSect="00706AD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552" w:right="1134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B24" w:rsidRDefault="00A06B24" w:rsidP="00833AD6">
      <w:pPr>
        <w:spacing w:line="240" w:lineRule="auto"/>
      </w:pPr>
      <w:r>
        <w:separator/>
      </w:r>
    </w:p>
  </w:endnote>
  <w:endnote w:type="continuationSeparator" w:id="0">
    <w:p w:rsidR="00A06B24" w:rsidRDefault="00A06B24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965E69" w:rsidRPr="00965E69" w:rsidTr="005D265B">
      <w:tc>
        <w:tcPr>
          <w:tcW w:w="9457" w:type="dxa"/>
        </w:tcPr>
        <w:p w:rsidR="00965E69" w:rsidRPr="00965E69" w:rsidRDefault="00965E69" w:rsidP="00706AD1">
          <w:pPr>
            <w:pStyle w:val="Fuzeile"/>
            <w:tabs>
              <w:tab w:val="clear" w:pos="4536"/>
              <w:tab w:val="clear" w:pos="9072"/>
              <w:tab w:val="right" w:pos="9356"/>
            </w:tabs>
            <w:spacing w:before="100" w:after="20"/>
            <w:ind w:left="-57"/>
            <w:rPr>
              <w:spacing w:val="4"/>
              <w:sz w:val="18"/>
              <w:szCs w:val="18"/>
            </w:rPr>
          </w:pPr>
          <w:r w:rsidRPr="00965E69">
            <w:rPr>
              <w:spacing w:val="4"/>
              <w:sz w:val="18"/>
              <w:szCs w:val="18"/>
            </w:rPr>
            <w:tab/>
          </w:r>
          <w:r w:rsidR="007E3BBF">
            <w:rPr>
              <w:b/>
              <w:spacing w:val="4"/>
              <w:sz w:val="18"/>
              <w:szCs w:val="18"/>
            </w:rPr>
            <w:t>311.015.</w:t>
          </w:r>
          <w:r w:rsidR="007E3BBF" w:rsidRPr="00965E69">
            <w:rPr>
              <w:b/>
              <w:spacing w:val="4"/>
              <w:sz w:val="18"/>
              <w:szCs w:val="18"/>
            </w:rPr>
            <w:t>Q</w:t>
          </w:r>
          <w:r w:rsidR="007E3BBF">
            <w:rPr>
              <w:b/>
              <w:spacing w:val="4"/>
              <w:sz w:val="18"/>
              <w:szCs w:val="18"/>
            </w:rPr>
            <w:t>FO</w:t>
          </w:r>
          <w:r w:rsidR="007E3BBF" w:rsidRPr="00965E69">
            <w:rPr>
              <w:b/>
              <w:spacing w:val="4"/>
              <w:sz w:val="18"/>
              <w:szCs w:val="18"/>
            </w:rPr>
            <w:t xml:space="preserve"> / </w:t>
          </w:r>
          <w:r w:rsidR="00706AD1">
            <w:rPr>
              <w:b/>
              <w:spacing w:val="4"/>
              <w:sz w:val="18"/>
              <w:szCs w:val="18"/>
            </w:rPr>
            <w:t>V 4</w:t>
          </w:r>
          <w:r w:rsidRPr="00965E69">
            <w:rPr>
              <w:b/>
              <w:spacing w:val="4"/>
              <w:sz w:val="18"/>
              <w:szCs w:val="18"/>
            </w:rPr>
            <w:t>.0 /</w:t>
          </w:r>
          <w:r w:rsidRPr="00965E69">
            <w:rPr>
              <w:spacing w:val="4"/>
              <w:sz w:val="18"/>
              <w:szCs w:val="18"/>
            </w:rPr>
            <w:t xml:space="preserve"> </w:t>
          </w:r>
          <w:r w:rsidRPr="00965E69">
            <w:rPr>
              <w:spacing w:val="4"/>
              <w:sz w:val="16"/>
              <w:szCs w:val="16"/>
            </w:rPr>
            <w:t xml:space="preserve">Gültig ab: </w:t>
          </w:r>
          <w:r w:rsidR="00706AD1">
            <w:rPr>
              <w:spacing w:val="4"/>
              <w:sz w:val="16"/>
              <w:szCs w:val="16"/>
            </w:rPr>
            <w:t>10.10.2018</w:t>
          </w:r>
          <w:r w:rsidRPr="00965E69">
            <w:rPr>
              <w:spacing w:val="4"/>
              <w:sz w:val="16"/>
              <w:szCs w:val="16"/>
            </w:rPr>
            <w:t xml:space="preserve"> / Seite 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PAGE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DB20A8">
            <w:rPr>
              <w:noProof/>
              <w:spacing w:val="4"/>
              <w:sz w:val="16"/>
              <w:szCs w:val="16"/>
            </w:rPr>
            <w:t>2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 xml:space="preserve"> (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NUMPAGES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DB20A8">
            <w:rPr>
              <w:noProof/>
              <w:spacing w:val="4"/>
              <w:sz w:val="16"/>
              <w:szCs w:val="16"/>
            </w:rPr>
            <w:t>3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>)</w:t>
          </w:r>
        </w:p>
      </w:tc>
    </w:tr>
  </w:tbl>
  <w:p w:rsidR="00B111FB" w:rsidRPr="00564542" w:rsidRDefault="00B111FB" w:rsidP="00020323">
    <w:pPr>
      <w:pStyle w:val="Fuzeile"/>
      <w:tabs>
        <w:tab w:val="clear" w:pos="4536"/>
        <w:tab w:val="clear" w:pos="9072"/>
        <w:tab w:val="right" w:pos="9356"/>
      </w:tabs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965E69" w:rsidTr="00B111FB">
      <w:tc>
        <w:tcPr>
          <w:tcW w:w="9457" w:type="dxa"/>
        </w:tcPr>
        <w:p w:rsidR="00B111FB" w:rsidRPr="00965E69" w:rsidRDefault="00283E95" w:rsidP="007E3BBF">
          <w:pPr>
            <w:pStyle w:val="Fuzeile"/>
            <w:tabs>
              <w:tab w:val="clear" w:pos="4536"/>
              <w:tab w:val="clear" w:pos="9072"/>
              <w:tab w:val="right" w:pos="9356"/>
            </w:tabs>
            <w:spacing w:before="100" w:after="20"/>
            <w:ind w:left="-57"/>
            <w:rPr>
              <w:spacing w:val="4"/>
              <w:sz w:val="18"/>
              <w:szCs w:val="18"/>
            </w:rPr>
          </w:pPr>
          <w:r w:rsidRPr="00965E69">
            <w:rPr>
              <w:spacing w:val="4"/>
              <w:sz w:val="18"/>
              <w:szCs w:val="18"/>
            </w:rPr>
            <w:tab/>
          </w:r>
          <w:r w:rsidR="007E3BBF">
            <w:rPr>
              <w:b/>
              <w:spacing w:val="4"/>
              <w:sz w:val="18"/>
              <w:szCs w:val="18"/>
            </w:rPr>
            <w:t>311.015.</w:t>
          </w:r>
          <w:r w:rsidR="00965E69" w:rsidRPr="00965E69">
            <w:rPr>
              <w:b/>
              <w:spacing w:val="4"/>
              <w:sz w:val="18"/>
              <w:szCs w:val="18"/>
            </w:rPr>
            <w:t>Q</w:t>
          </w:r>
          <w:r w:rsidR="007E3BBF">
            <w:rPr>
              <w:b/>
              <w:spacing w:val="4"/>
              <w:sz w:val="18"/>
              <w:szCs w:val="18"/>
            </w:rPr>
            <w:t>FO</w:t>
          </w:r>
          <w:r w:rsidR="00965E69" w:rsidRPr="00965E69">
            <w:rPr>
              <w:b/>
              <w:spacing w:val="4"/>
              <w:sz w:val="18"/>
              <w:szCs w:val="18"/>
            </w:rPr>
            <w:t xml:space="preserve"> / V 3.0</w:t>
          </w:r>
          <w:r w:rsidRPr="00965E69">
            <w:rPr>
              <w:b/>
              <w:spacing w:val="4"/>
              <w:sz w:val="18"/>
              <w:szCs w:val="18"/>
            </w:rPr>
            <w:t xml:space="preserve"> /</w:t>
          </w:r>
          <w:r w:rsidRPr="00965E69">
            <w:rPr>
              <w:spacing w:val="4"/>
              <w:sz w:val="18"/>
              <w:szCs w:val="18"/>
            </w:rPr>
            <w:t xml:space="preserve"> </w:t>
          </w:r>
          <w:r w:rsidR="00020323" w:rsidRPr="00965E69">
            <w:rPr>
              <w:spacing w:val="4"/>
              <w:sz w:val="16"/>
              <w:szCs w:val="16"/>
            </w:rPr>
            <w:t xml:space="preserve">Gültig ab: </w:t>
          </w:r>
          <w:r w:rsidR="00965E69" w:rsidRPr="00965E69">
            <w:rPr>
              <w:spacing w:val="4"/>
              <w:sz w:val="16"/>
              <w:szCs w:val="16"/>
            </w:rPr>
            <w:t>31.07.2013</w:t>
          </w:r>
          <w:r w:rsidR="00020323" w:rsidRPr="00965E69">
            <w:rPr>
              <w:spacing w:val="4"/>
              <w:sz w:val="16"/>
              <w:szCs w:val="16"/>
            </w:rPr>
            <w:t xml:space="preserve"> / Seite </w:t>
          </w:r>
          <w:r w:rsidR="00043034" w:rsidRPr="00965E69">
            <w:rPr>
              <w:spacing w:val="4"/>
              <w:sz w:val="16"/>
              <w:szCs w:val="16"/>
            </w:rPr>
            <w:fldChar w:fldCharType="begin"/>
          </w:r>
          <w:r w:rsidR="00043034" w:rsidRPr="00965E69">
            <w:rPr>
              <w:spacing w:val="4"/>
              <w:sz w:val="16"/>
              <w:szCs w:val="16"/>
            </w:rPr>
            <w:instrText xml:space="preserve"> PAGE   \* MERGEFORMAT </w:instrText>
          </w:r>
          <w:r w:rsidR="00043034" w:rsidRPr="00965E69">
            <w:rPr>
              <w:spacing w:val="4"/>
              <w:sz w:val="16"/>
              <w:szCs w:val="16"/>
            </w:rPr>
            <w:fldChar w:fldCharType="separate"/>
          </w:r>
          <w:r w:rsidR="00F527DC">
            <w:rPr>
              <w:noProof/>
              <w:spacing w:val="4"/>
              <w:sz w:val="16"/>
              <w:szCs w:val="16"/>
            </w:rPr>
            <w:t>3</w:t>
          </w:r>
          <w:r w:rsidR="00043034" w:rsidRPr="00965E69">
            <w:rPr>
              <w:spacing w:val="4"/>
              <w:sz w:val="16"/>
              <w:szCs w:val="16"/>
            </w:rPr>
            <w:fldChar w:fldCharType="end"/>
          </w:r>
          <w:r w:rsidR="00020323" w:rsidRPr="00965E69">
            <w:rPr>
              <w:spacing w:val="4"/>
              <w:sz w:val="16"/>
              <w:szCs w:val="16"/>
            </w:rPr>
            <w:t xml:space="preserve"> (</w:t>
          </w:r>
          <w:r w:rsidR="00020323" w:rsidRPr="00965E69">
            <w:rPr>
              <w:spacing w:val="4"/>
              <w:sz w:val="16"/>
              <w:szCs w:val="16"/>
            </w:rPr>
            <w:fldChar w:fldCharType="begin"/>
          </w:r>
          <w:r w:rsidR="00020323" w:rsidRPr="00965E69">
            <w:rPr>
              <w:spacing w:val="4"/>
              <w:sz w:val="16"/>
              <w:szCs w:val="16"/>
            </w:rPr>
            <w:instrText xml:space="preserve"> NUMPAGES   \* MERGEFORMAT </w:instrText>
          </w:r>
          <w:r w:rsidR="00020323" w:rsidRPr="00965E69">
            <w:rPr>
              <w:spacing w:val="4"/>
              <w:sz w:val="16"/>
              <w:szCs w:val="16"/>
            </w:rPr>
            <w:fldChar w:fldCharType="separate"/>
          </w:r>
          <w:r w:rsidR="00F527DC">
            <w:rPr>
              <w:noProof/>
              <w:spacing w:val="4"/>
              <w:sz w:val="16"/>
              <w:szCs w:val="16"/>
            </w:rPr>
            <w:t>3</w:t>
          </w:r>
          <w:r w:rsidR="00020323"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>)</w:t>
          </w:r>
        </w:p>
      </w:tc>
    </w:tr>
  </w:tbl>
  <w:p w:rsidR="00B111FB" w:rsidRPr="00564542" w:rsidRDefault="00B111FB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B24" w:rsidRDefault="00A06B24" w:rsidP="00833AD6">
      <w:pPr>
        <w:spacing w:line="240" w:lineRule="auto"/>
      </w:pPr>
      <w:r>
        <w:separator/>
      </w:r>
    </w:p>
  </w:footnote>
  <w:footnote w:type="continuationSeparator" w:id="0">
    <w:p w:rsidR="00A06B24" w:rsidRDefault="00A06B24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B111FB" w:rsidTr="006D658C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B111FB" w:rsidRPr="00101672" w:rsidRDefault="00B111FB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B111FB" w:rsidRPr="00101672" w:rsidRDefault="00B111FB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B111FB" w:rsidRPr="00101672" w:rsidRDefault="00AD1022" w:rsidP="006D658C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60288" behindDoc="0" locked="0" layoutInCell="1" allowOverlap="1" wp14:anchorId="2FFEF089" wp14:editId="625E8D90">
                <wp:simplePos x="0" y="0"/>
                <wp:positionH relativeFrom="margin">
                  <wp:posOffset>4266565</wp:posOffset>
                </wp:positionH>
                <wp:positionV relativeFrom="paragraph">
                  <wp:posOffset>-36195</wp:posOffset>
                </wp:positionV>
                <wp:extent cx="1692000" cy="126000"/>
                <wp:effectExtent l="0" t="0" r="3810" b="762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11FB"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B111FB" w:rsidRDefault="00B111F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B111FB" w:rsidTr="005A3F61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B111FB" w:rsidRPr="00101672" w:rsidRDefault="00B111FB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6069A653" wp14:editId="501EB643">
                <wp:simplePos x="0" y="0"/>
                <wp:positionH relativeFrom="column">
                  <wp:posOffset>2982595</wp:posOffset>
                </wp:positionH>
                <wp:positionV relativeFrom="paragraph">
                  <wp:posOffset>82550</wp:posOffset>
                </wp:positionV>
                <wp:extent cx="2951480" cy="219075"/>
                <wp:effectExtent l="0" t="0" r="1270" b="952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148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B111FB" w:rsidRPr="00101672" w:rsidRDefault="00B111FB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B111FB" w:rsidRPr="00101672" w:rsidRDefault="00B111FB" w:rsidP="005A3F61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B111FB" w:rsidRDefault="00B111F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24"/>
    <w:rsid w:val="000150FE"/>
    <w:rsid w:val="00020323"/>
    <w:rsid w:val="000233D1"/>
    <w:rsid w:val="00043034"/>
    <w:rsid w:val="00051A14"/>
    <w:rsid w:val="00074AFA"/>
    <w:rsid w:val="00097E56"/>
    <w:rsid w:val="00101672"/>
    <w:rsid w:val="00151D74"/>
    <w:rsid w:val="001853DC"/>
    <w:rsid w:val="001A199F"/>
    <w:rsid w:val="001D508A"/>
    <w:rsid w:val="001F1531"/>
    <w:rsid w:val="00245A9B"/>
    <w:rsid w:val="00247E69"/>
    <w:rsid w:val="002737D4"/>
    <w:rsid w:val="00283E95"/>
    <w:rsid w:val="002A373B"/>
    <w:rsid w:val="002C17EF"/>
    <w:rsid w:val="002D5365"/>
    <w:rsid w:val="004B449D"/>
    <w:rsid w:val="00564542"/>
    <w:rsid w:val="005A3F61"/>
    <w:rsid w:val="006A40C2"/>
    <w:rsid w:val="006D49A2"/>
    <w:rsid w:val="006D658C"/>
    <w:rsid w:val="00706AD1"/>
    <w:rsid w:val="007D5EB3"/>
    <w:rsid w:val="007E3BBF"/>
    <w:rsid w:val="00833AD6"/>
    <w:rsid w:val="00891DC4"/>
    <w:rsid w:val="008B0BB8"/>
    <w:rsid w:val="008B307F"/>
    <w:rsid w:val="00911371"/>
    <w:rsid w:val="009345E6"/>
    <w:rsid w:val="00940054"/>
    <w:rsid w:val="00965E69"/>
    <w:rsid w:val="00984F2A"/>
    <w:rsid w:val="00986E0A"/>
    <w:rsid w:val="009E4A1D"/>
    <w:rsid w:val="00A06B24"/>
    <w:rsid w:val="00AD1022"/>
    <w:rsid w:val="00AD5E81"/>
    <w:rsid w:val="00B111FB"/>
    <w:rsid w:val="00B23756"/>
    <w:rsid w:val="00B72AE9"/>
    <w:rsid w:val="00BD05A7"/>
    <w:rsid w:val="00C10399"/>
    <w:rsid w:val="00CC7BFE"/>
    <w:rsid w:val="00DB20A8"/>
    <w:rsid w:val="00E04C5D"/>
    <w:rsid w:val="00E256F7"/>
    <w:rsid w:val="00E77214"/>
    <w:rsid w:val="00EE6C6D"/>
    <w:rsid w:val="00F17160"/>
    <w:rsid w:val="00F527DC"/>
    <w:rsid w:val="00F557ED"/>
    <w:rsid w:val="00F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Titel">
    <w:name w:val="Title"/>
    <w:basedOn w:val="Standard"/>
    <w:next w:val="Standard"/>
    <w:link w:val="TitelZchn"/>
    <w:uiPriority w:val="10"/>
    <w:unhideWhenUsed/>
    <w:rsid w:val="00B72AE9"/>
    <w:pPr>
      <w:pBdr>
        <w:bottom w:val="single" w:sz="4" w:space="4" w:color="auto"/>
      </w:pBdr>
      <w:spacing w:after="6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B72AE9"/>
    <w:rPr>
      <w:rFonts w:eastAsiaTheme="majorEastAsia" w:cs="Arial"/>
      <w:spacing w:val="5"/>
      <w:kern w:val="28"/>
      <w:sz w:val="36"/>
      <w:szCs w:val="36"/>
    </w:rPr>
  </w:style>
  <w:style w:type="character" w:styleId="Platzhaltertext">
    <w:name w:val="Placeholder Text"/>
    <w:basedOn w:val="Absatz-Standardschriftart"/>
    <w:uiPriority w:val="99"/>
    <w:semiHidden/>
    <w:rsid w:val="00A06B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Titel">
    <w:name w:val="Title"/>
    <w:basedOn w:val="Standard"/>
    <w:next w:val="Standard"/>
    <w:link w:val="TitelZchn"/>
    <w:uiPriority w:val="10"/>
    <w:unhideWhenUsed/>
    <w:rsid w:val="00B72AE9"/>
    <w:pPr>
      <w:pBdr>
        <w:bottom w:val="single" w:sz="4" w:space="4" w:color="auto"/>
      </w:pBdr>
      <w:spacing w:after="6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B72AE9"/>
    <w:rPr>
      <w:rFonts w:eastAsiaTheme="majorEastAsia" w:cs="Arial"/>
      <w:spacing w:val="5"/>
      <w:kern w:val="28"/>
      <w:sz w:val="36"/>
      <w:szCs w:val="36"/>
    </w:rPr>
  </w:style>
  <w:style w:type="character" w:styleId="Platzhaltertext">
    <w:name w:val="Placeholder Text"/>
    <w:basedOn w:val="Absatz-Standardschriftart"/>
    <w:uiPriority w:val="99"/>
    <w:semiHidden/>
    <w:rsid w:val="00A06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965BDC-9221-4E28-A556-BD9A9D22C77D}"/>
      </w:docPartPr>
      <w:docPartBody>
        <w:p w:rsidR="005272E8" w:rsidRDefault="003E1B0B"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B56FCBCE6E6443192C07CD2EB668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A3829D-5B92-4967-959A-23495376E3B4}"/>
      </w:docPartPr>
      <w:docPartBody>
        <w:p w:rsidR="00553B38" w:rsidRDefault="0026658C" w:rsidP="0026658C">
          <w:pPr>
            <w:pStyle w:val="0B56FCBCE6E6443192C07CD2EB6680B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0DA21BDD0394A5B8B67ABB579A0FB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F4C6E-773E-4976-8249-2E8315E9DE1C}"/>
      </w:docPartPr>
      <w:docPartBody>
        <w:p w:rsidR="00C1598D" w:rsidRDefault="00553B38" w:rsidP="00553B38">
          <w:pPr>
            <w:pStyle w:val="30DA21BDD0394A5B8B67ABB579A0FBA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4CD62DC088B4728AD6FA864FBCF05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1DC36-F2CE-4163-9CCA-B9D017A3DCE4}"/>
      </w:docPartPr>
      <w:docPartBody>
        <w:p w:rsidR="00C1598D" w:rsidRDefault="00553B38" w:rsidP="00553B38">
          <w:pPr>
            <w:pStyle w:val="54CD62DC088B4728AD6FA864FBCF052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7D20360F5A24575834248202030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0E9E7B-F8D1-4F6C-9286-D0CFEA1E3F72}"/>
      </w:docPartPr>
      <w:docPartBody>
        <w:p w:rsidR="00C1598D" w:rsidRDefault="00553B38" w:rsidP="00553B38">
          <w:pPr>
            <w:pStyle w:val="17D20360F5A2457583424820203067E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6B70584FB02469AA2F15226AB2407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4A0C1-4DDA-4FE2-8277-9B5F72370473}"/>
      </w:docPartPr>
      <w:docPartBody>
        <w:p w:rsidR="00C1598D" w:rsidRDefault="00553B38" w:rsidP="00553B38">
          <w:pPr>
            <w:pStyle w:val="56B70584FB02469AA2F15226AB2407B6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7E29794A5A8449D82982DEA9D2446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E333D0-AADD-4D69-BED3-2E49185BBC83}"/>
      </w:docPartPr>
      <w:docPartBody>
        <w:p w:rsidR="00C1598D" w:rsidRDefault="00553B38" w:rsidP="00553B38">
          <w:pPr>
            <w:pStyle w:val="C7E29794A5A8449D82982DEA9D2446D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307FCAF2F914FFC9F52F697D26225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ED6E5A-95C1-40DD-8B1E-666D95EA2E3F}"/>
      </w:docPartPr>
      <w:docPartBody>
        <w:p w:rsidR="00C1598D" w:rsidRDefault="00553B38" w:rsidP="00553B38">
          <w:pPr>
            <w:pStyle w:val="2307FCAF2F914FFC9F52F697D26225D2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A217671ACEB4D62BCD421BD2015D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6E878-EE56-4190-985E-F1DA280A34B4}"/>
      </w:docPartPr>
      <w:docPartBody>
        <w:p w:rsidR="00C1598D" w:rsidRDefault="00553B38" w:rsidP="00553B38">
          <w:pPr>
            <w:pStyle w:val="1A217671ACEB4D62BCD421BD2015D30D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62EE323F58143EA9BAFCA892263DB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56C332-5A36-4A8A-A42D-67C72F7A71B0}"/>
      </w:docPartPr>
      <w:docPartBody>
        <w:p w:rsidR="00C1598D" w:rsidRDefault="00553B38" w:rsidP="00553B38">
          <w:pPr>
            <w:pStyle w:val="162EE323F58143EA9BAFCA892263DB5A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712056C05134CA5B90E9101476E44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F8EBB-8226-462A-8B0D-3A3776D196BF}"/>
      </w:docPartPr>
      <w:docPartBody>
        <w:p w:rsidR="00C1598D" w:rsidRDefault="00553B38" w:rsidP="00553B38">
          <w:pPr>
            <w:pStyle w:val="6712056C05134CA5B90E9101476E4478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764594D84054AFE8851FB2ED49135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21D80-826D-4FD9-B7DB-CF3119FE7EDD}"/>
      </w:docPartPr>
      <w:docPartBody>
        <w:p w:rsidR="00000000" w:rsidRDefault="00B055FF" w:rsidP="00B055FF">
          <w:pPr>
            <w:pStyle w:val="F764594D84054AFE8851FB2ED491359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E7AB76BD6D3457BA1FC7BF9D9006B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E41D61-FEA0-4147-84F6-20AB62A3069B}"/>
      </w:docPartPr>
      <w:docPartBody>
        <w:p w:rsidR="00000000" w:rsidRDefault="00B055FF" w:rsidP="00B055FF">
          <w:pPr>
            <w:pStyle w:val="5E7AB76BD6D3457BA1FC7BF9D9006B90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1458808C6AD44BA85EE0C82A27E7D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8CA5F-604B-40A5-B0E6-C41EFE0B9732}"/>
      </w:docPartPr>
      <w:docPartBody>
        <w:p w:rsidR="00000000" w:rsidRDefault="00B055FF" w:rsidP="00B055FF">
          <w:pPr>
            <w:pStyle w:val="41458808C6AD44BA85EE0C82A27E7D87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39432B2BC644E46955DB4F7FE84DF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89EFCA-B978-4F25-AC4E-4BA5EFC50D10}"/>
      </w:docPartPr>
      <w:docPartBody>
        <w:p w:rsidR="00000000" w:rsidRDefault="00B055FF" w:rsidP="00B055FF">
          <w:pPr>
            <w:pStyle w:val="D39432B2BC644E46955DB4F7FE84DFDF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84FB32EC24340D18949B7D4CBB18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AC00C6-90AD-44E9-AA10-E77B1F4DF7ED}"/>
      </w:docPartPr>
      <w:docPartBody>
        <w:p w:rsidR="00000000" w:rsidRDefault="00B055FF" w:rsidP="00B055FF">
          <w:pPr>
            <w:pStyle w:val="E84FB32EC24340D18949B7D4CBB180CF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C9DE957078E447CBBD2943C938118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28AC88-08C6-408A-80B3-4F1F42FD9D49}"/>
      </w:docPartPr>
      <w:docPartBody>
        <w:p w:rsidR="00000000" w:rsidRDefault="00B055FF" w:rsidP="00B055FF">
          <w:pPr>
            <w:pStyle w:val="2C9DE957078E447CBBD2943C93811887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E02C9F86A8D494AB7938409065029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7E626-558E-42A7-91BB-83B016D1DF84}"/>
      </w:docPartPr>
      <w:docPartBody>
        <w:p w:rsidR="00000000" w:rsidRDefault="00B055FF" w:rsidP="00B055FF">
          <w:pPr>
            <w:pStyle w:val="DE02C9F86A8D494AB79384090650298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AEA1032A91F48EB9905BDB078511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8E413E-E88B-450A-9E21-EDA97D50FAF0}"/>
      </w:docPartPr>
      <w:docPartBody>
        <w:p w:rsidR="00000000" w:rsidRDefault="00B055FF" w:rsidP="00B055FF">
          <w:pPr>
            <w:pStyle w:val="FAEA1032A91F48EB9905BDB078511DA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8A00241B8784926913D03264DB0DE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1EED50-7815-4A04-AD38-C75C86D29069}"/>
      </w:docPartPr>
      <w:docPartBody>
        <w:p w:rsidR="00000000" w:rsidRDefault="00B055FF" w:rsidP="00B055FF">
          <w:pPr>
            <w:pStyle w:val="F8A00241B8784926913D03264DB0DEAC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E1D3CA60CE04882B93CDE1871A3E4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823610-1AB3-409C-BC8F-4858547CE265}"/>
      </w:docPartPr>
      <w:docPartBody>
        <w:p w:rsidR="00000000" w:rsidRDefault="00B055FF" w:rsidP="00B055FF">
          <w:pPr>
            <w:pStyle w:val="2E1D3CA60CE04882B93CDE1871A3E427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8CC6AA637494C5A8A620D0E871822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7B92A4-5371-47C1-9E6D-DF059FE50BD4}"/>
      </w:docPartPr>
      <w:docPartBody>
        <w:p w:rsidR="00000000" w:rsidRDefault="00B055FF" w:rsidP="00B055FF">
          <w:pPr>
            <w:pStyle w:val="E8CC6AA637494C5A8A620D0E8718220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7BDF92B77E64BCF94538DBB02C00B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4AEEB6-8F17-47B1-981F-B270493937A3}"/>
      </w:docPartPr>
      <w:docPartBody>
        <w:p w:rsidR="00000000" w:rsidRDefault="00B055FF" w:rsidP="00B055FF">
          <w:pPr>
            <w:pStyle w:val="77BDF92B77E64BCF94538DBB02C00B3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4EA7D107AD04A38BE4D1EBA38719F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6B3B50-18C5-4072-9D3B-A0079B09B5B6}"/>
      </w:docPartPr>
      <w:docPartBody>
        <w:p w:rsidR="00000000" w:rsidRDefault="00B055FF" w:rsidP="00B055FF">
          <w:pPr>
            <w:pStyle w:val="14EA7D107AD04A38BE4D1EBA38719F47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C733BD9B41C431EA185B1FB3F99CD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1D6A4-18E0-49DC-9CA3-4D0CE6A0343A}"/>
      </w:docPartPr>
      <w:docPartBody>
        <w:p w:rsidR="00000000" w:rsidRDefault="00B055FF" w:rsidP="00B055FF">
          <w:pPr>
            <w:pStyle w:val="6C733BD9B41C431EA185B1FB3F99CD2C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F31F32EF57C4F19A2F42AC7621333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E8170A-2A1F-440E-9A0C-7CA0E82AF4F1}"/>
      </w:docPartPr>
      <w:docPartBody>
        <w:p w:rsidR="00000000" w:rsidRDefault="00B055FF" w:rsidP="00B055FF">
          <w:pPr>
            <w:pStyle w:val="8F31F32EF57C4F19A2F42AC76213338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704A0BAC8184FC3A6F6DAD79FFEF3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EEF85-50C2-42B4-BB42-BAA57C90AADC}"/>
      </w:docPartPr>
      <w:docPartBody>
        <w:p w:rsidR="00000000" w:rsidRDefault="00B055FF" w:rsidP="00B055FF">
          <w:pPr>
            <w:pStyle w:val="4704A0BAC8184FC3A6F6DAD79FFEF3E8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C7"/>
    <w:rsid w:val="0026658C"/>
    <w:rsid w:val="003E1B0B"/>
    <w:rsid w:val="005272E8"/>
    <w:rsid w:val="00553B38"/>
    <w:rsid w:val="00B055FF"/>
    <w:rsid w:val="00B635CF"/>
    <w:rsid w:val="00C1598D"/>
    <w:rsid w:val="00E9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55FF"/>
    <w:rPr>
      <w:color w:val="808080"/>
    </w:rPr>
  </w:style>
  <w:style w:type="paragraph" w:customStyle="1" w:styleId="710E79E417E345E88212D657C1E49322">
    <w:name w:val="710E79E417E345E88212D657C1E49322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261B3D5E86F64869AA77FF216E73E474">
    <w:name w:val="261B3D5E86F64869AA77FF216E73E47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">
    <w:name w:val="1340D8C0E0614586A71D7662D90F52E5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4B8DB11D8A7646AEB3222C3C89588C24">
    <w:name w:val="4B8DB11D8A7646AEB3222C3C89588C2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710E79E417E345E88212D657C1E493221">
    <w:name w:val="710E79E417E345E88212D657C1E49322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1">
    <w:name w:val="1340D8C0E0614586A71D7662D90F52E5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C46F431CA3EB4252967B09CC99E182BB">
    <w:name w:val="C46F431CA3EB4252967B09CC99E182BB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369C7C7D170A4289AE624CB453A4F019">
    <w:name w:val="369C7C7D170A4289AE624CB453A4F019"/>
    <w:rsid w:val="003E1B0B"/>
  </w:style>
  <w:style w:type="paragraph" w:customStyle="1" w:styleId="E8BE6823387248AA97AEA9903058E7FA">
    <w:name w:val="E8BE6823387248AA97AEA9903058E7FA"/>
    <w:rsid w:val="003E1B0B"/>
  </w:style>
  <w:style w:type="paragraph" w:customStyle="1" w:styleId="00E2AFA5881442889CC2FAB939288AF4">
    <w:name w:val="00E2AFA5881442889CC2FAB939288AF4"/>
    <w:rsid w:val="003E1B0B"/>
  </w:style>
  <w:style w:type="paragraph" w:customStyle="1" w:styleId="A35D14690D2A4DD39037CDC508064650">
    <w:name w:val="A35D14690D2A4DD39037CDC508064650"/>
    <w:rsid w:val="003E1B0B"/>
  </w:style>
  <w:style w:type="paragraph" w:customStyle="1" w:styleId="33C6E104D3294E50A0C40A96B2786D29">
    <w:name w:val="33C6E104D3294E50A0C40A96B2786D29"/>
    <w:rsid w:val="003E1B0B"/>
  </w:style>
  <w:style w:type="paragraph" w:customStyle="1" w:styleId="7C80F25D438E4F82AA8F0D100DF4F645">
    <w:name w:val="7C80F25D438E4F82AA8F0D100DF4F645"/>
    <w:rsid w:val="003E1B0B"/>
  </w:style>
  <w:style w:type="paragraph" w:customStyle="1" w:styleId="83E94D8993324DFDAA72E09FD41C0F71">
    <w:name w:val="83E94D8993324DFDAA72E09FD41C0F71"/>
    <w:rsid w:val="003E1B0B"/>
  </w:style>
  <w:style w:type="paragraph" w:customStyle="1" w:styleId="A2D50D6B0F564D39894FC9965B37DA31">
    <w:name w:val="A2D50D6B0F564D39894FC9965B37DA31"/>
    <w:rsid w:val="003E1B0B"/>
  </w:style>
  <w:style w:type="paragraph" w:customStyle="1" w:styleId="7A3850A5489D440BAFDB627C5D3D00CA">
    <w:name w:val="7A3850A5489D440BAFDB627C5D3D00CA"/>
    <w:rsid w:val="003E1B0B"/>
  </w:style>
  <w:style w:type="paragraph" w:customStyle="1" w:styleId="324FFA12C511422C91EA2C9CE9EC5F5E">
    <w:name w:val="324FFA12C511422C91EA2C9CE9EC5F5E"/>
    <w:rsid w:val="003E1B0B"/>
  </w:style>
  <w:style w:type="paragraph" w:customStyle="1" w:styleId="5FD357285F74470490D30E3780417136">
    <w:name w:val="5FD357285F74470490D30E3780417136"/>
    <w:rsid w:val="003E1B0B"/>
  </w:style>
  <w:style w:type="paragraph" w:customStyle="1" w:styleId="08FFCFA3719B48DBBC22C884D6FBE620">
    <w:name w:val="08FFCFA3719B48DBBC22C884D6FBE620"/>
    <w:rsid w:val="003E1B0B"/>
  </w:style>
  <w:style w:type="paragraph" w:customStyle="1" w:styleId="5DDD9C33BFA24EC48485DB62D1F14323">
    <w:name w:val="5DDD9C33BFA24EC48485DB62D1F14323"/>
    <w:rsid w:val="003E1B0B"/>
  </w:style>
  <w:style w:type="paragraph" w:customStyle="1" w:styleId="0E18023BEF9F4811968DBD0F51B023B1">
    <w:name w:val="0E18023BEF9F4811968DBD0F51B023B1"/>
    <w:rsid w:val="003E1B0B"/>
  </w:style>
  <w:style w:type="paragraph" w:customStyle="1" w:styleId="D94877A0402A4407973A2A85039DBADB">
    <w:name w:val="D94877A0402A4407973A2A85039DBADB"/>
    <w:rsid w:val="003E1B0B"/>
  </w:style>
  <w:style w:type="paragraph" w:customStyle="1" w:styleId="ACFB6329B188444E83DFC3ECD881482C">
    <w:name w:val="ACFB6329B188444E83DFC3ECD881482C"/>
    <w:rsid w:val="003E1B0B"/>
  </w:style>
  <w:style w:type="paragraph" w:customStyle="1" w:styleId="1C56E702D22644EAA40DBD9124ABB049">
    <w:name w:val="1C56E702D22644EAA40DBD9124ABB049"/>
    <w:rsid w:val="003E1B0B"/>
  </w:style>
  <w:style w:type="paragraph" w:customStyle="1" w:styleId="2B868DE1DECA415FB8149A05BD17FEE8">
    <w:name w:val="2B868DE1DECA415FB8149A05BD17FEE8"/>
    <w:rsid w:val="003E1B0B"/>
  </w:style>
  <w:style w:type="paragraph" w:customStyle="1" w:styleId="DE2E5FEC99A64F7AAB81D6DBF69D30A5">
    <w:name w:val="DE2E5FEC99A64F7AAB81D6DBF69D30A5"/>
    <w:rsid w:val="003E1B0B"/>
  </w:style>
  <w:style w:type="paragraph" w:customStyle="1" w:styleId="FBEEF977E6314083A1C471F5A61EDD46">
    <w:name w:val="FBEEF977E6314083A1C471F5A61EDD46"/>
    <w:rsid w:val="003E1B0B"/>
  </w:style>
  <w:style w:type="paragraph" w:customStyle="1" w:styleId="D711B4D4F63749DDA1C616B08CFC4847">
    <w:name w:val="D711B4D4F63749DDA1C616B08CFC4847"/>
    <w:rsid w:val="003E1B0B"/>
  </w:style>
  <w:style w:type="paragraph" w:customStyle="1" w:styleId="4D82978B2DA043AA8DBE450501605943">
    <w:name w:val="4D82978B2DA043AA8DBE450501605943"/>
    <w:rsid w:val="003E1B0B"/>
  </w:style>
  <w:style w:type="paragraph" w:customStyle="1" w:styleId="699417B5B37E44C1BC906B4072BD28FA">
    <w:name w:val="699417B5B37E44C1BC906B4072BD28FA"/>
    <w:rsid w:val="003E1B0B"/>
  </w:style>
  <w:style w:type="paragraph" w:customStyle="1" w:styleId="220213AE72A144C2B4C03C242FFE6E0C">
    <w:name w:val="220213AE72A144C2B4C03C242FFE6E0C"/>
    <w:rsid w:val="003E1B0B"/>
  </w:style>
  <w:style w:type="paragraph" w:customStyle="1" w:styleId="8C37C5A85A3F44C7841178991C4EA00C">
    <w:name w:val="8C37C5A85A3F44C7841178991C4EA00C"/>
    <w:rsid w:val="003E1B0B"/>
  </w:style>
  <w:style w:type="paragraph" w:customStyle="1" w:styleId="93489A952C804CCA995C1FB4D6E5CC88">
    <w:name w:val="93489A952C804CCA995C1FB4D6E5CC88"/>
    <w:rsid w:val="003E1B0B"/>
  </w:style>
  <w:style w:type="paragraph" w:customStyle="1" w:styleId="51B5AAE3B81A407881DE780E71938FC9">
    <w:name w:val="51B5AAE3B81A407881DE780E71938FC9"/>
    <w:rsid w:val="003E1B0B"/>
  </w:style>
  <w:style w:type="paragraph" w:customStyle="1" w:styleId="7074A63915EF4D22A47AF6367C46D611">
    <w:name w:val="7074A63915EF4D22A47AF6367C46D611"/>
    <w:rsid w:val="003E1B0B"/>
  </w:style>
  <w:style w:type="paragraph" w:customStyle="1" w:styleId="8E161EE7220246C4A54505D5E00AF463">
    <w:name w:val="8E161EE7220246C4A54505D5E00AF463"/>
    <w:rsid w:val="003E1B0B"/>
  </w:style>
  <w:style w:type="paragraph" w:customStyle="1" w:styleId="C6C7F8BF438840F9945473E50FFE9978">
    <w:name w:val="C6C7F8BF438840F9945473E50FFE9978"/>
    <w:rsid w:val="003E1B0B"/>
  </w:style>
  <w:style w:type="paragraph" w:customStyle="1" w:styleId="44B4D185BE19406FBEB1E100592014B9">
    <w:name w:val="44B4D185BE19406FBEB1E100592014B9"/>
    <w:rsid w:val="003E1B0B"/>
  </w:style>
  <w:style w:type="paragraph" w:customStyle="1" w:styleId="74960A51E4D8420EA63C47239BFBE69C">
    <w:name w:val="74960A51E4D8420EA63C47239BFBE69C"/>
    <w:rsid w:val="003E1B0B"/>
  </w:style>
  <w:style w:type="paragraph" w:customStyle="1" w:styleId="9ECFF0FF37604A098EC5426158E985F0">
    <w:name w:val="9ECFF0FF37604A098EC5426158E985F0"/>
    <w:rsid w:val="003E1B0B"/>
  </w:style>
  <w:style w:type="paragraph" w:customStyle="1" w:styleId="AAFA59781632434096E2A79D065D4258">
    <w:name w:val="AAFA59781632434096E2A79D065D4258"/>
    <w:rsid w:val="003E1B0B"/>
  </w:style>
  <w:style w:type="paragraph" w:customStyle="1" w:styleId="8D9EDA73C0184483B2914B6FE719AE69">
    <w:name w:val="8D9EDA73C0184483B2914B6FE719AE69"/>
    <w:rsid w:val="003E1B0B"/>
  </w:style>
  <w:style w:type="paragraph" w:customStyle="1" w:styleId="72E3D96F124E47EABD5C7F7DA131423E">
    <w:name w:val="72E3D96F124E47EABD5C7F7DA131423E"/>
    <w:rsid w:val="003E1B0B"/>
  </w:style>
  <w:style w:type="paragraph" w:customStyle="1" w:styleId="E9BCF710FDCB4883966D03DFC28E281F">
    <w:name w:val="E9BCF710FDCB4883966D03DFC28E281F"/>
    <w:rsid w:val="003E1B0B"/>
  </w:style>
  <w:style w:type="paragraph" w:customStyle="1" w:styleId="97A4BF2AE49F4D149F1E46CC5738376D">
    <w:name w:val="97A4BF2AE49F4D149F1E46CC5738376D"/>
    <w:rsid w:val="003E1B0B"/>
  </w:style>
  <w:style w:type="paragraph" w:customStyle="1" w:styleId="3014BFDDADFC44B7BB5D21C6E1500D2D">
    <w:name w:val="3014BFDDADFC44B7BB5D21C6E1500D2D"/>
    <w:rsid w:val="003E1B0B"/>
  </w:style>
  <w:style w:type="paragraph" w:customStyle="1" w:styleId="D540D42107A8403C88E92DD8366084DA">
    <w:name w:val="D540D42107A8403C88E92DD8366084DA"/>
    <w:rsid w:val="003E1B0B"/>
  </w:style>
  <w:style w:type="paragraph" w:customStyle="1" w:styleId="8A6BDE8C5EB84E9A85FE59ED169313FC">
    <w:name w:val="8A6BDE8C5EB84E9A85FE59ED169313FC"/>
    <w:rsid w:val="003E1B0B"/>
  </w:style>
  <w:style w:type="paragraph" w:customStyle="1" w:styleId="3EE9C7CAACBA4D56985CF5B1D7C261F8">
    <w:name w:val="3EE9C7CAACBA4D56985CF5B1D7C261F8"/>
    <w:rsid w:val="003E1B0B"/>
  </w:style>
  <w:style w:type="paragraph" w:customStyle="1" w:styleId="5FA33EE20EB24788804F546C9E412EEC">
    <w:name w:val="5FA33EE20EB24788804F546C9E412EEC"/>
    <w:rsid w:val="003E1B0B"/>
  </w:style>
  <w:style w:type="paragraph" w:customStyle="1" w:styleId="9D07E36099BD4C80B2147BE703AF99DE">
    <w:name w:val="9D07E36099BD4C80B2147BE703AF99DE"/>
    <w:rsid w:val="003E1B0B"/>
  </w:style>
  <w:style w:type="paragraph" w:customStyle="1" w:styleId="ED45D66D6F1747D9AEF487EBA9BA639C">
    <w:name w:val="ED45D66D6F1747D9AEF487EBA9BA639C"/>
    <w:rsid w:val="003E1B0B"/>
  </w:style>
  <w:style w:type="paragraph" w:customStyle="1" w:styleId="1AC8CC0C9A8F496CBD1EFC261754A36A">
    <w:name w:val="1AC8CC0C9A8F496CBD1EFC261754A36A"/>
    <w:rsid w:val="003E1B0B"/>
  </w:style>
  <w:style w:type="paragraph" w:customStyle="1" w:styleId="1EC2F0DCA4F34108B55C2C5445EDE5B6">
    <w:name w:val="1EC2F0DCA4F34108B55C2C5445EDE5B6"/>
    <w:rsid w:val="003E1B0B"/>
  </w:style>
  <w:style w:type="paragraph" w:customStyle="1" w:styleId="FA900CFCAD714B5BAB5D24ECAB985EDB">
    <w:name w:val="FA900CFCAD714B5BAB5D24ECAB985EDB"/>
    <w:rsid w:val="003E1B0B"/>
  </w:style>
  <w:style w:type="paragraph" w:customStyle="1" w:styleId="26FE7FCF1DA64E5990159D7BDCDEE136">
    <w:name w:val="26FE7FCF1DA64E5990159D7BDCDEE136"/>
    <w:rsid w:val="003E1B0B"/>
  </w:style>
  <w:style w:type="paragraph" w:customStyle="1" w:styleId="011C0F121CB14A298BD8060A36A3C7A5">
    <w:name w:val="011C0F121CB14A298BD8060A36A3C7A5"/>
    <w:rsid w:val="003E1B0B"/>
  </w:style>
  <w:style w:type="paragraph" w:customStyle="1" w:styleId="A3ACCA34E0104D0BBBF1C1A46D00BB96">
    <w:name w:val="A3ACCA34E0104D0BBBF1C1A46D00BB96"/>
    <w:rsid w:val="003E1B0B"/>
  </w:style>
  <w:style w:type="paragraph" w:customStyle="1" w:styleId="8A4ED82B0DB44A81AA569573F8C19B78">
    <w:name w:val="8A4ED82B0DB44A81AA569573F8C19B78"/>
    <w:rsid w:val="003E1B0B"/>
  </w:style>
  <w:style w:type="paragraph" w:customStyle="1" w:styleId="469290BE4AEE4E4CABDEF1A2B16457A8">
    <w:name w:val="469290BE4AEE4E4CABDEF1A2B16457A8"/>
    <w:rsid w:val="003E1B0B"/>
  </w:style>
  <w:style w:type="paragraph" w:customStyle="1" w:styleId="2E17FF7511C8499F9CF431914779566E">
    <w:name w:val="2E17FF7511C8499F9CF431914779566E"/>
    <w:rsid w:val="003E1B0B"/>
  </w:style>
  <w:style w:type="paragraph" w:customStyle="1" w:styleId="F6176C3C5C694917BF12CD88032D3E4F">
    <w:name w:val="F6176C3C5C694917BF12CD88032D3E4F"/>
    <w:rsid w:val="003E1B0B"/>
  </w:style>
  <w:style w:type="paragraph" w:customStyle="1" w:styleId="757E132559C445BDA3824EF736B27B2A">
    <w:name w:val="757E132559C445BDA3824EF736B27B2A"/>
    <w:rsid w:val="003E1B0B"/>
  </w:style>
  <w:style w:type="paragraph" w:customStyle="1" w:styleId="812CB636FB1E43CE8604A414CB7D22E3">
    <w:name w:val="812CB636FB1E43CE8604A414CB7D22E3"/>
    <w:rsid w:val="003E1B0B"/>
  </w:style>
  <w:style w:type="paragraph" w:customStyle="1" w:styleId="8A72DB5EDB624121AFFD6D86DC7DB8F3">
    <w:name w:val="8A72DB5EDB624121AFFD6D86DC7DB8F3"/>
    <w:rsid w:val="003E1B0B"/>
  </w:style>
  <w:style w:type="paragraph" w:customStyle="1" w:styleId="0CBF4E88E2E64608A62743CB89B14EFA">
    <w:name w:val="0CBF4E88E2E64608A62743CB89B14EFA"/>
    <w:rsid w:val="003E1B0B"/>
  </w:style>
  <w:style w:type="paragraph" w:customStyle="1" w:styleId="33425DD542BA45B1B03CEDBEAC66B10D">
    <w:name w:val="33425DD542BA45B1B03CEDBEAC66B10D"/>
    <w:rsid w:val="003E1B0B"/>
  </w:style>
  <w:style w:type="paragraph" w:customStyle="1" w:styleId="9725ADB14DBE42B2BBFFD184BD286BCB">
    <w:name w:val="9725ADB14DBE42B2BBFFD184BD286BCB"/>
    <w:rsid w:val="003E1B0B"/>
  </w:style>
  <w:style w:type="paragraph" w:customStyle="1" w:styleId="49BC9CAF1B644119AA8B1E27D70BA4B7">
    <w:name w:val="49BC9CAF1B644119AA8B1E27D70BA4B7"/>
    <w:rsid w:val="003E1B0B"/>
  </w:style>
  <w:style w:type="paragraph" w:customStyle="1" w:styleId="5473430B0D04495E8BB274A774523AA5">
    <w:name w:val="5473430B0D04495E8BB274A774523AA5"/>
    <w:rsid w:val="003E1B0B"/>
  </w:style>
  <w:style w:type="paragraph" w:customStyle="1" w:styleId="46472E485BFD4B38B5CA95ED26118B03">
    <w:name w:val="46472E485BFD4B38B5CA95ED26118B03"/>
    <w:rsid w:val="003E1B0B"/>
  </w:style>
  <w:style w:type="paragraph" w:customStyle="1" w:styleId="F5E395F9C9FF4B5AB8176902939B0F24">
    <w:name w:val="F5E395F9C9FF4B5AB8176902939B0F24"/>
    <w:rsid w:val="003E1B0B"/>
  </w:style>
  <w:style w:type="paragraph" w:customStyle="1" w:styleId="71E9D0657E53402AA6E75E5A5B6A0E70">
    <w:name w:val="71E9D0657E53402AA6E75E5A5B6A0E70"/>
    <w:rsid w:val="003E1B0B"/>
  </w:style>
  <w:style w:type="paragraph" w:customStyle="1" w:styleId="DB5EBB2DEA644BE6A755954DB6B25058">
    <w:name w:val="DB5EBB2DEA644BE6A755954DB6B25058"/>
    <w:rsid w:val="003E1B0B"/>
  </w:style>
  <w:style w:type="paragraph" w:customStyle="1" w:styleId="D1164007D293497187C5C53CEDB8F29F">
    <w:name w:val="D1164007D293497187C5C53CEDB8F29F"/>
    <w:rsid w:val="003E1B0B"/>
  </w:style>
  <w:style w:type="paragraph" w:customStyle="1" w:styleId="683151C61F874835A4FF0294F542653F">
    <w:name w:val="683151C61F874835A4FF0294F542653F"/>
    <w:rsid w:val="003E1B0B"/>
  </w:style>
  <w:style w:type="paragraph" w:customStyle="1" w:styleId="D626DD017EC84CFFB8FDA8C668231DCD">
    <w:name w:val="D626DD017EC84CFFB8FDA8C668231DCD"/>
    <w:rsid w:val="003E1B0B"/>
  </w:style>
  <w:style w:type="paragraph" w:customStyle="1" w:styleId="51A9E6DB0B5C449B95BA14C99BC2293A">
    <w:name w:val="51A9E6DB0B5C449B95BA14C99BC2293A"/>
    <w:rsid w:val="003E1B0B"/>
  </w:style>
  <w:style w:type="paragraph" w:customStyle="1" w:styleId="B74127A8ED7C445988B36FB3BF463137">
    <w:name w:val="B74127A8ED7C445988B36FB3BF463137"/>
    <w:rsid w:val="003E1B0B"/>
  </w:style>
  <w:style w:type="paragraph" w:customStyle="1" w:styleId="82918F283D554687AF132EA6A09A341F">
    <w:name w:val="82918F283D554687AF132EA6A09A341F"/>
    <w:rsid w:val="003E1B0B"/>
  </w:style>
  <w:style w:type="paragraph" w:customStyle="1" w:styleId="7259DC6FF64A476C932EE4801A1938C3">
    <w:name w:val="7259DC6FF64A476C932EE4801A1938C3"/>
    <w:rsid w:val="003E1B0B"/>
  </w:style>
  <w:style w:type="paragraph" w:customStyle="1" w:styleId="C6134A8DB5B348738BAC58FEE9BEA128">
    <w:name w:val="C6134A8DB5B348738BAC58FEE9BEA128"/>
    <w:rsid w:val="003E1B0B"/>
  </w:style>
  <w:style w:type="paragraph" w:customStyle="1" w:styleId="88EC0B299BC04BA08EACD72E10917008">
    <w:name w:val="88EC0B299BC04BA08EACD72E10917008"/>
    <w:rsid w:val="003E1B0B"/>
  </w:style>
  <w:style w:type="paragraph" w:customStyle="1" w:styleId="F91F26B360544DC7B1314BD42A8F164D">
    <w:name w:val="F91F26B360544DC7B1314BD42A8F164D"/>
    <w:rsid w:val="003E1B0B"/>
  </w:style>
  <w:style w:type="paragraph" w:customStyle="1" w:styleId="CB5918D4B80545BF9A9C79F66FA2D759">
    <w:name w:val="CB5918D4B80545BF9A9C79F66FA2D759"/>
    <w:rsid w:val="003E1B0B"/>
  </w:style>
  <w:style w:type="paragraph" w:customStyle="1" w:styleId="DD77D6E7B928413D868C8A86AA7DE293">
    <w:name w:val="DD77D6E7B928413D868C8A86AA7DE293"/>
    <w:rsid w:val="003E1B0B"/>
  </w:style>
  <w:style w:type="paragraph" w:customStyle="1" w:styleId="70369D3787E24A1FA38B6594CE609FB4">
    <w:name w:val="70369D3787E24A1FA38B6594CE609FB4"/>
    <w:rsid w:val="003E1B0B"/>
  </w:style>
  <w:style w:type="paragraph" w:customStyle="1" w:styleId="809A6101AC7A41C299DB1919BE644F03">
    <w:name w:val="809A6101AC7A41C299DB1919BE644F03"/>
    <w:rsid w:val="003E1B0B"/>
  </w:style>
  <w:style w:type="paragraph" w:customStyle="1" w:styleId="3D37A9A3115D45E4BC47DB691CADDFA1">
    <w:name w:val="3D37A9A3115D45E4BC47DB691CADDFA1"/>
    <w:rsid w:val="003E1B0B"/>
  </w:style>
  <w:style w:type="paragraph" w:customStyle="1" w:styleId="1B45707CE8B44008AA4BA5B1BAF16DCA">
    <w:name w:val="1B45707CE8B44008AA4BA5B1BAF16DCA"/>
    <w:rsid w:val="003E1B0B"/>
  </w:style>
  <w:style w:type="paragraph" w:customStyle="1" w:styleId="F5EAE32844C54364854AEA7F930AC442">
    <w:name w:val="F5EAE32844C54364854AEA7F930AC442"/>
    <w:rsid w:val="003E1B0B"/>
  </w:style>
  <w:style w:type="paragraph" w:customStyle="1" w:styleId="CA25DFADC9664A5699974DFFC01F81C2">
    <w:name w:val="CA25DFADC9664A5699974DFFC01F81C2"/>
    <w:rsid w:val="003E1B0B"/>
  </w:style>
  <w:style w:type="paragraph" w:customStyle="1" w:styleId="3CA030342AAE4B67958405BB9FA82641">
    <w:name w:val="3CA030342AAE4B67958405BB9FA82641"/>
    <w:rsid w:val="003E1B0B"/>
  </w:style>
  <w:style w:type="paragraph" w:customStyle="1" w:styleId="147C771E336E47CE88D73BC9FC7B7A42">
    <w:name w:val="147C771E336E47CE88D73BC9FC7B7A42"/>
    <w:rsid w:val="003E1B0B"/>
  </w:style>
  <w:style w:type="paragraph" w:customStyle="1" w:styleId="5A55C864DE544E039983DF5F682BD8C3">
    <w:name w:val="5A55C864DE544E039983DF5F682BD8C3"/>
    <w:rsid w:val="003E1B0B"/>
  </w:style>
  <w:style w:type="paragraph" w:customStyle="1" w:styleId="A1ACA83EDF6B4249AEB97C2CF0D176B1">
    <w:name w:val="A1ACA83EDF6B4249AEB97C2CF0D176B1"/>
    <w:rsid w:val="003E1B0B"/>
  </w:style>
  <w:style w:type="paragraph" w:customStyle="1" w:styleId="23D297DBE4904897AF70DBBD8651EE83">
    <w:name w:val="23D297DBE4904897AF70DBBD8651EE83"/>
    <w:rsid w:val="003E1B0B"/>
  </w:style>
  <w:style w:type="paragraph" w:customStyle="1" w:styleId="38617D5D06034509AEA3A3BE75E8238C">
    <w:name w:val="38617D5D06034509AEA3A3BE75E8238C"/>
    <w:rsid w:val="003E1B0B"/>
  </w:style>
  <w:style w:type="paragraph" w:customStyle="1" w:styleId="6002DFB8BE164F3D9C4E6A606466F547">
    <w:name w:val="6002DFB8BE164F3D9C4E6A606466F547"/>
    <w:rsid w:val="003E1B0B"/>
  </w:style>
  <w:style w:type="paragraph" w:customStyle="1" w:styleId="005A649558DC4D1D8FC47347F0D2F6BB">
    <w:name w:val="005A649558DC4D1D8FC47347F0D2F6BB"/>
    <w:rsid w:val="003E1B0B"/>
  </w:style>
  <w:style w:type="paragraph" w:customStyle="1" w:styleId="5F4B70B86B7E42939782015BCFEB3DFF">
    <w:name w:val="5F4B70B86B7E42939782015BCFEB3DFF"/>
    <w:rsid w:val="003E1B0B"/>
  </w:style>
  <w:style w:type="paragraph" w:customStyle="1" w:styleId="BABC7EBA8D314A918E0DE2432B40BDAA">
    <w:name w:val="BABC7EBA8D314A918E0DE2432B40BDAA"/>
    <w:rsid w:val="003E1B0B"/>
  </w:style>
  <w:style w:type="paragraph" w:customStyle="1" w:styleId="201B9F4079FE4EEBB246F608C06E1FD0">
    <w:name w:val="201B9F4079FE4EEBB246F608C06E1FD0"/>
    <w:rsid w:val="003E1B0B"/>
  </w:style>
  <w:style w:type="paragraph" w:customStyle="1" w:styleId="72AE7381D5534EC4B30E81862098A6F5">
    <w:name w:val="72AE7381D5534EC4B30E81862098A6F5"/>
    <w:rsid w:val="003E1B0B"/>
  </w:style>
  <w:style w:type="paragraph" w:customStyle="1" w:styleId="722057B9BC4545C6849B4F34C189EFC5">
    <w:name w:val="722057B9BC4545C6849B4F34C189EFC5"/>
    <w:rsid w:val="003E1B0B"/>
  </w:style>
  <w:style w:type="paragraph" w:customStyle="1" w:styleId="474021184B2F42279DFAFE69F313A80D">
    <w:name w:val="474021184B2F42279DFAFE69F313A80D"/>
    <w:rsid w:val="003E1B0B"/>
  </w:style>
  <w:style w:type="paragraph" w:customStyle="1" w:styleId="4CF0AD9A59B248BDBD7B538661E669E5">
    <w:name w:val="4CF0AD9A59B248BDBD7B538661E669E5"/>
    <w:rsid w:val="003E1B0B"/>
  </w:style>
  <w:style w:type="paragraph" w:customStyle="1" w:styleId="50C8EEA490AA47A680D48B3CB4EB2FBF">
    <w:name w:val="50C8EEA490AA47A680D48B3CB4EB2FBF"/>
    <w:rsid w:val="003E1B0B"/>
  </w:style>
  <w:style w:type="paragraph" w:customStyle="1" w:styleId="A76395F132F74E92AF19BB97EDEC5D12">
    <w:name w:val="A76395F132F74E92AF19BB97EDEC5D12"/>
    <w:rsid w:val="003E1B0B"/>
  </w:style>
  <w:style w:type="paragraph" w:customStyle="1" w:styleId="0DE6BCF747D04D87BBF9BB3AE58353A4">
    <w:name w:val="0DE6BCF747D04D87BBF9BB3AE58353A4"/>
    <w:rsid w:val="003E1B0B"/>
  </w:style>
  <w:style w:type="paragraph" w:customStyle="1" w:styleId="DA4CD66CEE92478D8A688D4E4B2321C1">
    <w:name w:val="DA4CD66CEE92478D8A688D4E4B2321C1"/>
    <w:rsid w:val="003E1B0B"/>
  </w:style>
  <w:style w:type="paragraph" w:customStyle="1" w:styleId="CB1184143C204B2F8EFFCADFBB70E47C">
    <w:name w:val="CB1184143C204B2F8EFFCADFBB70E47C"/>
    <w:rsid w:val="003E1B0B"/>
  </w:style>
  <w:style w:type="paragraph" w:customStyle="1" w:styleId="E793B6C968A944AE85BE18044B37127C">
    <w:name w:val="E793B6C968A944AE85BE18044B37127C"/>
    <w:rsid w:val="003E1B0B"/>
  </w:style>
  <w:style w:type="paragraph" w:customStyle="1" w:styleId="F88EB21A53A94190A0EAE5138AB9628B">
    <w:name w:val="F88EB21A53A94190A0EAE5138AB9628B"/>
    <w:rsid w:val="003E1B0B"/>
  </w:style>
  <w:style w:type="paragraph" w:customStyle="1" w:styleId="30A170ACFB9C499FAAEAB0E9E40BED9C">
    <w:name w:val="30A170ACFB9C499FAAEAB0E9E40BED9C"/>
    <w:rsid w:val="003E1B0B"/>
  </w:style>
  <w:style w:type="paragraph" w:customStyle="1" w:styleId="B8A850B66A854B65B7786068CA60D199">
    <w:name w:val="B8A850B66A854B65B7786068CA60D199"/>
    <w:rsid w:val="003E1B0B"/>
  </w:style>
  <w:style w:type="paragraph" w:customStyle="1" w:styleId="D189F22244CE47A69B7EBB8C86579494">
    <w:name w:val="D189F22244CE47A69B7EBB8C86579494"/>
    <w:rsid w:val="003E1B0B"/>
  </w:style>
  <w:style w:type="paragraph" w:customStyle="1" w:styleId="36773347D85F4015A4DD7A34B15FD5CB">
    <w:name w:val="36773347D85F4015A4DD7A34B15FD5CB"/>
    <w:rsid w:val="003E1B0B"/>
  </w:style>
  <w:style w:type="paragraph" w:customStyle="1" w:styleId="3F2033B88B8040008D313B36178C2138">
    <w:name w:val="3F2033B88B8040008D313B36178C2138"/>
    <w:rsid w:val="003E1B0B"/>
  </w:style>
  <w:style w:type="paragraph" w:customStyle="1" w:styleId="C49DF10E89064C66B795B614D0A2E4BD">
    <w:name w:val="C49DF10E89064C66B795B614D0A2E4BD"/>
    <w:rsid w:val="003E1B0B"/>
  </w:style>
  <w:style w:type="paragraph" w:customStyle="1" w:styleId="D007BD845D044037AA212F8CFCBB05C7">
    <w:name w:val="D007BD845D044037AA212F8CFCBB05C7"/>
    <w:rsid w:val="003E1B0B"/>
  </w:style>
  <w:style w:type="paragraph" w:customStyle="1" w:styleId="62F4E5B959FA49148E5AFB28869102EB">
    <w:name w:val="62F4E5B959FA49148E5AFB28869102EB"/>
    <w:rsid w:val="003E1B0B"/>
  </w:style>
  <w:style w:type="paragraph" w:customStyle="1" w:styleId="2239D0FBE57A49D297E437E7C4BFEB84">
    <w:name w:val="2239D0FBE57A49D297E437E7C4BFEB84"/>
    <w:rsid w:val="003E1B0B"/>
  </w:style>
  <w:style w:type="paragraph" w:customStyle="1" w:styleId="64179B7DB50A4798A7802C93F1A9229D">
    <w:name w:val="64179B7DB50A4798A7802C93F1A9229D"/>
    <w:rsid w:val="003E1B0B"/>
  </w:style>
  <w:style w:type="paragraph" w:customStyle="1" w:styleId="C08349318A934C4DB0601CB8A455E778">
    <w:name w:val="C08349318A934C4DB0601CB8A455E778"/>
    <w:rsid w:val="003E1B0B"/>
  </w:style>
  <w:style w:type="paragraph" w:customStyle="1" w:styleId="D74795D59ECF41D9B55249D4AEFA3527">
    <w:name w:val="D74795D59ECF41D9B55249D4AEFA3527"/>
    <w:rsid w:val="003E1B0B"/>
  </w:style>
  <w:style w:type="paragraph" w:customStyle="1" w:styleId="CFA66B210DD84112A1CFC8219F4102E7">
    <w:name w:val="CFA66B210DD84112A1CFC8219F4102E7"/>
    <w:rsid w:val="003E1B0B"/>
  </w:style>
  <w:style w:type="paragraph" w:customStyle="1" w:styleId="53A0ED4796074939A9B440AA554F3A65">
    <w:name w:val="53A0ED4796074939A9B440AA554F3A65"/>
    <w:rsid w:val="003E1B0B"/>
  </w:style>
  <w:style w:type="paragraph" w:customStyle="1" w:styleId="7178808B5EB9441E9ACC65359D2B3419">
    <w:name w:val="7178808B5EB9441E9ACC65359D2B3419"/>
    <w:rsid w:val="003E1B0B"/>
  </w:style>
  <w:style w:type="paragraph" w:customStyle="1" w:styleId="1EBC72AB6569495DA377C1B52EEAF7E7">
    <w:name w:val="1EBC72AB6569495DA377C1B52EEAF7E7"/>
    <w:rsid w:val="003E1B0B"/>
  </w:style>
  <w:style w:type="paragraph" w:customStyle="1" w:styleId="D3B99379973543B8B1C8578315701696">
    <w:name w:val="D3B99379973543B8B1C8578315701696"/>
    <w:rsid w:val="003E1B0B"/>
  </w:style>
  <w:style w:type="paragraph" w:customStyle="1" w:styleId="2481D7F01F26421D92EA7B19794AFA49">
    <w:name w:val="2481D7F01F26421D92EA7B19794AFA49"/>
    <w:rsid w:val="003E1B0B"/>
  </w:style>
  <w:style w:type="paragraph" w:customStyle="1" w:styleId="EB059149A62A4D99AD5DDC9179C42329">
    <w:name w:val="EB059149A62A4D99AD5DDC9179C42329"/>
    <w:rsid w:val="003E1B0B"/>
  </w:style>
  <w:style w:type="paragraph" w:customStyle="1" w:styleId="F612C948384040879D70AFC84AED9301">
    <w:name w:val="F612C948384040879D70AFC84AED9301"/>
    <w:rsid w:val="003E1B0B"/>
  </w:style>
  <w:style w:type="paragraph" w:customStyle="1" w:styleId="838D9B43311C4BFFB10C59A4FB466632">
    <w:name w:val="838D9B43311C4BFFB10C59A4FB466632"/>
    <w:rsid w:val="003E1B0B"/>
  </w:style>
  <w:style w:type="paragraph" w:customStyle="1" w:styleId="FD3F9CE23080457DAD1465EB374CB5DD">
    <w:name w:val="FD3F9CE23080457DAD1465EB374CB5DD"/>
    <w:rsid w:val="003E1B0B"/>
  </w:style>
  <w:style w:type="paragraph" w:customStyle="1" w:styleId="E1AAA4B11D6047FAAE5355CD094FF0CF">
    <w:name w:val="E1AAA4B11D6047FAAE5355CD094FF0CF"/>
    <w:rsid w:val="003E1B0B"/>
  </w:style>
  <w:style w:type="paragraph" w:customStyle="1" w:styleId="87983953DA4F4FC18F456B88BFEE5BDC">
    <w:name w:val="87983953DA4F4FC18F456B88BFEE5BDC"/>
    <w:rsid w:val="003E1B0B"/>
  </w:style>
  <w:style w:type="paragraph" w:customStyle="1" w:styleId="69A88D38096B4B24A198A7CE6086222F">
    <w:name w:val="69A88D38096B4B24A198A7CE6086222F"/>
    <w:rsid w:val="003E1B0B"/>
  </w:style>
  <w:style w:type="paragraph" w:customStyle="1" w:styleId="7F4B3BEE182948A28FA9204165FE3449">
    <w:name w:val="7F4B3BEE182948A28FA9204165FE3449"/>
    <w:rsid w:val="003E1B0B"/>
  </w:style>
  <w:style w:type="paragraph" w:customStyle="1" w:styleId="3E3EC9D8339348C4AF02F129B67B4566">
    <w:name w:val="3E3EC9D8339348C4AF02F129B67B4566"/>
    <w:rsid w:val="003E1B0B"/>
  </w:style>
  <w:style w:type="paragraph" w:customStyle="1" w:styleId="CE3D69334E66498B966C0758EC3459B5">
    <w:name w:val="CE3D69334E66498B966C0758EC3459B5"/>
    <w:rsid w:val="003E1B0B"/>
  </w:style>
  <w:style w:type="paragraph" w:customStyle="1" w:styleId="8C391101BF2D4E698B1505A625166470">
    <w:name w:val="8C391101BF2D4E698B1505A625166470"/>
    <w:rsid w:val="003E1B0B"/>
  </w:style>
  <w:style w:type="paragraph" w:customStyle="1" w:styleId="6934AAA508B040F08A1678997FF05B22">
    <w:name w:val="6934AAA508B040F08A1678997FF05B22"/>
    <w:rsid w:val="003E1B0B"/>
  </w:style>
  <w:style w:type="paragraph" w:customStyle="1" w:styleId="61DFDE7B78084A2ABE7F822CB02115F3">
    <w:name w:val="61DFDE7B78084A2ABE7F822CB02115F3"/>
    <w:rsid w:val="003E1B0B"/>
  </w:style>
  <w:style w:type="paragraph" w:customStyle="1" w:styleId="8C306282F1D9405093F131514D59A8A8">
    <w:name w:val="8C306282F1D9405093F131514D59A8A8"/>
    <w:rsid w:val="003E1B0B"/>
  </w:style>
  <w:style w:type="paragraph" w:customStyle="1" w:styleId="CA3CAC4B4E424F41B3332CF932CEEFE0">
    <w:name w:val="CA3CAC4B4E424F41B3332CF932CEEFE0"/>
    <w:rsid w:val="003E1B0B"/>
  </w:style>
  <w:style w:type="paragraph" w:customStyle="1" w:styleId="0D38FB15BC704D80BC35CB3B1E2F37F2">
    <w:name w:val="0D38FB15BC704D80BC35CB3B1E2F37F2"/>
    <w:rsid w:val="003E1B0B"/>
  </w:style>
  <w:style w:type="paragraph" w:customStyle="1" w:styleId="7E877966BA8D40BE97BC76CA2534F008">
    <w:name w:val="7E877966BA8D40BE97BC76CA2534F008"/>
    <w:rsid w:val="003E1B0B"/>
  </w:style>
  <w:style w:type="paragraph" w:customStyle="1" w:styleId="33B0336BE23342679B5D126E313F9AA8">
    <w:name w:val="33B0336BE23342679B5D126E313F9AA8"/>
    <w:rsid w:val="003E1B0B"/>
  </w:style>
  <w:style w:type="paragraph" w:customStyle="1" w:styleId="1BF1252C29B64D57863C9A9FAADACCB1">
    <w:name w:val="1BF1252C29B64D57863C9A9FAADACCB1"/>
    <w:rsid w:val="003E1B0B"/>
  </w:style>
  <w:style w:type="paragraph" w:customStyle="1" w:styleId="14955125891F4F9EAEECA7B812C9578D">
    <w:name w:val="14955125891F4F9EAEECA7B812C9578D"/>
    <w:rsid w:val="003E1B0B"/>
  </w:style>
  <w:style w:type="paragraph" w:customStyle="1" w:styleId="2D8F02F92B174352BDCB7D503636CD5F">
    <w:name w:val="2D8F02F92B174352BDCB7D503636CD5F"/>
    <w:rsid w:val="003E1B0B"/>
  </w:style>
  <w:style w:type="paragraph" w:customStyle="1" w:styleId="6D421AB7A3A24B07B6CDC765783389F0">
    <w:name w:val="6D421AB7A3A24B07B6CDC765783389F0"/>
    <w:rsid w:val="003E1B0B"/>
  </w:style>
  <w:style w:type="paragraph" w:customStyle="1" w:styleId="E554B03276784FE3B6D351C8B3A76C8C">
    <w:name w:val="E554B03276784FE3B6D351C8B3A76C8C"/>
    <w:rsid w:val="003E1B0B"/>
  </w:style>
  <w:style w:type="paragraph" w:customStyle="1" w:styleId="0B22A8BE856A498EB8FD31F9C863320D">
    <w:name w:val="0B22A8BE856A498EB8FD31F9C863320D"/>
    <w:rsid w:val="003E1B0B"/>
  </w:style>
  <w:style w:type="paragraph" w:customStyle="1" w:styleId="C15D41EF9BDD4627A7C280475C233200">
    <w:name w:val="C15D41EF9BDD4627A7C280475C233200"/>
    <w:rsid w:val="003E1B0B"/>
  </w:style>
  <w:style w:type="paragraph" w:customStyle="1" w:styleId="DAD69E92431D485D8B1A8992EBDCFABD">
    <w:name w:val="DAD69E92431D485D8B1A8992EBDCFABD"/>
    <w:rsid w:val="003E1B0B"/>
  </w:style>
  <w:style w:type="paragraph" w:customStyle="1" w:styleId="1EB15CBF2684405BB7DC12BF6750599D">
    <w:name w:val="1EB15CBF2684405BB7DC12BF6750599D"/>
    <w:rsid w:val="003E1B0B"/>
  </w:style>
  <w:style w:type="paragraph" w:customStyle="1" w:styleId="2E51DFB80DA54C08963AB48257B425DF">
    <w:name w:val="2E51DFB80DA54C08963AB48257B425DF"/>
    <w:rsid w:val="003E1B0B"/>
  </w:style>
  <w:style w:type="paragraph" w:customStyle="1" w:styleId="BB31115768B349C58993322BD5CE6DAA">
    <w:name w:val="BB31115768B349C58993322BD5CE6DAA"/>
    <w:rsid w:val="003E1B0B"/>
  </w:style>
  <w:style w:type="paragraph" w:customStyle="1" w:styleId="E978832E99BE4D15B47EBD0D98C6E6EA">
    <w:name w:val="E978832E99BE4D15B47EBD0D98C6E6EA"/>
    <w:rsid w:val="003E1B0B"/>
  </w:style>
  <w:style w:type="paragraph" w:customStyle="1" w:styleId="6101EDB77A554A97BC9FBA2616D77F80">
    <w:name w:val="6101EDB77A554A97BC9FBA2616D77F80"/>
    <w:rsid w:val="003E1B0B"/>
  </w:style>
  <w:style w:type="paragraph" w:customStyle="1" w:styleId="44197D3A14F6480187AD00220EDF5521">
    <w:name w:val="44197D3A14F6480187AD00220EDF5521"/>
    <w:rsid w:val="003E1B0B"/>
  </w:style>
  <w:style w:type="paragraph" w:customStyle="1" w:styleId="6ECCDFC18486417194D2CC2CC2E682DB">
    <w:name w:val="6ECCDFC18486417194D2CC2CC2E682DB"/>
    <w:rsid w:val="003E1B0B"/>
  </w:style>
  <w:style w:type="paragraph" w:customStyle="1" w:styleId="A3B5456A16EA49D58D225DB250702648">
    <w:name w:val="A3B5456A16EA49D58D225DB250702648"/>
    <w:rsid w:val="003E1B0B"/>
  </w:style>
  <w:style w:type="paragraph" w:customStyle="1" w:styleId="3D5220A9B04F496E8F2600E1295C4041">
    <w:name w:val="3D5220A9B04F496E8F2600E1295C4041"/>
    <w:rsid w:val="003E1B0B"/>
  </w:style>
  <w:style w:type="paragraph" w:customStyle="1" w:styleId="54D81A5886CD47D7BF7947E7FC5338EF">
    <w:name w:val="54D81A5886CD47D7BF7947E7FC5338EF"/>
    <w:rsid w:val="003E1B0B"/>
  </w:style>
  <w:style w:type="paragraph" w:customStyle="1" w:styleId="62611EC34FA54D758218207AA1DBD7CE">
    <w:name w:val="62611EC34FA54D758218207AA1DBD7CE"/>
    <w:rsid w:val="003E1B0B"/>
  </w:style>
  <w:style w:type="paragraph" w:customStyle="1" w:styleId="1EF77F79D1AE462B98F13AC592372199">
    <w:name w:val="1EF77F79D1AE462B98F13AC592372199"/>
    <w:rsid w:val="003E1B0B"/>
  </w:style>
  <w:style w:type="paragraph" w:customStyle="1" w:styleId="0C44861509734229AAFC144E6DA251FA">
    <w:name w:val="0C44861509734229AAFC144E6DA251FA"/>
    <w:rsid w:val="003E1B0B"/>
  </w:style>
  <w:style w:type="paragraph" w:customStyle="1" w:styleId="38B665E4461B466DBBF053E5006D0E43">
    <w:name w:val="38B665E4461B466DBBF053E5006D0E43"/>
    <w:rsid w:val="003E1B0B"/>
  </w:style>
  <w:style w:type="paragraph" w:customStyle="1" w:styleId="993A1A2452C244B591F0B2FAE71D2412">
    <w:name w:val="993A1A2452C244B591F0B2FAE71D2412"/>
    <w:rsid w:val="003E1B0B"/>
  </w:style>
  <w:style w:type="paragraph" w:customStyle="1" w:styleId="D29135499B26437B904A799036826CE6">
    <w:name w:val="D29135499B26437B904A799036826CE6"/>
    <w:rsid w:val="003E1B0B"/>
  </w:style>
  <w:style w:type="paragraph" w:customStyle="1" w:styleId="1459730E289649168B6C99D31F491715">
    <w:name w:val="1459730E289649168B6C99D31F491715"/>
    <w:rsid w:val="003E1B0B"/>
  </w:style>
  <w:style w:type="paragraph" w:customStyle="1" w:styleId="95BD7C759E93469D93E8696BB3D160DB">
    <w:name w:val="95BD7C759E93469D93E8696BB3D160DB"/>
    <w:rsid w:val="003E1B0B"/>
  </w:style>
  <w:style w:type="paragraph" w:customStyle="1" w:styleId="361E48AE400C4B1890798732D3F2B2C6">
    <w:name w:val="361E48AE400C4B1890798732D3F2B2C6"/>
    <w:rsid w:val="003E1B0B"/>
  </w:style>
  <w:style w:type="paragraph" w:customStyle="1" w:styleId="A4E5CAEAEEA64B6FAD6F6D38B70D045D">
    <w:name w:val="A4E5CAEAEEA64B6FAD6F6D38B70D045D"/>
    <w:rsid w:val="003E1B0B"/>
  </w:style>
  <w:style w:type="paragraph" w:customStyle="1" w:styleId="1154E7FDC7BC470BB13FE000DA77FD1C">
    <w:name w:val="1154E7FDC7BC470BB13FE000DA77FD1C"/>
    <w:rsid w:val="003E1B0B"/>
  </w:style>
  <w:style w:type="paragraph" w:customStyle="1" w:styleId="A04B9F9B711D4B3FA0C3A3C8B0068A57">
    <w:name w:val="A04B9F9B711D4B3FA0C3A3C8B0068A57"/>
    <w:rsid w:val="003E1B0B"/>
  </w:style>
  <w:style w:type="paragraph" w:customStyle="1" w:styleId="E97F867C813746BA85FD905EC726EEA2">
    <w:name w:val="E97F867C813746BA85FD905EC726EEA2"/>
    <w:rsid w:val="003E1B0B"/>
  </w:style>
  <w:style w:type="paragraph" w:customStyle="1" w:styleId="D0031C2E78694A6595562FA62A4E9D79">
    <w:name w:val="D0031C2E78694A6595562FA62A4E9D79"/>
    <w:rsid w:val="003E1B0B"/>
  </w:style>
  <w:style w:type="paragraph" w:customStyle="1" w:styleId="32A9B5CDD80849869F20456A40534062">
    <w:name w:val="32A9B5CDD80849869F20456A40534062"/>
    <w:rsid w:val="003E1B0B"/>
  </w:style>
  <w:style w:type="paragraph" w:customStyle="1" w:styleId="424BA706960F43D6B0AE8240EEA8D473">
    <w:name w:val="424BA706960F43D6B0AE8240EEA8D473"/>
    <w:rsid w:val="003E1B0B"/>
  </w:style>
  <w:style w:type="paragraph" w:customStyle="1" w:styleId="D9E3234855BC429B9F31BAF8C0981F41">
    <w:name w:val="D9E3234855BC429B9F31BAF8C0981F41"/>
    <w:rsid w:val="003E1B0B"/>
  </w:style>
  <w:style w:type="paragraph" w:customStyle="1" w:styleId="F3F99922FC244B429ECC267CD0214883">
    <w:name w:val="F3F99922FC244B429ECC267CD0214883"/>
    <w:rsid w:val="003E1B0B"/>
  </w:style>
  <w:style w:type="paragraph" w:customStyle="1" w:styleId="0A00B94C049E4E4F98429F07F96B8EEE">
    <w:name w:val="0A00B94C049E4E4F98429F07F96B8EEE"/>
    <w:rsid w:val="003E1B0B"/>
  </w:style>
  <w:style w:type="paragraph" w:customStyle="1" w:styleId="BB92ED61F9644FF791899A74F55FFA81">
    <w:name w:val="BB92ED61F9644FF791899A74F55FFA81"/>
    <w:rsid w:val="003E1B0B"/>
  </w:style>
  <w:style w:type="paragraph" w:customStyle="1" w:styleId="87F96D6260E74C8F8C830FBB19F5EE0E">
    <w:name w:val="87F96D6260E74C8F8C830FBB19F5EE0E"/>
    <w:rsid w:val="003E1B0B"/>
  </w:style>
  <w:style w:type="paragraph" w:customStyle="1" w:styleId="457B7138E9E14A7388A528B345210B91">
    <w:name w:val="457B7138E9E14A7388A528B345210B91"/>
    <w:rsid w:val="003E1B0B"/>
  </w:style>
  <w:style w:type="paragraph" w:customStyle="1" w:styleId="059BA8FCFD3F4FC180B2DBF98E6475C2">
    <w:name w:val="059BA8FCFD3F4FC180B2DBF98E6475C2"/>
    <w:rsid w:val="003E1B0B"/>
  </w:style>
  <w:style w:type="paragraph" w:customStyle="1" w:styleId="657394C03EA848EA93CF50F4425974CD">
    <w:name w:val="657394C03EA848EA93CF50F4425974CD"/>
    <w:rsid w:val="003E1B0B"/>
  </w:style>
  <w:style w:type="paragraph" w:customStyle="1" w:styleId="0B43BB7332F8423CA956BCDA866A509A">
    <w:name w:val="0B43BB7332F8423CA956BCDA866A509A"/>
    <w:rsid w:val="003E1B0B"/>
  </w:style>
  <w:style w:type="paragraph" w:customStyle="1" w:styleId="8382931A40E340F29ADBFE9192FB588B">
    <w:name w:val="8382931A40E340F29ADBFE9192FB588B"/>
    <w:rsid w:val="003E1B0B"/>
  </w:style>
  <w:style w:type="paragraph" w:customStyle="1" w:styleId="44CF29C58159457590B38D8C241B7007">
    <w:name w:val="44CF29C58159457590B38D8C241B7007"/>
    <w:rsid w:val="003E1B0B"/>
  </w:style>
  <w:style w:type="paragraph" w:customStyle="1" w:styleId="397EA0FFCB6F44F8B9DA7E0D3F7C64AC">
    <w:name w:val="397EA0FFCB6F44F8B9DA7E0D3F7C64AC"/>
    <w:rsid w:val="003E1B0B"/>
  </w:style>
  <w:style w:type="paragraph" w:customStyle="1" w:styleId="982BDC91E7DC487AB8DE30E686E5FFCD">
    <w:name w:val="982BDC91E7DC487AB8DE30E686E5FFCD"/>
    <w:rsid w:val="003E1B0B"/>
  </w:style>
  <w:style w:type="paragraph" w:customStyle="1" w:styleId="4EA2A521325A47F3AD89840804872ABF">
    <w:name w:val="4EA2A521325A47F3AD89840804872ABF"/>
    <w:rsid w:val="003E1B0B"/>
  </w:style>
  <w:style w:type="paragraph" w:customStyle="1" w:styleId="E64C85498D6F4DCE97E81BEE6E72C5CE">
    <w:name w:val="E64C85498D6F4DCE97E81BEE6E72C5CE"/>
    <w:rsid w:val="003E1B0B"/>
  </w:style>
  <w:style w:type="paragraph" w:customStyle="1" w:styleId="6389EAA0575B413889D20B8E6F98039F">
    <w:name w:val="6389EAA0575B413889D20B8E6F98039F"/>
    <w:rsid w:val="003E1B0B"/>
  </w:style>
  <w:style w:type="paragraph" w:customStyle="1" w:styleId="20A6E5C12AD548CB9CDCA1C12B9F9F47">
    <w:name w:val="20A6E5C12AD548CB9CDCA1C12B9F9F47"/>
    <w:rsid w:val="003E1B0B"/>
  </w:style>
  <w:style w:type="paragraph" w:customStyle="1" w:styleId="402039D1409D40D89E672C3BC4654729">
    <w:name w:val="402039D1409D40D89E672C3BC4654729"/>
    <w:rsid w:val="003E1B0B"/>
  </w:style>
  <w:style w:type="paragraph" w:customStyle="1" w:styleId="ABD1564631C94C43B84F908729BEA6F3">
    <w:name w:val="ABD1564631C94C43B84F908729BEA6F3"/>
    <w:rsid w:val="003E1B0B"/>
  </w:style>
  <w:style w:type="paragraph" w:customStyle="1" w:styleId="3E4E848AB0DB4898BA88A4F1F9CA229F">
    <w:name w:val="3E4E848AB0DB4898BA88A4F1F9CA229F"/>
    <w:rsid w:val="003E1B0B"/>
  </w:style>
  <w:style w:type="paragraph" w:customStyle="1" w:styleId="5006027A1C8C4F2FA06393260F4500FC">
    <w:name w:val="5006027A1C8C4F2FA06393260F4500FC"/>
    <w:rsid w:val="003E1B0B"/>
  </w:style>
  <w:style w:type="paragraph" w:customStyle="1" w:styleId="FED7D967470D495886D44BCCE635A12C">
    <w:name w:val="FED7D967470D495886D44BCCE635A12C"/>
    <w:rsid w:val="003E1B0B"/>
  </w:style>
  <w:style w:type="paragraph" w:customStyle="1" w:styleId="D5D4DEF1E96546AEB76C4C9B00CC895A">
    <w:name w:val="D5D4DEF1E96546AEB76C4C9B00CC895A"/>
    <w:rsid w:val="003E1B0B"/>
  </w:style>
  <w:style w:type="paragraph" w:customStyle="1" w:styleId="B9A035DD91FF4ADE94B29213C36F1452">
    <w:name w:val="B9A035DD91FF4ADE94B29213C36F1452"/>
    <w:rsid w:val="003E1B0B"/>
  </w:style>
  <w:style w:type="paragraph" w:customStyle="1" w:styleId="ADEBBACEE68847E1AC092A367CC32D6C">
    <w:name w:val="ADEBBACEE68847E1AC092A367CC32D6C"/>
    <w:rsid w:val="003E1B0B"/>
  </w:style>
  <w:style w:type="paragraph" w:customStyle="1" w:styleId="3277CB5F7C80461BA6D4C125912CE79E">
    <w:name w:val="3277CB5F7C80461BA6D4C125912CE79E"/>
    <w:rsid w:val="003E1B0B"/>
  </w:style>
  <w:style w:type="paragraph" w:customStyle="1" w:styleId="50C8A87E217C4DAB8FE4FECF025B9F65">
    <w:name w:val="50C8A87E217C4DAB8FE4FECF025B9F65"/>
    <w:rsid w:val="003E1B0B"/>
  </w:style>
  <w:style w:type="paragraph" w:customStyle="1" w:styleId="A2122889C80448C58032A7DEA5811DD3">
    <w:name w:val="A2122889C80448C58032A7DEA5811DD3"/>
    <w:rsid w:val="003E1B0B"/>
  </w:style>
  <w:style w:type="paragraph" w:customStyle="1" w:styleId="957663B47E584EE0AC967F14E3F935F6">
    <w:name w:val="957663B47E584EE0AC967F14E3F935F6"/>
    <w:rsid w:val="003E1B0B"/>
  </w:style>
  <w:style w:type="paragraph" w:customStyle="1" w:styleId="51FA75D3D6614AE1ACF7F26A31ECA90C">
    <w:name w:val="51FA75D3D6614AE1ACF7F26A31ECA90C"/>
    <w:rsid w:val="003E1B0B"/>
  </w:style>
  <w:style w:type="paragraph" w:customStyle="1" w:styleId="4DA2C24A93BE4747B1667083E6E4C494">
    <w:name w:val="4DA2C24A93BE4747B1667083E6E4C494"/>
    <w:rsid w:val="003E1B0B"/>
  </w:style>
  <w:style w:type="paragraph" w:customStyle="1" w:styleId="EE4067E2FC4B48B3AC15F206CCD8F13E">
    <w:name w:val="EE4067E2FC4B48B3AC15F206CCD8F13E"/>
    <w:rsid w:val="003E1B0B"/>
  </w:style>
  <w:style w:type="paragraph" w:customStyle="1" w:styleId="AF24E9F1AE9C4E4FBBF0BE37C073CDA9">
    <w:name w:val="AF24E9F1AE9C4E4FBBF0BE37C073CDA9"/>
    <w:rsid w:val="003E1B0B"/>
  </w:style>
  <w:style w:type="paragraph" w:customStyle="1" w:styleId="C39A42AD099D411F8F01405F6030035B">
    <w:name w:val="C39A42AD099D411F8F01405F6030035B"/>
    <w:rsid w:val="003E1B0B"/>
  </w:style>
  <w:style w:type="paragraph" w:customStyle="1" w:styleId="B3ABEFE1424B4B2380EFE849168FA52C">
    <w:name w:val="B3ABEFE1424B4B2380EFE849168FA52C"/>
    <w:rsid w:val="003E1B0B"/>
  </w:style>
  <w:style w:type="paragraph" w:customStyle="1" w:styleId="68B722A72AF24AECB803254D3FE0B1BC">
    <w:name w:val="68B722A72AF24AECB803254D3FE0B1BC"/>
    <w:rsid w:val="003E1B0B"/>
  </w:style>
  <w:style w:type="paragraph" w:customStyle="1" w:styleId="DD9066DC20434E1C9307CF04001EDCE3">
    <w:name w:val="DD9066DC20434E1C9307CF04001EDCE3"/>
    <w:rsid w:val="003E1B0B"/>
  </w:style>
  <w:style w:type="paragraph" w:customStyle="1" w:styleId="FD1C14FB99DF44A6876147AD8D181672">
    <w:name w:val="FD1C14FB99DF44A6876147AD8D181672"/>
    <w:rsid w:val="003E1B0B"/>
  </w:style>
  <w:style w:type="paragraph" w:customStyle="1" w:styleId="E3BDA6777926401CA1F0F97B450C1DD6">
    <w:name w:val="E3BDA6777926401CA1F0F97B450C1DD6"/>
    <w:rsid w:val="003E1B0B"/>
  </w:style>
  <w:style w:type="paragraph" w:customStyle="1" w:styleId="DB7EB96D28A642F18BE6E0B47FEB7651">
    <w:name w:val="DB7EB96D28A642F18BE6E0B47FEB7651"/>
    <w:rsid w:val="003E1B0B"/>
  </w:style>
  <w:style w:type="paragraph" w:customStyle="1" w:styleId="6A3EBE7A202F4F409A7DD9D20E54307F">
    <w:name w:val="6A3EBE7A202F4F409A7DD9D20E54307F"/>
    <w:rsid w:val="003E1B0B"/>
  </w:style>
  <w:style w:type="paragraph" w:customStyle="1" w:styleId="AD915443CC3F4D3F894B662DF5A902F3">
    <w:name w:val="AD915443CC3F4D3F894B662DF5A902F3"/>
    <w:rsid w:val="003E1B0B"/>
  </w:style>
  <w:style w:type="paragraph" w:customStyle="1" w:styleId="37744C90A5234F34B873FA6FE1E8DB9A">
    <w:name w:val="37744C90A5234F34B873FA6FE1E8DB9A"/>
    <w:rsid w:val="003E1B0B"/>
  </w:style>
  <w:style w:type="paragraph" w:customStyle="1" w:styleId="FB16AE3E622E4F3282B1D756A30DCC81">
    <w:name w:val="FB16AE3E622E4F3282B1D756A30DCC81"/>
    <w:rsid w:val="003E1B0B"/>
  </w:style>
  <w:style w:type="paragraph" w:customStyle="1" w:styleId="A8F238D60D594E028B159FF46F382CDE">
    <w:name w:val="A8F238D60D594E028B159FF46F382CDE"/>
    <w:rsid w:val="003E1B0B"/>
  </w:style>
  <w:style w:type="paragraph" w:customStyle="1" w:styleId="7530143D5C464C7B925E70992B2A792F">
    <w:name w:val="7530143D5C464C7B925E70992B2A792F"/>
    <w:rsid w:val="003E1B0B"/>
  </w:style>
  <w:style w:type="paragraph" w:customStyle="1" w:styleId="44978CD338564D5BBAB400FAD14F0108">
    <w:name w:val="44978CD338564D5BBAB400FAD14F0108"/>
    <w:rsid w:val="003E1B0B"/>
  </w:style>
  <w:style w:type="paragraph" w:customStyle="1" w:styleId="3CC4772C1349476890183F50D1188F5E">
    <w:name w:val="3CC4772C1349476890183F50D1188F5E"/>
    <w:rsid w:val="003E1B0B"/>
  </w:style>
  <w:style w:type="paragraph" w:customStyle="1" w:styleId="51F245C76349472DA1C7413C76A102E5">
    <w:name w:val="51F245C76349472DA1C7413C76A102E5"/>
    <w:rsid w:val="003E1B0B"/>
  </w:style>
  <w:style w:type="paragraph" w:customStyle="1" w:styleId="0BD876111B6140A2959492BDA1B5B7E5">
    <w:name w:val="0BD876111B6140A2959492BDA1B5B7E5"/>
    <w:rsid w:val="003E1B0B"/>
  </w:style>
  <w:style w:type="paragraph" w:customStyle="1" w:styleId="676A95F97F2641F6895B9A5EF55E8D5A">
    <w:name w:val="676A95F97F2641F6895B9A5EF55E8D5A"/>
    <w:rsid w:val="003E1B0B"/>
  </w:style>
  <w:style w:type="paragraph" w:customStyle="1" w:styleId="2CAB26F8B5B948E188A798AA650C086A">
    <w:name w:val="2CAB26F8B5B948E188A798AA650C086A"/>
    <w:rsid w:val="003E1B0B"/>
  </w:style>
  <w:style w:type="paragraph" w:customStyle="1" w:styleId="4577B58378C744548DD58C06A47810F3">
    <w:name w:val="4577B58378C744548DD58C06A47810F3"/>
    <w:rsid w:val="003E1B0B"/>
  </w:style>
  <w:style w:type="paragraph" w:customStyle="1" w:styleId="976C21FE5DDB41F5B6808F877D8E726A">
    <w:name w:val="976C21FE5DDB41F5B6808F877D8E726A"/>
    <w:rsid w:val="003E1B0B"/>
  </w:style>
  <w:style w:type="paragraph" w:customStyle="1" w:styleId="71FD30290BE74B94A85C40840112147A">
    <w:name w:val="71FD30290BE74B94A85C40840112147A"/>
    <w:rsid w:val="003E1B0B"/>
  </w:style>
  <w:style w:type="paragraph" w:customStyle="1" w:styleId="34F2C9887C05470F86F5BB6E9F937831">
    <w:name w:val="34F2C9887C05470F86F5BB6E9F937831"/>
    <w:rsid w:val="003E1B0B"/>
  </w:style>
  <w:style w:type="paragraph" w:customStyle="1" w:styleId="6E37A13EF3F94B65A53F28BC2CC0949D">
    <w:name w:val="6E37A13EF3F94B65A53F28BC2CC0949D"/>
    <w:rsid w:val="003E1B0B"/>
  </w:style>
  <w:style w:type="paragraph" w:customStyle="1" w:styleId="A52F04C6575B41E4B7899015F72F410F">
    <w:name w:val="A52F04C6575B41E4B7899015F72F410F"/>
    <w:rsid w:val="003E1B0B"/>
  </w:style>
  <w:style w:type="paragraph" w:customStyle="1" w:styleId="A39930110F0843CC862D76AC92C10DD3">
    <w:name w:val="A39930110F0843CC862D76AC92C10DD3"/>
    <w:rsid w:val="003E1B0B"/>
  </w:style>
  <w:style w:type="paragraph" w:customStyle="1" w:styleId="B47C1857DA65411FABAF4878A9C76D2D">
    <w:name w:val="B47C1857DA65411FABAF4878A9C76D2D"/>
    <w:rsid w:val="003E1B0B"/>
  </w:style>
  <w:style w:type="paragraph" w:customStyle="1" w:styleId="7FDEB5490FE24773AC3F413029D7EE2C">
    <w:name w:val="7FDEB5490FE24773AC3F413029D7EE2C"/>
    <w:rsid w:val="003E1B0B"/>
  </w:style>
  <w:style w:type="paragraph" w:customStyle="1" w:styleId="5972C588C34B4733A918FF048171C0AC">
    <w:name w:val="5972C588C34B4733A918FF048171C0AC"/>
    <w:rsid w:val="003E1B0B"/>
  </w:style>
  <w:style w:type="paragraph" w:customStyle="1" w:styleId="EDF5AE6C4FE44A0887671AA986EE1D62">
    <w:name w:val="EDF5AE6C4FE44A0887671AA986EE1D62"/>
    <w:rsid w:val="003E1B0B"/>
  </w:style>
  <w:style w:type="paragraph" w:customStyle="1" w:styleId="4A32BF6ED1CC4E5C8C4B7C02A2E90CE0">
    <w:name w:val="4A32BF6ED1CC4E5C8C4B7C02A2E90CE0"/>
    <w:rsid w:val="003E1B0B"/>
  </w:style>
  <w:style w:type="paragraph" w:customStyle="1" w:styleId="80872C9F59974FE19FB6B9AA4C853E44">
    <w:name w:val="80872C9F59974FE19FB6B9AA4C853E44"/>
    <w:rsid w:val="003E1B0B"/>
  </w:style>
  <w:style w:type="paragraph" w:customStyle="1" w:styleId="5EB5740AD5EB4199B17699029525DB10">
    <w:name w:val="5EB5740AD5EB4199B17699029525DB10"/>
    <w:rsid w:val="003E1B0B"/>
  </w:style>
  <w:style w:type="paragraph" w:customStyle="1" w:styleId="3C0AD0CEFFA84BF99B8876D77879A036">
    <w:name w:val="3C0AD0CEFFA84BF99B8876D77879A036"/>
    <w:rsid w:val="003E1B0B"/>
  </w:style>
  <w:style w:type="paragraph" w:customStyle="1" w:styleId="C76D4972A657445A9C0590C2508177EE">
    <w:name w:val="C76D4972A657445A9C0590C2508177EE"/>
    <w:rsid w:val="003E1B0B"/>
  </w:style>
  <w:style w:type="paragraph" w:customStyle="1" w:styleId="BDB679E1E1B942C08904156CE4484A60">
    <w:name w:val="BDB679E1E1B942C08904156CE4484A60"/>
    <w:rsid w:val="003E1B0B"/>
  </w:style>
  <w:style w:type="paragraph" w:customStyle="1" w:styleId="82607530E46B464C89E7B59E6CEB5AA8">
    <w:name w:val="82607530E46B464C89E7B59E6CEB5AA8"/>
    <w:rsid w:val="003E1B0B"/>
  </w:style>
  <w:style w:type="paragraph" w:customStyle="1" w:styleId="95A3B93FC41B4447A286D5F0A17F975F">
    <w:name w:val="95A3B93FC41B4447A286D5F0A17F975F"/>
    <w:rsid w:val="003E1B0B"/>
  </w:style>
  <w:style w:type="paragraph" w:customStyle="1" w:styleId="C8313DC08BBC461D95532A380CC96A7C">
    <w:name w:val="C8313DC08BBC461D95532A380CC96A7C"/>
    <w:rsid w:val="003E1B0B"/>
  </w:style>
  <w:style w:type="paragraph" w:customStyle="1" w:styleId="3C786A6F0DDE4E65A498D26D52F98046">
    <w:name w:val="3C786A6F0DDE4E65A498D26D52F98046"/>
    <w:rsid w:val="003E1B0B"/>
  </w:style>
  <w:style w:type="paragraph" w:customStyle="1" w:styleId="CD96F0945C1F49FC90DCF677EA88136F">
    <w:name w:val="CD96F0945C1F49FC90DCF677EA88136F"/>
    <w:rsid w:val="003E1B0B"/>
  </w:style>
  <w:style w:type="paragraph" w:customStyle="1" w:styleId="1BE151835A36428E8CC68D3A75B2064C">
    <w:name w:val="1BE151835A36428E8CC68D3A75B2064C"/>
    <w:rsid w:val="003E1B0B"/>
  </w:style>
  <w:style w:type="paragraph" w:customStyle="1" w:styleId="0DFEDC37ADBC447A99B074A98CA601E8">
    <w:name w:val="0DFEDC37ADBC447A99B074A98CA601E8"/>
    <w:rsid w:val="003E1B0B"/>
  </w:style>
  <w:style w:type="paragraph" w:customStyle="1" w:styleId="C7AA95CAA50B4E7C885F12009CF9CC24">
    <w:name w:val="C7AA95CAA50B4E7C885F12009CF9CC24"/>
    <w:rsid w:val="003E1B0B"/>
  </w:style>
  <w:style w:type="paragraph" w:customStyle="1" w:styleId="44206678866F4D3AA29B9AA052D256ED">
    <w:name w:val="44206678866F4D3AA29B9AA052D256ED"/>
    <w:rsid w:val="003E1B0B"/>
  </w:style>
  <w:style w:type="paragraph" w:customStyle="1" w:styleId="289C73EE601F4DE3AC7ADC4710FA1DB4">
    <w:name w:val="289C73EE601F4DE3AC7ADC4710FA1DB4"/>
    <w:rsid w:val="003E1B0B"/>
  </w:style>
  <w:style w:type="paragraph" w:customStyle="1" w:styleId="78EF5A6A45644CA28EE9081D2ECA0E05">
    <w:name w:val="78EF5A6A45644CA28EE9081D2ECA0E05"/>
    <w:rsid w:val="003E1B0B"/>
  </w:style>
  <w:style w:type="paragraph" w:customStyle="1" w:styleId="A5AB8304D8C74994B950C6EDF4E53883">
    <w:name w:val="A5AB8304D8C74994B950C6EDF4E53883"/>
    <w:rsid w:val="003E1B0B"/>
  </w:style>
  <w:style w:type="paragraph" w:customStyle="1" w:styleId="AC33B9F232D747999C159AB1286FA58A">
    <w:name w:val="AC33B9F232D747999C159AB1286FA58A"/>
    <w:rsid w:val="003E1B0B"/>
  </w:style>
  <w:style w:type="paragraph" w:customStyle="1" w:styleId="DFDF4F9480A54BA786804D00120F0AAD">
    <w:name w:val="DFDF4F9480A54BA786804D00120F0AAD"/>
    <w:rsid w:val="003E1B0B"/>
  </w:style>
  <w:style w:type="paragraph" w:customStyle="1" w:styleId="2D5CC5291BBF450192BE43211B3CDD4F">
    <w:name w:val="2D5CC5291BBF450192BE43211B3CDD4F"/>
    <w:rsid w:val="003E1B0B"/>
  </w:style>
  <w:style w:type="paragraph" w:customStyle="1" w:styleId="088196E3464240DFA0BE6582E8D886C8">
    <w:name w:val="088196E3464240DFA0BE6582E8D886C8"/>
    <w:rsid w:val="003E1B0B"/>
  </w:style>
  <w:style w:type="paragraph" w:customStyle="1" w:styleId="E077A3A23AAF4534846F65D2E6F794DA">
    <w:name w:val="E077A3A23AAF4534846F65D2E6F794DA"/>
    <w:rsid w:val="003E1B0B"/>
  </w:style>
  <w:style w:type="paragraph" w:customStyle="1" w:styleId="8B715BB9521C4D5A8009779265FDFB75">
    <w:name w:val="8B715BB9521C4D5A8009779265FDFB75"/>
    <w:rsid w:val="003E1B0B"/>
  </w:style>
  <w:style w:type="paragraph" w:customStyle="1" w:styleId="A1F6659B75054783B4A137C27BA133FF">
    <w:name w:val="A1F6659B75054783B4A137C27BA133FF"/>
    <w:rsid w:val="003E1B0B"/>
  </w:style>
  <w:style w:type="paragraph" w:customStyle="1" w:styleId="E1ECDDB736F24FDF903AF445693C0CED">
    <w:name w:val="E1ECDDB736F24FDF903AF445693C0CED"/>
    <w:rsid w:val="003E1B0B"/>
  </w:style>
  <w:style w:type="paragraph" w:customStyle="1" w:styleId="8C24FA0FC5AB43A08AE0C715A50D7DB9">
    <w:name w:val="8C24FA0FC5AB43A08AE0C715A50D7DB9"/>
    <w:rsid w:val="003E1B0B"/>
  </w:style>
  <w:style w:type="paragraph" w:customStyle="1" w:styleId="F7AFE5F1FE644232B358F3C20BBC1776">
    <w:name w:val="F7AFE5F1FE644232B358F3C20BBC1776"/>
    <w:rsid w:val="003E1B0B"/>
  </w:style>
  <w:style w:type="paragraph" w:customStyle="1" w:styleId="858260B0D9CC4BEC90F572A0D5E86E8D">
    <w:name w:val="858260B0D9CC4BEC90F572A0D5E86E8D"/>
    <w:rsid w:val="003E1B0B"/>
  </w:style>
  <w:style w:type="paragraph" w:customStyle="1" w:styleId="62B50514BF964ECFAAC55E1E297AAA54">
    <w:name w:val="62B50514BF964ECFAAC55E1E297AAA54"/>
    <w:rsid w:val="003E1B0B"/>
  </w:style>
  <w:style w:type="paragraph" w:customStyle="1" w:styleId="888DC92E2BDB41719420E866127C5765">
    <w:name w:val="888DC92E2BDB41719420E866127C5765"/>
    <w:rsid w:val="003E1B0B"/>
  </w:style>
  <w:style w:type="paragraph" w:customStyle="1" w:styleId="E5DAF73F20224BA38B0A0A3CADA50E5F">
    <w:name w:val="E5DAF73F20224BA38B0A0A3CADA50E5F"/>
    <w:rsid w:val="003E1B0B"/>
  </w:style>
  <w:style w:type="paragraph" w:customStyle="1" w:styleId="E76BAE911D964EAEB680F3F500D0F13D">
    <w:name w:val="E76BAE911D964EAEB680F3F500D0F13D"/>
    <w:rsid w:val="003E1B0B"/>
  </w:style>
  <w:style w:type="paragraph" w:customStyle="1" w:styleId="7F6D94C295154C6E80FCCE40F79728D7">
    <w:name w:val="7F6D94C295154C6E80FCCE40F79728D7"/>
    <w:rsid w:val="003E1B0B"/>
  </w:style>
  <w:style w:type="paragraph" w:customStyle="1" w:styleId="208999FCAFA643A98C227C5ED0014D28">
    <w:name w:val="208999FCAFA643A98C227C5ED0014D28"/>
    <w:rsid w:val="003E1B0B"/>
  </w:style>
  <w:style w:type="paragraph" w:customStyle="1" w:styleId="12DABE62DF954B14878F9F9B8BF36DE4">
    <w:name w:val="12DABE62DF954B14878F9F9B8BF36DE4"/>
    <w:rsid w:val="003E1B0B"/>
  </w:style>
  <w:style w:type="paragraph" w:customStyle="1" w:styleId="2A160494A19F419DB8B77C3A12C081D3">
    <w:name w:val="2A160494A19F419DB8B77C3A12C081D3"/>
    <w:rsid w:val="003E1B0B"/>
  </w:style>
  <w:style w:type="paragraph" w:customStyle="1" w:styleId="22637C2BA6D448A2871784DC7526ED55">
    <w:name w:val="22637C2BA6D448A2871784DC7526ED55"/>
    <w:rsid w:val="003E1B0B"/>
  </w:style>
  <w:style w:type="paragraph" w:customStyle="1" w:styleId="51AFF127778C44E5B4CFFDCCFAD0F366">
    <w:name w:val="51AFF127778C44E5B4CFFDCCFAD0F366"/>
    <w:rsid w:val="003E1B0B"/>
  </w:style>
  <w:style w:type="paragraph" w:customStyle="1" w:styleId="D1DE2946E82B4CEF81AA711225DE8C67">
    <w:name w:val="D1DE2946E82B4CEF81AA711225DE8C67"/>
    <w:rsid w:val="003E1B0B"/>
  </w:style>
  <w:style w:type="paragraph" w:customStyle="1" w:styleId="87D7C5871D7347898E287F73750936D5">
    <w:name w:val="87D7C5871D7347898E287F73750936D5"/>
    <w:rsid w:val="003E1B0B"/>
  </w:style>
  <w:style w:type="paragraph" w:customStyle="1" w:styleId="C6772AD52E624111B4220B4B5011591A">
    <w:name w:val="C6772AD52E624111B4220B4B5011591A"/>
    <w:rsid w:val="003E1B0B"/>
  </w:style>
  <w:style w:type="paragraph" w:customStyle="1" w:styleId="F064952C46E14FE380066837D12B8452">
    <w:name w:val="F064952C46E14FE380066837D12B8452"/>
    <w:rsid w:val="003E1B0B"/>
  </w:style>
  <w:style w:type="paragraph" w:customStyle="1" w:styleId="A19B7C0944AC4F648D45A40D663BA5C0">
    <w:name w:val="A19B7C0944AC4F648D45A40D663BA5C0"/>
    <w:rsid w:val="003E1B0B"/>
  </w:style>
  <w:style w:type="paragraph" w:customStyle="1" w:styleId="2A741765909B449CBB07F42FDA0A01C3">
    <w:name w:val="2A741765909B449CBB07F42FDA0A01C3"/>
    <w:rsid w:val="003E1B0B"/>
  </w:style>
  <w:style w:type="paragraph" w:customStyle="1" w:styleId="8D5E106A109F48719FED182E5E45DCE4">
    <w:name w:val="8D5E106A109F48719FED182E5E45DCE4"/>
    <w:rsid w:val="003E1B0B"/>
  </w:style>
  <w:style w:type="paragraph" w:customStyle="1" w:styleId="5C854FBD21B2497A8E94490D8BD2C87D">
    <w:name w:val="5C854FBD21B2497A8E94490D8BD2C87D"/>
    <w:rsid w:val="003E1B0B"/>
  </w:style>
  <w:style w:type="paragraph" w:customStyle="1" w:styleId="E3C51A04BC0F473DA37D4D27313F460B">
    <w:name w:val="E3C51A04BC0F473DA37D4D27313F460B"/>
    <w:rsid w:val="003E1B0B"/>
  </w:style>
  <w:style w:type="paragraph" w:customStyle="1" w:styleId="90FB5311CF3B44B0B5D95697281314D3">
    <w:name w:val="90FB5311CF3B44B0B5D95697281314D3"/>
    <w:rsid w:val="003E1B0B"/>
  </w:style>
  <w:style w:type="paragraph" w:customStyle="1" w:styleId="5840B7CDBD1046B49E62891C910C0BDE">
    <w:name w:val="5840B7CDBD1046B49E62891C910C0BDE"/>
    <w:rsid w:val="003E1B0B"/>
  </w:style>
  <w:style w:type="paragraph" w:customStyle="1" w:styleId="86D93007762F488FB41863C1E5750870">
    <w:name w:val="86D93007762F488FB41863C1E5750870"/>
    <w:rsid w:val="003E1B0B"/>
  </w:style>
  <w:style w:type="paragraph" w:customStyle="1" w:styleId="B37D273901A64610B4361EF28D0B6702">
    <w:name w:val="B37D273901A64610B4361EF28D0B6702"/>
    <w:rsid w:val="003E1B0B"/>
  </w:style>
  <w:style w:type="paragraph" w:customStyle="1" w:styleId="7BC2726B3D7D4FB8A150106301CF61EE">
    <w:name w:val="7BC2726B3D7D4FB8A150106301CF61EE"/>
    <w:rsid w:val="003E1B0B"/>
  </w:style>
  <w:style w:type="paragraph" w:customStyle="1" w:styleId="EB6365FC0D894D1980E233D92A48B51C">
    <w:name w:val="EB6365FC0D894D1980E233D92A48B51C"/>
    <w:rsid w:val="003E1B0B"/>
  </w:style>
  <w:style w:type="paragraph" w:customStyle="1" w:styleId="9B5C1925617842DEB0F60967EDF0FE85">
    <w:name w:val="9B5C1925617842DEB0F60967EDF0FE85"/>
    <w:rsid w:val="003E1B0B"/>
  </w:style>
  <w:style w:type="paragraph" w:customStyle="1" w:styleId="97095C27795C41DE9D2B406896BB98AB">
    <w:name w:val="97095C27795C41DE9D2B406896BB98AB"/>
    <w:rsid w:val="003E1B0B"/>
  </w:style>
  <w:style w:type="paragraph" w:customStyle="1" w:styleId="814E5AF7204D4C1FA4630CD0B7E4A740">
    <w:name w:val="814E5AF7204D4C1FA4630CD0B7E4A740"/>
    <w:rsid w:val="003E1B0B"/>
  </w:style>
  <w:style w:type="paragraph" w:customStyle="1" w:styleId="44C025B67B504259BF257520672AA61D">
    <w:name w:val="44C025B67B504259BF257520672AA61D"/>
    <w:rsid w:val="003E1B0B"/>
  </w:style>
  <w:style w:type="paragraph" w:customStyle="1" w:styleId="A1A8F9A33ACF43B1A6BED98FA79929E3">
    <w:name w:val="A1A8F9A33ACF43B1A6BED98FA79929E3"/>
    <w:rsid w:val="003E1B0B"/>
  </w:style>
  <w:style w:type="paragraph" w:customStyle="1" w:styleId="28096CC2C3404F448E4074168031B2C0">
    <w:name w:val="28096CC2C3404F448E4074168031B2C0"/>
    <w:rsid w:val="003E1B0B"/>
  </w:style>
  <w:style w:type="paragraph" w:customStyle="1" w:styleId="0D5BBDCE198C4C0A89F95249344E17A8">
    <w:name w:val="0D5BBDCE198C4C0A89F95249344E17A8"/>
    <w:rsid w:val="003E1B0B"/>
  </w:style>
  <w:style w:type="paragraph" w:customStyle="1" w:styleId="734A69A105B6431D87E19AD1E772C42E">
    <w:name w:val="734A69A105B6431D87E19AD1E772C42E"/>
    <w:rsid w:val="003E1B0B"/>
  </w:style>
  <w:style w:type="paragraph" w:customStyle="1" w:styleId="E55DE02FA6F44A18BAD551EF49E2C246">
    <w:name w:val="E55DE02FA6F44A18BAD551EF49E2C246"/>
    <w:rsid w:val="003E1B0B"/>
  </w:style>
  <w:style w:type="paragraph" w:customStyle="1" w:styleId="EDF634EE3D69487092CEEB5F1E6127AC">
    <w:name w:val="EDF634EE3D69487092CEEB5F1E6127AC"/>
    <w:rsid w:val="003E1B0B"/>
  </w:style>
  <w:style w:type="paragraph" w:customStyle="1" w:styleId="6B07470CD16041E6B8BBDAB87EC6B234">
    <w:name w:val="6B07470CD16041E6B8BBDAB87EC6B234"/>
    <w:rsid w:val="003E1B0B"/>
  </w:style>
  <w:style w:type="paragraph" w:customStyle="1" w:styleId="2E229AEADC3046A4ADC8E222DA24A9E4">
    <w:name w:val="2E229AEADC3046A4ADC8E222DA24A9E4"/>
    <w:rsid w:val="003E1B0B"/>
  </w:style>
  <w:style w:type="paragraph" w:customStyle="1" w:styleId="AC908B59C70D48EDBBC6547F947A4CFA">
    <w:name w:val="AC908B59C70D48EDBBC6547F947A4CFA"/>
    <w:rsid w:val="003E1B0B"/>
  </w:style>
  <w:style w:type="paragraph" w:customStyle="1" w:styleId="B276D2A787D64E49B29FEA1CFDEDA2DB">
    <w:name w:val="B276D2A787D64E49B29FEA1CFDEDA2DB"/>
    <w:rsid w:val="003E1B0B"/>
  </w:style>
  <w:style w:type="paragraph" w:customStyle="1" w:styleId="417C939566E24A07B233D63B5F28FB8E">
    <w:name w:val="417C939566E24A07B233D63B5F28FB8E"/>
    <w:rsid w:val="003E1B0B"/>
  </w:style>
  <w:style w:type="paragraph" w:customStyle="1" w:styleId="2A8ADED4BC8E42DC864AA1B108CA22C2">
    <w:name w:val="2A8ADED4BC8E42DC864AA1B108CA22C2"/>
    <w:rsid w:val="003E1B0B"/>
  </w:style>
  <w:style w:type="paragraph" w:customStyle="1" w:styleId="FF1E613CBB984F9FB12B54CC42A06120">
    <w:name w:val="FF1E613CBB984F9FB12B54CC42A06120"/>
    <w:rsid w:val="003E1B0B"/>
  </w:style>
  <w:style w:type="paragraph" w:customStyle="1" w:styleId="C3170459D37E42FABA080B271AEF8CE3">
    <w:name w:val="C3170459D37E42FABA080B271AEF8CE3"/>
    <w:rsid w:val="003E1B0B"/>
  </w:style>
  <w:style w:type="paragraph" w:customStyle="1" w:styleId="A13AF56D64794CDA9F71D6DE6D51D148">
    <w:name w:val="A13AF56D64794CDA9F71D6DE6D51D148"/>
    <w:rsid w:val="003E1B0B"/>
  </w:style>
  <w:style w:type="paragraph" w:customStyle="1" w:styleId="B7D47DB5D1C94FD6837859D903433729">
    <w:name w:val="B7D47DB5D1C94FD6837859D903433729"/>
    <w:rsid w:val="003E1B0B"/>
  </w:style>
  <w:style w:type="paragraph" w:customStyle="1" w:styleId="61DD63B01E344379996D3B93D5A0BA1E">
    <w:name w:val="61DD63B01E344379996D3B93D5A0BA1E"/>
    <w:rsid w:val="003E1B0B"/>
  </w:style>
  <w:style w:type="paragraph" w:customStyle="1" w:styleId="94FD6D1083BF435BB3BF527275E779E2">
    <w:name w:val="94FD6D1083BF435BB3BF527275E779E2"/>
    <w:rsid w:val="003E1B0B"/>
  </w:style>
  <w:style w:type="paragraph" w:customStyle="1" w:styleId="5CDCD6D89B2145A995EF484182060943">
    <w:name w:val="5CDCD6D89B2145A995EF484182060943"/>
    <w:rsid w:val="003E1B0B"/>
  </w:style>
  <w:style w:type="paragraph" w:customStyle="1" w:styleId="E12485807150490D95F2945315C5A5C4">
    <w:name w:val="E12485807150490D95F2945315C5A5C4"/>
    <w:rsid w:val="003E1B0B"/>
  </w:style>
  <w:style w:type="paragraph" w:customStyle="1" w:styleId="3938628B596041DD9F026F556C443B4E">
    <w:name w:val="3938628B596041DD9F026F556C443B4E"/>
    <w:rsid w:val="003E1B0B"/>
  </w:style>
  <w:style w:type="paragraph" w:customStyle="1" w:styleId="B717893D7BE6444AA68C4541200D1180">
    <w:name w:val="B717893D7BE6444AA68C4541200D1180"/>
    <w:rsid w:val="003E1B0B"/>
  </w:style>
  <w:style w:type="paragraph" w:customStyle="1" w:styleId="B626409FACD14E49A005C3B72CF0A7CF">
    <w:name w:val="B626409FACD14E49A005C3B72CF0A7CF"/>
    <w:rsid w:val="003E1B0B"/>
  </w:style>
  <w:style w:type="paragraph" w:customStyle="1" w:styleId="A1AF8DFBE8C9477DB58B77082A5E979B">
    <w:name w:val="A1AF8DFBE8C9477DB58B77082A5E979B"/>
    <w:rsid w:val="003E1B0B"/>
  </w:style>
  <w:style w:type="paragraph" w:customStyle="1" w:styleId="7E95EB7BAAC6435EBE58A820AD24E75D">
    <w:name w:val="7E95EB7BAAC6435EBE58A820AD24E75D"/>
    <w:rsid w:val="003E1B0B"/>
  </w:style>
  <w:style w:type="paragraph" w:customStyle="1" w:styleId="A83EE2C24471428CBD62EF3820DEA1B9">
    <w:name w:val="A83EE2C24471428CBD62EF3820DEA1B9"/>
    <w:rsid w:val="003E1B0B"/>
  </w:style>
  <w:style w:type="paragraph" w:customStyle="1" w:styleId="348DA8D9E5F74468A48F506866293A63">
    <w:name w:val="348DA8D9E5F74468A48F506866293A63"/>
    <w:rsid w:val="003E1B0B"/>
  </w:style>
  <w:style w:type="paragraph" w:customStyle="1" w:styleId="74928C02C8564B7C9C2DFA913CC103EA">
    <w:name w:val="74928C02C8564B7C9C2DFA913CC103EA"/>
    <w:rsid w:val="003E1B0B"/>
  </w:style>
  <w:style w:type="paragraph" w:customStyle="1" w:styleId="9BD9DB2B622645AA8C6BB205F0D2C2FA">
    <w:name w:val="9BD9DB2B622645AA8C6BB205F0D2C2FA"/>
    <w:rsid w:val="003E1B0B"/>
  </w:style>
  <w:style w:type="paragraph" w:customStyle="1" w:styleId="0D8574CBFF0646B3B78C27258636A65D">
    <w:name w:val="0D8574CBFF0646B3B78C27258636A65D"/>
    <w:rsid w:val="003E1B0B"/>
  </w:style>
  <w:style w:type="paragraph" w:customStyle="1" w:styleId="4945F43FA9A5410AA9FC22C4BD5EFCCE">
    <w:name w:val="4945F43FA9A5410AA9FC22C4BD5EFCCE"/>
    <w:rsid w:val="003E1B0B"/>
  </w:style>
  <w:style w:type="paragraph" w:customStyle="1" w:styleId="A5BE8CD02DC9447CB5E7071DCAF02FE2">
    <w:name w:val="A5BE8CD02DC9447CB5E7071DCAF02FE2"/>
    <w:rsid w:val="003E1B0B"/>
  </w:style>
  <w:style w:type="paragraph" w:customStyle="1" w:styleId="FD17808691AA485991A1392F07415CF1">
    <w:name w:val="FD17808691AA485991A1392F07415CF1"/>
    <w:rsid w:val="003E1B0B"/>
  </w:style>
  <w:style w:type="paragraph" w:customStyle="1" w:styleId="3565F22115844FC88706B6A1D9FCA7A4">
    <w:name w:val="3565F22115844FC88706B6A1D9FCA7A4"/>
    <w:rsid w:val="003E1B0B"/>
  </w:style>
  <w:style w:type="paragraph" w:customStyle="1" w:styleId="21A3DB98ECC443D59C72BE333F33E9CB">
    <w:name w:val="21A3DB98ECC443D59C72BE333F33E9CB"/>
    <w:rsid w:val="003E1B0B"/>
  </w:style>
  <w:style w:type="paragraph" w:customStyle="1" w:styleId="7EE18FD2019A4EDCA0718F137F611A56">
    <w:name w:val="7EE18FD2019A4EDCA0718F137F611A56"/>
    <w:rsid w:val="003E1B0B"/>
  </w:style>
  <w:style w:type="paragraph" w:customStyle="1" w:styleId="9AD2D37C56FE4006AFA6A741A2F823D4">
    <w:name w:val="9AD2D37C56FE4006AFA6A741A2F823D4"/>
    <w:rsid w:val="003E1B0B"/>
  </w:style>
  <w:style w:type="paragraph" w:customStyle="1" w:styleId="B4DB1E8700214B338F519D48AACA4AA6">
    <w:name w:val="B4DB1E8700214B338F519D48AACA4AA6"/>
    <w:rsid w:val="003E1B0B"/>
  </w:style>
  <w:style w:type="paragraph" w:customStyle="1" w:styleId="3711E060D6CC49E4B98CD4875A19A1F9">
    <w:name w:val="3711E060D6CC49E4B98CD4875A19A1F9"/>
    <w:rsid w:val="003E1B0B"/>
  </w:style>
  <w:style w:type="paragraph" w:customStyle="1" w:styleId="6325AC7FECCF452FABA62F63A15640EB">
    <w:name w:val="6325AC7FECCF452FABA62F63A15640EB"/>
    <w:rsid w:val="003E1B0B"/>
  </w:style>
  <w:style w:type="paragraph" w:customStyle="1" w:styleId="018F409C6AB34FCE9F3AFAAC29AB8445">
    <w:name w:val="018F409C6AB34FCE9F3AFAAC29AB8445"/>
    <w:rsid w:val="003E1B0B"/>
  </w:style>
  <w:style w:type="paragraph" w:customStyle="1" w:styleId="B32F05E49EA447548AB84F0E29E62F7A">
    <w:name w:val="B32F05E49EA447548AB84F0E29E62F7A"/>
    <w:rsid w:val="003E1B0B"/>
  </w:style>
  <w:style w:type="paragraph" w:customStyle="1" w:styleId="7C94825D600B468297C2148A721AEAB0">
    <w:name w:val="7C94825D600B468297C2148A721AEAB0"/>
    <w:rsid w:val="003E1B0B"/>
  </w:style>
  <w:style w:type="paragraph" w:customStyle="1" w:styleId="9D8342AF6B094FFF9EE9CECF44E4FA23">
    <w:name w:val="9D8342AF6B094FFF9EE9CECF44E4FA23"/>
    <w:rsid w:val="003E1B0B"/>
  </w:style>
  <w:style w:type="paragraph" w:customStyle="1" w:styleId="5EC4A670BC804FC89522AF4C88677EC6">
    <w:name w:val="5EC4A670BC804FC89522AF4C88677EC6"/>
    <w:rsid w:val="003E1B0B"/>
  </w:style>
  <w:style w:type="paragraph" w:customStyle="1" w:styleId="115C0864F94A4C23B429C3B43DDA0573">
    <w:name w:val="115C0864F94A4C23B429C3B43DDA0573"/>
    <w:rsid w:val="003E1B0B"/>
  </w:style>
  <w:style w:type="paragraph" w:customStyle="1" w:styleId="DB1CF77A90EC4D70AC7C5174C72FAEC3">
    <w:name w:val="DB1CF77A90EC4D70AC7C5174C72FAEC3"/>
    <w:rsid w:val="003E1B0B"/>
  </w:style>
  <w:style w:type="paragraph" w:customStyle="1" w:styleId="4844881121134161A488A72B0A59AFD8">
    <w:name w:val="4844881121134161A488A72B0A59AFD8"/>
    <w:rsid w:val="003E1B0B"/>
  </w:style>
  <w:style w:type="paragraph" w:customStyle="1" w:styleId="6C852A0E62804798973ED7A39F01FC6E">
    <w:name w:val="6C852A0E62804798973ED7A39F01FC6E"/>
    <w:rsid w:val="003E1B0B"/>
  </w:style>
  <w:style w:type="paragraph" w:customStyle="1" w:styleId="8967E4C07188476DB7A7176907391AFA">
    <w:name w:val="8967E4C07188476DB7A7176907391AFA"/>
    <w:rsid w:val="003E1B0B"/>
  </w:style>
  <w:style w:type="paragraph" w:customStyle="1" w:styleId="466D58FDF8B64AB186774EEFCD83D3AA">
    <w:name w:val="466D58FDF8B64AB186774EEFCD83D3AA"/>
    <w:rsid w:val="003E1B0B"/>
  </w:style>
  <w:style w:type="paragraph" w:customStyle="1" w:styleId="968D12698E774B4B8EFCE43642DADA18">
    <w:name w:val="968D12698E774B4B8EFCE43642DADA18"/>
    <w:rsid w:val="003E1B0B"/>
  </w:style>
  <w:style w:type="paragraph" w:customStyle="1" w:styleId="5E0167725BE34F2892DB3F7B3390C054">
    <w:name w:val="5E0167725BE34F2892DB3F7B3390C054"/>
    <w:rsid w:val="003E1B0B"/>
  </w:style>
  <w:style w:type="paragraph" w:customStyle="1" w:styleId="E0512F21D9744791A1D44C9695331FF9">
    <w:name w:val="E0512F21D9744791A1D44C9695331FF9"/>
    <w:rsid w:val="003E1B0B"/>
  </w:style>
  <w:style w:type="paragraph" w:customStyle="1" w:styleId="77C38C29A8F9493FB8D0095DE2794F6A">
    <w:name w:val="77C38C29A8F9493FB8D0095DE2794F6A"/>
    <w:rsid w:val="003E1B0B"/>
  </w:style>
  <w:style w:type="paragraph" w:customStyle="1" w:styleId="5F980E0B3ED04058B26E3828CAA1CE92">
    <w:name w:val="5F980E0B3ED04058B26E3828CAA1CE92"/>
    <w:rsid w:val="003E1B0B"/>
  </w:style>
  <w:style w:type="paragraph" w:customStyle="1" w:styleId="867E14217C264EDEB0E63D8CDFA77E82">
    <w:name w:val="867E14217C264EDEB0E63D8CDFA77E82"/>
    <w:rsid w:val="003E1B0B"/>
  </w:style>
  <w:style w:type="paragraph" w:customStyle="1" w:styleId="AF593DAF796A4E698574FC3D746C9D34">
    <w:name w:val="AF593DAF796A4E698574FC3D746C9D34"/>
    <w:rsid w:val="003E1B0B"/>
  </w:style>
  <w:style w:type="paragraph" w:customStyle="1" w:styleId="9434821371924895AF77733490B9653B">
    <w:name w:val="9434821371924895AF77733490B9653B"/>
    <w:rsid w:val="003E1B0B"/>
  </w:style>
  <w:style w:type="paragraph" w:customStyle="1" w:styleId="F04F9928E01D42549D03296BA58F0B35">
    <w:name w:val="F04F9928E01D42549D03296BA58F0B35"/>
    <w:rsid w:val="003E1B0B"/>
  </w:style>
  <w:style w:type="paragraph" w:customStyle="1" w:styleId="4E5E18890EE64289B9D8053EED373C91">
    <w:name w:val="4E5E18890EE64289B9D8053EED373C91"/>
    <w:rsid w:val="003E1B0B"/>
  </w:style>
  <w:style w:type="paragraph" w:customStyle="1" w:styleId="EEA53151C22D4D7E818FFD47F32524A8">
    <w:name w:val="EEA53151C22D4D7E818FFD47F32524A8"/>
    <w:rsid w:val="003E1B0B"/>
  </w:style>
  <w:style w:type="paragraph" w:customStyle="1" w:styleId="22B812AB7A444A16A7A491BD360F4379">
    <w:name w:val="22B812AB7A444A16A7A491BD360F4379"/>
    <w:rsid w:val="003E1B0B"/>
  </w:style>
  <w:style w:type="paragraph" w:customStyle="1" w:styleId="F4F11A0AB3F8451690C43BE5F8C832FC">
    <w:name w:val="F4F11A0AB3F8451690C43BE5F8C832FC"/>
    <w:rsid w:val="003E1B0B"/>
  </w:style>
  <w:style w:type="paragraph" w:customStyle="1" w:styleId="4F4FAA7F9A334F9893A97CA9D8D2D081">
    <w:name w:val="4F4FAA7F9A334F9893A97CA9D8D2D081"/>
    <w:rsid w:val="003E1B0B"/>
  </w:style>
  <w:style w:type="paragraph" w:customStyle="1" w:styleId="E081FAE6BDC54DE7B584D08D0111CB31">
    <w:name w:val="E081FAE6BDC54DE7B584D08D0111CB31"/>
    <w:rsid w:val="003E1B0B"/>
  </w:style>
  <w:style w:type="paragraph" w:customStyle="1" w:styleId="E6A58AA194564CB4A506C95CE4547B1E">
    <w:name w:val="E6A58AA194564CB4A506C95CE4547B1E"/>
    <w:rsid w:val="003E1B0B"/>
  </w:style>
  <w:style w:type="paragraph" w:customStyle="1" w:styleId="0B56FCBCE6E6443192C07CD2EB6680BE">
    <w:name w:val="0B56FCBCE6E6443192C07CD2EB6680BE"/>
    <w:rsid w:val="0026658C"/>
  </w:style>
  <w:style w:type="paragraph" w:customStyle="1" w:styleId="EF0A5F3866C3480A9DFCFA6F25D33163">
    <w:name w:val="EF0A5F3866C3480A9DFCFA6F25D33163"/>
    <w:rsid w:val="0026658C"/>
  </w:style>
  <w:style w:type="paragraph" w:customStyle="1" w:styleId="FECAC15B1EA24F4DB6B873B4EE66AA2B">
    <w:name w:val="FECAC15B1EA24F4DB6B873B4EE66AA2B"/>
    <w:rsid w:val="0026658C"/>
  </w:style>
  <w:style w:type="paragraph" w:customStyle="1" w:styleId="D17B688A59004648BD84981B76BBAF0D">
    <w:name w:val="D17B688A59004648BD84981B76BBAF0D"/>
    <w:rsid w:val="0026658C"/>
  </w:style>
  <w:style w:type="paragraph" w:customStyle="1" w:styleId="33B6B62BBF764A8EB687EA4863BE3095">
    <w:name w:val="33B6B62BBF764A8EB687EA4863BE3095"/>
    <w:rsid w:val="0026658C"/>
  </w:style>
  <w:style w:type="paragraph" w:customStyle="1" w:styleId="46A2A2A20D8341DB81D608EE5332DE6A">
    <w:name w:val="46A2A2A20D8341DB81D608EE5332DE6A"/>
    <w:rsid w:val="0026658C"/>
  </w:style>
  <w:style w:type="paragraph" w:customStyle="1" w:styleId="3CFDF5DBED354F759B7E3E61A2571792">
    <w:name w:val="3CFDF5DBED354F759B7E3E61A2571792"/>
    <w:rsid w:val="0026658C"/>
  </w:style>
  <w:style w:type="paragraph" w:customStyle="1" w:styleId="719926E2342C4D22A7A82CFD968CE4C1">
    <w:name w:val="719926E2342C4D22A7A82CFD968CE4C1"/>
    <w:rsid w:val="0026658C"/>
  </w:style>
  <w:style w:type="paragraph" w:customStyle="1" w:styleId="7107E433D5114123871AF94C3C34E292">
    <w:name w:val="7107E433D5114123871AF94C3C34E292"/>
    <w:rsid w:val="0026658C"/>
  </w:style>
  <w:style w:type="paragraph" w:customStyle="1" w:styleId="BCB422E246A34A718A5C09AF8B1AEBED">
    <w:name w:val="BCB422E246A34A718A5C09AF8B1AEBED"/>
    <w:rsid w:val="0026658C"/>
  </w:style>
  <w:style w:type="paragraph" w:customStyle="1" w:styleId="541DB1B3D09749CC93F6FA461F76C5B5">
    <w:name w:val="541DB1B3D09749CC93F6FA461F76C5B5"/>
    <w:rsid w:val="0026658C"/>
  </w:style>
  <w:style w:type="paragraph" w:customStyle="1" w:styleId="403CEE9966FD48D199A8A8B455437E44">
    <w:name w:val="403CEE9966FD48D199A8A8B455437E44"/>
    <w:rsid w:val="0026658C"/>
  </w:style>
  <w:style w:type="paragraph" w:customStyle="1" w:styleId="8F440C04E6B746968AA3F9CF23964FAC">
    <w:name w:val="8F440C04E6B746968AA3F9CF23964FAC"/>
    <w:rsid w:val="0026658C"/>
  </w:style>
  <w:style w:type="paragraph" w:customStyle="1" w:styleId="ED3EA8499AEA4C3080FFC1554D819FDD">
    <w:name w:val="ED3EA8499AEA4C3080FFC1554D819FDD"/>
    <w:rsid w:val="0026658C"/>
  </w:style>
  <w:style w:type="paragraph" w:customStyle="1" w:styleId="91A3B9DCC811404487876E17D8B5FD27">
    <w:name w:val="91A3B9DCC811404487876E17D8B5FD27"/>
    <w:rsid w:val="0026658C"/>
  </w:style>
  <w:style w:type="paragraph" w:customStyle="1" w:styleId="7E583054A5F74C3A80696E98A5176D19">
    <w:name w:val="7E583054A5F74C3A80696E98A5176D19"/>
    <w:rsid w:val="0026658C"/>
  </w:style>
  <w:style w:type="paragraph" w:customStyle="1" w:styleId="0F356ED9262E4E689C54B85B155F3BE9">
    <w:name w:val="0F356ED9262E4E689C54B85B155F3BE9"/>
    <w:rsid w:val="0026658C"/>
  </w:style>
  <w:style w:type="paragraph" w:customStyle="1" w:styleId="65FBCACD14B44BEAB6B898E1316B42C6">
    <w:name w:val="65FBCACD14B44BEAB6B898E1316B42C6"/>
    <w:rsid w:val="0026658C"/>
  </w:style>
  <w:style w:type="paragraph" w:customStyle="1" w:styleId="E848C618B5B64627A1FD492482FDB00F">
    <w:name w:val="E848C618B5B64627A1FD492482FDB00F"/>
    <w:rsid w:val="0026658C"/>
  </w:style>
  <w:style w:type="paragraph" w:customStyle="1" w:styleId="65758B2D65574C0C86280AC2FE9C36CB">
    <w:name w:val="65758B2D65574C0C86280AC2FE9C36CB"/>
    <w:rsid w:val="0026658C"/>
  </w:style>
  <w:style w:type="paragraph" w:customStyle="1" w:styleId="65474B0208EF40C1A80E825482044DBA">
    <w:name w:val="65474B0208EF40C1A80E825482044DBA"/>
    <w:rsid w:val="0026658C"/>
  </w:style>
  <w:style w:type="paragraph" w:customStyle="1" w:styleId="87776089CD124CA6B56DF8D1A1E3104B">
    <w:name w:val="87776089CD124CA6B56DF8D1A1E3104B"/>
    <w:rsid w:val="0026658C"/>
  </w:style>
  <w:style w:type="paragraph" w:customStyle="1" w:styleId="B00E9F5179274669B53971620EAF4928">
    <w:name w:val="B00E9F5179274669B53971620EAF4928"/>
    <w:rsid w:val="0026658C"/>
  </w:style>
  <w:style w:type="paragraph" w:customStyle="1" w:styleId="642E77FF41114A068824B5F30E9D7CD9">
    <w:name w:val="642E77FF41114A068824B5F30E9D7CD9"/>
    <w:rsid w:val="00553B38"/>
  </w:style>
  <w:style w:type="paragraph" w:customStyle="1" w:styleId="0C1D94ECFB5A45EDAA69110B530992DC">
    <w:name w:val="0C1D94ECFB5A45EDAA69110B530992DC"/>
    <w:rsid w:val="00553B38"/>
  </w:style>
  <w:style w:type="paragraph" w:customStyle="1" w:styleId="30DA21BDD0394A5B8B67ABB579A0FBA1">
    <w:name w:val="30DA21BDD0394A5B8B67ABB579A0FBA1"/>
    <w:rsid w:val="00553B38"/>
  </w:style>
  <w:style w:type="paragraph" w:customStyle="1" w:styleId="D34969738D0A494798219C40823C1A96">
    <w:name w:val="D34969738D0A494798219C40823C1A96"/>
    <w:rsid w:val="00553B38"/>
  </w:style>
  <w:style w:type="paragraph" w:customStyle="1" w:styleId="AF666CD0674E4011A542EDEB96A179C3">
    <w:name w:val="AF666CD0674E4011A542EDEB96A179C3"/>
    <w:rsid w:val="00553B38"/>
  </w:style>
  <w:style w:type="paragraph" w:customStyle="1" w:styleId="6E0F3C28B18340E3BB4DDFFFF6B5A583">
    <w:name w:val="6E0F3C28B18340E3BB4DDFFFF6B5A583"/>
    <w:rsid w:val="00553B38"/>
  </w:style>
  <w:style w:type="paragraph" w:customStyle="1" w:styleId="B6DFADA1122948379F029191E1077221">
    <w:name w:val="B6DFADA1122948379F029191E1077221"/>
    <w:rsid w:val="00553B38"/>
  </w:style>
  <w:style w:type="paragraph" w:customStyle="1" w:styleId="C69387B0BF484D31B9C8A40A50A78D89">
    <w:name w:val="C69387B0BF484D31B9C8A40A50A78D89"/>
    <w:rsid w:val="00553B38"/>
  </w:style>
  <w:style w:type="paragraph" w:customStyle="1" w:styleId="AA0239AB87A04A78BEFF38B1708C2335">
    <w:name w:val="AA0239AB87A04A78BEFF38B1708C2335"/>
    <w:rsid w:val="00553B38"/>
  </w:style>
  <w:style w:type="paragraph" w:customStyle="1" w:styleId="1200906644C94366AE9DA25BB2D45B2B">
    <w:name w:val="1200906644C94366AE9DA25BB2D45B2B"/>
    <w:rsid w:val="00553B38"/>
  </w:style>
  <w:style w:type="paragraph" w:customStyle="1" w:styleId="F0FB1A17A2C047ED93B173101DFD07FB">
    <w:name w:val="F0FB1A17A2C047ED93B173101DFD07FB"/>
    <w:rsid w:val="00553B38"/>
  </w:style>
  <w:style w:type="paragraph" w:customStyle="1" w:styleId="A481CE80C25044C79439555E76D2D45E">
    <w:name w:val="A481CE80C25044C79439555E76D2D45E"/>
    <w:rsid w:val="00553B38"/>
  </w:style>
  <w:style w:type="paragraph" w:customStyle="1" w:styleId="99E0B242D7644FDAB3160EEEC4187B23">
    <w:name w:val="99E0B242D7644FDAB3160EEEC4187B23"/>
    <w:rsid w:val="00553B38"/>
  </w:style>
  <w:style w:type="paragraph" w:customStyle="1" w:styleId="15FDA515F46F4D488A686C62C0FA05FC">
    <w:name w:val="15FDA515F46F4D488A686C62C0FA05FC"/>
    <w:rsid w:val="00553B38"/>
  </w:style>
  <w:style w:type="paragraph" w:customStyle="1" w:styleId="6B7856A62A1C4DD397F33A7464F96DA2">
    <w:name w:val="6B7856A62A1C4DD397F33A7464F96DA2"/>
    <w:rsid w:val="00553B38"/>
  </w:style>
  <w:style w:type="paragraph" w:customStyle="1" w:styleId="AA5525C7E6D64F4FA07900D14621F7BB">
    <w:name w:val="AA5525C7E6D64F4FA07900D14621F7BB"/>
    <w:rsid w:val="00553B38"/>
  </w:style>
  <w:style w:type="paragraph" w:customStyle="1" w:styleId="54CD62DC088B4728AD6FA864FBCF0529">
    <w:name w:val="54CD62DC088B4728AD6FA864FBCF0529"/>
    <w:rsid w:val="00553B38"/>
  </w:style>
  <w:style w:type="paragraph" w:customStyle="1" w:styleId="17D20360F5A2457583424820203067EE">
    <w:name w:val="17D20360F5A2457583424820203067EE"/>
    <w:rsid w:val="00553B38"/>
  </w:style>
  <w:style w:type="paragraph" w:customStyle="1" w:styleId="56B70584FB02469AA2F15226AB2407B6">
    <w:name w:val="56B70584FB02469AA2F15226AB2407B6"/>
    <w:rsid w:val="00553B38"/>
  </w:style>
  <w:style w:type="paragraph" w:customStyle="1" w:styleId="C7E29794A5A8449D82982DEA9D2446D1">
    <w:name w:val="C7E29794A5A8449D82982DEA9D2446D1"/>
    <w:rsid w:val="00553B38"/>
  </w:style>
  <w:style w:type="paragraph" w:customStyle="1" w:styleId="2307FCAF2F914FFC9F52F697D26225D2">
    <w:name w:val="2307FCAF2F914FFC9F52F697D26225D2"/>
    <w:rsid w:val="00553B38"/>
  </w:style>
  <w:style w:type="paragraph" w:customStyle="1" w:styleId="1A217671ACEB4D62BCD421BD2015D30D">
    <w:name w:val="1A217671ACEB4D62BCD421BD2015D30D"/>
    <w:rsid w:val="00553B38"/>
  </w:style>
  <w:style w:type="paragraph" w:customStyle="1" w:styleId="162EE323F58143EA9BAFCA892263DB5A">
    <w:name w:val="162EE323F58143EA9BAFCA892263DB5A"/>
    <w:rsid w:val="00553B38"/>
  </w:style>
  <w:style w:type="paragraph" w:customStyle="1" w:styleId="6712056C05134CA5B90E9101476E4478">
    <w:name w:val="6712056C05134CA5B90E9101476E4478"/>
    <w:rsid w:val="00553B38"/>
  </w:style>
  <w:style w:type="paragraph" w:customStyle="1" w:styleId="2B1C181650E2486D895FED1DA25B11BE">
    <w:name w:val="2B1C181650E2486D895FED1DA25B11BE"/>
    <w:rsid w:val="00553B38"/>
  </w:style>
  <w:style w:type="paragraph" w:customStyle="1" w:styleId="F764594D84054AFE8851FB2ED4913599">
    <w:name w:val="F764594D84054AFE8851FB2ED4913599"/>
    <w:rsid w:val="00B055FF"/>
  </w:style>
  <w:style w:type="paragraph" w:customStyle="1" w:styleId="5E7AB76BD6D3457BA1FC7BF9D9006B90">
    <w:name w:val="5E7AB76BD6D3457BA1FC7BF9D9006B90"/>
    <w:rsid w:val="00B055FF"/>
  </w:style>
  <w:style w:type="paragraph" w:customStyle="1" w:styleId="41458808C6AD44BA85EE0C82A27E7D87">
    <w:name w:val="41458808C6AD44BA85EE0C82A27E7D87"/>
    <w:rsid w:val="00B055FF"/>
  </w:style>
  <w:style w:type="paragraph" w:customStyle="1" w:styleId="D39432B2BC644E46955DB4F7FE84DFDF">
    <w:name w:val="D39432B2BC644E46955DB4F7FE84DFDF"/>
    <w:rsid w:val="00B055FF"/>
  </w:style>
  <w:style w:type="paragraph" w:customStyle="1" w:styleId="E84FB32EC24340D18949B7D4CBB180CF">
    <w:name w:val="E84FB32EC24340D18949B7D4CBB180CF"/>
    <w:rsid w:val="00B055FF"/>
  </w:style>
  <w:style w:type="paragraph" w:customStyle="1" w:styleId="2C9DE957078E447CBBD2943C93811887">
    <w:name w:val="2C9DE957078E447CBBD2943C93811887"/>
    <w:rsid w:val="00B055FF"/>
  </w:style>
  <w:style w:type="paragraph" w:customStyle="1" w:styleId="DE02C9F86A8D494AB793840906502981">
    <w:name w:val="DE02C9F86A8D494AB793840906502981"/>
    <w:rsid w:val="00B055FF"/>
  </w:style>
  <w:style w:type="paragraph" w:customStyle="1" w:styleId="FAEA1032A91F48EB9905BDB078511DA9">
    <w:name w:val="FAEA1032A91F48EB9905BDB078511DA9"/>
    <w:rsid w:val="00B055FF"/>
  </w:style>
  <w:style w:type="paragraph" w:customStyle="1" w:styleId="F8A00241B8784926913D03264DB0DEAC">
    <w:name w:val="F8A00241B8784926913D03264DB0DEAC"/>
    <w:rsid w:val="00B055FF"/>
  </w:style>
  <w:style w:type="paragraph" w:customStyle="1" w:styleId="2E1D3CA60CE04882B93CDE1871A3E427">
    <w:name w:val="2E1D3CA60CE04882B93CDE1871A3E427"/>
    <w:rsid w:val="00B055FF"/>
  </w:style>
  <w:style w:type="paragraph" w:customStyle="1" w:styleId="E8CC6AA637494C5A8A620D0E87182201">
    <w:name w:val="E8CC6AA637494C5A8A620D0E87182201"/>
    <w:rsid w:val="00B055FF"/>
  </w:style>
  <w:style w:type="paragraph" w:customStyle="1" w:styleId="77BDF92B77E64BCF94538DBB02C00B3E">
    <w:name w:val="77BDF92B77E64BCF94538DBB02C00B3E"/>
    <w:rsid w:val="00B055FF"/>
  </w:style>
  <w:style w:type="paragraph" w:customStyle="1" w:styleId="14EA7D107AD04A38BE4D1EBA38719F47">
    <w:name w:val="14EA7D107AD04A38BE4D1EBA38719F47"/>
    <w:rsid w:val="00B055FF"/>
  </w:style>
  <w:style w:type="paragraph" w:customStyle="1" w:styleId="6C733BD9B41C431EA185B1FB3F99CD2C">
    <w:name w:val="6C733BD9B41C431EA185B1FB3F99CD2C"/>
    <w:rsid w:val="00B055FF"/>
  </w:style>
  <w:style w:type="paragraph" w:customStyle="1" w:styleId="8F31F32EF57C4F19A2F42AC762133381">
    <w:name w:val="8F31F32EF57C4F19A2F42AC762133381"/>
    <w:rsid w:val="00B055FF"/>
  </w:style>
  <w:style w:type="paragraph" w:customStyle="1" w:styleId="4704A0BAC8184FC3A6F6DAD79FFEF3E8">
    <w:name w:val="4704A0BAC8184FC3A6F6DAD79FFEF3E8"/>
    <w:rsid w:val="00B055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55FF"/>
    <w:rPr>
      <w:color w:val="808080"/>
    </w:rPr>
  </w:style>
  <w:style w:type="paragraph" w:customStyle="1" w:styleId="710E79E417E345E88212D657C1E49322">
    <w:name w:val="710E79E417E345E88212D657C1E49322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261B3D5E86F64869AA77FF216E73E474">
    <w:name w:val="261B3D5E86F64869AA77FF216E73E47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">
    <w:name w:val="1340D8C0E0614586A71D7662D90F52E5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4B8DB11D8A7646AEB3222C3C89588C24">
    <w:name w:val="4B8DB11D8A7646AEB3222C3C89588C2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710E79E417E345E88212D657C1E493221">
    <w:name w:val="710E79E417E345E88212D657C1E49322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1">
    <w:name w:val="1340D8C0E0614586A71D7662D90F52E5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C46F431CA3EB4252967B09CC99E182BB">
    <w:name w:val="C46F431CA3EB4252967B09CC99E182BB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369C7C7D170A4289AE624CB453A4F019">
    <w:name w:val="369C7C7D170A4289AE624CB453A4F019"/>
    <w:rsid w:val="003E1B0B"/>
  </w:style>
  <w:style w:type="paragraph" w:customStyle="1" w:styleId="E8BE6823387248AA97AEA9903058E7FA">
    <w:name w:val="E8BE6823387248AA97AEA9903058E7FA"/>
    <w:rsid w:val="003E1B0B"/>
  </w:style>
  <w:style w:type="paragraph" w:customStyle="1" w:styleId="00E2AFA5881442889CC2FAB939288AF4">
    <w:name w:val="00E2AFA5881442889CC2FAB939288AF4"/>
    <w:rsid w:val="003E1B0B"/>
  </w:style>
  <w:style w:type="paragraph" w:customStyle="1" w:styleId="A35D14690D2A4DD39037CDC508064650">
    <w:name w:val="A35D14690D2A4DD39037CDC508064650"/>
    <w:rsid w:val="003E1B0B"/>
  </w:style>
  <w:style w:type="paragraph" w:customStyle="1" w:styleId="33C6E104D3294E50A0C40A96B2786D29">
    <w:name w:val="33C6E104D3294E50A0C40A96B2786D29"/>
    <w:rsid w:val="003E1B0B"/>
  </w:style>
  <w:style w:type="paragraph" w:customStyle="1" w:styleId="7C80F25D438E4F82AA8F0D100DF4F645">
    <w:name w:val="7C80F25D438E4F82AA8F0D100DF4F645"/>
    <w:rsid w:val="003E1B0B"/>
  </w:style>
  <w:style w:type="paragraph" w:customStyle="1" w:styleId="83E94D8993324DFDAA72E09FD41C0F71">
    <w:name w:val="83E94D8993324DFDAA72E09FD41C0F71"/>
    <w:rsid w:val="003E1B0B"/>
  </w:style>
  <w:style w:type="paragraph" w:customStyle="1" w:styleId="A2D50D6B0F564D39894FC9965B37DA31">
    <w:name w:val="A2D50D6B0F564D39894FC9965B37DA31"/>
    <w:rsid w:val="003E1B0B"/>
  </w:style>
  <w:style w:type="paragraph" w:customStyle="1" w:styleId="7A3850A5489D440BAFDB627C5D3D00CA">
    <w:name w:val="7A3850A5489D440BAFDB627C5D3D00CA"/>
    <w:rsid w:val="003E1B0B"/>
  </w:style>
  <w:style w:type="paragraph" w:customStyle="1" w:styleId="324FFA12C511422C91EA2C9CE9EC5F5E">
    <w:name w:val="324FFA12C511422C91EA2C9CE9EC5F5E"/>
    <w:rsid w:val="003E1B0B"/>
  </w:style>
  <w:style w:type="paragraph" w:customStyle="1" w:styleId="5FD357285F74470490D30E3780417136">
    <w:name w:val="5FD357285F74470490D30E3780417136"/>
    <w:rsid w:val="003E1B0B"/>
  </w:style>
  <w:style w:type="paragraph" w:customStyle="1" w:styleId="08FFCFA3719B48DBBC22C884D6FBE620">
    <w:name w:val="08FFCFA3719B48DBBC22C884D6FBE620"/>
    <w:rsid w:val="003E1B0B"/>
  </w:style>
  <w:style w:type="paragraph" w:customStyle="1" w:styleId="5DDD9C33BFA24EC48485DB62D1F14323">
    <w:name w:val="5DDD9C33BFA24EC48485DB62D1F14323"/>
    <w:rsid w:val="003E1B0B"/>
  </w:style>
  <w:style w:type="paragraph" w:customStyle="1" w:styleId="0E18023BEF9F4811968DBD0F51B023B1">
    <w:name w:val="0E18023BEF9F4811968DBD0F51B023B1"/>
    <w:rsid w:val="003E1B0B"/>
  </w:style>
  <w:style w:type="paragraph" w:customStyle="1" w:styleId="D94877A0402A4407973A2A85039DBADB">
    <w:name w:val="D94877A0402A4407973A2A85039DBADB"/>
    <w:rsid w:val="003E1B0B"/>
  </w:style>
  <w:style w:type="paragraph" w:customStyle="1" w:styleId="ACFB6329B188444E83DFC3ECD881482C">
    <w:name w:val="ACFB6329B188444E83DFC3ECD881482C"/>
    <w:rsid w:val="003E1B0B"/>
  </w:style>
  <w:style w:type="paragraph" w:customStyle="1" w:styleId="1C56E702D22644EAA40DBD9124ABB049">
    <w:name w:val="1C56E702D22644EAA40DBD9124ABB049"/>
    <w:rsid w:val="003E1B0B"/>
  </w:style>
  <w:style w:type="paragraph" w:customStyle="1" w:styleId="2B868DE1DECA415FB8149A05BD17FEE8">
    <w:name w:val="2B868DE1DECA415FB8149A05BD17FEE8"/>
    <w:rsid w:val="003E1B0B"/>
  </w:style>
  <w:style w:type="paragraph" w:customStyle="1" w:styleId="DE2E5FEC99A64F7AAB81D6DBF69D30A5">
    <w:name w:val="DE2E5FEC99A64F7AAB81D6DBF69D30A5"/>
    <w:rsid w:val="003E1B0B"/>
  </w:style>
  <w:style w:type="paragraph" w:customStyle="1" w:styleId="FBEEF977E6314083A1C471F5A61EDD46">
    <w:name w:val="FBEEF977E6314083A1C471F5A61EDD46"/>
    <w:rsid w:val="003E1B0B"/>
  </w:style>
  <w:style w:type="paragraph" w:customStyle="1" w:styleId="D711B4D4F63749DDA1C616B08CFC4847">
    <w:name w:val="D711B4D4F63749DDA1C616B08CFC4847"/>
    <w:rsid w:val="003E1B0B"/>
  </w:style>
  <w:style w:type="paragraph" w:customStyle="1" w:styleId="4D82978B2DA043AA8DBE450501605943">
    <w:name w:val="4D82978B2DA043AA8DBE450501605943"/>
    <w:rsid w:val="003E1B0B"/>
  </w:style>
  <w:style w:type="paragraph" w:customStyle="1" w:styleId="699417B5B37E44C1BC906B4072BD28FA">
    <w:name w:val="699417B5B37E44C1BC906B4072BD28FA"/>
    <w:rsid w:val="003E1B0B"/>
  </w:style>
  <w:style w:type="paragraph" w:customStyle="1" w:styleId="220213AE72A144C2B4C03C242FFE6E0C">
    <w:name w:val="220213AE72A144C2B4C03C242FFE6E0C"/>
    <w:rsid w:val="003E1B0B"/>
  </w:style>
  <w:style w:type="paragraph" w:customStyle="1" w:styleId="8C37C5A85A3F44C7841178991C4EA00C">
    <w:name w:val="8C37C5A85A3F44C7841178991C4EA00C"/>
    <w:rsid w:val="003E1B0B"/>
  </w:style>
  <w:style w:type="paragraph" w:customStyle="1" w:styleId="93489A952C804CCA995C1FB4D6E5CC88">
    <w:name w:val="93489A952C804CCA995C1FB4D6E5CC88"/>
    <w:rsid w:val="003E1B0B"/>
  </w:style>
  <w:style w:type="paragraph" w:customStyle="1" w:styleId="51B5AAE3B81A407881DE780E71938FC9">
    <w:name w:val="51B5AAE3B81A407881DE780E71938FC9"/>
    <w:rsid w:val="003E1B0B"/>
  </w:style>
  <w:style w:type="paragraph" w:customStyle="1" w:styleId="7074A63915EF4D22A47AF6367C46D611">
    <w:name w:val="7074A63915EF4D22A47AF6367C46D611"/>
    <w:rsid w:val="003E1B0B"/>
  </w:style>
  <w:style w:type="paragraph" w:customStyle="1" w:styleId="8E161EE7220246C4A54505D5E00AF463">
    <w:name w:val="8E161EE7220246C4A54505D5E00AF463"/>
    <w:rsid w:val="003E1B0B"/>
  </w:style>
  <w:style w:type="paragraph" w:customStyle="1" w:styleId="C6C7F8BF438840F9945473E50FFE9978">
    <w:name w:val="C6C7F8BF438840F9945473E50FFE9978"/>
    <w:rsid w:val="003E1B0B"/>
  </w:style>
  <w:style w:type="paragraph" w:customStyle="1" w:styleId="44B4D185BE19406FBEB1E100592014B9">
    <w:name w:val="44B4D185BE19406FBEB1E100592014B9"/>
    <w:rsid w:val="003E1B0B"/>
  </w:style>
  <w:style w:type="paragraph" w:customStyle="1" w:styleId="74960A51E4D8420EA63C47239BFBE69C">
    <w:name w:val="74960A51E4D8420EA63C47239BFBE69C"/>
    <w:rsid w:val="003E1B0B"/>
  </w:style>
  <w:style w:type="paragraph" w:customStyle="1" w:styleId="9ECFF0FF37604A098EC5426158E985F0">
    <w:name w:val="9ECFF0FF37604A098EC5426158E985F0"/>
    <w:rsid w:val="003E1B0B"/>
  </w:style>
  <w:style w:type="paragraph" w:customStyle="1" w:styleId="AAFA59781632434096E2A79D065D4258">
    <w:name w:val="AAFA59781632434096E2A79D065D4258"/>
    <w:rsid w:val="003E1B0B"/>
  </w:style>
  <w:style w:type="paragraph" w:customStyle="1" w:styleId="8D9EDA73C0184483B2914B6FE719AE69">
    <w:name w:val="8D9EDA73C0184483B2914B6FE719AE69"/>
    <w:rsid w:val="003E1B0B"/>
  </w:style>
  <w:style w:type="paragraph" w:customStyle="1" w:styleId="72E3D96F124E47EABD5C7F7DA131423E">
    <w:name w:val="72E3D96F124E47EABD5C7F7DA131423E"/>
    <w:rsid w:val="003E1B0B"/>
  </w:style>
  <w:style w:type="paragraph" w:customStyle="1" w:styleId="E9BCF710FDCB4883966D03DFC28E281F">
    <w:name w:val="E9BCF710FDCB4883966D03DFC28E281F"/>
    <w:rsid w:val="003E1B0B"/>
  </w:style>
  <w:style w:type="paragraph" w:customStyle="1" w:styleId="97A4BF2AE49F4D149F1E46CC5738376D">
    <w:name w:val="97A4BF2AE49F4D149F1E46CC5738376D"/>
    <w:rsid w:val="003E1B0B"/>
  </w:style>
  <w:style w:type="paragraph" w:customStyle="1" w:styleId="3014BFDDADFC44B7BB5D21C6E1500D2D">
    <w:name w:val="3014BFDDADFC44B7BB5D21C6E1500D2D"/>
    <w:rsid w:val="003E1B0B"/>
  </w:style>
  <w:style w:type="paragraph" w:customStyle="1" w:styleId="D540D42107A8403C88E92DD8366084DA">
    <w:name w:val="D540D42107A8403C88E92DD8366084DA"/>
    <w:rsid w:val="003E1B0B"/>
  </w:style>
  <w:style w:type="paragraph" w:customStyle="1" w:styleId="8A6BDE8C5EB84E9A85FE59ED169313FC">
    <w:name w:val="8A6BDE8C5EB84E9A85FE59ED169313FC"/>
    <w:rsid w:val="003E1B0B"/>
  </w:style>
  <w:style w:type="paragraph" w:customStyle="1" w:styleId="3EE9C7CAACBA4D56985CF5B1D7C261F8">
    <w:name w:val="3EE9C7CAACBA4D56985CF5B1D7C261F8"/>
    <w:rsid w:val="003E1B0B"/>
  </w:style>
  <w:style w:type="paragraph" w:customStyle="1" w:styleId="5FA33EE20EB24788804F546C9E412EEC">
    <w:name w:val="5FA33EE20EB24788804F546C9E412EEC"/>
    <w:rsid w:val="003E1B0B"/>
  </w:style>
  <w:style w:type="paragraph" w:customStyle="1" w:styleId="9D07E36099BD4C80B2147BE703AF99DE">
    <w:name w:val="9D07E36099BD4C80B2147BE703AF99DE"/>
    <w:rsid w:val="003E1B0B"/>
  </w:style>
  <w:style w:type="paragraph" w:customStyle="1" w:styleId="ED45D66D6F1747D9AEF487EBA9BA639C">
    <w:name w:val="ED45D66D6F1747D9AEF487EBA9BA639C"/>
    <w:rsid w:val="003E1B0B"/>
  </w:style>
  <w:style w:type="paragraph" w:customStyle="1" w:styleId="1AC8CC0C9A8F496CBD1EFC261754A36A">
    <w:name w:val="1AC8CC0C9A8F496CBD1EFC261754A36A"/>
    <w:rsid w:val="003E1B0B"/>
  </w:style>
  <w:style w:type="paragraph" w:customStyle="1" w:styleId="1EC2F0DCA4F34108B55C2C5445EDE5B6">
    <w:name w:val="1EC2F0DCA4F34108B55C2C5445EDE5B6"/>
    <w:rsid w:val="003E1B0B"/>
  </w:style>
  <w:style w:type="paragraph" w:customStyle="1" w:styleId="FA900CFCAD714B5BAB5D24ECAB985EDB">
    <w:name w:val="FA900CFCAD714B5BAB5D24ECAB985EDB"/>
    <w:rsid w:val="003E1B0B"/>
  </w:style>
  <w:style w:type="paragraph" w:customStyle="1" w:styleId="26FE7FCF1DA64E5990159D7BDCDEE136">
    <w:name w:val="26FE7FCF1DA64E5990159D7BDCDEE136"/>
    <w:rsid w:val="003E1B0B"/>
  </w:style>
  <w:style w:type="paragraph" w:customStyle="1" w:styleId="011C0F121CB14A298BD8060A36A3C7A5">
    <w:name w:val="011C0F121CB14A298BD8060A36A3C7A5"/>
    <w:rsid w:val="003E1B0B"/>
  </w:style>
  <w:style w:type="paragraph" w:customStyle="1" w:styleId="A3ACCA34E0104D0BBBF1C1A46D00BB96">
    <w:name w:val="A3ACCA34E0104D0BBBF1C1A46D00BB96"/>
    <w:rsid w:val="003E1B0B"/>
  </w:style>
  <w:style w:type="paragraph" w:customStyle="1" w:styleId="8A4ED82B0DB44A81AA569573F8C19B78">
    <w:name w:val="8A4ED82B0DB44A81AA569573F8C19B78"/>
    <w:rsid w:val="003E1B0B"/>
  </w:style>
  <w:style w:type="paragraph" w:customStyle="1" w:styleId="469290BE4AEE4E4CABDEF1A2B16457A8">
    <w:name w:val="469290BE4AEE4E4CABDEF1A2B16457A8"/>
    <w:rsid w:val="003E1B0B"/>
  </w:style>
  <w:style w:type="paragraph" w:customStyle="1" w:styleId="2E17FF7511C8499F9CF431914779566E">
    <w:name w:val="2E17FF7511C8499F9CF431914779566E"/>
    <w:rsid w:val="003E1B0B"/>
  </w:style>
  <w:style w:type="paragraph" w:customStyle="1" w:styleId="F6176C3C5C694917BF12CD88032D3E4F">
    <w:name w:val="F6176C3C5C694917BF12CD88032D3E4F"/>
    <w:rsid w:val="003E1B0B"/>
  </w:style>
  <w:style w:type="paragraph" w:customStyle="1" w:styleId="757E132559C445BDA3824EF736B27B2A">
    <w:name w:val="757E132559C445BDA3824EF736B27B2A"/>
    <w:rsid w:val="003E1B0B"/>
  </w:style>
  <w:style w:type="paragraph" w:customStyle="1" w:styleId="812CB636FB1E43CE8604A414CB7D22E3">
    <w:name w:val="812CB636FB1E43CE8604A414CB7D22E3"/>
    <w:rsid w:val="003E1B0B"/>
  </w:style>
  <w:style w:type="paragraph" w:customStyle="1" w:styleId="8A72DB5EDB624121AFFD6D86DC7DB8F3">
    <w:name w:val="8A72DB5EDB624121AFFD6D86DC7DB8F3"/>
    <w:rsid w:val="003E1B0B"/>
  </w:style>
  <w:style w:type="paragraph" w:customStyle="1" w:styleId="0CBF4E88E2E64608A62743CB89B14EFA">
    <w:name w:val="0CBF4E88E2E64608A62743CB89B14EFA"/>
    <w:rsid w:val="003E1B0B"/>
  </w:style>
  <w:style w:type="paragraph" w:customStyle="1" w:styleId="33425DD542BA45B1B03CEDBEAC66B10D">
    <w:name w:val="33425DD542BA45B1B03CEDBEAC66B10D"/>
    <w:rsid w:val="003E1B0B"/>
  </w:style>
  <w:style w:type="paragraph" w:customStyle="1" w:styleId="9725ADB14DBE42B2BBFFD184BD286BCB">
    <w:name w:val="9725ADB14DBE42B2BBFFD184BD286BCB"/>
    <w:rsid w:val="003E1B0B"/>
  </w:style>
  <w:style w:type="paragraph" w:customStyle="1" w:styleId="49BC9CAF1B644119AA8B1E27D70BA4B7">
    <w:name w:val="49BC9CAF1B644119AA8B1E27D70BA4B7"/>
    <w:rsid w:val="003E1B0B"/>
  </w:style>
  <w:style w:type="paragraph" w:customStyle="1" w:styleId="5473430B0D04495E8BB274A774523AA5">
    <w:name w:val="5473430B0D04495E8BB274A774523AA5"/>
    <w:rsid w:val="003E1B0B"/>
  </w:style>
  <w:style w:type="paragraph" w:customStyle="1" w:styleId="46472E485BFD4B38B5CA95ED26118B03">
    <w:name w:val="46472E485BFD4B38B5CA95ED26118B03"/>
    <w:rsid w:val="003E1B0B"/>
  </w:style>
  <w:style w:type="paragraph" w:customStyle="1" w:styleId="F5E395F9C9FF4B5AB8176902939B0F24">
    <w:name w:val="F5E395F9C9FF4B5AB8176902939B0F24"/>
    <w:rsid w:val="003E1B0B"/>
  </w:style>
  <w:style w:type="paragraph" w:customStyle="1" w:styleId="71E9D0657E53402AA6E75E5A5B6A0E70">
    <w:name w:val="71E9D0657E53402AA6E75E5A5B6A0E70"/>
    <w:rsid w:val="003E1B0B"/>
  </w:style>
  <w:style w:type="paragraph" w:customStyle="1" w:styleId="DB5EBB2DEA644BE6A755954DB6B25058">
    <w:name w:val="DB5EBB2DEA644BE6A755954DB6B25058"/>
    <w:rsid w:val="003E1B0B"/>
  </w:style>
  <w:style w:type="paragraph" w:customStyle="1" w:styleId="D1164007D293497187C5C53CEDB8F29F">
    <w:name w:val="D1164007D293497187C5C53CEDB8F29F"/>
    <w:rsid w:val="003E1B0B"/>
  </w:style>
  <w:style w:type="paragraph" w:customStyle="1" w:styleId="683151C61F874835A4FF0294F542653F">
    <w:name w:val="683151C61F874835A4FF0294F542653F"/>
    <w:rsid w:val="003E1B0B"/>
  </w:style>
  <w:style w:type="paragraph" w:customStyle="1" w:styleId="D626DD017EC84CFFB8FDA8C668231DCD">
    <w:name w:val="D626DD017EC84CFFB8FDA8C668231DCD"/>
    <w:rsid w:val="003E1B0B"/>
  </w:style>
  <w:style w:type="paragraph" w:customStyle="1" w:styleId="51A9E6DB0B5C449B95BA14C99BC2293A">
    <w:name w:val="51A9E6DB0B5C449B95BA14C99BC2293A"/>
    <w:rsid w:val="003E1B0B"/>
  </w:style>
  <w:style w:type="paragraph" w:customStyle="1" w:styleId="B74127A8ED7C445988B36FB3BF463137">
    <w:name w:val="B74127A8ED7C445988B36FB3BF463137"/>
    <w:rsid w:val="003E1B0B"/>
  </w:style>
  <w:style w:type="paragraph" w:customStyle="1" w:styleId="82918F283D554687AF132EA6A09A341F">
    <w:name w:val="82918F283D554687AF132EA6A09A341F"/>
    <w:rsid w:val="003E1B0B"/>
  </w:style>
  <w:style w:type="paragraph" w:customStyle="1" w:styleId="7259DC6FF64A476C932EE4801A1938C3">
    <w:name w:val="7259DC6FF64A476C932EE4801A1938C3"/>
    <w:rsid w:val="003E1B0B"/>
  </w:style>
  <w:style w:type="paragraph" w:customStyle="1" w:styleId="C6134A8DB5B348738BAC58FEE9BEA128">
    <w:name w:val="C6134A8DB5B348738BAC58FEE9BEA128"/>
    <w:rsid w:val="003E1B0B"/>
  </w:style>
  <w:style w:type="paragraph" w:customStyle="1" w:styleId="88EC0B299BC04BA08EACD72E10917008">
    <w:name w:val="88EC0B299BC04BA08EACD72E10917008"/>
    <w:rsid w:val="003E1B0B"/>
  </w:style>
  <w:style w:type="paragraph" w:customStyle="1" w:styleId="F91F26B360544DC7B1314BD42A8F164D">
    <w:name w:val="F91F26B360544DC7B1314BD42A8F164D"/>
    <w:rsid w:val="003E1B0B"/>
  </w:style>
  <w:style w:type="paragraph" w:customStyle="1" w:styleId="CB5918D4B80545BF9A9C79F66FA2D759">
    <w:name w:val="CB5918D4B80545BF9A9C79F66FA2D759"/>
    <w:rsid w:val="003E1B0B"/>
  </w:style>
  <w:style w:type="paragraph" w:customStyle="1" w:styleId="DD77D6E7B928413D868C8A86AA7DE293">
    <w:name w:val="DD77D6E7B928413D868C8A86AA7DE293"/>
    <w:rsid w:val="003E1B0B"/>
  </w:style>
  <w:style w:type="paragraph" w:customStyle="1" w:styleId="70369D3787E24A1FA38B6594CE609FB4">
    <w:name w:val="70369D3787E24A1FA38B6594CE609FB4"/>
    <w:rsid w:val="003E1B0B"/>
  </w:style>
  <w:style w:type="paragraph" w:customStyle="1" w:styleId="809A6101AC7A41C299DB1919BE644F03">
    <w:name w:val="809A6101AC7A41C299DB1919BE644F03"/>
    <w:rsid w:val="003E1B0B"/>
  </w:style>
  <w:style w:type="paragraph" w:customStyle="1" w:styleId="3D37A9A3115D45E4BC47DB691CADDFA1">
    <w:name w:val="3D37A9A3115D45E4BC47DB691CADDFA1"/>
    <w:rsid w:val="003E1B0B"/>
  </w:style>
  <w:style w:type="paragraph" w:customStyle="1" w:styleId="1B45707CE8B44008AA4BA5B1BAF16DCA">
    <w:name w:val="1B45707CE8B44008AA4BA5B1BAF16DCA"/>
    <w:rsid w:val="003E1B0B"/>
  </w:style>
  <w:style w:type="paragraph" w:customStyle="1" w:styleId="F5EAE32844C54364854AEA7F930AC442">
    <w:name w:val="F5EAE32844C54364854AEA7F930AC442"/>
    <w:rsid w:val="003E1B0B"/>
  </w:style>
  <w:style w:type="paragraph" w:customStyle="1" w:styleId="CA25DFADC9664A5699974DFFC01F81C2">
    <w:name w:val="CA25DFADC9664A5699974DFFC01F81C2"/>
    <w:rsid w:val="003E1B0B"/>
  </w:style>
  <w:style w:type="paragraph" w:customStyle="1" w:styleId="3CA030342AAE4B67958405BB9FA82641">
    <w:name w:val="3CA030342AAE4B67958405BB9FA82641"/>
    <w:rsid w:val="003E1B0B"/>
  </w:style>
  <w:style w:type="paragraph" w:customStyle="1" w:styleId="147C771E336E47CE88D73BC9FC7B7A42">
    <w:name w:val="147C771E336E47CE88D73BC9FC7B7A42"/>
    <w:rsid w:val="003E1B0B"/>
  </w:style>
  <w:style w:type="paragraph" w:customStyle="1" w:styleId="5A55C864DE544E039983DF5F682BD8C3">
    <w:name w:val="5A55C864DE544E039983DF5F682BD8C3"/>
    <w:rsid w:val="003E1B0B"/>
  </w:style>
  <w:style w:type="paragraph" w:customStyle="1" w:styleId="A1ACA83EDF6B4249AEB97C2CF0D176B1">
    <w:name w:val="A1ACA83EDF6B4249AEB97C2CF0D176B1"/>
    <w:rsid w:val="003E1B0B"/>
  </w:style>
  <w:style w:type="paragraph" w:customStyle="1" w:styleId="23D297DBE4904897AF70DBBD8651EE83">
    <w:name w:val="23D297DBE4904897AF70DBBD8651EE83"/>
    <w:rsid w:val="003E1B0B"/>
  </w:style>
  <w:style w:type="paragraph" w:customStyle="1" w:styleId="38617D5D06034509AEA3A3BE75E8238C">
    <w:name w:val="38617D5D06034509AEA3A3BE75E8238C"/>
    <w:rsid w:val="003E1B0B"/>
  </w:style>
  <w:style w:type="paragraph" w:customStyle="1" w:styleId="6002DFB8BE164F3D9C4E6A606466F547">
    <w:name w:val="6002DFB8BE164F3D9C4E6A606466F547"/>
    <w:rsid w:val="003E1B0B"/>
  </w:style>
  <w:style w:type="paragraph" w:customStyle="1" w:styleId="005A649558DC4D1D8FC47347F0D2F6BB">
    <w:name w:val="005A649558DC4D1D8FC47347F0D2F6BB"/>
    <w:rsid w:val="003E1B0B"/>
  </w:style>
  <w:style w:type="paragraph" w:customStyle="1" w:styleId="5F4B70B86B7E42939782015BCFEB3DFF">
    <w:name w:val="5F4B70B86B7E42939782015BCFEB3DFF"/>
    <w:rsid w:val="003E1B0B"/>
  </w:style>
  <w:style w:type="paragraph" w:customStyle="1" w:styleId="BABC7EBA8D314A918E0DE2432B40BDAA">
    <w:name w:val="BABC7EBA8D314A918E0DE2432B40BDAA"/>
    <w:rsid w:val="003E1B0B"/>
  </w:style>
  <w:style w:type="paragraph" w:customStyle="1" w:styleId="201B9F4079FE4EEBB246F608C06E1FD0">
    <w:name w:val="201B9F4079FE4EEBB246F608C06E1FD0"/>
    <w:rsid w:val="003E1B0B"/>
  </w:style>
  <w:style w:type="paragraph" w:customStyle="1" w:styleId="72AE7381D5534EC4B30E81862098A6F5">
    <w:name w:val="72AE7381D5534EC4B30E81862098A6F5"/>
    <w:rsid w:val="003E1B0B"/>
  </w:style>
  <w:style w:type="paragraph" w:customStyle="1" w:styleId="722057B9BC4545C6849B4F34C189EFC5">
    <w:name w:val="722057B9BC4545C6849B4F34C189EFC5"/>
    <w:rsid w:val="003E1B0B"/>
  </w:style>
  <w:style w:type="paragraph" w:customStyle="1" w:styleId="474021184B2F42279DFAFE69F313A80D">
    <w:name w:val="474021184B2F42279DFAFE69F313A80D"/>
    <w:rsid w:val="003E1B0B"/>
  </w:style>
  <w:style w:type="paragraph" w:customStyle="1" w:styleId="4CF0AD9A59B248BDBD7B538661E669E5">
    <w:name w:val="4CF0AD9A59B248BDBD7B538661E669E5"/>
    <w:rsid w:val="003E1B0B"/>
  </w:style>
  <w:style w:type="paragraph" w:customStyle="1" w:styleId="50C8EEA490AA47A680D48B3CB4EB2FBF">
    <w:name w:val="50C8EEA490AA47A680D48B3CB4EB2FBF"/>
    <w:rsid w:val="003E1B0B"/>
  </w:style>
  <w:style w:type="paragraph" w:customStyle="1" w:styleId="A76395F132F74E92AF19BB97EDEC5D12">
    <w:name w:val="A76395F132F74E92AF19BB97EDEC5D12"/>
    <w:rsid w:val="003E1B0B"/>
  </w:style>
  <w:style w:type="paragraph" w:customStyle="1" w:styleId="0DE6BCF747D04D87BBF9BB3AE58353A4">
    <w:name w:val="0DE6BCF747D04D87BBF9BB3AE58353A4"/>
    <w:rsid w:val="003E1B0B"/>
  </w:style>
  <w:style w:type="paragraph" w:customStyle="1" w:styleId="DA4CD66CEE92478D8A688D4E4B2321C1">
    <w:name w:val="DA4CD66CEE92478D8A688D4E4B2321C1"/>
    <w:rsid w:val="003E1B0B"/>
  </w:style>
  <w:style w:type="paragraph" w:customStyle="1" w:styleId="CB1184143C204B2F8EFFCADFBB70E47C">
    <w:name w:val="CB1184143C204B2F8EFFCADFBB70E47C"/>
    <w:rsid w:val="003E1B0B"/>
  </w:style>
  <w:style w:type="paragraph" w:customStyle="1" w:styleId="E793B6C968A944AE85BE18044B37127C">
    <w:name w:val="E793B6C968A944AE85BE18044B37127C"/>
    <w:rsid w:val="003E1B0B"/>
  </w:style>
  <w:style w:type="paragraph" w:customStyle="1" w:styleId="F88EB21A53A94190A0EAE5138AB9628B">
    <w:name w:val="F88EB21A53A94190A0EAE5138AB9628B"/>
    <w:rsid w:val="003E1B0B"/>
  </w:style>
  <w:style w:type="paragraph" w:customStyle="1" w:styleId="30A170ACFB9C499FAAEAB0E9E40BED9C">
    <w:name w:val="30A170ACFB9C499FAAEAB0E9E40BED9C"/>
    <w:rsid w:val="003E1B0B"/>
  </w:style>
  <w:style w:type="paragraph" w:customStyle="1" w:styleId="B8A850B66A854B65B7786068CA60D199">
    <w:name w:val="B8A850B66A854B65B7786068CA60D199"/>
    <w:rsid w:val="003E1B0B"/>
  </w:style>
  <w:style w:type="paragraph" w:customStyle="1" w:styleId="D189F22244CE47A69B7EBB8C86579494">
    <w:name w:val="D189F22244CE47A69B7EBB8C86579494"/>
    <w:rsid w:val="003E1B0B"/>
  </w:style>
  <w:style w:type="paragraph" w:customStyle="1" w:styleId="36773347D85F4015A4DD7A34B15FD5CB">
    <w:name w:val="36773347D85F4015A4DD7A34B15FD5CB"/>
    <w:rsid w:val="003E1B0B"/>
  </w:style>
  <w:style w:type="paragraph" w:customStyle="1" w:styleId="3F2033B88B8040008D313B36178C2138">
    <w:name w:val="3F2033B88B8040008D313B36178C2138"/>
    <w:rsid w:val="003E1B0B"/>
  </w:style>
  <w:style w:type="paragraph" w:customStyle="1" w:styleId="C49DF10E89064C66B795B614D0A2E4BD">
    <w:name w:val="C49DF10E89064C66B795B614D0A2E4BD"/>
    <w:rsid w:val="003E1B0B"/>
  </w:style>
  <w:style w:type="paragraph" w:customStyle="1" w:styleId="D007BD845D044037AA212F8CFCBB05C7">
    <w:name w:val="D007BD845D044037AA212F8CFCBB05C7"/>
    <w:rsid w:val="003E1B0B"/>
  </w:style>
  <w:style w:type="paragraph" w:customStyle="1" w:styleId="62F4E5B959FA49148E5AFB28869102EB">
    <w:name w:val="62F4E5B959FA49148E5AFB28869102EB"/>
    <w:rsid w:val="003E1B0B"/>
  </w:style>
  <w:style w:type="paragraph" w:customStyle="1" w:styleId="2239D0FBE57A49D297E437E7C4BFEB84">
    <w:name w:val="2239D0FBE57A49D297E437E7C4BFEB84"/>
    <w:rsid w:val="003E1B0B"/>
  </w:style>
  <w:style w:type="paragraph" w:customStyle="1" w:styleId="64179B7DB50A4798A7802C93F1A9229D">
    <w:name w:val="64179B7DB50A4798A7802C93F1A9229D"/>
    <w:rsid w:val="003E1B0B"/>
  </w:style>
  <w:style w:type="paragraph" w:customStyle="1" w:styleId="C08349318A934C4DB0601CB8A455E778">
    <w:name w:val="C08349318A934C4DB0601CB8A455E778"/>
    <w:rsid w:val="003E1B0B"/>
  </w:style>
  <w:style w:type="paragraph" w:customStyle="1" w:styleId="D74795D59ECF41D9B55249D4AEFA3527">
    <w:name w:val="D74795D59ECF41D9B55249D4AEFA3527"/>
    <w:rsid w:val="003E1B0B"/>
  </w:style>
  <w:style w:type="paragraph" w:customStyle="1" w:styleId="CFA66B210DD84112A1CFC8219F4102E7">
    <w:name w:val="CFA66B210DD84112A1CFC8219F4102E7"/>
    <w:rsid w:val="003E1B0B"/>
  </w:style>
  <w:style w:type="paragraph" w:customStyle="1" w:styleId="53A0ED4796074939A9B440AA554F3A65">
    <w:name w:val="53A0ED4796074939A9B440AA554F3A65"/>
    <w:rsid w:val="003E1B0B"/>
  </w:style>
  <w:style w:type="paragraph" w:customStyle="1" w:styleId="7178808B5EB9441E9ACC65359D2B3419">
    <w:name w:val="7178808B5EB9441E9ACC65359D2B3419"/>
    <w:rsid w:val="003E1B0B"/>
  </w:style>
  <w:style w:type="paragraph" w:customStyle="1" w:styleId="1EBC72AB6569495DA377C1B52EEAF7E7">
    <w:name w:val="1EBC72AB6569495DA377C1B52EEAF7E7"/>
    <w:rsid w:val="003E1B0B"/>
  </w:style>
  <w:style w:type="paragraph" w:customStyle="1" w:styleId="D3B99379973543B8B1C8578315701696">
    <w:name w:val="D3B99379973543B8B1C8578315701696"/>
    <w:rsid w:val="003E1B0B"/>
  </w:style>
  <w:style w:type="paragraph" w:customStyle="1" w:styleId="2481D7F01F26421D92EA7B19794AFA49">
    <w:name w:val="2481D7F01F26421D92EA7B19794AFA49"/>
    <w:rsid w:val="003E1B0B"/>
  </w:style>
  <w:style w:type="paragraph" w:customStyle="1" w:styleId="EB059149A62A4D99AD5DDC9179C42329">
    <w:name w:val="EB059149A62A4D99AD5DDC9179C42329"/>
    <w:rsid w:val="003E1B0B"/>
  </w:style>
  <w:style w:type="paragraph" w:customStyle="1" w:styleId="F612C948384040879D70AFC84AED9301">
    <w:name w:val="F612C948384040879D70AFC84AED9301"/>
    <w:rsid w:val="003E1B0B"/>
  </w:style>
  <w:style w:type="paragraph" w:customStyle="1" w:styleId="838D9B43311C4BFFB10C59A4FB466632">
    <w:name w:val="838D9B43311C4BFFB10C59A4FB466632"/>
    <w:rsid w:val="003E1B0B"/>
  </w:style>
  <w:style w:type="paragraph" w:customStyle="1" w:styleId="FD3F9CE23080457DAD1465EB374CB5DD">
    <w:name w:val="FD3F9CE23080457DAD1465EB374CB5DD"/>
    <w:rsid w:val="003E1B0B"/>
  </w:style>
  <w:style w:type="paragraph" w:customStyle="1" w:styleId="E1AAA4B11D6047FAAE5355CD094FF0CF">
    <w:name w:val="E1AAA4B11D6047FAAE5355CD094FF0CF"/>
    <w:rsid w:val="003E1B0B"/>
  </w:style>
  <w:style w:type="paragraph" w:customStyle="1" w:styleId="87983953DA4F4FC18F456B88BFEE5BDC">
    <w:name w:val="87983953DA4F4FC18F456B88BFEE5BDC"/>
    <w:rsid w:val="003E1B0B"/>
  </w:style>
  <w:style w:type="paragraph" w:customStyle="1" w:styleId="69A88D38096B4B24A198A7CE6086222F">
    <w:name w:val="69A88D38096B4B24A198A7CE6086222F"/>
    <w:rsid w:val="003E1B0B"/>
  </w:style>
  <w:style w:type="paragraph" w:customStyle="1" w:styleId="7F4B3BEE182948A28FA9204165FE3449">
    <w:name w:val="7F4B3BEE182948A28FA9204165FE3449"/>
    <w:rsid w:val="003E1B0B"/>
  </w:style>
  <w:style w:type="paragraph" w:customStyle="1" w:styleId="3E3EC9D8339348C4AF02F129B67B4566">
    <w:name w:val="3E3EC9D8339348C4AF02F129B67B4566"/>
    <w:rsid w:val="003E1B0B"/>
  </w:style>
  <w:style w:type="paragraph" w:customStyle="1" w:styleId="CE3D69334E66498B966C0758EC3459B5">
    <w:name w:val="CE3D69334E66498B966C0758EC3459B5"/>
    <w:rsid w:val="003E1B0B"/>
  </w:style>
  <w:style w:type="paragraph" w:customStyle="1" w:styleId="8C391101BF2D4E698B1505A625166470">
    <w:name w:val="8C391101BF2D4E698B1505A625166470"/>
    <w:rsid w:val="003E1B0B"/>
  </w:style>
  <w:style w:type="paragraph" w:customStyle="1" w:styleId="6934AAA508B040F08A1678997FF05B22">
    <w:name w:val="6934AAA508B040F08A1678997FF05B22"/>
    <w:rsid w:val="003E1B0B"/>
  </w:style>
  <w:style w:type="paragraph" w:customStyle="1" w:styleId="61DFDE7B78084A2ABE7F822CB02115F3">
    <w:name w:val="61DFDE7B78084A2ABE7F822CB02115F3"/>
    <w:rsid w:val="003E1B0B"/>
  </w:style>
  <w:style w:type="paragraph" w:customStyle="1" w:styleId="8C306282F1D9405093F131514D59A8A8">
    <w:name w:val="8C306282F1D9405093F131514D59A8A8"/>
    <w:rsid w:val="003E1B0B"/>
  </w:style>
  <w:style w:type="paragraph" w:customStyle="1" w:styleId="CA3CAC4B4E424F41B3332CF932CEEFE0">
    <w:name w:val="CA3CAC4B4E424F41B3332CF932CEEFE0"/>
    <w:rsid w:val="003E1B0B"/>
  </w:style>
  <w:style w:type="paragraph" w:customStyle="1" w:styleId="0D38FB15BC704D80BC35CB3B1E2F37F2">
    <w:name w:val="0D38FB15BC704D80BC35CB3B1E2F37F2"/>
    <w:rsid w:val="003E1B0B"/>
  </w:style>
  <w:style w:type="paragraph" w:customStyle="1" w:styleId="7E877966BA8D40BE97BC76CA2534F008">
    <w:name w:val="7E877966BA8D40BE97BC76CA2534F008"/>
    <w:rsid w:val="003E1B0B"/>
  </w:style>
  <w:style w:type="paragraph" w:customStyle="1" w:styleId="33B0336BE23342679B5D126E313F9AA8">
    <w:name w:val="33B0336BE23342679B5D126E313F9AA8"/>
    <w:rsid w:val="003E1B0B"/>
  </w:style>
  <w:style w:type="paragraph" w:customStyle="1" w:styleId="1BF1252C29B64D57863C9A9FAADACCB1">
    <w:name w:val="1BF1252C29B64D57863C9A9FAADACCB1"/>
    <w:rsid w:val="003E1B0B"/>
  </w:style>
  <w:style w:type="paragraph" w:customStyle="1" w:styleId="14955125891F4F9EAEECA7B812C9578D">
    <w:name w:val="14955125891F4F9EAEECA7B812C9578D"/>
    <w:rsid w:val="003E1B0B"/>
  </w:style>
  <w:style w:type="paragraph" w:customStyle="1" w:styleId="2D8F02F92B174352BDCB7D503636CD5F">
    <w:name w:val="2D8F02F92B174352BDCB7D503636CD5F"/>
    <w:rsid w:val="003E1B0B"/>
  </w:style>
  <w:style w:type="paragraph" w:customStyle="1" w:styleId="6D421AB7A3A24B07B6CDC765783389F0">
    <w:name w:val="6D421AB7A3A24B07B6CDC765783389F0"/>
    <w:rsid w:val="003E1B0B"/>
  </w:style>
  <w:style w:type="paragraph" w:customStyle="1" w:styleId="E554B03276784FE3B6D351C8B3A76C8C">
    <w:name w:val="E554B03276784FE3B6D351C8B3A76C8C"/>
    <w:rsid w:val="003E1B0B"/>
  </w:style>
  <w:style w:type="paragraph" w:customStyle="1" w:styleId="0B22A8BE856A498EB8FD31F9C863320D">
    <w:name w:val="0B22A8BE856A498EB8FD31F9C863320D"/>
    <w:rsid w:val="003E1B0B"/>
  </w:style>
  <w:style w:type="paragraph" w:customStyle="1" w:styleId="C15D41EF9BDD4627A7C280475C233200">
    <w:name w:val="C15D41EF9BDD4627A7C280475C233200"/>
    <w:rsid w:val="003E1B0B"/>
  </w:style>
  <w:style w:type="paragraph" w:customStyle="1" w:styleId="DAD69E92431D485D8B1A8992EBDCFABD">
    <w:name w:val="DAD69E92431D485D8B1A8992EBDCFABD"/>
    <w:rsid w:val="003E1B0B"/>
  </w:style>
  <w:style w:type="paragraph" w:customStyle="1" w:styleId="1EB15CBF2684405BB7DC12BF6750599D">
    <w:name w:val="1EB15CBF2684405BB7DC12BF6750599D"/>
    <w:rsid w:val="003E1B0B"/>
  </w:style>
  <w:style w:type="paragraph" w:customStyle="1" w:styleId="2E51DFB80DA54C08963AB48257B425DF">
    <w:name w:val="2E51DFB80DA54C08963AB48257B425DF"/>
    <w:rsid w:val="003E1B0B"/>
  </w:style>
  <w:style w:type="paragraph" w:customStyle="1" w:styleId="BB31115768B349C58993322BD5CE6DAA">
    <w:name w:val="BB31115768B349C58993322BD5CE6DAA"/>
    <w:rsid w:val="003E1B0B"/>
  </w:style>
  <w:style w:type="paragraph" w:customStyle="1" w:styleId="E978832E99BE4D15B47EBD0D98C6E6EA">
    <w:name w:val="E978832E99BE4D15B47EBD0D98C6E6EA"/>
    <w:rsid w:val="003E1B0B"/>
  </w:style>
  <w:style w:type="paragraph" w:customStyle="1" w:styleId="6101EDB77A554A97BC9FBA2616D77F80">
    <w:name w:val="6101EDB77A554A97BC9FBA2616D77F80"/>
    <w:rsid w:val="003E1B0B"/>
  </w:style>
  <w:style w:type="paragraph" w:customStyle="1" w:styleId="44197D3A14F6480187AD00220EDF5521">
    <w:name w:val="44197D3A14F6480187AD00220EDF5521"/>
    <w:rsid w:val="003E1B0B"/>
  </w:style>
  <w:style w:type="paragraph" w:customStyle="1" w:styleId="6ECCDFC18486417194D2CC2CC2E682DB">
    <w:name w:val="6ECCDFC18486417194D2CC2CC2E682DB"/>
    <w:rsid w:val="003E1B0B"/>
  </w:style>
  <w:style w:type="paragraph" w:customStyle="1" w:styleId="A3B5456A16EA49D58D225DB250702648">
    <w:name w:val="A3B5456A16EA49D58D225DB250702648"/>
    <w:rsid w:val="003E1B0B"/>
  </w:style>
  <w:style w:type="paragraph" w:customStyle="1" w:styleId="3D5220A9B04F496E8F2600E1295C4041">
    <w:name w:val="3D5220A9B04F496E8F2600E1295C4041"/>
    <w:rsid w:val="003E1B0B"/>
  </w:style>
  <w:style w:type="paragraph" w:customStyle="1" w:styleId="54D81A5886CD47D7BF7947E7FC5338EF">
    <w:name w:val="54D81A5886CD47D7BF7947E7FC5338EF"/>
    <w:rsid w:val="003E1B0B"/>
  </w:style>
  <w:style w:type="paragraph" w:customStyle="1" w:styleId="62611EC34FA54D758218207AA1DBD7CE">
    <w:name w:val="62611EC34FA54D758218207AA1DBD7CE"/>
    <w:rsid w:val="003E1B0B"/>
  </w:style>
  <w:style w:type="paragraph" w:customStyle="1" w:styleId="1EF77F79D1AE462B98F13AC592372199">
    <w:name w:val="1EF77F79D1AE462B98F13AC592372199"/>
    <w:rsid w:val="003E1B0B"/>
  </w:style>
  <w:style w:type="paragraph" w:customStyle="1" w:styleId="0C44861509734229AAFC144E6DA251FA">
    <w:name w:val="0C44861509734229AAFC144E6DA251FA"/>
    <w:rsid w:val="003E1B0B"/>
  </w:style>
  <w:style w:type="paragraph" w:customStyle="1" w:styleId="38B665E4461B466DBBF053E5006D0E43">
    <w:name w:val="38B665E4461B466DBBF053E5006D0E43"/>
    <w:rsid w:val="003E1B0B"/>
  </w:style>
  <w:style w:type="paragraph" w:customStyle="1" w:styleId="993A1A2452C244B591F0B2FAE71D2412">
    <w:name w:val="993A1A2452C244B591F0B2FAE71D2412"/>
    <w:rsid w:val="003E1B0B"/>
  </w:style>
  <w:style w:type="paragraph" w:customStyle="1" w:styleId="D29135499B26437B904A799036826CE6">
    <w:name w:val="D29135499B26437B904A799036826CE6"/>
    <w:rsid w:val="003E1B0B"/>
  </w:style>
  <w:style w:type="paragraph" w:customStyle="1" w:styleId="1459730E289649168B6C99D31F491715">
    <w:name w:val="1459730E289649168B6C99D31F491715"/>
    <w:rsid w:val="003E1B0B"/>
  </w:style>
  <w:style w:type="paragraph" w:customStyle="1" w:styleId="95BD7C759E93469D93E8696BB3D160DB">
    <w:name w:val="95BD7C759E93469D93E8696BB3D160DB"/>
    <w:rsid w:val="003E1B0B"/>
  </w:style>
  <w:style w:type="paragraph" w:customStyle="1" w:styleId="361E48AE400C4B1890798732D3F2B2C6">
    <w:name w:val="361E48AE400C4B1890798732D3F2B2C6"/>
    <w:rsid w:val="003E1B0B"/>
  </w:style>
  <w:style w:type="paragraph" w:customStyle="1" w:styleId="A4E5CAEAEEA64B6FAD6F6D38B70D045D">
    <w:name w:val="A4E5CAEAEEA64B6FAD6F6D38B70D045D"/>
    <w:rsid w:val="003E1B0B"/>
  </w:style>
  <w:style w:type="paragraph" w:customStyle="1" w:styleId="1154E7FDC7BC470BB13FE000DA77FD1C">
    <w:name w:val="1154E7FDC7BC470BB13FE000DA77FD1C"/>
    <w:rsid w:val="003E1B0B"/>
  </w:style>
  <w:style w:type="paragraph" w:customStyle="1" w:styleId="A04B9F9B711D4B3FA0C3A3C8B0068A57">
    <w:name w:val="A04B9F9B711D4B3FA0C3A3C8B0068A57"/>
    <w:rsid w:val="003E1B0B"/>
  </w:style>
  <w:style w:type="paragraph" w:customStyle="1" w:styleId="E97F867C813746BA85FD905EC726EEA2">
    <w:name w:val="E97F867C813746BA85FD905EC726EEA2"/>
    <w:rsid w:val="003E1B0B"/>
  </w:style>
  <w:style w:type="paragraph" w:customStyle="1" w:styleId="D0031C2E78694A6595562FA62A4E9D79">
    <w:name w:val="D0031C2E78694A6595562FA62A4E9D79"/>
    <w:rsid w:val="003E1B0B"/>
  </w:style>
  <w:style w:type="paragraph" w:customStyle="1" w:styleId="32A9B5CDD80849869F20456A40534062">
    <w:name w:val="32A9B5CDD80849869F20456A40534062"/>
    <w:rsid w:val="003E1B0B"/>
  </w:style>
  <w:style w:type="paragraph" w:customStyle="1" w:styleId="424BA706960F43D6B0AE8240EEA8D473">
    <w:name w:val="424BA706960F43D6B0AE8240EEA8D473"/>
    <w:rsid w:val="003E1B0B"/>
  </w:style>
  <w:style w:type="paragraph" w:customStyle="1" w:styleId="D9E3234855BC429B9F31BAF8C0981F41">
    <w:name w:val="D9E3234855BC429B9F31BAF8C0981F41"/>
    <w:rsid w:val="003E1B0B"/>
  </w:style>
  <w:style w:type="paragraph" w:customStyle="1" w:styleId="F3F99922FC244B429ECC267CD0214883">
    <w:name w:val="F3F99922FC244B429ECC267CD0214883"/>
    <w:rsid w:val="003E1B0B"/>
  </w:style>
  <w:style w:type="paragraph" w:customStyle="1" w:styleId="0A00B94C049E4E4F98429F07F96B8EEE">
    <w:name w:val="0A00B94C049E4E4F98429F07F96B8EEE"/>
    <w:rsid w:val="003E1B0B"/>
  </w:style>
  <w:style w:type="paragraph" w:customStyle="1" w:styleId="BB92ED61F9644FF791899A74F55FFA81">
    <w:name w:val="BB92ED61F9644FF791899A74F55FFA81"/>
    <w:rsid w:val="003E1B0B"/>
  </w:style>
  <w:style w:type="paragraph" w:customStyle="1" w:styleId="87F96D6260E74C8F8C830FBB19F5EE0E">
    <w:name w:val="87F96D6260E74C8F8C830FBB19F5EE0E"/>
    <w:rsid w:val="003E1B0B"/>
  </w:style>
  <w:style w:type="paragraph" w:customStyle="1" w:styleId="457B7138E9E14A7388A528B345210B91">
    <w:name w:val="457B7138E9E14A7388A528B345210B91"/>
    <w:rsid w:val="003E1B0B"/>
  </w:style>
  <w:style w:type="paragraph" w:customStyle="1" w:styleId="059BA8FCFD3F4FC180B2DBF98E6475C2">
    <w:name w:val="059BA8FCFD3F4FC180B2DBF98E6475C2"/>
    <w:rsid w:val="003E1B0B"/>
  </w:style>
  <w:style w:type="paragraph" w:customStyle="1" w:styleId="657394C03EA848EA93CF50F4425974CD">
    <w:name w:val="657394C03EA848EA93CF50F4425974CD"/>
    <w:rsid w:val="003E1B0B"/>
  </w:style>
  <w:style w:type="paragraph" w:customStyle="1" w:styleId="0B43BB7332F8423CA956BCDA866A509A">
    <w:name w:val="0B43BB7332F8423CA956BCDA866A509A"/>
    <w:rsid w:val="003E1B0B"/>
  </w:style>
  <w:style w:type="paragraph" w:customStyle="1" w:styleId="8382931A40E340F29ADBFE9192FB588B">
    <w:name w:val="8382931A40E340F29ADBFE9192FB588B"/>
    <w:rsid w:val="003E1B0B"/>
  </w:style>
  <w:style w:type="paragraph" w:customStyle="1" w:styleId="44CF29C58159457590B38D8C241B7007">
    <w:name w:val="44CF29C58159457590B38D8C241B7007"/>
    <w:rsid w:val="003E1B0B"/>
  </w:style>
  <w:style w:type="paragraph" w:customStyle="1" w:styleId="397EA0FFCB6F44F8B9DA7E0D3F7C64AC">
    <w:name w:val="397EA0FFCB6F44F8B9DA7E0D3F7C64AC"/>
    <w:rsid w:val="003E1B0B"/>
  </w:style>
  <w:style w:type="paragraph" w:customStyle="1" w:styleId="982BDC91E7DC487AB8DE30E686E5FFCD">
    <w:name w:val="982BDC91E7DC487AB8DE30E686E5FFCD"/>
    <w:rsid w:val="003E1B0B"/>
  </w:style>
  <w:style w:type="paragraph" w:customStyle="1" w:styleId="4EA2A521325A47F3AD89840804872ABF">
    <w:name w:val="4EA2A521325A47F3AD89840804872ABF"/>
    <w:rsid w:val="003E1B0B"/>
  </w:style>
  <w:style w:type="paragraph" w:customStyle="1" w:styleId="E64C85498D6F4DCE97E81BEE6E72C5CE">
    <w:name w:val="E64C85498D6F4DCE97E81BEE6E72C5CE"/>
    <w:rsid w:val="003E1B0B"/>
  </w:style>
  <w:style w:type="paragraph" w:customStyle="1" w:styleId="6389EAA0575B413889D20B8E6F98039F">
    <w:name w:val="6389EAA0575B413889D20B8E6F98039F"/>
    <w:rsid w:val="003E1B0B"/>
  </w:style>
  <w:style w:type="paragraph" w:customStyle="1" w:styleId="20A6E5C12AD548CB9CDCA1C12B9F9F47">
    <w:name w:val="20A6E5C12AD548CB9CDCA1C12B9F9F47"/>
    <w:rsid w:val="003E1B0B"/>
  </w:style>
  <w:style w:type="paragraph" w:customStyle="1" w:styleId="402039D1409D40D89E672C3BC4654729">
    <w:name w:val="402039D1409D40D89E672C3BC4654729"/>
    <w:rsid w:val="003E1B0B"/>
  </w:style>
  <w:style w:type="paragraph" w:customStyle="1" w:styleId="ABD1564631C94C43B84F908729BEA6F3">
    <w:name w:val="ABD1564631C94C43B84F908729BEA6F3"/>
    <w:rsid w:val="003E1B0B"/>
  </w:style>
  <w:style w:type="paragraph" w:customStyle="1" w:styleId="3E4E848AB0DB4898BA88A4F1F9CA229F">
    <w:name w:val="3E4E848AB0DB4898BA88A4F1F9CA229F"/>
    <w:rsid w:val="003E1B0B"/>
  </w:style>
  <w:style w:type="paragraph" w:customStyle="1" w:styleId="5006027A1C8C4F2FA06393260F4500FC">
    <w:name w:val="5006027A1C8C4F2FA06393260F4500FC"/>
    <w:rsid w:val="003E1B0B"/>
  </w:style>
  <w:style w:type="paragraph" w:customStyle="1" w:styleId="FED7D967470D495886D44BCCE635A12C">
    <w:name w:val="FED7D967470D495886D44BCCE635A12C"/>
    <w:rsid w:val="003E1B0B"/>
  </w:style>
  <w:style w:type="paragraph" w:customStyle="1" w:styleId="D5D4DEF1E96546AEB76C4C9B00CC895A">
    <w:name w:val="D5D4DEF1E96546AEB76C4C9B00CC895A"/>
    <w:rsid w:val="003E1B0B"/>
  </w:style>
  <w:style w:type="paragraph" w:customStyle="1" w:styleId="B9A035DD91FF4ADE94B29213C36F1452">
    <w:name w:val="B9A035DD91FF4ADE94B29213C36F1452"/>
    <w:rsid w:val="003E1B0B"/>
  </w:style>
  <w:style w:type="paragraph" w:customStyle="1" w:styleId="ADEBBACEE68847E1AC092A367CC32D6C">
    <w:name w:val="ADEBBACEE68847E1AC092A367CC32D6C"/>
    <w:rsid w:val="003E1B0B"/>
  </w:style>
  <w:style w:type="paragraph" w:customStyle="1" w:styleId="3277CB5F7C80461BA6D4C125912CE79E">
    <w:name w:val="3277CB5F7C80461BA6D4C125912CE79E"/>
    <w:rsid w:val="003E1B0B"/>
  </w:style>
  <w:style w:type="paragraph" w:customStyle="1" w:styleId="50C8A87E217C4DAB8FE4FECF025B9F65">
    <w:name w:val="50C8A87E217C4DAB8FE4FECF025B9F65"/>
    <w:rsid w:val="003E1B0B"/>
  </w:style>
  <w:style w:type="paragraph" w:customStyle="1" w:styleId="A2122889C80448C58032A7DEA5811DD3">
    <w:name w:val="A2122889C80448C58032A7DEA5811DD3"/>
    <w:rsid w:val="003E1B0B"/>
  </w:style>
  <w:style w:type="paragraph" w:customStyle="1" w:styleId="957663B47E584EE0AC967F14E3F935F6">
    <w:name w:val="957663B47E584EE0AC967F14E3F935F6"/>
    <w:rsid w:val="003E1B0B"/>
  </w:style>
  <w:style w:type="paragraph" w:customStyle="1" w:styleId="51FA75D3D6614AE1ACF7F26A31ECA90C">
    <w:name w:val="51FA75D3D6614AE1ACF7F26A31ECA90C"/>
    <w:rsid w:val="003E1B0B"/>
  </w:style>
  <w:style w:type="paragraph" w:customStyle="1" w:styleId="4DA2C24A93BE4747B1667083E6E4C494">
    <w:name w:val="4DA2C24A93BE4747B1667083E6E4C494"/>
    <w:rsid w:val="003E1B0B"/>
  </w:style>
  <w:style w:type="paragraph" w:customStyle="1" w:styleId="EE4067E2FC4B48B3AC15F206CCD8F13E">
    <w:name w:val="EE4067E2FC4B48B3AC15F206CCD8F13E"/>
    <w:rsid w:val="003E1B0B"/>
  </w:style>
  <w:style w:type="paragraph" w:customStyle="1" w:styleId="AF24E9F1AE9C4E4FBBF0BE37C073CDA9">
    <w:name w:val="AF24E9F1AE9C4E4FBBF0BE37C073CDA9"/>
    <w:rsid w:val="003E1B0B"/>
  </w:style>
  <w:style w:type="paragraph" w:customStyle="1" w:styleId="C39A42AD099D411F8F01405F6030035B">
    <w:name w:val="C39A42AD099D411F8F01405F6030035B"/>
    <w:rsid w:val="003E1B0B"/>
  </w:style>
  <w:style w:type="paragraph" w:customStyle="1" w:styleId="B3ABEFE1424B4B2380EFE849168FA52C">
    <w:name w:val="B3ABEFE1424B4B2380EFE849168FA52C"/>
    <w:rsid w:val="003E1B0B"/>
  </w:style>
  <w:style w:type="paragraph" w:customStyle="1" w:styleId="68B722A72AF24AECB803254D3FE0B1BC">
    <w:name w:val="68B722A72AF24AECB803254D3FE0B1BC"/>
    <w:rsid w:val="003E1B0B"/>
  </w:style>
  <w:style w:type="paragraph" w:customStyle="1" w:styleId="DD9066DC20434E1C9307CF04001EDCE3">
    <w:name w:val="DD9066DC20434E1C9307CF04001EDCE3"/>
    <w:rsid w:val="003E1B0B"/>
  </w:style>
  <w:style w:type="paragraph" w:customStyle="1" w:styleId="FD1C14FB99DF44A6876147AD8D181672">
    <w:name w:val="FD1C14FB99DF44A6876147AD8D181672"/>
    <w:rsid w:val="003E1B0B"/>
  </w:style>
  <w:style w:type="paragraph" w:customStyle="1" w:styleId="E3BDA6777926401CA1F0F97B450C1DD6">
    <w:name w:val="E3BDA6777926401CA1F0F97B450C1DD6"/>
    <w:rsid w:val="003E1B0B"/>
  </w:style>
  <w:style w:type="paragraph" w:customStyle="1" w:styleId="DB7EB96D28A642F18BE6E0B47FEB7651">
    <w:name w:val="DB7EB96D28A642F18BE6E0B47FEB7651"/>
    <w:rsid w:val="003E1B0B"/>
  </w:style>
  <w:style w:type="paragraph" w:customStyle="1" w:styleId="6A3EBE7A202F4F409A7DD9D20E54307F">
    <w:name w:val="6A3EBE7A202F4F409A7DD9D20E54307F"/>
    <w:rsid w:val="003E1B0B"/>
  </w:style>
  <w:style w:type="paragraph" w:customStyle="1" w:styleId="AD915443CC3F4D3F894B662DF5A902F3">
    <w:name w:val="AD915443CC3F4D3F894B662DF5A902F3"/>
    <w:rsid w:val="003E1B0B"/>
  </w:style>
  <w:style w:type="paragraph" w:customStyle="1" w:styleId="37744C90A5234F34B873FA6FE1E8DB9A">
    <w:name w:val="37744C90A5234F34B873FA6FE1E8DB9A"/>
    <w:rsid w:val="003E1B0B"/>
  </w:style>
  <w:style w:type="paragraph" w:customStyle="1" w:styleId="FB16AE3E622E4F3282B1D756A30DCC81">
    <w:name w:val="FB16AE3E622E4F3282B1D756A30DCC81"/>
    <w:rsid w:val="003E1B0B"/>
  </w:style>
  <w:style w:type="paragraph" w:customStyle="1" w:styleId="A8F238D60D594E028B159FF46F382CDE">
    <w:name w:val="A8F238D60D594E028B159FF46F382CDE"/>
    <w:rsid w:val="003E1B0B"/>
  </w:style>
  <w:style w:type="paragraph" w:customStyle="1" w:styleId="7530143D5C464C7B925E70992B2A792F">
    <w:name w:val="7530143D5C464C7B925E70992B2A792F"/>
    <w:rsid w:val="003E1B0B"/>
  </w:style>
  <w:style w:type="paragraph" w:customStyle="1" w:styleId="44978CD338564D5BBAB400FAD14F0108">
    <w:name w:val="44978CD338564D5BBAB400FAD14F0108"/>
    <w:rsid w:val="003E1B0B"/>
  </w:style>
  <w:style w:type="paragraph" w:customStyle="1" w:styleId="3CC4772C1349476890183F50D1188F5E">
    <w:name w:val="3CC4772C1349476890183F50D1188F5E"/>
    <w:rsid w:val="003E1B0B"/>
  </w:style>
  <w:style w:type="paragraph" w:customStyle="1" w:styleId="51F245C76349472DA1C7413C76A102E5">
    <w:name w:val="51F245C76349472DA1C7413C76A102E5"/>
    <w:rsid w:val="003E1B0B"/>
  </w:style>
  <w:style w:type="paragraph" w:customStyle="1" w:styleId="0BD876111B6140A2959492BDA1B5B7E5">
    <w:name w:val="0BD876111B6140A2959492BDA1B5B7E5"/>
    <w:rsid w:val="003E1B0B"/>
  </w:style>
  <w:style w:type="paragraph" w:customStyle="1" w:styleId="676A95F97F2641F6895B9A5EF55E8D5A">
    <w:name w:val="676A95F97F2641F6895B9A5EF55E8D5A"/>
    <w:rsid w:val="003E1B0B"/>
  </w:style>
  <w:style w:type="paragraph" w:customStyle="1" w:styleId="2CAB26F8B5B948E188A798AA650C086A">
    <w:name w:val="2CAB26F8B5B948E188A798AA650C086A"/>
    <w:rsid w:val="003E1B0B"/>
  </w:style>
  <w:style w:type="paragraph" w:customStyle="1" w:styleId="4577B58378C744548DD58C06A47810F3">
    <w:name w:val="4577B58378C744548DD58C06A47810F3"/>
    <w:rsid w:val="003E1B0B"/>
  </w:style>
  <w:style w:type="paragraph" w:customStyle="1" w:styleId="976C21FE5DDB41F5B6808F877D8E726A">
    <w:name w:val="976C21FE5DDB41F5B6808F877D8E726A"/>
    <w:rsid w:val="003E1B0B"/>
  </w:style>
  <w:style w:type="paragraph" w:customStyle="1" w:styleId="71FD30290BE74B94A85C40840112147A">
    <w:name w:val="71FD30290BE74B94A85C40840112147A"/>
    <w:rsid w:val="003E1B0B"/>
  </w:style>
  <w:style w:type="paragraph" w:customStyle="1" w:styleId="34F2C9887C05470F86F5BB6E9F937831">
    <w:name w:val="34F2C9887C05470F86F5BB6E9F937831"/>
    <w:rsid w:val="003E1B0B"/>
  </w:style>
  <w:style w:type="paragraph" w:customStyle="1" w:styleId="6E37A13EF3F94B65A53F28BC2CC0949D">
    <w:name w:val="6E37A13EF3F94B65A53F28BC2CC0949D"/>
    <w:rsid w:val="003E1B0B"/>
  </w:style>
  <w:style w:type="paragraph" w:customStyle="1" w:styleId="A52F04C6575B41E4B7899015F72F410F">
    <w:name w:val="A52F04C6575B41E4B7899015F72F410F"/>
    <w:rsid w:val="003E1B0B"/>
  </w:style>
  <w:style w:type="paragraph" w:customStyle="1" w:styleId="A39930110F0843CC862D76AC92C10DD3">
    <w:name w:val="A39930110F0843CC862D76AC92C10DD3"/>
    <w:rsid w:val="003E1B0B"/>
  </w:style>
  <w:style w:type="paragraph" w:customStyle="1" w:styleId="B47C1857DA65411FABAF4878A9C76D2D">
    <w:name w:val="B47C1857DA65411FABAF4878A9C76D2D"/>
    <w:rsid w:val="003E1B0B"/>
  </w:style>
  <w:style w:type="paragraph" w:customStyle="1" w:styleId="7FDEB5490FE24773AC3F413029D7EE2C">
    <w:name w:val="7FDEB5490FE24773AC3F413029D7EE2C"/>
    <w:rsid w:val="003E1B0B"/>
  </w:style>
  <w:style w:type="paragraph" w:customStyle="1" w:styleId="5972C588C34B4733A918FF048171C0AC">
    <w:name w:val="5972C588C34B4733A918FF048171C0AC"/>
    <w:rsid w:val="003E1B0B"/>
  </w:style>
  <w:style w:type="paragraph" w:customStyle="1" w:styleId="EDF5AE6C4FE44A0887671AA986EE1D62">
    <w:name w:val="EDF5AE6C4FE44A0887671AA986EE1D62"/>
    <w:rsid w:val="003E1B0B"/>
  </w:style>
  <w:style w:type="paragraph" w:customStyle="1" w:styleId="4A32BF6ED1CC4E5C8C4B7C02A2E90CE0">
    <w:name w:val="4A32BF6ED1CC4E5C8C4B7C02A2E90CE0"/>
    <w:rsid w:val="003E1B0B"/>
  </w:style>
  <w:style w:type="paragraph" w:customStyle="1" w:styleId="80872C9F59974FE19FB6B9AA4C853E44">
    <w:name w:val="80872C9F59974FE19FB6B9AA4C853E44"/>
    <w:rsid w:val="003E1B0B"/>
  </w:style>
  <w:style w:type="paragraph" w:customStyle="1" w:styleId="5EB5740AD5EB4199B17699029525DB10">
    <w:name w:val="5EB5740AD5EB4199B17699029525DB10"/>
    <w:rsid w:val="003E1B0B"/>
  </w:style>
  <w:style w:type="paragraph" w:customStyle="1" w:styleId="3C0AD0CEFFA84BF99B8876D77879A036">
    <w:name w:val="3C0AD0CEFFA84BF99B8876D77879A036"/>
    <w:rsid w:val="003E1B0B"/>
  </w:style>
  <w:style w:type="paragraph" w:customStyle="1" w:styleId="C76D4972A657445A9C0590C2508177EE">
    <w:name w:val="C76D4972A657445A9C0590C2508177EE"/>
    <w:rsid w:val="003E1B0B"/>
  </w:style>
  <w:style w:type="paragraph" w:customStyle="1" w:styleId="BDB679E1E1B942C08904156CE4484A60">
    <w:name w:val="BDB679E1E1B942C08904156CE4484A60"/>
    <w:rsid w:val="003E1B0B"/>
  </w:style>
  <w:style w:type="paragraph" w:customStyle="1" w:styleId="82607530E46B464C89E7B59E6CEB5AA8">
    <w:name w:val="82607530E46B464C89E7B59E6CEB5AA8"/>
    <w:rsid w:val="003E1B0B"/>
  </w:style>
  <w:style w:type="paragraph" w:customStyle="1" w:styleId="95A3B93FC41B4447A286D5F0A17F975F">
    <w:name w:val="95A3B93FC41B4447A286D5F0A17F975F"/>
    <w:rsid w:val="003E1B0B"/>
  </w:style>
  <w:style w:type="paragraph" w:customStyle="1" w:styleId="C8313DC08BBC461D95532A380CC96A7C">
    <w:name w:val="C8313DC08BBC461D95532A380CC96A7C"/>
    <w:rsid w:val="003E1B0B"/>
  </w:style>
  <w:style w:type="paragraph" w:customStyle="1" w:styleId="3C786A6F0DDE4E65A498D26D52F98046">
    <w:name w:val="3C786A6F0DDE4E65A498D26D52F98046"/>
    <w:rsid w:val="003E1B0B"/>
  </w:style>
  <w:style w:type="paragraph" w:customStyle="1" w:styleId="CD96F0945C1F49FC90DCF677EA88136F">
    <w:name w:val="CD96F0945C1F49FC90DCF677EA88136F"/>
    <w:rsid w:val="003E1B0B"/>
  </w:style>
  <w:style w:type="paragraph" w:customStyle="1" w:styleId="1BE151835A36428E8CC68D3A75B2064C">
    <w:name w:val="1BE151835A36428E8CC68D3A75B2064C"/>
    <w:rsid w:val="003E1B0B"/>
  </w:style>
  <w:style w:type="paragraph" w:customStyle="1" w:styleId="0DFEDC37ADBC447A99B074A98CA601E8">
    <w:name w:val="0DFEDC37ADBC447A99B074A98CA601E8"/>
    <w:rsid w:val="003E1B0B"/>
  </w:style>
  <w:style w:type="paragraph" w:customStyle="1" w:styleId="C7AA95CAA50B4E7C885F12009CF9CC24">
    <w:name w:val="C7AA95CAA50B4E7C885F12009CF9CC24"/>
    <w:rsid w:val="003E1B0B"/>
  </w:style>
  <w:style w:type="paragraph" w:customStyle="1" w:styleId="44206678866F4D3AA29B9AA052D256ED">
    <w:name w:val="44206678866F4D3AA29B9AA052D256ED"/>
    <w:rsid w:val="003E1B0B"/>
  </w:style>
  <w:style w:type="paragraph" w:customStyle="1" w:styleId="289C73EE601F4DE3AC7ADC4710FA1DB4">
    <w:name w:val="289C73EE601F4DE3AC7ADC4710FA1DB4"/>
    <w:rsid w:val="003E1B0B"/>
  </w:style>
  <w:style w:type="paragraph" w:customStyle="1" w:styleId="78EF5A6A45644CA28EE9081D2ECA0E05">
    <w:name w:val="78EF5A6A45644CA28EE9081D2ECA0E05"/>
    <w:rsid w:val="003E1B0B"/>
  </w:style>
  <w:style w:type="paragraph" w:customStyle="1" w:styleId="A5AB8304D8C74994B950C6EDF4E53883">
    <w:name w:val="A5AB8304D8C74994B950C6EDF4E53883"/>
    <w:rsid w:val="003E1B0B"/>
  </w:style>
  <w:style w:type="paragraph" w:customStyle="1" w:styleId="AC33B9F232D747999C159AB1286FA58A">
    <w:name w:val="AC33B9F232D747999C159AB1286FA58A"/>
    <w:rsid w:val="003E1B0B"/>
  </w:style>
  <w:style w:type="paragraph" w:customStyle="1" w:styleId="DFDF4F9480A54BA786804D00120F0AAD">
    <w:name w:val="DFDF4F9480A54BA786804D00120F0AAD"/>
    <w:rsid w:val="003E1B0B"/>
  </w:style>
  <w:style w:type="paragraph" w:customStyle="1" w:styleId="2D5CC5291BBF450192BE43211B3CDD4F">
    <w:name w:val="2D5CC5291BBF450192BE43211B3CDD4F"/>
    <w:rsid w:val="003E1B0B"/>
  </w:style>
  <w:style w:type="paragraph" w:customStyle="1" w:styleId="088196E3464240DFA0BE6582E8D886C8">
    <w:name w:val="088196E3464240DFA0BE6582E8D886C8"/>
    <w:rsid w:val="003E1B0B"/>
  </w:style>
  <w:style w:type="paragraph" w:customStyle="1" w:styleId="E077A3A23AAF4534846F65D2E6F794DA">
    <w:name w:val="E077A3A23AAF4534846F65D2E6F794DA"/>
    <w:rsid w:val="003E1B0B"/>
  </w:style>
  <w:style w:type="paragraph" w:customStyle="1" w:styleId="8B715BB9521C4D5A8009779265FDFB75">
    <w:name w:val="8B715BB9521C4D5A8009779265FDFB75"/>
    <w:rsid w:val="003E1B0B"/>
  </w:style>
  <w:style w:type="paragraph" w:customStyle="1" w:styleId="A1F6659B75054783B4A137C27BA133FF">
    <w:name w:val="A1F6659B75054783B4A137C27BA133FF"/>
    <w:rsid w:val="003E1B0B"/>
  </w:style>
  <w:style w:type="paragraph" w:customStyle="1" w:styleId="E1ECDDB736F24FDF903AF445693C0CED">
    <w:name w:val="E1ECDDB736F24FDF903AF445693C0CED"/>
    <w:rsid w:val="003E1B0B"/>
  </w:style>
  <w:style w:type="paragraph" w:customStyle="1" w:styleId="8C24FA0FC5AB43A08AE0C715A50D7DB9">
    <w:name w:val="8C24FA0FC5AB43A08AE0C715A50D7DB9"/>
    <w:rsid w:val="003E1B0B"/>
  </w:style>
  <w:style w:type="paragraph" w:customStyle="1" w:styleId="F7AFE5F1FE644232B358F3C20BBC1776">
    <w:name w:val="F7AFE5F1FE644232B358F3C20BBC1776"/>
    <w:rsid w:val="003E1B0B"/>
  </w:style>
  <w:style w:type="paragraph" w:customStyle="1" w:styleId="858260B0D9CC4BEC90F572A0D5E86E8D">
    <w:name w:val="858260B0D9CC4BEC90F572A0D5E86E8D"/>
    <w:rsid w:val="003E1B0B"/>
  </w:style>
  <w:style w:type="paragraph" w:customStyle="1" w:styleId="62B50514BF964ECFAAC55E1E297AAA54">
    <w:name w:val="62B50514BF964ECFAAC55E1E297AAA54"/>
    <w:rsid w:val="003E1B0B"/>
  </w:style>
  <w:style w:type="paragraph" w:customStyle="1" w:styleId="888DC92E2BDB41719420E866127C5765">
    <w:name w:val="888DC92E2BDB41719420E866127C5765"/>
    <w:rsid w:val="003E1B0B"/>
  </w:style>
  <w:style w:type="paragraph" w:customStyle="1" w:styleId="E5DAF73F20224BA38B0A0A3CADA50E5F">
    <w:name w:val="E5DAF73F20224BA38B0A0A3CADA50E5F"/>
    <w:rsid w:val="003E1B0B"/>
  </w:style>
  <w:style w:type="paragraph" w:customStyle="1" w:styleId="E76BAE911D964EAEB680F3F500D0F13D">
    <w:name w:val="E76BAE911D964EAEB680F3F500D0F13D"/>
    <w:rsid w:val="003E1B0B"/>
  </w:style>
  <w:style w:type="paragraph" w:customStyle="1" w:styleId="7F6D94C295154C6E80FCCE40F79728D7">
    <w:name w:val="7F6D94C295154C6E80FCCE40F79728D7"/>
    <w:rsid w:val="003E1B0B"/>
  </w:style>
  <w:style w:type="paragraph" w:customStyle="1" w:styleId="208999FCAFA643A98C227C5ED0014D28">
    <w:name w:val="208999FCAFA643A98C227C5ED0014D28"/>
    <w:rsid w:val="003E1B0B"/>
  </w:style>
  <w:style w:type="paragraph" w:customStyle="1" w:styleId="12DABE62DF954B14878F9F9B8BF36DE4">
    <w:name w:val="12DABE62DF954B14878F9F9B8BF36DE4"/>
    <w:rsid w:val="003E1B0B"/>
  </w:style>
  <w:style w:type="paragraph" w:customStyle="1" w:styleId="2A160494A19F419DB8B77C3A12C081D3">
    <w:name w:val="2A160494A19F419DB8B77C3A12C081D3"/>
    <w:rsid w:val="003E1B0B"/>
  </w:style>
  <w:style w:type="paragraph" w:customStyle="1" w:styleId="22637C2BA6D448A2871784DC7526ED55">
    <w:name w:val="22637C2BA6D448A2871784DC7526ED55"/>
    <w:rsid w:val="003E1B0B"/>
  </w:style>
  <w:style w:type="paragraph" w:customStyle="1" w:styleId="51AFF127778C44E5B4CFFDCCFAD0F366">
    <w:name w:val="51AFF127778C44E5B4CFFDCCFAD0F366"/>
    <w:rsid w:val="003E1B0B"/>
  </w:style>
  <w:style w:type="paragraph" w:customStyle="1" w:styleId="D1DE2946E82B4CEF81AA711225DE8C67">
    <w:name w:val="D1DE2946E82B4CEF81AA711225DE8C67"/>
    <w:rsid w:val="003E1B0B"/>
  </w:style>
  <w:style w:type="paragraph" w:customStyle="1" w:styleId="87D7C5871D7347898E287F73750936D5">
    <w:name w:val="87D7C5871D7347898E287F73750936D5"/>
    <w:rsid w:val="003E1B0B"/>
  </w:style>
  <w:style w:type="paragraph" w:customStyle="1" w:styleId="C6772AD52E624111B4220B4B5011591A">
    <w:name w:val="C6772AD52E624111B4220B4B5011591A"/>
    <w:rsid w:val="003E1B0B"/>
  </w:style>
  <w:style w:type="paragraph" w:customStyle="1" w:styleId="F064952C46E14FE380066837D12B8452">
    <w:name w:val="F064952C46E14FE380066837D12B8452"/>
    <w:rsid w:val="003E1B0B"/>
  </w:style>
  <w:style w:type="paragraph" w:customStyle="1" w:styleId="A19B7C0944AC4F648D45A40D663BA5C0">
    <w:name w:val="A19B7C0944AC4F648D45A40D663BA5C0"/>
    <w:rsid w:val="003E1B0B"/>
  </w:style>
  <w:style w:type="paragraph" w:customStyle="1" w:styleId="2A741765909B449CBB07F42FDA0A01C3">
    <w:name w:val="2A741765909B449CBB07F42FDA0A01C3"/>
    <w:rsid w:val="003E1B0B"/>
  </w:style>
  <w:style w:type="paragraph" w:customStyle="1" w:styleId="8D5E106A109F48719FED182E5E45DCE4">
    <w:name w:val="8D5E106A109F48719FED182E5E45DCE4"/>
    <w:rsid w:val="003E1B0B"/>
  </w:style>
  <w:style w:type="paragraph" w:customStyle="1" w:styleId="5C854FBD21B2497A8E94490D8BD2C87D">
    <w:name w:val="5C854FBD21B2497A8E94490D8BD2C87D"/>
    <w:rsid w:val="003E1B0B"/>
  </w:style>
  <w:style w:type="paragraph" w:customStyle="1" w:styleId="E3C51A04BC0F473DA37D4D27313F460B">
    <w:name w:val="E3C51A04BC0F473DA37D4D27313F460B"/>
    <w:rsid w:val="003E1B0B"/>
  </w:style>
  <w:style w:type="paragraph" w:customStyle="1" w:styleId="90FB5311CF3B44B0B5D95697281314D3">
    <w:name w:val="90FB5311CF3B44B0B5D95697281314D3"/>
    <w:rsid w:val="003E1B0B"/>
  </w:style>
  <w:style w:type="paragraph" w:customStyle="1" w:styleId="5840B7CDBD1046B49E62891C910C0BDE">
    <w:name w:val="5840B7CDBD1046B49E62891C910C0BDE"/>
    <w:rsid w:val="003E1B0B"/>
  </w:style>
  <w:style w:type="paragraph" w:customStyle="1" w:styleId="86D93007762F488FB41863C1E5750870">
    <w:name w:val="86D93007762F488FB41863C1E5750870"/>
    <w:rsid w:val="003E1B0B"/>
  </w:style>
  <w:style w:type="paragraph" w:customStyle="1" w:styleId="B37D273901A64610B4361EF28D0B6702">
    <w:name w:val="B37D273901A64610B4361EF28D0B6702"/>
    <w:rsid w:val="003E1B0B"/>
  </w:style>
  <w:style w:type="paragraph" w:customStyle="1" w:styleId="7BC2726B3D7D4FB8A150106301CF61EE">
    <w:name w:val="7BC2726B3D7D4FB8A150106301CF61EE"/>
    <w:rsid w:val="003E1B0B"/>
  </w:style>
  <w:style w:type="paragraph" w:customStyle="1" w:styleId="EB6365FC0D894D1980E233D92A48B51C">
    <w:name w:val="EB6365FC0D894D1980E233D92A48B51C"/>
    <w:rsid w:val="003E1B0B"/>
  </w:style>
  <w:style w:type="paragraph" w:customStyle="1" w:styleId="9B5C1925617842DEB0F60967EDF0FE85">
    <w:name w:val="9B5C1925617842DEB0F60967EDF0FE85"/>
    <w:rsid w:val="003E1B0B"/>
  </w:style>
  <w:style w:type="paragraph" w:customStyle="1" w:styleId="97095C27795C41DE9D2B406896BB98AB">
    <w:name w:val="97095C27795C41DE9D2B406896BB98AB"/>
    <w:rsid w:val="003E1B0B"/>
  </w:style>
  <w:style w:type="paragraph" w:customStyle="1" w:styleId="814E5AF7204D4C1FA4630CD0B7E4A740">
    <w:name w:val="814E5AF7204D4C1FA4630CD0B7E4A740"/>
    <w:rsid w:val="003E1B0B"/>
  </w:style>
  <w:style w:type="paragraph" w:customStyle="1" w:styleId="44C025B67B504259BF257520672AA61D">
    <w:name w:val="44C025B67B504259BF257520672AA61D"/>
    <w:rsid w:val="003E1B0B"/>
  </w:style>
  <w:style w:type="paragraph" w:customStyle="1" w:styleId="A1A8F9A33ACF43B1A6BED98FA79929E3">
    <w:name w:val="A1A8F9A33ACF43B1A6BED98FA79929E3"/>
    <w:rsid w:val="003E1B0B"/>
  </w:style>
  <w:style w:type="paragraph" w:customStyle="1" w:styleId="28096CC2C3404F448E4074168031B2C0">
    <w:name w:val="28096CC2C3404F448E4074168031B2C0"/>
    <w:rsid w:val="003E1B0B"/>
  </w:style>
  <w:style w:type="paragraph" w:customStyle="1" w:styleId="0D5BBDCE198C4C0A89F95249344E17A8">
    <w:name w:val="0D5BBDCE198C4C0A89F95249344E17A8"/>
    <w:rsid w:val="003E1B0B"/>
  </w:style>
  <w:style w:type="paragraph" w:customStyle="1" w:styleId="734A69A105B6431D87E19AD1E772C42E">
    <w:name w:val="734A69A105B6431D87E19AD1E772C42E"/>
    <w:rsid w:val="003E1B0B"/>
  </w:style>
  <w:style w:type="paragraph" w:customStyle="1" w:styleId="E55DE02FA6F44A18BAD551EF49E2C246">
    <w:name w:val="E55DE02FA6F44A18BAD551EF49E2C246"/>
    <w:rsid w:val="003E1B0B"/>
  </w:style>
  <w:style w:type="paragraph" w:customStyle="1" w:styleId="EDF634EE3D69487092CEEB5F1E6127AC">
    <w:name w:val="EDF634EE3D69487092CEEB5F1E6127AC"/>
    <w:rsid w:val="003E1B0B"/>
  </w:style>
  <w:style w:type="paragraph" w:customStyle="1" w:styleId="6B07470CD16041E6B8BBDAB87EC6B234">
    <w:name w:val="6B07470CD16041E6B8BBDAB87EC6B234"/>
    <w:rsid w:val="003E1B0B"/>
  </w:style>
  <w:style w:type="paragraph" w:customStyle="1" w:styleId="2E229AEADC3046A4ADC8E222DA24A9E4">
    <w:name w:val="2E229AEADC3046A4ADC8E222DA24A9E4"/>
    <w:rsid w:val="003E1B0B"/>
  </w:style>
  <w:style w:type="paragraph" w:customStyle="1" w:styleId="AC908B59C70D48EDBBC6547F947A4CFA">
    <w:name w:val="AC908B59C70D48EDBBC6547F947A4CFA"/>
    <w:rsid w:val="003E1B0B"/>
  </w:style>
  <w:style w:type="paragraph" w:customStyle="1" w:styleId="B276D2A787D64E49B29FEA1CFDEDA2DB">
    <w:name w:val="B276D2A787D64E49B29FEA1CFDEDA2DB"/>
    <w:rsid w:val="003E1B0B"/>
  </w:style>
  <w:style w:type="paragraph" w:customStyle="1" w:styleId="417C939566E24A07B233D63B5F28FB8E">
    <w:name w:val="417C939566E24A07B233D63B5F28FB8E"/>
    <w:rsid w:val="003E1B0B"/>
  </w:style>
  <w:style w:type="paragraph" w:customStyle="1" w:styleId="2A8ADED4BC8E42DC864AA1B108CA22C2">
    <w:name w:val="2A8ADED4BC8E42DC864AA1B108CA22C2"/>
    <w:rsid w:val="003E1B0B"/>
  </w:style>
  <w:style w:type="paragraph" w:customStyle="1" w:styleId="FF1E613CBB984F9FB12B54CC42A06120">
    <w:name w:val="FF1E613CBB984F9FB12B54CC42A06120"/>
    <w:rsid w:val="003E1B0B"/>
  </w:style>
  <w:style w:type="paragraph" w:customStyle="1" w:styleId="C3170459D37E42FABA080B271AEF8CE3">
    <w:name w:val="C3170459D37E42FABA080B271AEF8CE3"/>
    <w:rsid w:val="003E1B0B"/>
  </w:style>
  <w:style w:type="paragraph" w:customStyle="1" w:styleId="A13AF56D64794CDA9F71D6DE6D51D148">
    <w:name w:val="A13AF56D64794CDA9F71D6DE6D51D148"/>
    <w:rsid w:val="003E1B0B"/>
  </w:style>
  <w:style w:type="paragraph" w:customStyle="1" w:styleId="B7D47DB5D1C94FD6837859D903433729">
    <w:name w:val="B7D47DB5D1C94FD6837859D903433729"/>
    <w:rsid w:val="003E1B0B"/>
  </w:style>
  <w:style w:type="paragraph" w:customStyle="1" w:styleId="61DD63B01E344379996D3B93D5A0BA1E">
    <w:name w:val="61DD63B01E344379996D3B93D5A0BA1E"/>
    <w:rsid w:val="003E1B0B"/>
  </w:style>
  <w:style w:type="paragraph" w:customStyle="1" w:styleId="94FD6D1083BF435BB3BF527275E779E2">
    <w:name w:val="94FD6D1083BF435BB3BF527275E779E2"/>
    <w:rsid w:val="003E1B0B"/>
  </w:style>
  <w:style w:type="paragraph" w:customStyle="1" w:styleId="5CDCD6D89B2145A995EF484182060943">
    <w:name w:val="5CDCD6D89B2145A995EF484182060943"/>
    <w:rsid w:val="003E1B0B"/>
  </w:style>
  <w:style w:type="paragraph" w:customStyle="1" w:styleId="E12485807150490D95F2945315C5A5C4">
    <w:name w:val="E12485807150490D95F2945315C5A5C4"/>
    <w:rsid w:val="003E1B0B"/>
  </w:style>
  <w:style w:type="paragraph" w:customStyle="1" w:styleId="3938628B596041DD9F026F556C443B4E">
    <w:name w:val="3938628B596041DD9F026F556C443B4E"/>
    <w:rsid w:val="003E1B0B"/>
  </w:style>
  <w:style w:type="paragraph" w:customStyle="1" w:styleId="B717893D7BE6444AA68C4541200D1180">
    <w:name w:val="B717893D7BE6444AA68C4541200D1180"/>
    <w:rsid w:val="003E1B0B"/>
  </w:style>
  <w:style w:type="paragraph" w:customStyle="1" w:styleId="B626409FACD14E49A005C3B72CF0A7CF">
    <w:name w:val="B626409FACD14E49A005C3B72CF0A7CF"/>
    <w:rsid w:val="003E1B0B"/>
  </w:style>
  <w:style w:type="paragraph" w:customStyle="1" w:styleId="A1AF8DFBE8C9477DB58B77082A5E979B">
    <w:name w:val="A1AF8DFBE8C9477DB58B77082A5E979B"/>
    <w:rsid w:val="003E1B0B"/>
  </w:style>
  <w:style w:type="paragraph" w:customStyle="1" w:styleId="7E95EB7BAAC6435EBE58A820AD24E75D">
    <w:name w:val="7E95EB7BAAC6435EBE58A820AD24E75D"/>
    <w:rsid w:val="003E1B0B"/>
  </w:style>
  <w:style w:type="paragraph" w:customStyle="1" w:styleId="A83EE2C24471428CBD62EF3820DEA1B9">
    <w:name w:val="A83EE2C24471428CBD62EF3820DEA1B9"/>
    <w:rsid w:val="003E1B0B"/>
  </w:style>
  <w:style w:type="paragraph" w:customStyle="1" w:styleId="348DA8D9E5F74468A48F506866293A63">
    <w:name w:val="348DA8D9E5F74468A48F506866293A63"/>
    <w:rsid w:val="003E1B0B"/>
  </w:style>
  <w:style w:type="paragraph" w:customStyle="1" w:styleId="74928C02C8564B7C9C2DFA913CC103EA">
    <w:name w:val="74928C02C8564B7C9C2DFA913CC103EA"/>
    <w:rsid w:val="003E1B0B"/>
  </w:style>
  <w:style w:type="paragraph" w:customStyle="1" w:styleId="9BD9DB2B622645AA8C6BB205F0D2C2FA">
    <w:name w:val="9BD9DB2B622645AA8C6BB205F0D2C2FA"/>
    <w:rsid w:val="003E1B0B"/>
  </w:style>
  <w:style w:type="paragraph" w:customStyle="1" w:styleId="0D8574CBFF0646B3B78C27258636A65D">
    <w:name w:val="0D8574CBFF0646B3B78C27258636A65D"/>
    <w:rsid w:val="003E1B0B"/>
  </w:style>
  <w:style w:type="paragraph" w:customStyle="1" w:styleId="4945F43FA9A5410AA9FC22C4BD5EFCCE">
    <w:name w:val="4945F43FA9A5410AA9FC22C4BD5EFCCE"/>
    <w:rsid w:val="003E1B0B"/>
  </w:style>
  <w:style w:type="paragraph" w:customStyle="1" w:styleId="A5BE8CD02DC9447CB5E7071DCAF02FE2">
    <w:name w:val="A5BE8CD02DC9447CB5E7071DCAF02FE2"/>
    <w:rsid w:val="003E1B0B"/>
  </w:style>
  <w:style w:type="paragraph" w:customStyle="1" w:styleId="FD17808691AA485991A1392F07415CF1">
    <w:name w:val="FD17808691AA485991A1392F07415CF1"/>
    <w:rsid w:val="003E1B0B"/>
  </w:style>
  <w:style w:type="paragraph" w:customStyle="1" w:styleId="3565F22115844FC88706B6A1D9FCA7A4">
    <w:name w:val="3565F22115844FC88706B6A1D9FCA7A4"/>
    <w:rsid w:val="003E1B0B"/>
  </w:style>
  <w:style w:type="paragraph" w:customStyle="1" w:styleId="21A3DB98ECC443D59C72BE333F33E9CB">
    <w:name w:val="21A3DB98ECC443D59C72BE333F33E9CB"/>
    <w:rsid w:val="003E1B0B"/>
  </w:style>
  <w:style w:type="paragraph" w:customStyle="1" w:styleId="7EE18FD2019A4EDCA0718F137F611A56">
    <w:name w:val="7EE18FD2019A4EDCA0718F137F611A56"/>
    <w:rsid w:val="003E1B0B"/>
  </w:style>
  <w:style w:type="paragraph" w:customStyle="1" w:styleId="9AD2D37C56FE4006AFA6A741A2F823D4">
    <w:name w:val="9AD2D37C56FE4006AFA6A741A2F823D4"/>
    <w:rsid w:val="003E1B0B"/>
  </w:style>
  <w:style w:type="paragraph" w:customStyle="1" w:styleId="B4DB1E8700214B338F519D48AACA4AA6">
    <w:name w:val="B4DB1E8700214B338F519D48AACA4AA6"/>
    <w:rsid w:val="003E1B0B"/>
  </w:style>
  <w:style w:type="paragraph" w:customStyle="1" w:styleId="3711E060D6CC49E4B98CD4875A19A1F9">
    <w:name w:val="3711E060D6CC49E4B98CD4875A19A1F9"/>
    <w:rsid w:val="003E1B0B"/>
  </w:style>
  <w:style w:type="paragraph" w:customStyle="1" w:styleId="6325AC7FECCF452FABA62F63A15640EB">
    <w:name w:val="6325AC7FECCF452FABA62F63A15640EB"/>
    <w:rsid w:val="003E1B0B"/>
  </w:style>
  <w:style w:type="paragraph" w:customStyle="1" w:styleId="018F409C6AB34FCE9F3AFAAC29AB8445">
    <w:name w:val="018F409C6AB34FCE9F3AFAAC29AB8445"/>
    <w:rsid w:val="003E1B0B"/>
  </w:style>
  <w:style w:type="paragraph" w:customStyle="1" w:styleId="B32F05E49EA447548AB84F0E29E62F7A">
    <w:name w:val="B32F05E49EA447548AB84F0E29E62F7A"/>
    <w:rsid w:val="003E1B0B"/>
  </w:style>
  <w:style w:type="paragraph" w:customStyle="1" w:styleId="7C94825D600B468297C2148A721AEAB0">
    <w:name w:val="7C94825D600B468297C2148A721AEAB0"/>
    <w:rsid w:val="003E1B0B"/>
  </w:style>
  <w:style w:type="paragraph" w:customStyle="1" w:styleId="9D8342AF6B094FFF9EE9CECF44E4FA23">
    <w:name w:val="9D8342AF6B094FFF9EE9CECF44E4FA23"/>
    <w:rsid w:val="003E1B0B"/>
  </w:style>
  <w:style w:type="paragraph" w:customStyle="1" w:styleId="5EC4A670BC804FC89522AF4C88677EC6">
    <w:name w:val="5EC4A670BC804FC89522AF4C88677EC6"/>
    <w:rsid w:val="003E1B0B"/>
  </w:style>
  <w:style w:type="paragraph" w:customStyle="1" w:styleId="115C0864F94A4C23B429C3B43DDA0573">
    <w:name w:val="115C0864F94A4C23B429C3B43DDA0573"/>
    <w:rsid w:val="003E1B0B"/>
  </w:style>
  <w:style w:type="paragraph" w:customStyle="1" w:styleId="DB1CF77A90EC4D70AC7C5174C72FAEC3">
    <w:name w:val="DB1CF77A90EC4D70AC7C5174C72FAEC3"/>
    <w:rsid w:val="003E1B0B"/>
  </w:style>
  <w:style w:type="paragraph" w:customStyle="1" w:styleId="4844881121134161A488A72B0A59AFD8">
    <w:name w:val="4844881121134161A488A72B0A59AFD8"/>
    <w:rsid w:val="003E1B0B"/>
  </w:style>
  <w:style w:type="paragraph" w:customStyle="1" w:styleId="6C852A0E62804798973ED7A39F01FC6E">
    <w:name w:val="6C852A0E62804798973ED7A39F01FC6E"/>
    <w:rsid w:val="003E1B0B"/>
  </w:style>
  <w:style w:type="paragraph" w:customStyle="1" w:styleId="8967E4C07188476DB7A7176907391AFA">
    <w:name w:val="8967E4C07188476DB7A7176907391AFA"/>
    <w:rsid w:val="003E1B0B"/>
  </w:style>
  <w:style w:type="paragraph" w:customStyle="1" w:styleId="466D58FDF8B64AB186774EEFCD83D3AA">
    <w:name w:val="466D58FDF8B64AB186774EEFCD83D3AA"/>
    <w:rsid w:val="003E1B0B"/>
  </w:style>
  <w:style w:type="paragraph" w:customStyle="1" w:styleId="968D12698E774B4B8EFCE43642DADA18">
    <w:name w:val="968D12698E774B4B8EFCE43642DADA18"/>
    <w:rsid w:val="003E1B0B"/>
  </w:style>
  <w:style w:type="paragraph" w:customStyle="1" w:styleId="5E0167725BE34F2892DB3F7B3390C054">
    <w:name w:val="5E0167725BE34F2892DB3F7B3390C054"/>
    <w:rsid w:val="003E1B0B"/>
  </w:style>
  <w:style w:type="paragraph" w:customStyle="1" w:styleId="E0512F21D9744791A1D44C9695331FF9">
    <w:name w:val="E0512F21D9744791A1D44C9695331FF9"/>
    <w:rsid w:val="003E1B0B"/>
  </w:style>
  <w:style w:type="paragraph" w:customStyle="1" w:styleId="77C38C29A8F9493FB8D0095DE2794F6A">
    <w:name w:val="77C38C29A8F9493FB8D0095DE2794F6A"/>
    <w:rsid w:val="003E1B0B"/>
  </w:style>
  <w:style w:type="paragraph" w:customStyle="1" w:styleId="5F980E0B3ED04058B26E3828CAA1CE92">
    <w:name w:val="5F980E0B3ED04058B26E3828CAA1CE92"/>
    <w:rsid w:val="003E1B0B"/>
  </w:style>
  <w:style w:type="paragraph" w:customStyle="1" w:styleId="867E14217C264EDEB0E63D8CDFA77E82">
    <w:name w:val="867E14217C264EDEB0E63D8CDFA77E82"/>
    <w:rsid w:val="003E1B0B"/>
  </w:style>
  <w:style w:type="paragraph" w:customStyle="1" w:styleId="AF593DAF796A4E698574FC3D746C9D34">
    <w:name w:val="AF593DAF796A4E698574FC3D746C9D34"/>
    <w:rsid w:val="003E1B0B"/>
  </w:style>
  <w:style w:type="paragraph" w:customStyle="1" w:styleId="9434821371924895AF77733490B9653B">
    <w:name w:val="9434821371924895AF77733490B9653B"/>
    <w:rsid w:val="003E1B0B"/>
  </w:style>
  <w:style w:type="paragraph" w:customStyle="1" w:styleId="F04F9928E01D42549D03296BA58F0B35">
    <w:name w:val="F04F9928E01D42549D03296BA58F0B35"/>
    <w:rsid w:val="003E1B0B"/>
  </w:style>
  <w:style w:type="paragraph" w:customStyle="1" w:styleId="4E5E18890EE64289B9D8053EED373C91">
    <w:name w:val="4E5E18890EE64289B9D8053EED373C91"/>
    <w:rsid w:val="003E1B0B"/>
  </w:style>
  <w:style w:type="paragraph" w:customStyle="1" w:styleId="EEA53151C22D4D7E818FFD47F32524A8">
    <w:name w:val="EEA53151C22D4D7E818FFD47F32524A8"/>
    <w:rsid w:val="003E1B0B"/>
  </w:style>
  <w:style w:type="paragraph" w:customStyle="1" w:styleId="22B812AB7A444A16A7A491BD360F4379">
    <w:name w:val="22B812AB7A444A16A7A491BD360F4379"/>
    <w:rsid w:val="003E1B0B"/>
  </w:style>
  <w:style w:type="paragraph" w:customStyle="1" w:styleId="F4F11A0AB3F8451690C43BE5F8C832FC">
    <w:name w:val="F4F11A0AB3F8451690C43BE5F8C832FC"/>
    <w:rsid w:val="003E1B0B"/>
  </w:style>
  <w:style w:type="paragraph" w:customStyle="1" w:styleId="4F4FAA7F9A334F9893A97CA9D8D2D081">
    <w:name w:val="4F4FAA7F9A334F9893A97CA9D8D2D081"/>
    <w:rsid w:val="003E1B0B"/>
  </w:style>
  <w:style w:type="paragraph" w:customStyle="1" w:styleId="E081FAE6BDC54DE7B584D08D0111CB31">
    <w:name w:val="E081FAE6BDC54DE7B584D08D0111CB31"/>
    <w:rsid w:val="003E1B0B"/>
  </w:style>
  <w:style w:type="paragraph" w:customStyle="1" w:styleId="E6A58AA194564CB4A506C95CE4547B1E">
    <w:name w:val="E6A58AA194564CB4A506C95CE4547B1E"/>
    <w:rsid w:val="003E1B0B"/>
  </w:style>
  <w:style w:type="paragraph" w:customStyle="1" w:styleId="0B56FCBCE6E6443192C07CD2EB6680BE">
    <w:name w:val="0B56FCBCE6E6443192C07CD2EB6680BE"/>
    <w:rsid w:val="0026658C"/>
  </w:style>
  <w:style w:type="paragraph" w:customStyle="1" w:styleId="EF0A5F3866C3480A9DFCFA6F25D33163">
    <w:name w:val="EF0A5F3866C3480A9DFCFA6F25D33163"/>
    <w:rsid w:val="0026658C"/>
  </w:style>
  <w:style w:type="paragraph" w:customStyle="1" w:styleId="FECAC15B1EA24F4DB6B873B4EE66AA2B">
    <w:name w:val="FECAC15B1EA24F4DB6B873B4EE66AA2B"/>
    <w:rsid w:val="0026658C"/>
  </w:style>
  <w:style w:type="paragraph" w:customStyle="1" w:styleId="D17B688A59004648BD84981B76BBAF0D">
    <w:name w:val="D17B688A59004648BD84981B76BBAF0D"/>
    <w:rsid w:val="0026658C"/>
  </w:style>
  <w:style w:type="paragraph" w:customStyle="1" w:styleId="33B6B62BBF764A8EB687EA4863BE3095">
    <w:name w:val="33B6B62BBF764A8EB687EA4863BE3095"/>
    <w:rsid w:val="0026658C"/>
  </w:style>
  <w:style w:type="paragraph" w:customStyle="1" w:styleId="46A2A2A20D8341DB81D608EE5332DE6A">
    <w:name w:val="46A2A2A20D8341DB81D608EE5332DE6A"/>
    <w:rsid w:val="0026658C"/>
  </w:style>
  <w:style w:type="paragraph" w:customStyle="1" w:styleId="3CFDF5DBED354F759B7E3E61A2571792">
    <w:name w:val="3CFDF5DBED354F759B7E3E61A2571792"/>
    <w:rsid w:val="0026658C"/>
  </w:style>
  <w:style w:type="paragraph" w:customStyle="1" w:styleId="719926E2342C4D22A7A82CFD968CE4C1">
    <w:name w:val="719926E2342C4D22A7A82CFD968CE4C1"/>
    <w:rsid w:val="0026658C"/>
  </w:style>
  <w:style w:type="paragraph" w:customStyle="1" w:styleId="7107E433D5114123871AF94C3C34E292">
    <w:name w:val="7107E433D5114123871AF94C3C34E292"/>
    <w:rsid w:val="0026658C"/>
  </w:style>
  <w:style w:type="paragraph" w:customStyle="1" w:styleId="BCB422E246A34A718A5C09AF8B1AEBED">
    <w:name w:val="BCB422E246A34A718A5C09AF8B1AEBED"/>
    <w:rsid w:val="0026658C"/>
  </w:style>
  <w:style w:type="paragraph" w:customStyle="1" w:styleId="541DB1B3D09749CC93F6FA461F76C5B5">
    <w:name w:val="541DB1B3D09749CC93F6FA461F76C5B5"/>
    <w:rsid w:val="0026658C"/>
  </w:style>
  <w:style w:type="paragraph" w:customStyle="1" w:styleId="403CEE9966FD48D199A8A8B455437E44">
    <w:name w:val="403CEE9966FD48D199A8A8B455437E44"/>
    <w:rsid w:val="0026658C"/>
  </w:style>
  <w:style w:type="paragraph" w:customStyle="1" w:styleId="8F440C04E6B746968AA3F9CF23964FAC">
    <w:name w:val="8F440C04E6B746968AA3F9CF23964FAC"/>
    <w:rsid w:val="0026658C"/>
  </w:style>
  <w:style w:type="paragraph" w:customStyle="1" w:styleId="ED3EA8499AEA4C3080FFC1554D819FDD">
    <w:name w:val="ED3EA8499AEA4C3080FFC1554D819FDD"/>
    <w:rsid w:val="0026658C"/>
  </w:style>
  <w:style w:type="paragraph" w:customStyle="1" w:styleId="91A3B9DCC811404487876E17D8B5FD27">
    <w:name w:val="91A3B9DCC811404487876E17D8B5FD27"/>
    <w:rsid w:val="0026658C"/>
  </w:style>
  <w:style w:type="paragraph" w:customStyle="1" w:styleId="7E583054A5F74C3A80696E98A5176D19">
    <w:name w:val="7E583054A5F74C3A80696E98A5176D19"/>
    <w:rsid w:val="0026658C"/>
  </w:style>
  <w:style w:type="paragraph" w:customStyle="1" w:styleId="0F356ED9262E4E689C54B85B155F3BE9">
    <w:name w:val="0F356ED9262E4E689C54B85B155F3BE9"/>
    <w:rsid w:val="0026658C"/>
  </w:style>
  <w:style w:type="paragraph" w:customStyle="1" w:styleId="65FBCACD14B44BEAB6B898E1316B42C6">
    <w:name w:val="65FBCACD14B44BEAB6B898E1316B42C6"/>
    <w:rsid w:val="0026658C"/>
  </w:style>
  <w:style w:type="paragraph" w:customStyle="1" w:styleId="E848C618B5B64627A1FD492482FDB00F">
    <w:name w:val="E848C618B5B64627A1FD492482FDB00F"/>
    <w:rsid w:val="0026658C"/>
  </w:style>
  <w:style w:type="paragraph" w:customStyle="1" w:styleId="65758B2D65574C0C86280AC2FE9C36CB">
    <w:name w:val="65758B2D65574C0C86280AC2FE9C36CB"/>
    <w:rsid w:val="0026658C"/>
  </w:style>
  <w:style w:type="paragraph" w:customStyle="1" w:styleId="65474B0208EF40C1A80E825482044DBA">
    <w:name w:val="65474B0208EF40C1A80E825482044DBA"/>
    <w:rsid w:val="0026658C"/>
  </w:style>
  <w:style w:type="paragraph" w:customStyle="1" w:styleId="87776089CD124CA6B56DF8D1A1E3104B">
    <w:name w:val="87776089CD124CA6B56DF8D1A1E3104B"/>
    <w:rsid w:val="0026658C"/>
  </w:style>
  <w:style w:type="paragraph" w:customStyle="1" w:styleId="B00E9F5179274669B53971620EAF4928">
    <w:name w:val="B00E9F5179274669B53971620EAF4928"/>
    <w:rsid w:val="0026658C"/>
  </w:style>
  <w:style w:type="paragraph" w:customStyle="1" w:styleId="642E77FF41114A068824B5F30E9D7CD9">
    <w:name w:val="642E77FF41114A068824B5F30E9D7CD9"/>
    <w:rsid w:val="00553B38"/>
  </w:style>
  <w:style w:type="paragraph" w:customStyle="1" w:styleId="0C1D94ECFB5A45EDAA69110B530992DC">
    <w:name w:val="0C1D94ECFB5A45EDAA69110B530992DC"/>
    <w:rsid w:val="00553B38"/>
  </w:style>
  <w:style w:type="paragraph" w:customStyle="1" w:styleId="30DA21BDD0394A5B8B67ABB579A0FBA1">
    <w:name w:val="30DA21BDD0394A5B8B67ABB579A0FBA1"/>
    <w:rsid w:val="00553B38"/>
  </w:style>
  <w:style w:type="paragraph" w:customStyle="1" w:styleId="D34969738D0A494798219C40823C1A96">
    <w:name w:val="D34969738D0A494798219C40823C1A96"/>
    <w:rsid w:val="00553B38"/>
  </w:style>
  <w:style w:type="paragraph" w:customStyle="1" w:styleId="AF666CD0674E4011A542EDEB96A179C3">
    <w:name w:val="AF666CD0674E4011A542EDEB96A179C3"/>
    <w:rsid w:val="00553B38"/>
  </w:style>
  <w:style w:type="paragraph" w:customStyle="1" w:styleId="6E0F3C28B18340E3BB4DDFFFF6B5A583">
    <w:name w:val="6E0F3C28B18340E3BB4DDFFFF6B5A583"/>
    <w:rsid w:val="00553B38"/>
  </w:style>
  <w:style w:type="paragraph" w:customStyle="1" w:styleId="B6DFADA1122948379F029191E1077221">
    <w:name w:val="B6DFADA1122948379F029191E1077221"/>
    <w:rsid w:val="00553B38"/>
  </w:style>
  <w:style w:type="paragraph" w:customStyle="1" w:styleId="C69387B0BF484D31B9C8A40A50A78D89">
    <w:name w:val="C69387B0BF484D31B9C8A40A50A78D89"/>
    <w:rsid w:val="00553B38"/>
  </w:style>
  <w:style w:type="paragraph" w:customStyle="1" w:styleId="AA0239AB87A04A78BEFF38B1708C2335">
    <w:name w:val="AA0239AB87A04A78BEFF38B1708C2335"/>
    <w:rsid w:val="00553B38"/>
  </w:style>
  <w:style w:type="paragraph" w:customStyle="1" w:styleId="1200906644C94366AE9DA25BB2D45B2B">
    <w:name w:val="1200906644C94366AE9DA25BB2D45B2B"/>
    <w:rsid w:val="00553B38"/>
  </w:style>
  <w:style w:type="paragraph" w:customStyle="1" w:styleId="F0FB1A17A2C047ED93B173101DFD07FB">
    <w:name w:val="F0FB1A17A2C047ED93B173101DFD07FB"/>
    <w:rsid w:val="00553B38"/>
  </w:style>
  <w:style w:type="paragraph" w:customStyle="1" w:styleId="A481CE80C25044C79439555E76D2D45E">
    <w:name w:val="A481CE80C25044C79439555E76D2D45E"/>
    <w:rsid w:val="00553B38"/>
  </w:style>
  <w:style w:type="paragraph" w:customStyle="1" w:styleId="99E0B242D7644FDAB3160EEEC4187B23">
    <w:name w:val="99E0B242D7644FDAB3160EEEC4187B23"/>
    <w:rsid w:val="00553B38"/>
  </w:style>
  <w:style w:type="paragraph" w:customStyle="1" w:styleId="15FDA515F46F4D488A686C62C0FA05FC">
    <w:name w:val="15FDA515F46F4D488A686C62C0FA05FC"/>
    <w:rsid w:val="00553B38"/>
  </w:style>
  <w:style w:type="paragraph" w:customStyle="1" w:styleId="6B7856A62A1C4DD397F33A7464F96DA2">
    <w:name w:val="6B7856A62A1C4DD397F33A7464F96DA2"/>
    <w:rsid w:val="00553B38"/>
  </w:style>
  <w:style w:type="paragraph" w:customStyle="1" w:styleId="AA5525C7E6D64F4FA07900D14621F7BB">
    <w:name w:val="AA5525C7E6D64F4FA07900D14621F7BB"/>
    <w:rsid w:val="00553B38"/>
  </w:style>
  <w:style w:type="paragraph" w:customStyle="1" w:styleId="54CD62DC088B4728AD6FA864FBCF0529">
    <w:name w:val="54CD62DC088B4728AD6FA864FBCF0529"/>
    <w:rsid w:val="00553B38"/>
  </w:style>
  <w:style w:type="paragraph" w:customStyle="1" w:styleId="17D20360F5A2457583424820203067EE">
    <w:name w:val="17D20360F5A2457583424820203067EE"/>
    <w:rsid w:val="00553B38"/>
  </w:style>
  <w:style w:type="paragraph" w:customStyle="1" w:styleId="56B70584FB02469AA2F15226AB2407B6">
    <w:name w:val="56B70584FB02469AA2F15226AB2407B6"/>
    <w:rsid w:val="00553B38"/>
  </w:style>
  <w:style w:type="paragraph" w:customStyle="1" w:styleId="C7E29794A5A8449D82982DEA9D2446D1">
    <w:name w:val="C7E29794A5A8449D82982DEA9D2446D1"/>
    <w:rsid w:val="00553B38"/>
  </w:style>
  <w:style w:type="paragraph" w:customStyle="1" w:styleId="2307FCAF2F914FFC9F52F697D26225D2">
    <w:name w:val="2307FCAF2F914FFC9F52F697D26225D2"/>
    <w:rsid w:val="00553B38"/>
  </w:style>
  <w:style w:type="paragraph" w:customStyle="1" w:styleId="1A217671ACEB4D62BCD421BD2015D30D">
    <w:name w:val="1A217671ACEB4D62BCD421BD2015D30D"/>
    <w:rsid w:val="00553B38"/>
  </w:style>
  <w:style w:type="paragraph" w:customStyle="1" w:styleId="162EE323F58143EA9BAFCA892263DB5A">
    <w:name w:val="162EE323F58143EA9BAFCA892263DB5A"/>
    <w:rsid w:val="00553B38"/>
  </w:style>
  <w:style w:type="paragraph" w:customStyle="1" w:styleId="6712056C05134CA5B90E9101476E4478">
    <w:name w:val="6712056C05134CA5B90E9101476E4478"/>
    <w:rsid w:val="00553B38"/>
  </w:style>
  <w:style w:type="paragraph" w:customStyle="1" w:styleId="2B1C181650E2486D895FED1DA25B11BE">
    <w:name w:val="2B1C181650E2486D895FED1DA25B11BE"/>
    <w:rsid w:val="00553B38"/>
  </w:style>
  <w:style w:type="paragraph" w:customStyle="1" w:styleId="F764594D84054AFE8851FB2ED4913599">
    <w:name w:val="F764594D84054AFE8851FB2ED4913599"/>
    <w:rsid w:val="00B055FF"/>
  </w:style>
  <w:style w:type="paragraph" w:customStyle="1" w:styleId="5E7AB76BD6D3457BA1FC7BF9D9006B90">
    <w:name w:val="5E7AB76BD6D3457BA1FC7BF9D9006B90"/>
    <w:rsid w:val="00B055FF"/>
  </w:style>
  <w:style w:type="paragraph" w:customStyle="1" w:styleId="41458808C6AD44BA85EE0C82A27E7D87">
    <w:name w:val="41458808C6AD44BA85EE0C82A27E7D87"/>
    <w:rsid w:val="00B055FF"/>
  </w:style>
  <w:style w:type="paragraph" w:customStyle="1" w:styleId="D39432B2BC644E46955DB4F7FE84DFDF">
    <w:name w:val="D39432B2BC644E46955DB4F7FE84DFDF"/>
    <w:rsid w:val="00B055FF"/>
  </w:style>
  <w:style w:type="paragraph" w:customStyle="1" w:styleId="E84FB32EC24340D18949B7D4CBB180CF">
    <w:name w:val="E84FB32EC24340D18949B7D4CBB180CF"/>
    <w:rsid w:val="00B055FF"/>
  </w:style>
  <w:style w:type="paragraph" w:customStyle="1" w:styleId="2C9DE957078E447CBBD2943C93811887">
    <w:name w:val="2C9DE957078E447CBBD2943C93811887"/>
    <w:rsid w:val="00B055FF"/>
  </w:style>
  <w:style w:type="paragraph" w:customStyle="1" w:styleId="DE02C9F86A8D494AB793840906502981">
    <w:name w:val="DE02C9F86A8D494AB793840906502981"/>
    <w:rsid w:val="00B055FF"/>
  </w:style>
  <w:style w:type="paragraph" w:customStyle="1" w:styleId="FAEA1032A91F48EB9905BDB078511DA9">
    <w:name w:val="FAEA1032A91F48EB9905BDB078511DA9"/>
    <w:rsid w:val="00B055FF"/>
  </w:style>
  <w:style w:type="paragraph" w:customStyle="1" w:styleId="F8A00241B8784926913D03264DB0DEAC">
    <w:name w:val="F8A00241B8784926913D03264DB0DEAC"/>
    <w:rsid w:val="00B055FF"/>
  </w:style>
  <w:style w:type="paragraph" w:customStyle="1" w:styleId="2E1D3CA60CE04882B93CDE1871A3E427">
    <w:name w:val="2E1D3CA60CE04882B93CDE1871A3E427"/>
    <w:rsid w:val="00B055FF"/>
  </w:style>
  <w:style w:type="paragraph" w:customStyle="1" w:styleId="E8CC6AA637494C5A8A620D0E87182201">
    <w:name w:val="E8CC6AA637494C5A8A620D0E87182201"/>
    <w:rsid w:val="00B055FF"/>
  </w:style>
  <w:style w:type="paragraph" w:customStyle="1" w:styleId="77BDF92B77E64BCF94538DBB02C00B3E">
    <w:name w:val="77BDF92B77E64BCF94538DBB02C00B3E"/>
    <w:rsid w:val="00B055FF"/>
  </w:style>
  <w:style w:type="paragraph" w:customStyle="1" w:styleId="14EA7D107AD04A38BE4D1EBA38719F47">
    <w:name w:val="14EA7D107AD04A38BE4D1EBA38719F47"/>
    <w:rsid w:val="00B055FF"/>
  </w:style>
  <w:style w:type="paragraph" w:customStyle="1" w:styleId="6C733BD9B41C431EA185B1FB3F99CD2C">
    <w:name w:val="6C733BD9B41C431EA185B1FB3F99CD2C"/>
    <w:rsid w:val="00B055FF"/>
  </w:style>
  <w:style w:type="paragraph" w:customStyle="1" w:styleId="8F31F32EF57C4F19A2F42AC762133381">
    <w:name w:val="8F31F32EF57C4F19A2F42AC762133381"/>
    <w:rsid w:val="00B055FF"/>
  </w:style>
  <w:style w:type="paragraph" w:customStyle="1" w:styleId="4704A0BAC8184FC3A6F6DAD79FFEF3E8">
    <w:name w:val="4704A0BAC8184FC3A6F6DAD79FFEF3E8"/>
    <w:rsid w:val="00B05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C2DF2-3B2B-469A-B71D-F40A0E48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245F0C94.dotm</Template>
  <TotalTime>0</TotalTime>
  <Pages>3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 Gerber</dc:creator>
  <cp:lastModifiedBy>Stöhr Jessica</cp:lastModifiedBy>
  <cp:revision>2</cp:revision>
  <cp:lastPrinted>2018-10-09T14:06:00Z</cp:lastPrinted>
  <dcterms:created xsi:type="dcterms:W3CDTF">2019-02-04T10:31:00Z</dcterms:created>
  <dcterms:modified xsi:type="dcterms:W3CDTF">2019-02-04T10:31:00Z</dcterms:modified>
</cp:coreProperties>
</file>